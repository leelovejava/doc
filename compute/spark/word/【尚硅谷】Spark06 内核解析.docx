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76E" w:rsidRPr="00020AAF" w:rsidRDefault="00742DD9" w:rsidP="00020AAF">
      <w:pPr>
        <w:tabs>
          <w:tab w:val="center" w:pos="4873"/>
        </w:tabs>
        <w:spacing w:before="3120" w:line="360" w:lineRule="auto"/>
        <w:jc w:val="center"/>
        <w:rPr>
          <w:rFonts w:eastAsia="黑体"/>
          <w:b/>
          <w:sz w:val="52"/>
        </w:rPr>
      </w:pPr>
      <w:r>
        <w:rPr>
          <w:rFonts w:eastAsia="黑体" w:hint="eastAsia"/>
          <w:b/>
          <w:sz w:val="52"/>
        </w:rPr>
        <w:t>Spark</w:t>
      </w:r>
      <w:r w:rsidR="005446DF">
        <w:rPr>
          <w:rFonts w:eastAsia="黑体" w:hint="eastAsia"/>
          <w:b/>
          <w:sz w:val="52"/>
        </w:rPr>
        <w:t>内核解析</w:t>
      </w:r>
    </w:p>
    <w:p w:rsidR="00020AAF" w:rsidRPr="00E260EA" w:rsidRDefault="00E92862" w:rsidP="00E260EA">
      <w:pPr>
        <w:spacing w:beforeLines="350" w:before="1141" w:line="360" w:lineRule="auto"/>
        <w:jc w:val="center"/>
        <w:outlineLvl w:val="0"/>
        <w:rPr>
          <w:rFonts w:ascii="楷体_GB2312" w:eastAsia="楷体_GB2312"/>
          <w:b/>
          <w:sz w:val="44"/>
        </w:rPr>
      </w:pPr>
      <w:r>
        <w:rPr>
          <w:rFonts w:ascii="楷体_GB2312" w:eastAsia="楷体_GB2312" w:hint="eastAsia"/>
          <w:b/>
          <w:sz w:val="44"/>
        </w:rPr>
        <w:t>教案</w:t>
      </w:r>
    </w:p>
    <w:p w:rsidR="00CA0606" w:rsidRDefault="00CA0606">
      <w:pPr>
        <w:jc w:val="center"/>
        <w:rPr>
          <w:b/>
          <w:sz w:val="28"/>
        </w:rPr>
      </w:pPr>
    </w:p>
    <w:p w:rsidR="00CA0606" w:rsidRP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Default="00CA0606" w:rsidP="00CA0606">
      <w:pPr>
        <w:tabs>
          <w:tab w:val="left" w:pos="740"/>
        </w:tabs>
        <w:rPr>
          <w:sz w:val="28"/>
        </w:rPr>
      </w:pPr>
      <w:r>
        <w:rPr>
          <w:sz w:val="28"/>
        </w:rPr>
        <w:tab/>
      </w:r>
    </w:p>
    <w:p w:rsidR="00020AAF" w:rsidRPr="00CA0606" w:rsidRDefault="00CA0606" w:rsidP="00CA0606">
      <w:pPr>
        <w:tabs>
          <w:tab w:val="left" w:pos="740"/>
        </w:tabs>
        <w:rPr>
          <w:sz w:val="28"/>
        </w:rPr>
        <w:sectPr w:rsidR="00020AAF" w:rsidRPr="00CA0606">
          <w:headerReference w:type="even" r:id="rId8"/>
          <w:headerReference w:type="default" r:id="rId9"/>
          <w:footerReference w:type="default" r:id="rId10"/>
          <w:headerReference w:type="first" r:id="rId11"/>
          <w:footerReference w:type="first" r:id="rId12"/>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r>
        <w:rPr>
          <w:sz w:val="28"/>
        </w:rPr>
        <w:tab/>
      </w:r>
    </w:p>
    <w:p w:rsidR="005F776E" w:rsidRDefault="005F776E">
      <w:pPr>
        <w:jc w:val="center"/>
      </w:pPr>
      <w:r>
        <w:rPr>
          <w:rFonts w:hint="eastAsia"/>
          <w:b/>
          <w:sz w:val="28"/>
        </w:rPr>
        <w:lastRenderedPageBreak/>
        <w:t>文</w:t>
      </w:r>
      <w:r>
        <w:rPr>
          <w:b/>
          <w:sz w:val="28"/>
        </w:rPr>
        <w:t>档修订记录</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32"/>
        <w:gridCol w:w="419"/>
        <w:gridCol w:w="691"/>
        <w:gridCol w:w="795"/>
        <w:gridCol w:w="2760"/>
        <w:gridCol w:w="1174"/>
        <w:gridCol w:w="986"/>
        <w:gridCol w:w="1365"/>
      </w:tblGrid>
      <w:tr w:rsidR="005F776E">
        <w:trPr>
          <w:cantSplit/>
          <w:trHeight w:val="397"/>
        </w:trPr>
        <w:tc>
          <w:tcPr>
            <w:tcW w:w="1951" w:type="dxa"/>
            <w:gridSpan w:val="2"/>
            <w:vMerge w:val="restart"/>
            <w:tcBorders>
              <w:top w:val="single" w:sz="4" w:space="0" w:color="auto"/>
              <w:left w:val="single" w:sz="4" w:space="0" w:color="auto"/>
              <w:right w:val="single" w:sz="4" w:space="0" w:color="auto"/>
            </w:tcBorders>
            <w:shd w:val="clear" w:color="auto" w:fill="auto"/>
          </w:tcPr>
          <w:p w:rsidR="005F776E" w:rsidRDefault="005F776E">
            <w:r>
              <w:rPr>
                <w:rFonts w:hint="eastAsia"/>
              </w:rPr>
              <w:t>文件状态：</w:t>
            </w:r>
          </w:p>
          <w:p w:rsidR="005F776E" w:rsidRDefault="005F776E">
            <w:r>
              <w:t xml:space="preserve">  [</w:t>
            </w:r>
            <w:r w:rsidR="00447E06">
              <w:t xml:space="preserve">  </w:t>
            </w:r>
            <w:r>
              <w:t>]</w:t>
            </w:r>
            <w:r>
              <w:rPr>
                <w:rFonts w:hint="eastAsia"/>
              </w:rPr>
              <w:t>草稿</w:t>
            </w:r>
          </w:p>
          <w:p w:rsidR="005F776E" w:rsidRDefault="005F776E">
            <w:r>
              <w:t xml:space="preserve">  [</w:t>
            </w:r>
            <w:r w:rsidR="00447E06">
              <w:rPr>
                <w:rFonts w:ascii="宋体" w:hAnsi="宋体" w:hint="eastAsia"/>
                <w:szCs w:val="21"/>
              </w:rPr>
              <w:t>√</w:t>
            </w:r>
            <w:r>
              <w:t>]</w:t>
            </w:r>
            <w:r>
              <w:rPr>
                <w:rFonts w:hint="eastAsia"/>
              </w:rPr>
              <w:t>正式发布</w:t>
            </w:r>
            <w:r>
              <w:t xml:space="preserve">  </w:t>
            </w: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当前版本：</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
              <w:rPr>
                <w:rFonts w:hint="eastAsia"/>
              </w:rPr>
              <w:t>V1.1</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465E77">
            <w:pPr>
              <w:rPr>
                <w:rFonts w:ascii="宋体" w:hAnsi="宋体"/>
                <w:szCs w:val="21"/>
              </w:rPr>
            </w:pPr>
            <w:r>
              <w:rPr>
                <w:rFonts w:ascii="宋体" w:hAnsi="宋体" w:hint="eastAsia"/>
                <w:szCs w:val="21"/>
              </w:rPr>
              <w:t>武玉飞</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447E06">
            <w:pPr>
              <w:rPr>
                <w:rFonts w:ascii="宋体" w:hAnsi="宋体"/>
                <w:szCs w:val="21"/>
              </w:rPr>
            </w:pPr>
            <w:r>
              <w:rPr>
                <w:rFonts w:ascii="宋体" w:hAnsi="宋体" w:hint="eastAsia"/>
                <w:szCs w:val="21"/>
              </w:rPr>
              <w:t>武玉飞</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发布日期：</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sidP="00465E77">
            <w:pPr>
              <w:rPr>
                <w:rFonts w:ascii="宋体" w:hAnsi="宋体"/>
                <w:szCs w:val="21"/>
              </w:rPr>
            </w:pPr>
            <w:r>
              <w:rPr>
                <w:rFonts w:ascii="宋体" w:hAnsi="宋体" w:hint="eastAsia"/>
                <w:szCs w:val="21"/>
              </w:rPr>
              <w:t>201</w:t>
            </w:r>
            <w:r w:rsidR="00465E77">
              <w:rPr>
                <w:rFonts w:ascii="宋体" w:hAnsi="宋体" w:hint="eastAsia"/>
                <w:szCs w:val="21"/>
              </w:rPr>
              <w:t>70518</w:t>
            </w:r>
          </w:p>
        </w:tc>
      </w:tr>
      <w:tr w:rsidR="005F776E">
        <w:tblPrEx>
          <w:tblBorders>
            <w:insideH w:val="single" w:sz="4" w:space="0" w:color="auto"/>
            <w:insideV w:val="single" w:sz="4" w:space="0" w:color="auto"/>
          </w:tblBorders>
        </w:tblPrEx>
        <w:trPr>
          <w:cantSplit/>
          <w:trHeight w:val="397"/>
        </w:trPr>
        <w:tc>
          <w:tcPr>
            <w:tcW w:w="1532"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编制日期</w:t>
            </w:r>
          </w:p>
        </w:tc>
        <w:tc>
          <w:tcPr>
            <w:tcW w:w="1110" w:type="dxa"/>
            <w:gridSpan w:val="2"/>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版本</w:t>
            </w:r>
          </w:p>
        </w:tc>
        <w:tc>
          <w:tcPr>
            <w:tcW w:w="795" w:type="dxa"/>
            <w:shd w:val="clear" w:color="auto" w:fill="B3B3B3"/>
          </w:tcPr>
          <w:p w:rsidR="005F776E" w:rsidRDefault="005F776E">
            <w:pPr>
              <w:spacing w:line="360" w:lineRule="auto"/>
              <w:jc w:val="center"/>
              <w:rPr>
                <w:rFonts w:ascii="宋体" w:hAnsi="宋体"/>
                <w:b/>
                <w:szCs w:val="21"/>
              </w:rPr>
            </w:pPr>
            <w:r>
              <w:rPr>
                <w:rFonts w:ascii="宋体" w:hAnsi="宋体" w:hint="eastAsia"/>
                <w:b/>
                <w:szCs w:val="21"/>
              </w:rPr>
              <w:t>状态</w:t>
            </w:r>
          </w:p>
        </w:tc>
        <w:tc>
          <w:tcPr>
            <w:tcW w:w="2760"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简要说明</w:t>
            </w:r>
          </w:p>
        </w:tc>
        <w:tc>
          <w:tcPr>
            <w:tcW w:w="1174"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作者</w:t>
            </w:r>
          </w:p>
        </w:tc>
        <w:tc>
          <w:tcPr>
            <w:tcW w:w="986"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审核者</w:t>
            </w:r>
          </w:p>
        </w:tc>
        <w:tc>
          <w:tcPr>
            <w:tcW w:w="1365"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审核日期</w:t>
            </w: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465E77">
            <w:pPr>
              <w:spacing w:line="360" w:lineRule="auto"/>
              <w:jc w:val="center"/>
              <w:rPr>
                <w:rFonts w:ascii="宋体" w:hAnsi="宋体"/>
                <w:szCs w:val="21"/>
              </w:rPr>
            </w:pPr>
            <w:r>
              <w:rPr>
                <w:rFonts w:ascii="宋体" w:hAnsi="宋体" w:hint="eastAsia"/>
                <w:szCs w:val="21"/>
              </w:rPr>
              <w:t>20170518</w:t>
            </w:r>
          </w:p>
        </w:tc>
        <w:tc>
          <w:tcPr>
            <w:tcW w:w="1110" w:type="dxa"/>
            <w:gridSpan w:val="2"/>
            <w:vAlign w:val="center"/>
          </w:tcPr>
          <w:p w:rsidR="005F776E" w:rsidRDefault="005F776E">
            <w:pPr>
              <w:spacing w:line="360" w:lineRule="auto"/>
              <w:jc w:val="center"/>
              <w:rPr>
                <w:rFonts w:ascii="宋体" w:hAnsi="宋体"/>
                <w:szCs w:val="21"/>
              </w:rPr>
            </w:pPr>
            <w:r>
              <w:rPr>
                <w:rFonts w:ascii="宋体" w:hAnsi="宋体" w:hint="eastAsia"/>
                <w:szCs w:val="21"/>
              </w:rPr>
              <w:t>V1.1</w:t>
            </w:r>
          </w:p>
        </w:tc>
        <w:tc>
          <w:tcPr>
            <w:tcW w:w="795" w:type="dxa"/>
          </w:tcPr>
          <w:p w:rsidR="005F776E" w:rsidRDefault="005F776E">
            <w:pPr>
              <w:spacing w:line="360" w:lineRule="auto"/>
              <w:jc w:val="center"/>
              <w:rPr>
                <w:rFonts w:ascii="宋体" w:hAnsi="宋体"/>
                <w:szCs w:val="21"/>
              </w:rPr>
            </w:pPr>
            <w:r>
              <w:rPr>
                <w:rFonts w:ascii="宋体" w:hAnsi="宋体" w:hint="eastAsia"/>
                <w:szCs w:val="21"/>
              </w:rPr>
              <w:t>A</w:t>
            </w:r>
          </w:p>
        </w:tc>
        <w:tc>
          <w:tcPr>
            <w:tcW w:w="2760" w:type="dxa"/>
            <w:vAlign w:val="center"/>
          </w:tcPr>
          <w:p w:rsidR="005F776E" w:rsidRDefault="00447E06">
            <w:pPr>
              <w:spacing w:line="360" w:lineRule="auto"/>
              <w:jc w:val="center"/>
              <w:rPr>
                <w:rFonts w:ascii="宋体" w:hAnsi="宋体"/>
                <w:szCs w:val="21"/>
              </w:rPr>
            </w:pPr>
            <w:r>
              <w:rPr>
                <w:rFonts w:ascii="宋体" w:hAnsi="宋体"/>
                <w:szCs w:val="21"/>
              </w:rPr>
              <w:t>Create</w:t>
            </w:r>
          </w:p>
        </w:tc>
        <w:tc>
          <w:tcPr>
            <w:tcW w:w="1174" w:type="dxa"/>
            <w:vAlign w:val="center"/>
          </w:tcPr>
          <w:p w:rsidR="005F776E" w:rsidRDefault="00447E06">
            <w:pPr>
              <w:spacing w:line="360" w:lineRule="auto"/>
              <w:jc w:val="center"/>
              <w:rPr>
                <w:rFonts w:ascii="宋体" w:hAnsi="宋体"/>
                <w:szCs w:val="21"/>
              </w:rPr>
            </w:pPr>
            <w:r>
              <w:rPr>
                <w:rFonts w:ascii="宋体" w:hAnsi="宋体"/>
                <w:szCs w:val="21"/>
              </w:rPr>
              <w:t>WYF</w:t>
            </w: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bl>
    <w:p w:rsidR="005F776E" w:rsidRDefault="005F776E">
      <w:pPr>
        <w:rPr>
          <w:rFonts w:ascii="黑体" w:eastAsia="黑体" w:hAnsi="宋体"/>
          <w:vanish/>
          <w:sz w:val="52"/>
        </w:rPr>
      </w:pPr>
    </w:p>
    <w:p w:rsidR="005F776E" w:rsidRDefault="005F776E">
      <w:r>
        <w:t>说明：</w:t>
      </w:r>
    </w:p>
    <w:p w:rsidR="005F776E" w:rsidRDefault="005F776E">
      <w:pPr>
        <w:numPr>
          <w:ilvl w:val="0"/>
          <w:numId w:val="3"/>
        </w:numPr>
      </w:pPr>
      <w:r>
        <w:rPr>
          <w:rFonts w:hint="eastAsia"/>
        </w:rPr>
        <w:t>按修改时间先后倒序排列，最新修改的排在第一行。</w:t>
      </w:r>
    </w:p>
    <w:p w:rsidR="005F776E" w:rsidRDefault="005F776E">
      <w:pPr>
        <w:numPr>
          <w:ilvl w:val="0"/>
          <w:numId w:val="3"/>
        </w:numPr>
      </w:pPr>
      <w:r>
        <w:t>版本栏中填入版本编号或者更改记录编号。</w:t>
      </w:r>
    </w:p>
    <w:p w:rsidR="005F776E" w:rsidRDefault="005F776E">
      <w:pPr>
        <w:numPr>
          <w:ilvl w:val="0"/>
          <w:numId w:val="3"/>
        </w:numPr>
      </w:pPr>
      <w:r>
        <w:t>状态分为三种状态：</w:t>
      </w:r>
      <w:r>
        <w:t>A</w:t>
      </w:r>
      <w:r>
        <w:softHyphen/>
        <w:t>——</w:t>
      </w:r>
      <w:r>
        <w:t>增加；</w:t>
      </w:r>
      <w:r>
        <w:t>M——</w:t>
      </w:r>
      <w:r>
        <w:t>修改；</w:t>
      </w:r>
      <w:r>
        <w:t>D——</w:t>
      </w:r>
      <w:r>
        <w:t>删除。</w:t>
      </w:r>
    </w:p>
    <w:p w:rsidR="005F776E" w:rsidRDefault="005F776E">
      <w:pPr>
        <w:numPr>
          <w:ilvl w:val="0"/>
          <w:numId w:val="3"/>
        </w:numPr>
      </w:pPr>
      <w:r>
        <w:t>在简要说明栏中填写变更的内容和变更的范围。</w:t>
      </w:r>
    </w:p>
    <w:p w:rsidR="005F776E" w:rsidRPr="00020AAF" w:rsidRDefault="005F776E">
      <w:pPr>
        <w:numPr>
          <w:ilvl w:val="0"/>
          <w:numId w:val="3"/>
        </w:numPr>
      </w:pPr>
      <w:r>
        <w:t>表中所有日期格式为：</w:t>
      </w:r>
      <w:r>
        <w:t>YYYYMMDD</w:t>
      </w:r>
      <w:r>
        <w:rPr>
          <w:rFonts w:hint="eastAsia"/>
        </w:rPr>
        <w:t>。</w:t>
      </w:r>
    </w:p>
    <w:p w:rsidR="005F776E" w:rsidRDefault="005F776E">
      <w:pPr>
        <w:sectPr w:rsidR="005F776E">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rsidR="005F776E" w:rsidRDefault="005F776E">
      <w:pPr>
        <w:pStyle w:val="a1"/>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rsidR="000F5EA1" w:rsidRDefault="005F776E">
      <w:pPr>
        <w:pStyle w:val="10"/>
        <w:rPr>
          <w:rFonts w:asciiTheme="minorHAnsi" w:eastAsiaTheme="minorEastAsia" w:hAnsiTheme="minorHAnsi" w:cstheme="minorBidi"/>
          <w:b w:val="0"/>
          <w:bCs w:val="0"/>
          <w:noProof/>
          <w:spacing w:val="0"/>
          <w:sz w:val="21"/>
          <w:szCs w:val="22"/>
        </w:rPr>
      </w:pPr>
      <w:r>
        <w:fldChar w:fldCharType="begin"/>
      </w:r>
      <w:r>
        <w:instrText xml:space="preserve"> TOC \o "1-3" \h \z </w:instrText>
      </w:r>
      <w:r>
        <w:fldChar w:fldCharType="separate"/>
      </w:r>
      <w:hyperlink w:anchor="_Toc492099114" w:history="1">
        <w:r w:rsidR="000F5EA1" w:rsidRPr="00D535E0">
          <w:rPr>
            <w:rStyle w:val="a6"/>
            <w:rFonts w:hint="eastAsia"/>
            <w:noProof/>
          </w:rPr>
          <w:t>第1章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整体概述</w:t>
        </w:r>
        <w:r w:rsidR="000F5EA1">
          <w:rPr>
            <w:noProof/>
            <w:webHidden/>
          </w:rPr>
          <w:tab/>
        </w:r>
        <w:r w:rsidR="000F5EA1">
          <w:rPr>
            <w:noProof/>
            <w:webHidden/>
          </w:rPr>
          <w:fldChar w:fldCharType="begin"/>
        </w:r>
        <w:r w:rsidR="000F5EA1">
          <w:rPr>
            <w:noProof/>
            <w:webHidden/>
          </w:rPr>
          <w:instrText xml:space="preserve"> PAGEREF _Toc492099114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15" w:history="1">
        <w:r w:rsidR="000F5EA1" w:rsidRPr="00D535E0">
          <w:rPr>
            <w:rStyle w:val="a6"/>
            <w:rFonts w:ascii="宋体" w:eastAsia="宋体"/>
            <w:noProof/>
          </w:rPr>
          <w:t>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整体概念</w:t>
        </w:r>
        <w:r w:rsidR="000F5EA1">
          <w:rPr>
            <w:noProof/>
            <w:webHidden/>
          </w:rPr>
          <w:tab/>
        </w:r>
        <w:r w:rsidR="000F5EA1">
          <w:rPr>
            <w:noProof/>
            <w:webHidden/>
          </w:rPr>
          <w:fldChar w:fldCharType="begin"/>
        </w:r>
        <w:r w:rsidR="000F5EA1">
          <w:rPr>
            <w:noProof/>
            <w:webHidden/>
          </w:rPr>
          <w:instrText xml:space="preserve"> PAGEREF _Toc492099115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16" w:history="1">
        <w:r w:rsidR="000F5EA1" w:rsidRPr="00D535E0">
          <w:rPr>
            <w:rStyle w:val="a6"/>
            <w:rFonts w:ascii="宋体" w:eastAsia="宋体"/>
            <w:noProof/>
          </w:rPr>
          <w:t>1.2</w:t>
        </w:r>
        <w:r w:rsidR="000F5EA1">
          <w:rPr>
            <w:rFonts w:asciiTheme="minorHAnsi" w:eastAsiaTheme="minorEastAsia" w:hAnsiTheme="minorHAnsi" w:cstheme="minorBidi"/>
            <w:noProof/>
            <w:spacing w:val="0"/>
            <w:sz w:val="21"/>
            <w:szCs w:val="22"/>
          </w:rPr>
          <w:tab/>
        </w:r>
        <w:r w:rsidR="000F5EA1" w:rsidRPr="00D535E0">
          <w:rPr>
            <w:rStyle w:val="a6"/>
            <w:noProof/>
          </w:rPr>
          <w:t>RDD</w:t>
        </w:r>
        <w:r w:rsidR="000F5EA1" w:rsidRPr="00D535E0">
          <w:rPr>
            <w:rStyle w:val="a6"/>
            <w:rFonts w:hint="eastAsia"/>
            <w:noProof/>
          </w:rPr>
          <w:t>抽象</w:t>
        </w:r>
        <w:r w:rsidR="000F5EA1">
          <w:rPr>
            <w:noProof/>
            <w:webHidden/>
          </w:rPr>
          <w:tab/>
        </w:r>
        <w:r w:rsidR="000F5EA1">
          <w:rPr>
            <w:noProof/>
            <w:webHidden/>
          </w:rPr>
          <w:fldChar w:fldCharType="begin"/>
        </w:r>
        <w:r w:rsidR="000F5EA1">
          <w:rPr>
            <w:noProof/>
            <w:webHidden/>
          </w:rPr>
          <w:instrText xml:space="preserve"> PAGEREF _Toc492099116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17" w:history="1">
        <w:r w:rsidR="000F5EA1" w:rsidRPr="00D535E0">
          <w:rPr>
            <w:rStyle w:val="a6"/>
            <w:rFonts w:ascii="宋体" w:eastAsia="宋体"/>
            <w:noProof/>
          </w:rPr>
          <w:t>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计算抽象</w:t>
        </w:r>
        <w:r w:rsidR="000F5EA1">
          <w:rPr>
            <w:noProof/>
            <w:webHidden/>
          </w:rPr>
          <w:tab/>
        </w:r>
        <w:r w:rsidR="000F5EA1">
          <w:rPr>
            <w:noProof/>
            <w:webHidden/>
          </w:rPr>
          <w:fldChar w:fldCharType="begin"/>
        </w:r>
        <w:r w:rsidR="000F5EA1">
          <w:rPr>
            <w:noProof/>
            <w:webHidden/>
          </w:rPr>
          <w:instrText xml:space="preserve"> PAGEREF _Toc492099117 \h </w:instrText>
        </w:r>
        <w:r w:rsidR="000F5EA1">
          <w:rPr>
            <w:noProof/>
            <w:webHidden/>
          </w:rPr>
        </w:r>
        <w:r w:rsidR="000F5EA1">
          <w:rPr>
            <w:noProof/>
            <w:webHidden/>
          </w:rPr>
          <w:fldChar w:fldCharType="separate"/>
        </w:r>
        <w:r w:rsidR="00CA0606">
          <w:rPr>
            <w:noProof/>
            <w:webHidden/>
          </w:rPr>
          <w:t>6</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18" w:history="1">
        <w:r w:rsidR="000F5EA1" w:rsidRPr="00D535E0">
          <w:rPr>
            <w:rStyle w:val="a6"/>
            <w:rFonts w:ascii="宋体" w:eastAsia="宋体"/>
            <w:noProof/>
          </w:rPr>
          <w:t>1.4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_Toc492099118 \h </w:instrText>
        </w:r>
        <w:r w:rsidR="000F5EA1">
          <w:rPr>
            <w:noProof/>
            <w:webHidden/>
          </w:rPr>
        </w:r>
        <w:r w:rsidR="000F5EA1">
          <w:rPr>
            <w:noProof/>
            <w:webHidden/>
          </w:rPr>
          <w:fldChar w:fldCharType="separate"/>
        </w:r>
        <w:r w:rsidR="00CA0606">
          <w:rPr>
            <w:noProof/>
            <w:webHidden/>
          </w:rPr>
          <w:t>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19" w:history="1">
        <w:r w:rsidR="000F5EA1" w:rsidRPr="00D535E0">
          <w:rPr>
            <w:rStyle w:val="a6"/>
            <w:rFonts w:ascii="宋体" w:eastAsia="宋体"/>
            <w:noProof/>
          </w:rPr>
          <w:t>1.5</w:t>
        </w:r>
        <w:r w:rsidR="000F5EA1">
          <w:rPr>
            <w:rFonts w:asciiTheme="minorHAnsi" w:eastAsiaTheme="minorEastAsia" w:hAnsiTheme="minorHAnsi" w:cstheme="minorBidi"/>
            <w:noProof/>
            <w:spacing w:val="0"/>
            <w:sz w:val="21"/>
            <w:szCs w:val="22"/>
          </w:rPr>
          <w:tab/>
        </w:r>
        <w:r w:rsidR="000F5EA1" w:rsidRPr="00D535E0">
          <w:rPr>
            <w:rStyle w:val="a6"/>
            <w:noProof/>
          </w:rPr>
          <w:t>RPC</w:t>
        </w:r>
        <w:r w:rsidR="000F5EA1" w:rsidRPr="00D535E0">
          <w:rPr>
            <w:rStyle w:val="a6"/>
            <w:rFonts w:hint="eastAsia"/>
            <w:noProof/>
          </w:rPr>
          <w:t>网络通信抽象</w:t>
        </w:r>
        <w:r w:rsidR="000F5EA1">
          <w:rPr>
            <w:noProof/>
            <w:webHidden/>
          </w:rPr>
          <w:tab/>
        </w:r>
        <w:r w:rsidR="000F5EA1">
          <w:rPr>
            <w:noProof/>
            <w:webHidden/>
          </w:rPr>
          <w:fldChar w:fldCharType="begin"/>
        </w:r>
        <w:r w:rsidR="000F5EA1">
          <w:rPr>
            <w:noProof/>
            <w:webHidden/>
          </w:rPr>
          <w:instrText xml:space="preserve"> PAGEREF _Toc492099119 \h </w:instrText>
        </w:r>
        <w:r w:rsidR="000F5EA1">
          <w:rPr>
            <w:noProof/>
            <w:webHidden/>
          </w:rPr>
        </w:r>
        <w:r w:rsidR="000F5EA1">
          <w:rPr>
            <w:noProof/>
            <w:webHidden/>
          </w:rPr>
          <w:fldChar w:fldCharType="separate"/>
        </w:r>
        <w:r w:rsidR="00CA0606">
          <w:rPr>
            <w:noProof/>
            <w:webHidden/>
          </w:rPr>
          <w:t>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0" w:history="1">
        <w:r w:rsidR="000F5EA1" w:rsidRPr="00D535E0">
          <w:rPr>
            <w:rStyle w:val="a6"/>
            <w:rFonts w:ascii="宋体" w:eastAsia="宋体"/>
            <w:noProof/>
          </w:rPr>
          <w:t>1.6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w:t>
        </w:r>
        <w:r w:rsidR="000F5EA1" w:rsidRPr="00D535E0">
          <w:rPr>
            <w:rStyle w:val="a6"/>
            <w:noProof/>
          </w:rPr>
          <w:t>Standalone</w:t>
        </w:r>
        <w:r w:rsidR="000F5EA1" w:rsidRPr="00D535E0">
          <w:rPr>
            <w:rStyle w:val="a6"/>
            <w:rFonts w:hint="eastAsia"/>
            <w:noProof/>
          </w:rPr>
          <w:t>集群</w:t>
        </w:r>
        <w:r w:rsidR="000F5EA1">
          <w:rPr>
            <w:noProof/>
            <w:webHidden/>
          </w:rPr>
          <w:tab/>
        </w:r>
        <w:r w:rsidR="000F5EA1">
          <w:rPr>
            <w:noProof/>
            <w:webHidden/>
          </w:rPr>
          <w:fldChar w:fldCharType="begin"/>
        </w:r>
        <w:r w:rsidR="000F5EA1">
          <w:rPr>
            <w:noProof/>
            <w:webHidden/>
          </w:rPr>
          <w:instrText xml:space="preserve"> PAGEREF _Toc492099120 \h </w:instrText>
        </w:r>
        <w:r w:rsidR="000F5EA1">
          <w:rPr>
            <w:noProof/>
            <w:webHidden/>
          </w:rPr>
        </w:r>
        <w:r w:rsidR="000F5EA1">
          <w:rPr>
            <w:noProof/>
            <w:webHidden/>
          </w:rPr>
          <w:fldChar w:fldCharType="separate"/>
        </w:r>
        <w:r w:rsidR="00CA0606">
          <w:rPr>
            <w:noProof/>
            <w:webHidden/>
          </w:rPr>
          <w:t>10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1" w:history="1">
        <w:r w:rsidR="000F5EA1" w:rsidRPr="00D535E0">
          <w:rPr>
            <w:rStyle w:val="a6"/>
            <w:rFonts w:ascii="宋体" w:eastAsia="宋体"/>
            <w:noProof/>
          </w:rPr>
          <w:t>1.7</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核心组件</w:t>
        </w:r>
        <w:r w:rsidR="000F5EA1">
          <w:rPr>
            <w:noProof/>
            <w:webHidden/>
          </w:rPr>
          <w:tab/>
        </w:r>
        <w:r w:rsidR="000F5EA1">
          <w:rPr>
            <w:noProof/>
            <w:webHidden/>
          </w:rPr>
          <w:fldChar w:fldCharType="begin"/>
        </w:r>
        <w:r w:rsidR="000F5EA1">
          <w:rPr>
            <w:noProof/>
            <w:webHidden/>
          </w:rPr>
          <w:instrText xml:space="preserve"> PAGEREF _Toc492099121 \h </w:instrText>
        </w:r>
        <w:r w:rsidR="000F5EA1">
          <w:rPr>
            <w:noProof/>
            <w:webHidden/>
          </w:rPr>
        </w:r>
        <w:r w:rsidR="000F5EA1">
          <w:rPr>
            <w:noProof/>
            <w:webHidden/>
          </w:rPr>
          <w:fldChar w:fldCharType="separate"/>
        </w:r>
        <w:r w:rsidR="00CA0606">
          <w:rPr>
            <w:noProof/>
            <w:webHidden/>
          </w:rPr>
          <w:t>11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2" w:history="1">
        <w:r w:rsidR="000F5EA1" w:rsidRPr="00D535E0">
          <w:rPr>
            <w:rStyle w:val="a6"/>
            <w:rFonts w:ascii="宋体" w:eastAsia="宋体"/>
            <w:noProof/>
          </w:rPr>
          <w:t>1.8</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核心组件交互流程</w:t>
        </w:r>
        <w:r w:rsidR="000F5EA1">
          <w:rPr>
            <w:noProof/>
            <w:webHidden/>
          </w:rPr>
          <w:tab/>
        </w:r>
        <w:r w:rsidR="000F5EA1">
          <w:rPr>
            <w:noProof/>
            <w:webHidden/>
          </w:rPr>
          <w:fldChar w:fldCharType="begin"/>
        </w:r>
        <w:r w:rsidR="000F5EA1">
          <w:rPr>
            <w:noProof/>
            <w:webHidden/>
          </w:rPr>
          <w:instrText xml:space="preserve"> PAGEREF _Toc492099122 \h </w:instrText>
        </w:r>
        <w:r w:rsidR="000F5EA1">
          <w:rPr>
            <w:noProof/>
            <w:webHidden/>
          </w:rPr>
        </w:r>
        <w:r w:rsidR="000F5EA1">
          <w:rPr>
            <w:noProof/>
            <w:webHidden/>
          </w:rPr>
          <w:fldChar w:fldCharType="separate"/>
        </w:r>
        <w:r w:rsidR="00CA0606">
          <w:rPr>
            <w:noProof/>
            <w:webHidden/>
          </w:rPr>
          <w:t>12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3" w:history="1">
        <w:r w:rsidR="000F5EA1" w:rsidRPr="00D535E0">
          <w:rPr>
            <w:rStyle w:val="a6"/>
            <w:rFonts w:ascii="宋体" w:eastAsia="宋体"/>
            <w:noProof/>
          </w:rPr>
          <w:t>1.9</w:t>
        </w:r>
        <w:r w:rsidR="000F5EA1">
          <w:rPr>
            <w:rFonts w:asciiTheme="minorHAnsi" w:eastAsiaTheme="minorEastAsia" w:hAnsiTheme="minorHAnsi" w:cstheme="minorBidi"/>
            <w:noProof/>
            <w:spacing w:val="0"/>
            <w:sz w:val="21"/>
            <w:szCs w:val="22"/>
          </w:rPr>
          <w:tab/>
        </w:r>
        <w:r w:rsidR="000F5EA1" w:rsidRPr="00D535E0">
          <w:rPr>
            <w:rStyle w:val="a6"/>
            <w:noProof/>
          </w:rPr>
          <w:t>Block</w:t>
        </w:r>
        <w:r w:rsidR="000F5EA1" w:rsidRPr="00D535E0">
          <w:rPr>
            <w:rStyle w:val="a6"/>
            <w:rFonts w:hint="eastAsia"/>
            <w:noProof/>
          </w:rPr>
          <w:t>管理</w:t>
        </w:r>
        <w:r w:rsidR="000F5EA1">
          <w:rPr>
            <w:noProof/>
            <w:webHidden/>
          </w:rPr>
          <w:tab/>
        </w:r>
        <w:r w:rsidR="000F5EA1">
          <w:rPr>
            <w:noProof/>
            <w:webHidden/>
          </w:rPr>
          <w:fldChar w:fldCharType="begin"/>
        </w:r>
        <w:r w:rsidR="000F5EA1">
          <w:rPr>
            <w:noProof/>
            <w:webHidden/>
          </w:rPr>
          <w:instrText xml:space="preserve"> PAGEREF _Toc492099123 \h </w:instrText>
        </w:r>
        <w:r w:rsidR="000F5EA1">
          <w:rPr>
            <w:noProof/>
            <w:webHidden/>
          </w:rPr>
        </w:r>
        <w:r w:rsidR="000F5EA1">
          <w:rPr>
            <w:noProof/>
            <w:webHidden/>
          </w:rPr>
          <w:fldChar w:fldCharType="separate"/>
        </w:r>
        <w:r w:rsidR="00CA0606">
          <w:rPr>
            <w:noProof/>
            <w:webHidden/>
          </w:rPr>
          <w:t>14</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4" w:history="1">
        <w:r w:rsidR="000F5EA1" w:rsidRPr="00D535E0">
          <w:rPr>
            <w:rStyle w:val="a6"/>
            <w:rFonts w:ascii="宋体" w:eastAsia="宋体"/>
            <w:noProof/>
          </w:rPr>
          <w:t>1.10</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整体应用</w:t>
        </w:r>
        <w:r w:rsidR="000F5EA1">
          <w:rPr>
            <w:noProof/>
            <w:webHidden/>
          </w:rPr>
          <w:tab/>
        </w:r>
        <w:r w:rsidR="000F5EA1">
          <w:rPr>
            <w:noProof/>
            <w:webHidden/>
          </w:rPr>
          <w:fldChar w:fldCharType="begin"/>
        </w:r>
        <w:r w:rsidR="000F5EA1">
          <w:rPr>
            <w:noProof/>
            <w:webHidden/>
          </w:rPr>
          <w:instrText xml:space="preserve"> PAGEREF _Toc492099124 \h </w:instrText>
        </w:r>
        <w:r w:rsidR="000F5EA1">
          <w:rPr>
            <w:noProof/>
            <w:webHidden/>
          </w:rPr>
        </w:r>
        <w:r w:rsidR="000F5EA1">
          <w:rPr>
            <w:noProof/>
            <w:webHidden/>
          </w:rPr>
          <w:fldChar w:fldCharType="separate"/>
        </w:r>
        <w:r w:rsidR="00CA0606">
          <w:rPr>
            <w:noProof/>
            <w:webHidden/>
          </w:rPr>
          <w:t>16</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25" w:history="1">
        <w:r w:rsidR="000F5EA1" w:rsidRPr="00D535E0">
          <w:rPr>
            <w:rStyle w:val="a6"/>
            <w:rFonts w:hint="eastAsia"/>
            <w:noProof/>
          </w:rPr>
          <w:t>第2章</w:t>
        </w:r>
        <w:r w:rsidR="000F5EA1">
          <w:rPr>
            <w:rFonts w:asciiTheme="minorHAnsi" w:eastAsiaTheme="minorEastAsia" w:hAnsiTheme="minorHAnsi" w:cstheme="minorBidi"/>
            <w:b w:val="0"/>
            <w:bCs w:val="0"/>
            <w:noProof/>
            <w:spacing w:val="0"/>
            <w:sz w:val="21"/>
            <w:szCs w:val="22"/>
          </w:rPr>
          <w:tab/>
        </w:r>
        <w:r w:rsidR="000F5EA1" w:rsidRPr="00D535E0">
          <w:rPr>
            <w:rStyle w:val="a6"/>
            <w:rFonts w:hint="eastAsia"/>
            <w:noProof/>
          </w:rPr>
          <w:t>脚本解析</w:t>
        </w:r>
        <w:r w:rsidR="000F5EA1">
          <w:rPr>
            <w:noProof/>
            <w:webHidden/>
          </w:rPr>
          <w:tab/>
        </w:r>
        <w:r w:rsidR="000F5EA1">
          <w:rPr>
            <w:noProof/>
            <w:webHidden/>
          </w:rPr>
          <w:fldChar w:fldCharType="begin"/>
        </w:r>
        <w:r w:rsidR="000F5EA1">
          <w:rPr>
            <w:noProof/>
            <w:webHidden/>
          </w:rPr>
          <w:instrText xml:space="preserve"> PAGEREF _Toc492099125 \h </w:instrText>
        </w:r>
        <w:r w:rsidR="000F5EA1">
          <w:rPr>
            <w:noProof/>
            <w:webHidden/>
          </w:rPr>
        </w:r>
        <w:r w:rsidR="000F5EA1">
          <w:rPr>
            <w:noProof/>
            <w:webHidden/>
          </w:rPr>
          <w:fldChar w:fldCharType="separate"/>
        </w:r>
        <w:r w:rsidR="00CA0606">
          <w:rPr>
            <w:noProof/>
            <w:webHidden/>
          </w:rPr>
          <w:t>18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6" w:history="1">
        <w:r w:rsidR="000F5EA1" w:rsidRPr="00D535E0">
          <w:rPr>
            <w:rStyle w:val="a6"/>
            <w:rFonts w:ascii="宋体" w:eastAsia="宋体"/>
            <w:noProof/>
          </w:rPr>
          <w:t>2.1</w:t>
        </w:r>
        <w:r w:rsidR="000F5EA1">
          <w:rPr>
            <w:rFonts w:asciiTheme="minorHAnsi" w:eastAsiaTheme="minorEastAsia" w:hAnsiTheme="minorHAnsi" w:cstheme="minorBidi"/>
            <w:noProof/>
            <w:spacing w:val="0"/>
            <w:sz w:val="21"/>
            <w:szCs w:val="22"/>
          </w:rPr>
          <w:tab/>
        </w:r>
        <w:r w:rsidR="000F5EA1" w:rsidRPr="00D535E0">
          <w:rPr>
            <w:rStyle w:val="a6"/>
            <w:noProof/>
          </w:rPr>
          <w:t>start-daemon.sh</w:t>
        </w:r>
        <w:r w:rsidR="000F5EA1">
          <w:rPr>
            <w:noProof/>
            <w:webHidden/>
          </w:rPr>
          <w:tab/>
        </w:r>
        <w:r w:rsidR="000F5EA1">
          <w:rPr>
            <w:noProof/>
            <w:webHidden/>
          </w:rPr>
          <w:fldChar w:fldCharType="begin"/>
        </w:r>
        <w:r w:rsidR="000F5EA1">
          <w:rPr>
            <w:noProof/>
            <w:webHidden/>
          </w:rPr>
          <w:instrText xml:space="preserve"> PAGEREF _Toc492099126 \h </w:instrText>
        </w:r>
        <w:r w:rsidR="000F5EA1">
          <w:rPr>
            <w:noProof/>
            <w:webHidden/>
          </w:rPr>
        </w:r>
        <w:r w:rsidR="000F5EA1">
          <w:rPr>
            <w:noProof/>
            <w:webHidden/>
          </w:rPr>
          <w:fldChar w:fldCharType="separate"/>
        </w:r>
        <w:r w:rsidR="00CA0606">
          <w:rPr>
            <w:noProof/>
            <w:webHidden/>
          </w:rPr>
          <w:t>18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7" w:history="1">
        <w:r w:rsidR="000F5EA1" w:rsidRPr="00D535E0">
          <w:rPr>
            <w:rStyle w:val="a6"/>
            <w:rFonts w:ascii="宋体" w:eastAsia="宋体"/>
            <w:noProof/>
          </w:rPr>
          <w:t>2.2</w:t>
        </w:r>
        <w:r w:rsidR="000F5EA1">
          <w:rPr>
            <w:rFonts w:asciiTheme="minorHAnsi" w:eastAsiaTheme="minorEastAsia" w:hAnsiTheme="minorHAnsi" w:cstheme="minorBidi"/>
            <w:noProof/>
            <w:spacing w:val="0"/>
            <w:sz w:val="21"/>
            <w:szCs w:val="22"/>
          </w:rPr>
          <w:tab/>
        </w:r>
        <w:r w:rsidR="000F5EA1" w:rsidRPr="00D535E0">
          <w:rPr>
            <w:rStyle w:val="a6"/>
            <w:noProof/>
          </w:rPr>
          <w:t>spark-class</w:t>
        </w:r>
        <w:r w:rsidR="000F5EA1">
          <w:rPr>
            <w:noProof/>
            <w:webHidden/>
          </w:rPr>
          <w:tab/>
        </w:r>
        <w:r w:rsidR="000F5EA1">
          <w:rPr>
            <w:noProof/>
            <w:webHidden/>
          </w:rPr>
          <w:fldChar w:fldCharType="begin"/>
        </w:r>
        <w:r w:rsidR="000F5EA1">
          <w:rPr>
            <w:noProof/>
            <w:webHidden/>
          </w:rPr>
          <w:instrText xml:space="preserve"> PAGEREF _Toc492099127 \h </w:instrText>
        </w:r>
        <w:r w:rsidR="000F5EA1">
          <w:rPr>
            <w:noProof/>
            <w:webHidden/>
          </w:rPr>
        </w:r>
        <w:r w:rsidR="000F5EA1">
          <w:rPr>
            <w:noProof/>
            <w:webHidden/>
          </w:rPr>
          <w:fldChar w:fldCharType="separate"/>
        </w:r>
        <w:r w:rsidR="00CA0606">
          <w:rPr>
            <w:noProof/>
            <w:webHidden/>
          </w:rPr>
          <w:t>19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8" w:history="1">
        <w:r w:rsidR="000F5EA1" w:rsidRPr="00D535E0">
          <w:rPr>
            <w:rStyle w:val="a6"/>
            <w:rFonts w:ascii="宋体" w:eastAsia="宋体"/>
            <w:noProof/>
          </w:rPr>
          <w:t>2.3</w:t>
        </w:r>
        <w:r w:rsidR="000F5EA1">
          <w:rPr>
            <w:rFonts w:asciiTheme="minorHAnsi" w:eastAsiaTheme="minorEastAsia" w:hAnsiTheme="minorHAnsi" w:cstheme="minorBidi"/>
            <w:noProof/>
            <w:spacing w:val="0"/>
            <w:sz w:val="21"/>
            <w:szCs w:val="22"/>
          </w:rPr>
          <w:tab/>
        </w:r>
        <w:r w:rsidR="000F5EA1" w:rsidRPr="00D535E0">
          <w:rPr>
            <w:rStyle w:val="a6"/>
            <w:noProof/>
          </w:rPr>
          <w:t>start-master.sh</w:t>
        </w:r>
        <w:r w:rsidR="000F5EA1">
          <w:rPr>
            <w:noProof/>
            <w:webHidden/>
          </w:rPr>
          <w:tab/>
        </w:r>
        <w:r w:rsidR="000F5EA1">
          <w:rPr>
            <w:noProof/>
            <w:webHidden/>
          </w:rPr>
          <w:fldChar w:fldCharType="begin"/>
        </w:r>
        <w:r w:rsidR="000F5EA1">
          <w:rPr>
            <w:noProof/>
            <w:webHidden/>
          </w:rPr>
          <w:instrText xml:space="preserve"> PAGEREF _Toc492099128 \h </w:instrText>
        </w:r>
        <w:r w:rsidR="000F5EA1">
          <w:rPr>
            <w:noProof/>
            <w:webHidden/>
          </w:rPr>
        </w:r>
        <w:r w:rsidR="000F5EA1">
          <w:rPr>
            <w:noProof/>
            <w:webHidden/>
          </w:rPr>
          <w:fldChar w:fldCharType="separate"/>
        </w:r>
        <w:r w:rsidR="00CA0606">
          <w:rPr>
            <w:noProof/>
            <w:webHidden/>
          </w:rPr>
          <w:t>19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29" w:history="1">
        <w:r w:rsidR="000F5EA1" w:rsidRPr="00D535E0">
          <w:rPr>
            <w:rStyle w:val="a6"/>
            <w:rFonts w:ascii="宋体" w:eastAsia="宋体"/>
            <w:noProof/>
          </w:rPr>
          <w:t>2.4</w:t>
        </w:r>
        <w:r w:rsidR="000F5EA1">
          <w:rPr>
            <w:rFonts w:asciiTheme="minorHAnsi" w:eastAsiaTheme="minorEastAsia" w:hAnsiTheme="minorHAnsi" w:cstheme="minorBidi"/>
            <w:noProof/>
            <w:spacing w:val="0"/>
            <w:sz w:val="21"/>
            <w:szCs w:val="22"/>
          </w:rPr>
          <w:tab/>
        </w:r>
        <w:r w:rsidR="000F5EA1" w:rsidRPr="00D535E0">
          <w:rPr>
            <w:rStyle w:val="a6"/>
            <w:noProof/>
          </w:rPr>
          <w:t>start-slaves.sh</w:t>
        </w:r>
        <w:r w:rsidR="000F5EA1">
          <w:rPr>
            <w:noProof/>
            <w:webHidden/>
          </w:rPr>
          <w:tab/>
        </w:r>
        <w:r w:rsidR="000F5EA1">
          <w:rPr>
            <w:noProof/>
            <w:webHidden/>
          </w:rPr>
          <w:fldChar w:fldCharType="begin"/>
        </w:r>
        <w:r w:rsidR="000F5EA1">
          <w:rPr>
            <w:noProof/>
            <w:webHidden/>
          </w:rPr>
          <w:instrText xml:space="preserve"> PAGEREF _Toc492099129 \h </w:instrText>
        </w:r>
        <w:r w:rsidR="000F5EA1">
          <w:rPr>
            <w:noProof/>
            <w:webHidden/>
          </w:rPr>
        </w:r>
        <w:r w:rsidR="000F5EA1">
          <w:rPr>
            <w:noProof/>
            <w:webHidden/>
          </w:rPr>
          <w:fldChar w:fldCharType="separate"/>
        </w:r>
        <w:r w:rsidR="00CA0606">
          <w:rPr>
            <w:noProof/>
            <w:webHidden/>
          </w:rPr>
          <w:t>20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0" w:history="1">
        <w:r w:rsidR="000F5EA1" w:rsidRPr="00D535E0">
          <w:rPr>
            <w:rStyle w:val="a6"/>
            <w:rFonts w:ascii="宋体" w:eastAsia="宋体"/>
            <w:noProof/>
          </w:rPr>
          <w:t>2.5</w:t>
        </w:r>
        <w:r w:rsidR="000F5EA1">
          <w:rPr>
            <w:rFonts w:asciiTheme="minorHAnsi" w:eastAsiaTheme="minorEastAsia" w:hAnsiTheme="minorHAnsi" w:cstheme="minorBidi"/>
            <w:noProof/>
            <w:spacing w:val="0"/>
            <w:sz w:val="21"/>
            <w:szCs w:val="22"/>
          </w:rPr>
          <w:tab/>
        </w:r>
        <w:r w:rsidR="000F5EA1" w:rsidRPr="00D535E0">
          <w:rPr>
            <w:rStyle w:val="a6"/>
            <w:noProof/>
          </w:rPr>
          <w:t>start-all.sh</w:t>
        </w:r>
        <w:r w:rsidR="000F5EA1">
          <w:rPr>
            <w:noProof/>
            <w:webHidden/>
          </w:rPr>
          <w:tab/>
        </w:r>
        <w:r w:rsidR="000F5EA1">
          <w:rPr>
            <w:noProof/>
            <w:webHidden/>
          </w:rPr>
          <w:fldChar w:fldCharType="begin"/>
        </w:r>
        <w:r w:rsidR="000F5EA1">
          <w:rPr>
            <w:noProof/>
            <w:webHidden/>
          </w:rPr>
          <w:instrText xml:space="preserve"> PAGEREF _Toc492099130 \h </w:instrText>
        </w:r>
        <w:r w:rsidR="000F5EA1">
          <w:rPr>
            <w:noProof/>
            <w:webHidden/>
          </w:rPr>
        </w:r>
        <w:r w:rsidR="000F5EA1">
          <w:rPr>
            <w:noProof/>
            <w:webHidden/>
          </w:rPr>
          <w:fldChar w:fldCharType="separate"/>
        </w:r>
        <w:r w:rsidR="00CA0606">
          <w:rPr>
            <w:noProof/>
            <w:webHidden/>
          </w:rPr>
          <w:t>21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1" w:history="1">
        <w:r w:rsidR="000F5EA1" w:rsidRPr="00D535E0">
          <w:rPr>
            <w:rStyle w:val="a6"/>
            <w:rFonts w:ascii="宋体" w:eastAsia="宋体"/>
            <w:noProof/>
          </w:rPr>
          <w:t>2.6</w:t>
        </w:r>
        <w:r w:rsidR="000F5EA1">
          <w:rPr>
            <w:rFonts w:asciiTheme="minorHAnsi" w:eastAsiaTheme="minorEastAsia" w:hAnsiTheme="minorHAnsi" w:cstheme="minorBidi"/>
            <w:noProof/>
            <w:spacing w:val="0"/>
            <w:sz w:val="21"/>
            <w:szCs w:val="22"/>
          </w:rPr>
          <w:tab/>
        </w:r>
        <w:r w:rsidR="000F5EA1" w:rsidRPr="00D535E0">
          <w:rPr>
            <w:rStyle w:val="a6"/>
            <w:noProof/>
          </w:rPr>
          <w:t>spark-submit</w:t>
        </w:r>
        <w:r w:rsidR="000F5EA1">
          <w:rPr>
            <w:noProof/>
            <w:webHidden/>
          </w:rPr>
          <w:tab/>
        </w:r>
        <w:r w:rsidR="000F5EA1">
          <w:rPr>
            <w:noProof/>
            <w:webHidden/>
          </w:rPr>
          <w:fldChar w:fldCharType="begin"/>
        </w:r>
        <w:r w:rsidR="000F5EA1">
          <w:rPr>
            <w:noProof/>
            <w:webHidden/>
          </w:rPr>
          <w:instrText xml:space="preserve"> PAGEREF _Toc492099131 \h </w:instrText>
        </w:r>
        <w:r w:rsidR="000F5EA1">
          <w:rPr>
            <w:noProof/>
            <w:webHidden/>
          </w:rPr>
        </w:r>
        <w:r w:rsidR="000F5EA1">
          <w:rPr>
            <w:noProof/>
            <w:webHidden/>
          </w:rPr>
          <w:fldChar w:fldCharType="separate"/>
        </w:r>
        <w:r w:rsidR="00CA0606">
          <w:rPr>
            <w:noProof/>
            <w:webHidden/>
          </w:rPr>
          <w:t>22</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32" w:history="1">
        <w:r w:rsidR="000F5EA1" w:rsidRPr="00D535E0">
          <w:rPr>
            <w:rStyle w:val="a6"/>
            <w:rFonts w:hint="eastAsia"/>
            <w:noProof/>
          </w:rPr>
          <w:t>第3章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通信架构</w:t>
        </w:r>
        <w:r w:rsidR="000F5EA1">
          <w:rPr>
            <w:noProof/>
            <w:webHidden/>
          </w:rPr>
          <w:tab/>
        </w:r>
        <w:r w:rsidR="000F5EA1">
          <w:rPr>
            <w:noProof/>
            <w:webHidden/>
          </w:rPr>
          <w:fldChar w:fldCharType="begin"/>
        </w:r>
        <w:r w:rsidR="000F5EA1">
          <w:rPr>
            <w:noProof/>
            <w:webHidden/>
          </w:rPr>
          <w:instrText xml:space="preserve"> PAGEREF _Toc492099132 \h </w:instrText>
        </w:r>
        <w:r w:rsidR="000F5EA1">
          <w:rPr>
            <w:noProof/>
            <w:webHidden/>
          </w:rPr>
        </w:r>
        <w:r w:rsidR="000F5EA1">
          <w:rPr>
            <w:noProof/>
            <w:webHidden/>
          </w:rPr>
          <w:fldChar w:fldCharType="separate"/>
        </w:r>
        <w:r w:rsidR="00CA0606">
          <w:rPr>
            <w:noProof/>
            <w:webHidden/>
          </w:rPr>
          <w:t>22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3" w:history="1">
        <w:r w:rsidR="000F5EA1" w:rsidRPr="00D535E0">
          <w:rPr>
            <w:rStyle w:val="a6"/>
            <w:rFonts w:ascii="宋体" w:eastAsia="宋体"/>
            <w:noProof/>
          </w:rPr>
          <w:t>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通信组件概览</w:t>
        </w:r>
        <w:r w:rsidR="000F5EA1">
          <w:rPr>
            <w:noProof/>
            <w:webHidden/>
          </w:rPr>
          <w:tab/>
        </w:r>
        <w:r w:rsidR="000F5EA1">
          <w:rPr>
            <w:noProof/>
            <w:webHidden/>
          </w:rPr>
          <w:fldChar w:fldCharType="begin"/>
        </w:r>
        <w:r w:rsidR="000F5EA1">
          <w:rPr>
            <w:noProof/>
            <w:webHidden/>
          </w:rPr>
          <w:instrText xml:space="preserve"> PAGEREF _Toc492099133 \h </w:instrText>
        </w:r>
        <w:r w:rsidR="000F5EA1">
          <w:rPr>
            <w:noProof/>
            <w:webHidden/>
          </w:rPr>
        </w:r>
        <w:r w:rsidR="000F5EA1">
          <w:rPr>
            <w:noProof/>
            <w:webHidden/>
          </w:rPr>
          <w:fldChar w:fldCharType="separate"/>
        </w:r>
        <w:r w:rsidR="00CA0606">
          <w:rPr>
            <w:noProof/>
            <w:webHidden/>
          </w:rPr>
          <w:t>23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4" w:history="1">
        <w:r w:rsidR="000F5EA1" w:rsidRPr="00D535E0">
          <w:rPr>
            <w:rStyle w:val="a6"/>
            <w:rFonts w:ascii="宋体" w:eastAsia="宋体"/>
            <w:noProof/>
          </w:rPr>
          <w:t>3.2</w:t>
        </w:r>
        <w:r w:rsidR="000F5EA1">
          <w:rPr>
            <w:rFonts w:asciiTheme="minorHAnsi" w:eastAsiaTheme="minorEastAsia" w:hAnsiTheme="minorHAnsi" w:cstheme="minorBidi"/>
            <w:noProof/>
            <w:spacing w:val="0"/>
            <w:sz w:val="21"/>
            <w:szCs w:val="22"/>
          </w:rPr>
          <w:tab/>
        </w:r>
        <w:r w:rsidR="000F5EA1" w:rsidRPr="00D535E0">
          <w:rPr>
            <w:rStyle w:val="a6"/>
            <w:noProof/>
          </w:rPr>
          <w:t>Endpoint</w:t>
        </w:r>
        <w:r w:rsidR="000F5EA1" w:rsidRPr="00D535E0">
          <w:rPr>
            <w:rStyle w:val="a6"/>
            <w:rFonts w:hint="eastAsia"/>
            <w:noProof/>
          </w:rPr>
          <w:t>启动过程</w:t>
        </w:r>
        <w:r w:rsidR="000F5EA1">
          <w:rPr>
            <w:noProof/>
            <w:webHidden/>
          </w:rPr>
          <w:tab/>
        </w:r>
        <w:r w:rsidR="000F5EA1">
          <w:rPr>
            <w:noProof/>
            <w:webHidden/>
          </w:rPr>
          <w:fldChar w:fldCharType="begin"/>
        </w:r>
        <w:r w:rsidR="000F5EA1">
          <w:rPr>
            <w:noProof/>
            <w:webHidden/>
          </w:rPr>
          <w:instrText xml:space="preserve"> PAGEREF _Toc492099134 \h </w:instrText>
        </w:r>
        <w:r w:rsidR="000F5EA1">
          <w:rPr>
            <w:noProof/>
            <w:webHidden/>
          </w:rPr>
        </w:r>
        <w:r w:rsidR="000F5EA1">
          <w:rPr>
            <w:noProof/>
            <w:webHidden/>
          </w:rPr>
          <w:fldChar w:fldCharType="separate"/>
        </w:r>
        <w:r w:rsidR="00CA0606">
          <w:rPr>
            <w:noProof/>
            <w:webHidden/>
          </w:rPr>
          <w:t>25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5" w:history="1">
        <w:r w:rsidR="000F5EA1" w:rsidRPr="00D535E0">
          <w:rPr>
            <w:rStyle w:val="a6"/>
            <w:rFonts w:ascii="宋体" w:eastAsia="宋体"/>
            <w:noProof/>
          </w:rPr>
          <w:t>3.3</w:t>
        </w:r>
        <w:r w:rsidR="000F5EA1">
          <w:rPr>
            <w:rFonts w:asciiTheme="minorHAnsi" w:eastAsiaTheme="minorEastAsia" w:hAnsiTheme="minorHAnsi" w:cstheme="minorBidi"/>
            <w:noProof/>
            <w:spacing w:val="0"/>
            <w:sz w:val="21"/>
            <w:szCs w:val="22"/>
          </w:rPr>
          <w:tab/>
        </w:r>
        <w:r w:rsidR="000F5EA1" w:rsidRPr="00D535E0">
          <w:rPr>
            <w:rStyle w:val="a6"/>
            <w:noProof/>
          </w:rPr>
          <w:t>Endpoint Send&amp;Ask</w:t>
        </w:r>
        <w:r w:rsidR="000F5EA1" w:rsidRPr="00D535E0">
          <w:rPr>
            <w:rStyle w:val="a6"/>
            <w:rFonts w:hint="eastAsia"/>
            <w:noProof/>
          </w:rPr>
          <w:t>流程</w:t>
        </w:r>
        <w:r w:rsidR="000F5EA1">
          <w:rPr>
            <w:noProof/>
            <w:webHidden/>
          </w:rPr>
          <w:tab/>
        </w:r>
        <w:r w:rsidR="000F5EA1">
          <w:rPr>
            <w:noProof/>
            <w:webHidden/>
          </w:rPr>
          <w:fldChar w:fldCharType="begin"/>
        </w:r>
        <w:r w:rsidR="000F5EA1">
          <w:rPr>
            <w:noProof/>
            <w:webHidden/>
          </w:rPr>
          <w:instrText xml:space="preserve"> PAGEREF _Toc492099135 \h </w:instrText>
        </w:r>
        <w:r w:rsidR="000F5EA1">
          <w:rPr>
            <w:noProof/>
            <w:webHidden/>
          </w:rPr>
        </w:r>
        <w:r w:rsidR="000F5EA1">
          <w:rPr>
            <w:noProof/>
            <w:webHidden/>
          </w:rPr>
          <w:fldChar w:fldCharType="separate"/>
        </w:r>
        <w:r w:rsidR="00CA0606">
          <w:rPr>
            <w:noProof/>
            <w:webHidden/>
          </w:rPr>
          <w:t>27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6" w:history="1">
        <w:r w:rsidR="000F5EA1" w:rsidRPr="00D535E0">
          <w:rPr>
            <w:rStyle w:val="a6"/>
            <w:rFonts w:ascii="宋体" w:eastAsia="宋体"/>
            <w:noProof/>
          </w:rPr>
          <w:t>3.4</w:t>
        </w:r>
        <w:r w:rsidR="000F5EA1">
          <w:rPr>
            <w:rFonts w:asciiTheme="minorHAnsi" w:eastAsiaTheme="minorEastAsia" w:hAnsiTheme="minorHAnsi" w:cstheme="minorBidi"/>
            <w:noProof/>
            <w:spacing w:val="0"/>
            <w:sz w:val="21"/>
            <w:szCs w:val="22"/>
          </w:rPr>
          <w:tab/>
        </w:r>
        <w:r w:rsidR="000F5EA1" w:rsidRPr="00D535E0">
          <w:rPr>
            <w:rStyle w:val="a6"/>
            <w:noProof/>
          </w:rPr>
          <w:t>Endpoint receive</w:t>
        </w:r>
        <w:r w:rsidR="000F5EA1" w:rsidRPr="00D535E0">
          <w:rPr>
            <w:rStyle w:val="a6"/>
            <w:rFonts w:hint="eastAsia"/>
            <w:noProof/>
          </w:rPr>
          <w:t>流程</w:t>
        </w:r>
        <w:r w:rsidR="000F5EA1">
          <w:rPr>
            <w:noProof/>
            <w:webHidden/>
          </w:rPr>
          <w:tab/>
        </w:r>
        <w:r w:rsidR="000F5EA1">
          <w:rPr>
            <w:noProof/>
            <w:webHidden/>
          </w:rPr>
          <w:fldChar w:fldCharType="begin"/>
        </w:r>
        <w:r w:rsidR="000F5EA1">
          <w:rPr>
            <w:noProof/>
            <w:webHidden/>
          </w:rPr>
          <w:instrText xml:space="preserve"> PAGEREF _Toc492099136 \h </w:instrText>
        </w:r>
        <w:r w:rsidR="000F5EA1">
          <w:rPr>
            <w:noProof/>
            <w:webHidden/>
          </w:rPr>
        </w:r>
        <w:r w:rsidR="000F5EA1">
          <w:rPr>
            <w:noProof/>
            <w:webHidden/>
          </w:rPr>
          <w:fldChar w:fldCharType="separate"/>
        </w:r>
        <w:r w:rsidR="00CA0606">
          <w:rPr>
            <w:noProof/>
            <w:webHidden/>
          </w:rPr>
          <w:t>28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7" w:history="1">
        <w:r w:rsidR="000F5EA1" w:rsidRPr="00D535E0">
          <w:rPr>
            <w:rStyle w:val="a6"/>
            <w:rFonts w:ascii="宋体" w:eastAsia="宋体"/>
            <w:noProof/>
          </w:rPr>
          <w:t>3.5</w:t>
        </w:r>
        <w:r w:rsidR="000F5EA1">
          <w:rPr>
            <w:rFonts w:asciiTheme="minorHAnsi" w:eastAsiaTheme="minorEastAsia" w:hAnsiTheme="minorHAnsi" w:cstheme="minorBidi"/>
            <w:noProof/>
            <w:spacing w:val="0"/>
            <w:sz w:val="21"/>
            <w:szCs w:val="22"/>
          </w:rPr>
          <w:tab/>
        </w:r>
        <w:r w:rsidR="000F5EA1" w:rsidRPr="00D535E0">
          <w:rPr>
            <w:rStyle w:val="a6"/>
            <w:noProof/>
          </w:rPr>
          <w:t>Endpoint Inbox</w:t>
        </w:r>
        <w:r w:rsidR="000F5EA1" w:rsidRPr="00D535E0">
          <w:rPr>
            <w:rStyle w:val="a6"/>
            <w:rFonts w:hint="eastAsia"/>
            <w:noProof/>
          </w:rPr>
          <w:t>处理流程</w:t>
        </w:r>
        <w:r w:rsidR="000F5EA1">
          <w:rPr>
            <w:noProof/>
            <w:webHidden/>
          </w:rPr>
          <w:tab/>
        </w:r>
        <w:r w:rsidR="000F5EA1">
          <w:rPr>
            <w:noProof/>
            <w:webHidden/>
          </w:rPr>
          <w:fldChar w:fldCharType="begin"/>
        </w:r>
        <w:r w:rsidR="000F5EA1">
          <w:rPr>
            <w:noProof/>
            <w:webHidden/>
          </w:rPr>
          <w:instrText xml:space="preserve"> PAGEREF _Toc492099137 \h </w:instrText>
        </w:r>
        <w:r w:rsidR="000F5EA1">
          <w:rPr>
            <w:noProof/>
            <w:webHidden/>
          </w:rPr>
        </w:r>
        <w:r w:rsidR="000F5EA1">
          <w:rPr>
            <w:noProof/>
            <w:webHidden/>
          </w:rPr>
          <w:fldChar w:fldCharType="separate"/>
        </w:r>
        <w:r w:rsidR="00CA0606">
          <w:rPr>
            <w:noProof/>
            <w:webHidden/>
          </w:rPr>
          <w:t>28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38" w:history="1">
        <w:r w:rsidR="000F5EA1" w:rsidRPr="00D535E0">
          <w:rPr>
            <w:rStyle w:val="a6"/>
            <w:rFonts w:ascii="宋体" w:eastAsia="宋体"/>
            <w:noProof/>
          </w:rPr>
          <w:t>3.6</w:t>
        </w:r>
        <w:r w:rsidR="000F5EA1">
          <w:rPr>
            <w:rFonts w:asciiTheme="minorHAnsi" w:eastAsiaTheme="minorEastAsia" w:hAnsiTheme="minorHAnsi" w:cstheme="minorBidi"/>
            <w:noProof/>
            <w:spacing w:val="0"/>
            <w:sz w:val="21"/>
            <w:szCs w:val="22"/>
          </w:rPr>
          <w:tab/>
        </w:r>
        <w:r w:rsidR="000F5EA1" w:rsidRPr="00D535E0">
          <w:rPr>
            <w:rStyle w:val="a6"/>
            <w:noProof/>
          </w:rPr>
          <w:t>Endpoint</w:t>
        </w:r>
        <w:r w:rsidR="000F5EA1" w:rsidRPr="00D535E0">
          <w:rPr>
            <w:rStyle w:val="a6"/>
            <w:rFonts w:hint="eastAsia"/>
            <w:noProof/>
          </w:rPr>
          <w:t>画像</w:t>
        </w:r>
        <w:r w:rsidR="000F5EA1">
          <w:rPr>
            <w:noProof/>
            <w:webHidden/>
          </w:rPr>
          <w:tab/>
        </w:r>
        <w:r w:rsidR="000F5EA1">
          <w:rPr>
            <w:noProof/>
            <w:webHidden/>
          </w:rPr>
          <w:fldChar w:fldCharType="begin"/>
        </w:r>
        <w:r w:rsidR="000F5EA1">
          <w:rPr>
            <w:noProof/>
            <w:webHidden/>
          </w:rPr>
          <w:instrText xml:space="preserve"> PAGEREF _Toc492099138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39" w:history="1">
        <w:r w:rsidR="000F5EA1" w:rsidRPr="00D535E0">
          <w:rPr>
            <w:rStyle w:val="a6"/>
            <w:rFonts w:hint="eastAsia"/>
            <w:noProof/>
          </w:rPr>
          <w:t>第4章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Master</w:t>
        </w:r>
        <w:r w:rsidR="000F5EA1" w:rsidRPr="00D535E0">
          <w:rPr>
            <w:rStyle w:val="a6"/>
            <w:rFonts w:hint="eastAsia"/>
            <w:noProof/>
          </w:rPr>
          <w:t>节点启动</w:t>
        </w:r>
        <w:r w:rsidR="000F5EA1">
          <w:rPr>
            <w:noProof/>
            <w:webHidden/>
          </w:rPr>
          <w:tab/>
        </w:r>
        <w:r w:rsidR="000F5EA1">
          <w:rPr>
            <w:noProof/>
            <w:webHidden/>
          </w:rPr>
          <w:fldChar w:fldCharType="begin"/>
        </w:r>
        <w:r w:rsidR="000F5EA1">
          <w:rPr>
            <w:noProof/>
            <w:webHidden/>
          </w:rPr>
          <w:instrText xml:space="preserve"> PAGEREF _Toc492099139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0" w:history="1">
        <w:r w:rsidR="000F5EA1" w:rsidRPr="00D535E0">
          <w:rPr>
            <w:rStyle w:val="a6"/>
            <w:rFonts w:ascii="宋体" w:eastAsia="宋体"/>
            <w:noProof/>
          </w:rPr>
          <w:t>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_Toc492099140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1" w:history="1">
        <w:r w:rsidR="000F5EA1" w:rsidRPr="00D535E0">
          <w:rPr>
            <w:rStyle w:val="a6"/>
            <w:rFonts w:ascii="宋体" w:eastAsia="宋体"/>
            <w:noProof/>
          </w:rPr>
          <w:t>4.2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_Toc492099141 \h </w:instrText>
        </w:r>
        <w:r w:rsidR="000F5EA1">
          <w:rPr>
            <w:noProof/>
            <w:webHidden/>
          </w:rPr>
        </w:r>
        <w:r w:rsidR="000F5EA1">
          <w:rPr>
            <w:noProof/>
            <w:webHidden/>
          </w:rPr>
          <w:fldChar w:fldCharType="separate"/>
        </w:r>
        <w:r w:rsidR="00CA0606">
          <w:rPr>
            <w:noProof/>
            <w:webHidden/>
          </w:rPr>
          <w:t>31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2" w:history="1">
        <w:r w:rsidR="000F5EA1" w:rsidRPr="00D535E0">
          <w:rPr>
            <w:rStyle w:val="a6"/>
            <w:rFonts w:ascii="宋体" w:eastAsia="宋体"/>
            <w:noProof/>
          </w:rPr>
          <w:t>4.3</w:t>
        </w:r>
        <w:r w:rsidR="000F5EA1">
          <w:rPr>
            <w:rFonts w:asciiTheme="minorHAnsi" w:eastAsiaTheme="minorEastAsia" w:hAnsiTheme="minorHAnsi" w:cstheme="minorBidi"/>
            <w:noProof/>
            <w:spacing w:val="0"/>
            <w:sz w:val="21"/>
            <w:szCs w:val="22"/>
          </w:rPr>
          <w:tab/>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_Toc492099142 \h </w:instrText>
        </w:r>
        <w:r w:rsidR="000F5EA1">
          <w:rPr>
            <w:noProof/>
            <w:webHidden/>
          </w:rPr>
        </w:r>
        <w:r w:rsidR="000F5EA1">
          <w:rPr>
            <w:noProof/>
            <w:webHidden/>
          </w:rPr>
          <w:fldChar w:fldCharType="separate"/>
        </w:r>
        <w:r w:rsidR="00CA0606">
          <w:rPr>
            <w:noProof/>
            <w:webHidden/>
          </w:rPr>
          <w:t>32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3" w:history="1">
        <w:r w:rsidR="000F5EA1" w:rsidRPr="00D535E0">
          <w:rPr>
            <w:rStyle w:val="a6"/>
            <w:rFonts w:ascii="宋体" w:eastAsia="宋体"/>
            <w:noProof/>
          </w:rPr>
          <w:t>4.4</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_Toc492099143 \h </w:instrText>
        </w:r>
        <w:r w:rsidR="000F5EA1">
          <w:rPr>
            <w:noProof/>
            <w:webHidden/>
          </w:rPr>
        </w:r>
        <w:r w:rsidR="000F5EA1">
          <w:rPr>
            <w:noProof/>
            <w:webHidden/>
          </w:rPr>
          <w:fldChar w:fldCharType="separate"/>
        </w:r>
        <w:r w:rsidR="00CA0606">
          <w:rPr>
            <w:noProof/>
            <w:webHidden/>
          </w:rPr>
          <w:t>32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4" w:history="1">
        <w:r w:rsidR="000F5EA1" w:rsidRPr="00D535E0">
          <w:rPr>
            <w:rStyle w:val="a6"/>
            <w:rFonts w:ascii="宋体" w:eastAsia="宋体"/>
            <w:noProof/>
          </w:rPr>
          <w:t>4.5</w:t>
        </w:r>
        <w:r w:rsidR="000F5EA1">
          <w:rPr>
            <w:rFonts w:asciiTheme="minorHAnsi" w:eastAsiaTheme="minorEastAsia" w:hAnsiTheme="minorHAnsi" w:cstheme="minorBidi"/>
            <w:noProof/>
            <w:spacing w:val="0"/>
            <w:sz w:val="21"/>
            <w:szCs w:val="22"/>
          </w:rPr>
          <w:tab/>
        </w:r>
        <w:r w:rsidR="000F5EA1" w:rsidRPr="00D535E0">
          <w:rPr>
            <w:rStyle w:val="a6"/>
            <w:noProof/>
          </w:rPr>
          <w:t>Master</w:t>
        </w:r>
        <w:r w:rsidR="000F5EA1" w:rsidRPr="00D535E0">
          <w:rPr>
            <w:rStyle w:val="a6"/>
            <w:rFonts w:hint="eastAsia"/>
            <w:noProof/>
          </w:rPr>
          <w:t>对</w:t>
        </w:r>
        <w:r w:rsidR="000F5EA1" w:rsidRPr="00D535E0">
          <w:rPr>
            <w:rStyle w:val="a6"/>
            <w:noProof/>
          </w:rPr>
          <w:t>RpcMessage/OneWayMessage</w:t>
        </w:r>
        <w:r w:rsidR="000F5EA1" w:rsidRPr="00D535E0">
          <w:rPr>
            <w:rStyle w:val="a6"/>
            <w:rFonts w:hint="eastAsia"/>
            <w:noProof/>
          </w:rPr>
          <w:t>处理逻辑</w:t>
        </w:r>
        <w:r w:rsidR="000F5EA1">
          <w:rPr>
            <w:noProof/>
            <w:webHidden/>
          </w:rPr>
          <w:tab/>
        </w:r>
        <w:r w:rsidR="000F5EA1">
          <w:rPr>
            <w:noProof/>
            <w:webHidden/>
          </w:rPr>
          <w:fldChar w:fldCharType="begin"/>
        </w:r>
        <w:r w:rsidR="000F5EA1">
          <w:rPr>
            <w:noProof/>
            <w:webHidden/>
          </w:rPr>
          <w:instrText xml:space="preserve"> PAGEREF _Toc492099144 \h </w:instrText>
        </w:r>
        <w:r w:rsidR="000F5EA1">
          <w:rPr>
            <w:noProof/>
            <w:webHidden/>
          </w:rPr>
        </w:r>
        <w:r w:rsidR="000F5EA1">
          <w:rPr>
            <w:noProof/>
            <w:webHidden/>
          </w:rPr>
          <w:fldChar w:fldCharType="separate"/>
        </w:r>
        <w:r w:rsidR="00CA0606">
          <w:rPr>
            <w:noProof/>
            <w:webHidden/>
          </w:rPr>
          <w:t>33</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45" w:history="1">
        <w:r w:rsidR="000F5EA1" w:rsidRPr="00D535E0">
          <w:rPr>
            <w:rStyle w:val="a6"/>
            <w:rFonts w:hint="eastAsia"/>
            <w:noProof/>
          </w:rPr>
          <w:t>第5章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Work</w:t>
        </w:r>
        <w:r w:rsidR="000F5EA1" w:rsidRPr="00D535E0">
          <w:rPr>
            <w:rStyle w:val="a6"/>
            <w:rFonts w:hint="eastAsia"/>
            <w:noProof/>
          </w:rPr>
          <w:t>节点启动</w:t>
        </w:r>
        <w:r w:rsidR="000F5EA1">
          <w:rPr>
            <w:noProof/>
            <w:webHidden/>
          </w:rPr>
          <w:tab/>
        </w:r>
        <w:r w:rsidR="000F5EA1">
          <w:rPr>
            <w:noProof/>
            <w:webHidden/>
          </w:rPr>
          <w:fldChar w:fldCharType="begin"/>
        </w:r>
        <w:r w:rsidR="000F5EA1">
          <w:rPr>
            <w:noProof/>
            <w:webHidden/>
          </w:rPr>
          <w:instrText xml:space="preserve"> PAGEREF _Toc492099145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6" w:history="1">
        <w:r w:rsidR="000F5EA1" w:rsidRPr="00D535E0">
          <w:rPr>
            <w:rStyle w:val="a6"/>
            <w:rFonts w:ascii="宋体" w:eastAsia="宋体"/>
            <w:noProof/>
          </w:rPr>
          <w:t>5.1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_Toc492099146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7" w:history="1">
        <w:r w:rsidR="000F5EA1" w:rsidRPr="00D535E0">
          <w:rPr>
            <w:rStyle w:val="a6"/>
            <w:rFonts w:ascii="宋体" w:eastAsia="宋体"/>
            <w:noProof/>
          </w:rPr>
          <w:t>5.2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_Toc492099147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8" w:history="1">
        <w:r w:rsidR="000F5EA1" w:rsidRPr="00D535E0">
          <w:rPr>
            <w:rStyle w:val="a6"/>
            <w:rFonts w:ascii="宋体" w:eastAsia="宋体"/>
            <w:noProof/>
          </w:rPr>
          <w:t>5.3</w:t>
        </w:r>
        <w:r w:rsidR="000F5EA1">
          <w:rPr>
            <w:rFonts w:asciiTheme="minorHAnsi" w:eastAsiaTheme="minorEastAsia" w:hAnsiTheme="minorHAnsi" w:cstheme="minorBidi"/>
            <w:noProof/>
            <w:spacing w:val="0"/>
            <w:sz w:val="21"/>
            <w:szCs w:val="22"/>
          </w:rPr>
          <w:tab/>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_Toc492099148 \h </w:instrText>
        </w:r>
        <w:r w:rsidR="000F5EA1">
          <w:rPr>
            <w:noProof/>
            <w:webHidden/>
          </w:rPr>
        </w:r>
        <w:r w:rsidR="000F5EA1">
          <w:rPr>
            <w:noProof/>
            <w:webHidden/>
          </w:rPr>
          <w:fldChar w:fldCharType="separate"/>
        </w:r>
        <w:r w:rsidR="00CA0606">
          <w:rPr>
            <w:noProof/>
            <w:webHidden/>
          </w:rPr>
          <w:t>36</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49" w:history="1">
        <w:r w:rsidR="000F5EA1" w:rsidRPr="00D535E0">
          <w:rPr>
            <w:rStyle w:val="a6"/>
            <w:rFonts w:ascii="宋体" w:eastAsia="宋体"/>
            <w:noProof/>
          </w:rPr>
          <w:t>5.4</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_Toc492099149 \h </w:instrText>
        </w:r>
        <w:r w:rsidR="000F5EA1">
          <w:rPr>
            <w:noProof/>
            <w:webHidden/>
          </w:rPr>
        </w:r>
        <w:r w:rsidR="000F5EA1">
          <w:rPr>
            <w:noProof/>
            <w:webHidden/>
          </w:rPr>
          <w:fldChar w:fldCharType="separate"/>
        </w:r>
        <w:r w:rsidR="00CA0606">
          <w:rPr>
            <w:noProof/>
            <w:webHidden/>
          </w:rPr>
          <w:t>38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0" w:history="1">
        <w:r w:rsidR="000F5EA1" w:rsidRPr="00D535E0">
          <w:rPr>
            <w:rStyle w:val="a6"/>
            <w:rFonts w:ascii="宋体" w:eastAsia="宋体"/>
            <w:noProof/>
          </w:rPr>
          <w:t>5.5</w:t>
        </w:r>
        <w:r w:rsidR="000F5EA1">
          <w:rPr>
            <w:rFonts w:asciiTheme="minorHAnsi" w:eastAsiaTheme="minorEastAsia" w:hAnsiTheme="minorHAnsi" w:cstheme="minorBidi"/>
            <w:noProof/>
            <w:spacing w:val="0"/>
            <w:sz w:val="21"/>
            <w:szCs w:val="22"/>
          </w:rPr>
          <w:tab/>
        </w:r>
        <w:r w:rsidR="000F5EA1" w:rsidRPr="00D535E0">
          <w:rPr>
            <w:rStyle w:val="a6"/>
            <w:noProof/>
          </w:rPr>
          <w:t>OneWayMessage</w:t>
        </w:r>
        <w:r w:rsidR="000F5EA1" w:rsidRPr="00D535E0">
          <w:rPr>
            <w:rStyle w:val="a6"/>
            <w:rFonts w:hint="eastAsia"/>
            <w:noProof/>
          </w:rPr>
          <w:t>处理</w:t>
        </w:r>
        <w:r w:rsidR="000F5EA1" w:rsidRPr="00D535E0">
          <w:rPr>
            <w:rStyle w:val="a6"/>
            <w:noProof/>
          </w:rPr>
          <w:t>(receive)</w:t>
        </w:r>
        <w:r w:rsidR="000F5EA1">
          <w:rPr>
            <w:noProof/>
            <w:webHidden/>
          </w:rPr>
          <w:tab/>
        </w:r>
        <w:r w:rsidR="000F5EA1">
          <w:rPr>
            <w:noProof/>
            <w:webHidden/>
          </w:rPr>
          <w:fldChar w:fldCharType="begin"/>
        </w:r>
        <w:r w:rsidR="000F5EA1">
          <w:rPr>
            <w:noProof/>
            <w:webHidden/>
          </w:rPr>
          <w:instrText xml:space="preserve"> PAGEREF _Toc492099150 \h </w:instrText>
        </w:r>
        <w:r w:rsidR="000F5EA1">
          <w:rPr>
            <w:noProof/>
            <w:webHidden/>
          </w:rPr>
        </w:r>
        <w:r w:rsidR="000F5EA1">
          <w:rPr>
            <w:noProof/>
            <w:webHidden/>
          </w:rPr>
          <w:fldChar w:fldCharType="separate"/>
        </w:r>
        <w:r w:rsidR="00CA0606">
          <w:rPr>
            <w:noProof/>
            <w:webHidden/>
          </w:rPr>
          <w:t>38</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51" w:history="1">
        <w:r w:rsidR="000F5EA1" w:rsidRPr="00D535E0">
          <w:rPr>
            <w:rStyle w:val="a6"/>
            <w:rFonts w:hint="eastAsia"/>
            <w:noProof/>
          </w:rPr>
          <w:t>第6章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Client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_Toc492099151 \h </w:instrText>
        </w:r>
        <w:r w:rsidR="000F5EA1">
          <w:rPr>
            <w:noProof/>
            <w:webHidden/>
          </w:rPr>
        </w:r>
        <w:r w:rsidR="000F5EA1">
          <w:rPr>
            <w:noProof/>
            <w:webHidden/>
          </w:rPr>
          <w:fldChar w:fldCharType="separate"/>
        </w:r>
        <w:r w:rsidR="00CA0606">
          <w:rPr>
            <w:noProof/>
            <w:webHidden/>
          </w:rPr>
          <w:t>39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2" w:history="1">
        <w:r w:rsidR="000F5EA1" w:rsidRPr="00D535E0">
          <w:rPr>
            <w:rStyle w:val="a6"/>
            <w:rFonts w:ascii="宋体" w:eastAsia="宋体"/>
            <w:noProof/>
          </w:rPr>
          <w:t>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_Toc492099152 \h </w:instrText>
        </w:r>
        <w:r w:rsidR="000F5EA1">
          <w:rPr>
            <w:noProof/>
            <w:webHidden/>
          </w:rPr>
        </w:r>
        <w:r w:rsidR="000F5EA1">
          <w:rPr>
            <w:noProof/>
            <w:webHidden/>
          </w:rPr>
          <w:fldChar w:fldCharType="separate"/>
        </w:r>
        <w:r w:rsidR="00CA0606">
          <w:rPr>
            <w:noProof/>
            <w:webHidden/>
          </w:rPr>
          <w:t>39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3" w:history="1">
        <w:r w:rsidR="000F5EA1" w:rsidRPr="00D535E0">
          <w:rPr>
            <w:rStyle w:val="a6"/>
            <w:rFonts w:ascii="宋体" w:eastAsia="宋体"/>
            <w:noProof/>
          </w:rPr>
          <w:t>6.2</w:t>
        </w:r>
        <w:r w:rsidR="000F5EA1">
          <w:rPr>
            <w:rFonts w:asciiTheme="minorHAnsi" w:eastAsiaTheme="minorEastAsia" w:hAnsiTheme="minorHAnsi" w:cstheme="minorBidi"/>
            <w:noProof/>
            <w:spacing w:val="0"/>
            <w:sz w:val="21"/>
            <w:szCs w:val="22"/>
          </w:rPr>
          <w:tab/>
        </w:r>
        <w:r w:rsidR="000F5EA1" w:rsidRPr="00D535E0">
          <w:rPr>
            <w:rStyle w:val="a6"/>
            <w:noProof/>
          </w:rPr>
          <w:t>SparkSubmit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_Toc492099153 \h </w:instrText>
        </w:r>
        <w:r w:rsidR="000F5EA1">
          <w:rPr>
            <w:noProof/>
            <w:webHidden/>
          </w:rPr>
        </w:r>
        <w:r w:rsidR="000F5EA1">
          <w:rPr>
            <w:noProof/>
            <w:webHidden/>
          </w:rPr>
          <w:fldChar w:fldCharType="separate"/>
        </w:r>
        <w:r w:rsidR="00CA0606">
          <w:rPr>
            <w:noProof/>
            <w:webHidden/>
          </w:rPr>
          <w:t>40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4" w:history="1">
        <w:r w:rsidR="000F5EA1" w:rsidRPr="00D535E0">
          <w:rPr>
            <w:rStyle w:val="a6"/>
            <w:rFonts w:ascii="宋体" w:eastAsia="宋体"/>
            <w:noProof/>
          </w:rPr>
          <w:t>6.3</w:t>
        </w:r>
        <w:r w:rsidR="000F5EA1">
          <w:rPr>
            <w:rFonts w:asciiTheme="minorHAnsi" w:eastAsiaTheme="minorEastAsia" w:hAnsiTheme="minorHAnsi" w:cstheme="minorBidi"/>
            <w:noProof/>
            <w:spacing w:val="0"/>
            <w:sz w:val="21"/>
            <w:szCs w:val="22"/>
          </w:rPr>
          <w:tab/>
        </w:r>
        <w:r w:rsidR="000F5EA1" w:rsidRPr="00D535E0">
          <w:rPr>
            <w:rStyle w:val="a6"/>
            <w:noProof/>
          </w:rPr>
          <w:t>Client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_Toc492099154 \h </w:instrText>
        </w:r>
        <w:r w:rsidR="000F5EA1">
          <w:rPr>
            <w:noProof/>
            <w:webHidden/>
          </w:rPr>
        </w:r>
        <w:r w:rsidR="000F5EA1">
          <w:rPr>
            <w:noProof/>
            <w:webHidden/>
          </w:rPr>
          <w:fldChar w:fldCharType="separate"/>
        </w:r>
        <w:r w:rsidR="00CA0606">
          <w:rPr>
            <w:noProof/>
            <w:webHidden/>
          </w:rPr>
          <w:t>42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5" w:history="1">
        <w:r w:rsidR="000F5EA1" w:rsidRPr="00D535E0">
          <w:rPr>
            <w:rStyle w:val="a6"/>
            <w:rFonts w:ascii="宋体" w:eastAsia="宋体"/>
            <w:noProof/>
          </w:rPr>
          <w:t>6.4</w:t>
        </w:r>
        <w:r w:rsidR="000F5EA1">
          <w:rPr>
            <w:rFonts w:asciiTheme="minorHAnsi" w:eastAsiaTheme="minorEastAsia" w:hAnsiTheme="minorHAnsi" w:cstheme="minorBidi"/>
            <w:noProof/>
            <w:spacing w:val="0"/>
            <w:sz w:val="21"/>
            <w:szCs w:val="22"/>
          </w:rPr>
          <w:tab/>
        </w:r>
        <w:r w:rsidR="000F5EA1" w:rsidRPr="00D535E0">
          <w:rPr>
            <w:rStyle w:val="a6"/>
            <w:noProof/>
          </w:rPr>
          <w:t>Client</w:t>
        </w:r>
        <w:r w:rsidR="000F5EA1" w:rsidRPr="00D535E0">
          <w:rPr>
            <w:rStyle w:val="a6"/>
            <w:rFonts w:hint="eastAsia"/>
            <w:noProof/>
          </w:rPr>
          <w:t>的</w:t>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_Toc492099155 \h </w:instrText>
        </w:r>
        <w:r w:rsidR="000F5EA1">
          <w:rPr>
            <w:noProof/>
            <w:webHidden/>
          </w:rPr>
        </w:r>
        <w:r w:rsidR="000F5EA1">
          <w:rPr>
            <w:noProof/>
            <w:webHidden/>
          </w:rPr>
          <w:fldChar w:fldCharType="separate"/>
        </w:r>
        <w:r w:rsidR="00CA0606">
          <w:rPr>
            <w:noProof/>
            <w:webHidden/>
          </w:rPr>
          <w:t>43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6" w:history="1">
        <w:r w:rsidR="000F5EA1" w:rsidRPr="00D535E0">
          <w:rPr>
            <w:rStyle w:val="a6"/>
            <w:rFonts w:ascii="宋体" w:eastAsia="宋体" w:hAnsi="微软雅黑"/>
            <w:noProof/>
          </w:rPr>
          <w:t>6.5</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_Toc492099156 \h </w:instrText>
        </w:r>
        <w:r w:rsidR="000F5EA1">
          <w:rPr>
            <w:noProof/>
            <w:webHidden/>
          </w:rPr>
        </w:r>
        <w:r w:rsidR="000F5EA1">
          <w:rPr>
            <w:noProof/>
            <w:webHidden/>
          </w:rPr>
          <w:fldChar w:fldCharType="separate"/>
        </w:r>
        <w:r w:rsidR="00CA0606">
          <w:rPr>
            <w:noProof/>
            <w:webHidden/>
          </w:rPr>
          <w:t>44</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7" w:history="1">
        <w:r w:rsidR="000F5EA1" w:rsidRPr="00D535E0">
          <w:rPr>
            <w:rStyle w:val="a6"/>
            <w:rFonts w:ascii="宋体" w:eastAsia="宋体"/>
            <w:noProof/>
          </w:rPr>
          <w:t>6.6</w:t>
        </w:r>
        <w:r w:rsidR="000F5EA1">
          <w:rPr>
            <w:rFonts w:asciiTheme="minorHAnsi" w:eastAsiaTheme="minorEastAsia" w:hAnsiTheme="minorHAnsi" w:cstheme="minorBidi"/>
            <w:noProof/>
            <w:spacing w:val="0"/>
            <w:sz w:val="21"/>
            <w:szCs w:val="22"/>
          </w:rPr>
          <w:tab/>
        </w:r>
        <w:r w:rsidR="000F5EA1" w:rsidRPr="00D535E0">
          <w:rPr>
            <w:rStyle w:val="a6"/>
            <w:noProof/>
          </w:rPr>
          <w:t>OneWayMessage</w:t>
        </w:r>
        <w:r w:rsidR="000F5EA1" w:rsidRPr="00D535E0">
          <w:rPr>
            <w:rStyle w:val="a6"/>
            <w:rFonts w:hint="eastAsia"/>
            <w:noProof/>
          </w:rPr>
          <w:t>处理</w:t>
        </w:r>
        <w:r w:rsidR="000F5EA1" w:rsidRPr="00D535E0">
          <w:rPr>
            <w:rStyle w:val="a6"/>
            <w:noProof/>
          </w:rPr>
          <w:t>(receive)</w:t>
        </w:r>
        <w:r w:rsidR="000F5EA1">
          <w:rPr>
            <w:noProof/>
            <w:webHidden/>
          </w:rPr>
          <w:tab/>
        </w:r>
        <w:r w:rsidR="000F5EA1">
          <w:rPr>
            <w:noProof/>
            <w:webHidden/>
          </w:rPr>
          <w:fldChar w:fldCharType="begin"/>
        </w:r>
        <w:r w:rsidR="000F5EA1">
          <w:rPr>
            <w:noProof/>
            <w:webHidden/>
          </w:rPr>
          <w:instrText xml:space="preserve"> PAGEREF _Toc492099157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58" w:history="1">
        <w:r w:rsidR="000F5EA1" w:rsidRPr="00D535E0">
          <w:rPr>
            <w:rStyle w:val="a6"/>
            <w:rFonts w:hint="eastAsia"/>
            <w:noProof/>
          </w:rPr>
          <w:t>第7章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Driver</w:t>
        </w:r>
        <w:r w:rsidR="000F5EA1" w:rsidRPr="00D535E0">
          <w:rPr>
            <w:rStyle w:val="a6"/>
            <w:rFonts w:hint="eastAsia"/>
            <w:noProof/>
          </w:rPr>
          <w:t>和</w:t>
        </w:r>
        <w:r w:rsidR="000F5EA1" w:rsidRPr="00D535E0">
          <w:rPr>
            <w:rStyle w:val="a6"/>
            <w:noProof/>
          </w:rPr>
          <w:t>DriverRunner</w:t>
        </w:r>
        <w:r w:rsidR="000F5EA1">
          <w:rPr>
            <w:noProof/>
            <w:webHidden/>
          </w:rPr>
          <w:tab/>
        </w:r>
        <w:r w:rsidR="000F5EA1">
          <w:rPr>
            <w:noProof/>
            <w:webHidden/>
          </w:rPr>
          <w:fldChar w:fldCharType="begin"/>
        </w:r>
        <w:r w:rsidR="000F5EA1">
          <w:rPr>
            <w:noProof/>
            <w:webHidden/>
          </w:rPr>
          <w:instrText xml:space="preserve"> PAGEREF _Toc492099158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59" w:history="1">
        <w:r w:rsidR="000F5EA1" w:rsidRPr="00D535E0">
          <w:rPr>
            <w:rStyle w:val="a6"/>
            <w:rFonts w:ascii="宋体" w:eastAsia="宋体"/>
            <w:noProof/>
          </w:rPr>
          <w:t>7.1</w:t>
        </w:r>
        <w:r w:rsidR="000F5EA1">
          <w:rPr>
            <w:rFonts w:asciiTheme="minorHAnsi" w:eastAsiaTheme="minorEastAsia" w:hAnsiTheme="minorHAnsi" w:cstheme="minorBidi"/>
            <w:noProof/>
            <w:spacing w:val="0"/>
            <w:sz w:val="21"/>
            <w:szCs w:val="22"/>
          </w:rPr>
          <w:tab/>
        </w:r>
        <w:r w:rsidR="000F5EA1" w:rsidRPr="00D535E0">
          <w:rPr>
            <w:rStyle w:val="a6"/>
            <w:bCs/>
            <w:noProof/>
          </w:rPr>
          <w:t>Master</w:t>
        </w:r>
        <w:r w:rsidR="000F5EA1" w:rsidRPr="00D535E0">
          <w:rPr>
            <w:rStyle w:val="a6"/>
            <w:rFonts w:hint="eastAsia"/>
            <w:bCs/>
            <w:noProof/>
          </w:rPr>
          <w:t>对</w:t>
        </w:r>
        <w:r w:rsidR="000F5EA1" w:rsidRPr="00D535E0">
          <w:rPr>
            <w:rStyle w:val="a6"/>
            <w:bCs/>
            <w:noProof/>
          </w:rPr>
          <w:t>Driver</w:t>
        </w:r>
        <w:r w:rsidR="000F5EA1" w:rsidRPr="00D535E0">
          <w:rPr>
            <w:rStyle w:val="a6"/>
            <w:rFonts w:hint="eastAsia"/>
            <w:bCs/>
            <w:noProof/>
          </w:rPr>
          <w:t>资源分配</w:t>
        </w:r>
        <w:r w:rsidR="000F5EA1">
          <w:rPr>
            <w:noProof/>
            <w:webHidden/>
          </w:rPr>
          <w:tab/>
        </w:r>
        <w:r w:rsidR="000F5EA1">
          <w:rPr>
            <w:noProof/>
            <w:webHidden/>
          </w:rPr>
          <w:fldChar w:fldCharType="begin"/>
        </w:r>
        <w:r w:rsidR="000F5EA1">
          <w:rPr>
            <w:noProof/>
            <w:webHidden/>
          </w:rPr>
          <w:instrText xml:space="preserve"> PAGEREF _Toc492099159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0" w:history="1">
        <w:r w:rsidR="000F5EA1" w:rsidRPr="00D535E0">
          <w:rPr>
            <w:rStyle w:val="a6"/>
            <w:rFonts w:ascii="宋体" w:eastAsia="宋体"/>
            <w:noProof/>
          </w:rPr>
          <w:t>7.2</w:t>
        </w:r>
        <w:r w:rsidR="000F5EA1">
          <w:rPr>
            <w:rFonts w:asciiTheme="minorHAnsi" w:eastAsiaTheme="minorEastAsia" w:hAnsiTheme="minorHAnsi" w:cstheme="minorBidi"/>
            <w:noProof/>
            <w:spacing w:val="0"/>
            <w:sz w:val="21"/>
            <w:szCs w:val="22"/>
          </w:rPr>
          <w:tab/>
        </w:r>
        <w:r w:rsidR="000F5EA1" w:rsidRPr="00D535E0">
          <w:rPr>
            <w:rStyle w:val="a6"/>
            <w:noProof/>
          </w:rPr>
          <w:t>Worker</w:t>
        </w:r>
        <w:r w:rsidR="000F5EA1" w:rsidRPr="00D535E0">
          <w:rPr>
            <w:rStyle w:val="a6"/>
            <w:rFonts w:hint="eastAsia"/>
            <w:noProof/>
          </w:rPr>
          <w:t>运行</w:t>
        </w:r>
        <w:r w:rsidR="000F5EA1" w:rsidRPr="00D535E0">
          <w:rPr>
            <w:rStyle w:val="a6"/>
            <w:noProof/>
          </w:rPr>
          <w:t>DriverRunner</w:t>
        </w:r>
        <w:r w:rsidR="000F5EA1">
          <w:rPr>
            <w:noProof/>
            <w:webHidden/>
          </w:rPr>
          <w:tab/>
        </w:r>
        <w:r w:rsidR="000F5EA1">
          <w:rPr>
            <w:noProof/>
            <w:webHidden/>
          </w:rPr>
          <w:fldChar w:fldCharType="begin"/>
        </w:r>
        <w:r w:rsidR="000F5EA1">
          <w:rPr>
            <w:noProof/>
            <w:webHidden/>
          </w:rPr>
          <w:instrText xml:space="preserve"> PAGEREF _Toc492099160 \h </w:instrText>
        </w:r>
        <w:r w:rsidR="000F5EA1">
          <w:rPr>
            <w:noProof/>
            <w:webHidden/>
          </w:rPr>
        </w:r>
        <w:r w:rsidR="000F5EA1">
          <w:rPr>
            <w:noProof/>
            <w:webHidden/>
          </w:rPr>
          <w:fldChar w:fldCharType="separate"/>
        </w:r>
        <w:r w:rsidR="00CA0606">
          <w:rPr>
            <w:noProof/>
            <w:webHidden/>
          </w:rPr>
          <w:t>46</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1" w:history="1">
        <w:r w:rsidR="000F5EA1" w:rsidRPr="00D535E0">
          <w:rPr>
            <w:rStyle w:val="a6"/>
            <w:rFonts w:ascii="宋体" w:eastAsia="宋体"/>
            <w:noProof/>
          </w:rPr>
          <w:t>7.3</w:t>
        </w:r>
        <w:r w:rsidR="000F5EA1">
          <w:rPr>
            <w:rFonts w:asciiTheme="minorHAnsi" w:eastAsiaTheme="minorEastAsia" w:hAnsiTheme="minorHAnsi" w:cstheme="minorBidi"/>
            <w:noProof/>
            <w:spacing w:val="0"/>
            <w:sz w:val="21"/>
            <w:szCs w:val="22"/>
          </w:rPr>
          <w:tab/>
        </w:r>
        <w:r w:rsidR="000F5EA1" w:rsidRPr="00D535E0">
          <w:rPr>
            <w:rStyle w:val="a6"/>
            <w:noProof/>
          </w:rPr>
          <w:t>DriverRunner</w:t>
        </w:r>
        <w:r w:rsidR="000F5EA1" w:rsidRPr="00D535E0">
          <w:rPr>
            <w:rStyle w:val="a6"/>
            <w:rFonts w:hint="eastAsia"/>
            <w:noProof/>
          </w:rPr>
          <w:t>创建并运行</w:t>
        </w:r>
        <w:r w:rsidR="000F5EA1" w:rsidRPr="00D535E0">
          <w:rPr>
            <w:rStyle w:val="a6"/>
            <w:noProof/>
          </w:rPr>
          <w:t>DriverWrapper</w:t>
        </w:r>
        <w:r w:rsidR="000F5EA1">
          <w:rPr>
            <w:noProof/>
            <w:webHidden/>
          </w:rPr>
          <w:tab/>
        </w:r>
        <w:r w:rsidR="000F5EA1">
          <w:rPr>
            <w:noProof/>
            <w:webHidden/>
          </w:rPr>
          <w:fldChar w:fldCharType="begin"/>
        </w:r>
        <w:r w:rsidR="000F5EA1">
          <w:rPr>
            <w:noProof/>
            <w:webHidden/>
          </w:rPr>
          <w:instrText xml:space="preserve"> PAGEREF _Toc492099161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62" w:history="1">
        <w:r w:rsidR="000F5EA1" w:rsidRPr="00D535E0">
          <w:rPr>
            <w:rStyle w:val="a6"/>
            <w:rFonts w:hint="eastAsia"/>
            <w:noProof/>
          </w:rPr>
          <w:t>第8章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SparkContext</w:t>
        </w:r>
        <w:r w:rsidR="000F5EA1" w:rsidRPr="00D535E0">
          <w:rPr>
            <w:rStyle w:val="a6"/>
            <w:rFonts w:hint="eastAsia"/>
            <w:noProof/>
          </w:rPr>
          <w:t>解析</w:t>
        </w:r>
        <w:r w:rsidR="000F5EA1">
          <w:rPr>
            <w:noProof/>
            <w:webHidden/>
          </w:rPr>
          <w:tab/>
        </w:r>
        <w:r w:rsidR="000F5EA1">
          <w:rPr>
            <w:noProof/>
            <w:webHidden/>
          </w:rPr>
          <w:fldChar w:fldCharType="begin"/>
        </w:r>
        <w:r w:rsidR="000F5EA1">
          <w:rPr>
            <w:noProof/>
            <w:webHidden/>
          </w:rPr>
          <w:instrText xml:space="preserve"> PAGEREF _Toc492099162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3" w:history="1">
        <w:r w:rsidR="000F5EA1" w:rsidRPr="00D535E0">
          <w:rPr>
            <w:rStyle w:val="a6"/>
            <w:rFonts w:ascii="宋体" w:eastAsia="宋体"/>
            <w:noProof/>
          </w:rPr>
          <w:t>8.1</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解析</w:t>
        </w:r>
        <w:r w:rsidR="000F5EA1">
          <w:rPr>
            <w:noProof/>
            <w:webHidden/>
          </w:rPr>
          <w:tab/>
        </w:r>
        <w:r w:rsidR="000F5EA1">
          <w:rPr>
            <w:noProof/>
            <w:webHidden/>
          </w:rPr>
          <w:fldChar w:fldCharType="begin"/>
        </w:r>
        <w:r w:rsidR="000F5EA1">
          <w:rPr>
            <w:noProof/>
            <w:webHidden/>
          </w:rPr>
          <w:instrText xml:space="preserve"> PAGEREF _Toc492099163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4" w:history="1">
        <w:r w:rsidR="000F5EA1" w:rsidRPr="00D535E0">
          <w:rPr>
            <w:rStyle w:val="a6"/>
            <w:rFonts w:ascii="宋体" w:eastAsia="宋体"/>
            <w:noProof/>
          </w:rPr>
          <w:t>8.2</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创建过程</w:t>
        </w:r>
        <w:r w:rsidR="000F5EA1">
          <w:rPr>
            <w:noProof/>
            <w:webHidden/>
          </w:rPr>
          <w:tab/>
        </w:r>
        <w:r w:rsidR="000F5EA1">
          <w:rPr>
            <w:noProof/>
            <w:webHidden/>
          </w:rPr>
          <w:fldChar w:fldCharType="begin"/>
        </w:r>
        <w:r w:rsidR="000F5EA1">
          <w:rPr>
            <w:noProof/>
            <w:webHidden/>
          </w:rPr>
          <w:instrText xml:space="preserve"> PAGEREF _Toc492099164 \h </w:instrText>
        </w:r>
        <w:r w:rsidR="000F5EA1">
          <w:rPr>
            <w:noProof/>
            <w:webHidden/>
          </w:rPr>
        </w:r>
        <w:r w:rsidR="000F5EA1">
          <w:rPr>
            <w:noProof/>
            <w:webHidden/>
          </w:rPr>
          <w:fldChar w:fldCharType="separate"/>
        </w:r>
        <w:r w:rsidR="00CA0606">
          <w:rPr>
            <w:noProof/>
            <w:webHidden/>
          </w:rPr>
          <w:t>51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5" w:history="1">
        <w:r w:rsidR="000F5EA1" w:rsidRPr="00D535E0">
          <w:rPr>
            <w:rStyle w:val="a6"/>
            <w:rFonts w:ascii="宋体" w:eastAsia="宋体"/>
            <w:noProof/>
          </w:rPr>
          <w:t>8.3</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简易结构与交互关系</w:t>
        </w:r>
        <w:r w:rsidR="000F5EA1">
          <w:rPr>
            <w:noProof/>
            <w:webHidden/>
          </w:rPr>
          <w:tab/>
        </w:r>
        <w:r w:rsidR="000F5EA1">
          <w:rPr>
            <w:noProof/>
            <w:webHidden/>
          </w:rPr>
          <w:fldChar w:fldCharType="begin"/>
        </w:r>
        <w:r w:rsidR="000F5EA1">
          <w:rPr>
            <w:noProof/>
            <w:webHidden/>
          </w:rPr>
          <w:instrText xml:space="preserve"> PAGEREF _Toc492099165 \h </w:instrText>
        </w:r>
        <w:r w:rsidR="000F5EA1">
          <w:rPr>
            <w:noProof/>
            <w:webHidden/>
          </w:rPr>
        </w:r>
        <w:r w:rsidR="000F5EA1">
          <w:rPr>
            <w:noProof/>
            <w:webHidden/>
          </w:rPr>
          <w:fldChar w:fldCharType="separate"/>
        </w:r>
        <w:r w:rsidR="00CA0606">
          <w:rPr>
            <w:noProof/>
            <w:webHidden/>
          </w:rPr>
          <w:t>52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6" w:history="1">
        <w:r w:rsidR="000F5EA1" w:rsidRPr="00D535E0">
          <w:rPr>
            <w:rStyle w:val="a6"/>
            <w:rFonts w:ascii="宋体" w:eastAsia="宋体"/>
            <w:noProof/>
          </w:rPr>
          <w:t>8.4</w:t>
        </w:r>
        <w:r w:rsidR="000F5EA1">
          <w:rPr>
            <w:rFonts w:asciiTheme="minorHAnsi" w:eastAsiaTheme="minorEastAsia" w:hAnsiTheme="minorHAnsi" w:cstheme="minorBidi"/>
            <w:noProof/>
            <w:spacing w:val="0"/>
            <w:sz w:val="21"/>
            <w:szCs w:val="22"/>
          </w:rPr>
          <w:tab/>
        </w:r>
        <w:r w:rsidR="000F5EA1" w:rsidRPr="00D535E0">
          <w:rPr>
            <w:rStyle w:val="a6"/>
            <w:noProof/>
          </w:rPr>
          <w:t>Master</w:t>
        </w:r>
        <w:r w:rsidR="000F5EA1" w:rsidRPr="00D535E0">
          <w:rPr>
            <w:rStyle w:val="a6"/>
            <w:rFonts w:hint="eastAsia"/>
            <w:noProof/>
          </w:rPr>
          <w:t>对</w:t>
        </w:r>
        <w:r w:rsidR="000F5EA1" w:rsidRPr="00D535E0">
          <w:rPr>
            <w:rStyle w:val="a6"/>
            <w:noProof/>
          </w:rPr>
          <w:t>Application</w:t>
        </w:r>
        <w:r w:rsidR="000F5EA1" w:rsidRPr="00D535E0">
          <w:rPr>
            <w:rStyle w:val="a6"/>
            <w:rFonts w:hint="eastAsia"/>
            <w:noProof/>
          </w:rPr>
          <w:t>资源分配</w:t>
        </w:r>
        <w:r w:rsidR="000F5EA1">
          <w:rPr>
            <w:noProof/>
            <w:webHidden/>
          </w:rPr>
          <w:tab/>
        </w:r>
        <w:r w:rsidR="000F5EA1">
          <w:rPr>
            <w:noProof/>
            <w:webHidden/>
          </w:rPr>
          <w:fldChar w:fldCharType="begin"/>
        </w:r>
        <w:r w:rsidR="000F5EA1">
          <w:rPr>
            <w:noProof/>
            <w:webHidden/>
          </w:rPr>
          <w:instrText xml:space="preserve"> PAGEREF _Toc492099166 \h </w:instrText>
        </w:r>
        <w:r w:rsidR="000F5EA1">
          <w:rPr>
            <w:noProof/>
            <w:webHidden/>
          </w:rPr>
        </w:r>
        <w:r w:rsidR="000F5EA1">
          <w:rPr>
            <w:noProof/>
            <w:webHidden/>
          </w:rPr>
          <w:fldChar w:fldCharType="separate"/>
        </w:r>
        <w:r w:rsidR="00CA0606">
          <w:rPr>
            <w:noProof/>
            <w:webHidden/>
          </w:rPr>
          <w:t>53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7" w:history="1">
        <w:r w:rsidR="000F5EA1" w:rsidRPr="00D535E0">
          <w:rPr>
            <w:rStyle w:val="a6"/>
            <w:rFonts w:ascii="宋体" w:eastAsia="宋体"/>
            <w:noProof/>
          </w:rPr>
          <w:t>8.5</w:t>
        </w:r>
        <w:r w:rsidR="000F5EA1">
          <w:rPr>
            <w:rFonts w:asciiTheme="minorHAnsi" w:eastAsiaTheme="minorEastAsia" w:hAnsiTheme="minorHAnsi" w:cstheme="minorBidi"/>
            <w:noProof/>
            <w:spacing w:val="0"/>
            <w:sz w:val="21"/>
            <w:szCs w:val="22"/>
          </w:rPr>
          <w:tab/>
        </w:r>
        <w:r w:rsidR="000F5EA1" w:rsidRPr="00D535E0">
          <w:rPr>
            <w:rStyle w:val="a6"/>
            <w:noProof/>
          </w:rPr>
          <w:t>Worker</w:t>
        </w:r>
        <w:r w:rsidR="000F5EA1" w:rsidRPr="00D535E0">
          <w:rPr>
            <w:rStyle w:val="a6"/>
            <w:rFonts w:hint="eastAsia"/>
            <w:noProof/>
          </w:rPr>
          <w:t>创建</w:t>
        </w:r>
        <w:r w:rsidR="000F5EA1" w:rsidRPr="00D535E0">
          <w:rPr>
            <w:rStyle w:val="a6"/>
            <w:noProof/>
          </w:rPr>
          <w:t>Executor</w:t>
        </w:r>
        <w:r w:rsidR="000F5EA1">
          <w:rPr>
            <w:noProof/>
            <w:webHidden/>
          </w:rPr>
          <w:tab/>
        </w:r>
        <w:r w:rsidR="000F5EA1">
          <w:rPr>
            <w:noProof/>
            <w:webHidden/>
          </w:rPr>
          <w:fldChar w:fldCharType="begin"/>
        </w:r>
        <w:r w:rsidR="000F5EA1">
          <w:rPr>
            <w:noProof/>
            <w:webHidden/>
          </w:rPr>
          <w:instrText xml:space="preserve"> PAGEREF _Toc492099167 \h </w:instrText>
        </w:r>
        <w:r w:rsidR="000F5EA1">
          <w:rPr>
            <w:noProof/>
            <w:webHidden/>
          </w:rPr>
        </w:r>
        <w:r w:rsidR="000F5EA1">
          <w:rPr>
            <w:noProof/>
            <w:webHidden/>
          </w:rPr>
          <w:fldChar w:fldCharType="separate"/>
        </w:r>
        <w:r w:rsidR="00CA0606">
          <w:rPr>
            <w:noProof/>
            <w:webHidden/>
          </w:rPr>
          <w:t>54</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68" w:history="1">
        <w:r w:rsidR="000F5EA1" w:rsidRPr="00D535E0">
          <w:rPr>
            <w:rStyle w:val="a6"/>
            <w:rFonts w:hint="eastAsia"/>
            <w:noProof/>
          </w:rPr>
          <w:t>第9章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Job</w:t>
        </w:r>
        <w:r w:rsidR="000F5EA1" w:rsidRPr="00D535E0">
          <w:rPr>
            <w:rStyle w:val="a6"/>
            <w:rFonts w:hint="eastAsia"/>
            <w:noProof/>
          </w:rPr>
          <w:t>提交和</w:t>
        </w:r>
        <w:r w:rsidR="000F5EA1" w:rsidRPr="00D535E0">
          <w:rPr>
            <w:rStyle w:val="a6"/>
            <w:noProof/>
          </w:rPr>
          <w:t>Task</w:t>
        </w:r>
        <w:r w:rsidR="000F5EA1" w:rsidRPr="00D535E0">
          <w:rPr>
            <w:rStyle w:val="a6"/>
            <w:rFonts w:hint="eastAsia"/>
            <w:noProof/>
          </w:rPr>
          <w:t>的拆分</w:t>
        </w:r>
        <w:r w:rsidR="000F5EA1">
          <w:rPr>
            <w:noProof/>
            <w:webHidden/>
          </w:rPr>
          <w:tab/>
        </w:r>
        <w:r w:rsidR="000F5EA1">
          <w:rPr>
            <w:noProof/>
            <w:webHidden/>
          </w:rPr>
          <w:fldChar w:fldCharType="begin"/>
        </w:r>
        <w:r w:rsidR="000F5EA1">
          <w:rPr>
            <w:noProof/>
            <w:webHidden/>
          </w:rPr>
          <w:instrText xml:space="preserve"> PAGEREF _Toc492099168 \h </w:instrText>
        </w:r>
        <w:r w:rsidR="000F5EA1">
          <w:rPr>
            <w:noProof/>
            <w:webHidden/>
          </w:rPr>
        </w:r>
        <w:r w:rsidR="000F5EA1">
          <w:rPr>
            <w:noProof/>
            <w:webHidden/>
          </w:rPr>
          <w:fldChar w:fldCharType="separate"/>
        </w:r>
        <w:r w:rsidR="00CA0606">
          <w:rPr>
            <w:noProof/>
            <w:webHidden/>
          </w:rPr>
          <w:t>55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69" w:history="1">
        <w:r w:rsidR="000F5EA1" w:rsidRPr="00D535E0">
          <w:rPr>
            <w:rStyle w:val="a6"/>
            <w:rFonts w:ascii="宋体" w:eastAsia="宋体"/>
            <w:noProof/>
          </w:rPr>
          <w:t>9.1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整体预览</w:t>
        </w:r>
        <w:r w:rsidR="000F5EA1">
          <w:rPr>
            <w:noProof/>
            <w:webHidden/>
          </w:rPr>
          <w:tab/>
        </w:r>
        <w:r w:rsidR="000F5EA1">
          <w:rPr>
            <w:noProof/>
            <w:webHidden/>
          </w:rPr>
          <w:fldChar w:fldCharType="begin"/>
        </w:r>
        <w:r w:rsidR="000F5EA1">
          <w:rPr>
            <w:noProof/>
            <w:webHidden/>
          </w:rPr>
          <w:instrText xml:space="preserve"> PAGEREF _Toc492099169 \h </w:instrText>
        </w:r>
        <w:r w:rsidR="000F5EA1">
          <w:rPr>
            <w:noProof/>
            <w:webHidden/>
          </w:rPr>
        </w:r>
        <w:r w:rsidR="000F5EA1">
          <w:rPr>
            <w:noProof/>
            <w:webHidden/>
          </w:rPr>
          <w:fldChar w:fldCharType="separate"/>
        </w:r>
        <w:r w:rsidR="00CA0606">
          <w:rPr>
            <w:noProof/>
            <w:webHidden/>
          </w:rPr>
          <w:t>56</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0" w:history="1">
        <w:r w:rsidR="000F5EA1" w:rsidRPr="00D535E0">
          <w:rPr>
            <w:rStyle w:val="a6"/>
            <w:rFonts w:ascii="宋体" w:eastAsia="宋体"/>
            <w:noProof/>
          </w:rPr>
          <w:t>9.2</w:t>
        </w:r>
        <w:r w:rsidR="000F5EA1">
          <w:rPr>
            <w:rFonts w:asciiTheme="minorHAnsi" w:eastAsiaTheme="minorEastAsia" w:hAnsiTheme="minorHAnsi" w:cstheme="minorBidi"/>
            <w:noProof/>
            <w:spacing w:val="0"/>
            <w:sz w:val="21"/>
            <w:szCs w:val="22"/>
          </w:rPr>
          <w:tab/>
        </w:r>
        <w:r w:rsidR="000F5EA1" w:rsidRPr="00D535E0">
          <w:rPr>
            <w:rStyle w:val="a6"/>
            <w:noProof/>
          </w:rPr>
          <w:t>Code</w:t>
        </w:r>
        <w:r w:rsidR="000F5EA1" w:rsidRPr="00D535E0">
          <w:rPr>
            <w:rStyle w:val="a6"/>
            <w:rFonts w:hint="eastAsia"/>
            <w:noProof/>
          </w:rPr>
          <w:t>转化为初始</w:t>
        </w:r>
        <w:r w:rsidR="000F5EA1" w:rsidRPr="00D535E0">
          <w:rPr>
            <w:rStyle w:val="a6"/>
            <w:noProof/>
          </w:rPr>
          <w:t>RDDs</w:t>
        </w:r>
        <w:r w:rsidR="000F5EA1">
          <w:rPr>
            <w:noProof/>
            <w:webHidden/>
          </w:rPr>
          <w:tab/>
        </w:r>
        <w:r w:rsidR="000F5EA1">
          <w:rPr>
            <w:noProof/>
            <w:webHidden/>
          </w:rPr>
          <w:fldChar w:fldCharType="begin"/>
        </w:r>
        <w:r w:rsidR="000F5EA1">
          <w:rPr>
            <w:noProof/>
            <w:webHidden/>
          </w:rPr>
          <w:instrText xml:space="preserve"> PAGEREF _Toc492099170 \h </w:instrText>
        </w:r>
        <w:r w:rsidR="000F5EA1">
          <w:rPr>
            <w:noProof/>
            <w:webHidden/>
          </w:rPr>
        </w:r>
        <w:r w:rsidR="000F5EA1">
          <w:rPr>
            <w:noProof/>
            <w:webHidden/>
          </w:rPr>
          <w:fldChar w:fldCharType="separate"/>
        </w:r>
        <w:r w:rsidR="00CA0606">
          <w:rPr>
            <w:noProof/>
            <w:webHidden/>
          </w:rPr>
          <w:t>57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1" w:history="1">
        <w:r w:rsidR="000F5EA1" w:rsidRPr="00D535E0">
          <w:rPr>
            <w:rStyle w:val="a6"/>
            <w:rFonts w:ascii="宋体" w:eastAsia="宋体"/>
            <w:noProof/>
          </w:rPr>
          <w:t>9.3</w:t>
        </w:r>
        <w:r w:rsidR="000F5EA1">
          <w:rPr>
            <w:rFonts w:asciiTheme="minorHAnsi" w:eastAsiaTheme="minorEastAsia" w:hAnsiTheme="minorHAnsi" w:cstheme="minorBidi"/>
            <w:noProof/>
            <w:spacing w:val="0"/>
            <w:sz w:val="21"/>
            <w:szCs w:val="22"/>
          </w:rPr>
          <w:tab/>
        </w:r>
        <w:r w:rsidR="000F5EA1" w:rsidRPr="00D535E0">
          <w:rPr>
            <w:rStyle w:val="a6"/>
            <w:noProof/>
          </w:rPr>
          <w:t>RDD</w:t>
        </w:r>
        <w:r w:rsidR="000F5EA1" w:rsidRPr="00D535E0">
          <w:rPr>
            <w:rStyle w:val="a6"/>
            <w:rFonts w:hint="eastAsia"/>
            <w:noProof/>
          </w:rPr>
          <w:t>分解为待执行任务集合（</w:t>
        </w:r>
        <w:r w:rsidR="000F5EA1" w:rsidRPr="00D535E0">
          <w:rPr>
            <w:rStyle w:val="a6"/>
            <w:noProof/>
          </w:rPr>
          <w:t>TaskSet</w:t>
        </w:r>
        <w:r w:rsidR="000F5EA1" w:rsidRPr="00D535E0">
          <w:rPr>
            <w:rStyle w:val="a6"/>
            <w:rFonts w:hint="eastAsia"/>
            <w:noProof/>
          </w:rPr>
          <w:t>）</w:t>
        </w:r>
        <w:r w:rsidR="000F5EA1">
          <w:rPr>
            <w:noProof/>
            <w:webHidden/>
          </w:rPr>
          <w:tab/>
        </w:r>
        <w:r w:rsidR="000F5EA1">
          <w:rPr>
            <w:noProof/>
            <w:webHidden/>
          </w:rPr>
          <w:fldChar w:fldCharType="begin"/>
        </w:r>
        <w:r w:rsidR="000F5EA1">
          <w:rPr>
            <w:noProof/>
            <w:webHidden/>
          </w:rPr>
          <w:instrText xml:space="preserve"> PAGEREF _Toc492099171 \h </w:instrText>
        </w:r>
        <w:r w:rsidR="000F5EA1">
          <w:rPr>
            <w:noProof/>
            <w:webHidden/>
          </w:rPr>
        </w:r>
        <w:r w:rsidR="000F5EA1">
          <w:rPr>
            <w:noProof/>
            <w:webHidden/>
          </w:rPr>
          <w:fldChar w:fldCharType="separate"/>
        </w:r>
        <w:r w:rsidR="00CA0606">
          <w:rPr>
            <w:noProof/>
            <w:webHidden/>
          </w:rPr>
          <w:t>59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2" w:history="1">
        <w:r w:rsidR="000F5EA1" w:rsidRPr="00D535E0">
          <w:rPr>
            <w:rStyle w:val="a6"/>
            <w:rFonts w:ascii="宋体" w:eastAsia="宋体"/>
            <w:noProof/>
          </w:rPr>
          <w:t>9.4</w:t>
        </w:r>
        <w:r w:rsidR="000F5EA1">
          <w:rPr>
            <w:rFonts w:asciiTheme="minorHAnsi" w:eastAsiaTheme="minorEastAsia" w:hAnsiTheme="minorHAnsi" w:cstheme="minorBidi"/>
            <w:noProof/>
            <w:spacing w:val="0"/>
            <w:sz w:val="21"/>
            <w:szCs w:val="22"/>
          </w:rPr>
          <w:tab/>
        </w:r>
        <w:r w:rsidR="000F5EA1" w:rsidRPr="00D535E0">
          <w:rPr>
            <w:rStyle w:val="a6"/>
            <w:noProof/>
          </w:rPr>
          <w:t>TaskSet</w:t>
        </w:r>
        <w:r w:rsidR="000F5EA1" w:rsidRPr="00D535E0">
          <w:rPr>
            <w:rStyle w:val="a6"/>
            <w:rFonts w:hint="eastAsia"/>
            <w:noProof/>
          </w:rPr>
          <w:t>封装为</w:t>
        </w:r>
        <w:r w:rsidR="000F5EA1" w:rsidRPr="00D535E0">
          <w:rPr>
            <w:rStyle w:val="a6"/>
            <w:noProof/>
          </w:rPr>
          <w:t>TaskSetManager</w:t>
        </w:r>
        <w:r w:rsidR="000F5EA1" w:rsidRPr="00D535E0">
          <w:rPr>
            <w:rStyle w:val="a6"/>
            <w:rFonts w:hint="eastAsia"/>
            <w:noProof/>
          </w:rPr>
          <w:t>并提交至</w:t>
        </w:r>
        <w:r w:rsidR="000F5EA1" w:rsidRPr="00D535E0">
          <w:rPr>
            <w:rStyle w:val="a6"/>
            <w:noProof/>
          </w:rPr>
          <w:t>Driver</w:t>
        </w:r>
        <w:r w:rsidR="000F5EA1">
          <w:rPr>
            <w:noProof/>
            <w:webHidden/>
          </w:rPr>
          <w:tab/>
        </w:r>
        <w:r w:rsidR="000F5EA1">
          <w:rPr>
            <w:noProof/>
            <w:webHidden/>
          </w:rPr>
          <w:fldChar w:fldCharType="begin"/>
        </w:r>
        <w:r w:rsidR="000F5EA1">
          <w:rPr>
            <w:noProof/>
            <w:webHidden/>
          </w:rPr>
          <w:instrText xml:space="preserve"> PAGEREF _Toc492099172 \h </w:instrText>
        </w:r>
        <w:r w:rsidR="000F5EA1">
          <w:rPr>
            <w:noProof/>
            <w:webHidden/>
          </w:rPr>
        </w:r>
        <w:r w:rsidR="000F5EA1">
          <w:rPr>
            <w:noProof/>
            <w:webHidden/>
          </w:rPr>
          <w:fldChar w:fldCharType="separate"/>
        </w:r>
        <w:r w:rsidR="00CA0606">
          <w:rPr>
            <w:noProof/>
            <w:webHidden/>
          </w:rPr>
          <w:t>60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3" w:history="1">
        <w:r w:rsidR="000F5EA1" w:rsidRPr="00D535E0">
          <w:rPr>
            <w:rStyle w:val="a6"/>
            <w:rFonts w:ascii="宋体" w:eastAsia="宋体"/>
            <w:noProof/>
          </w:rPr>
          <w:t>9.5</w:t>
        </w:r>
        <w:r w:rsidR="000F5EA1">
          <w:rPr>
            <w:rFonts w:asciiTheme="minorHAnsi" w:eastAsiaTheme="minorEastAsia" w:hAnsiTheme="minorHAnsi" w:cstheme="minorBidi"/>
            <w:noProof/>
            <w:spacing w:val="0"/>
            <w:sz w:val="21"/>
            <w:szCs w:val="22"/>
          </w:rPr>
          <w:tab/>
        </w:r>
        <w:r w:rsidR="000F5EA1" w:rsidRPr="00D535E0">
          <w:rPr>
            <w:rStyle w:val="a6"/>
            <w:noProof/>
          </w:rPr>
          <w:t>Driver</w:t>
        </w:r>
        <w:r w:rsidR="000F5EA1" w:rsidRPr="00D535E0">
          <w:rPr>
            <w:rStyle w:val="a6"/>
            <w:rFonts w:hint="eastAsia"/>
            <w:noProof/>
          </w:rPr>
          <w:t>将</w:t>
        </w:r>
        <w:r w:rsidR="000F5EA1" w:rsidRPr="00D535E0">
          <w:rPr>
            <w:rStyle w:val="a6"/>
            <w:noProof/>
          </w:rPr>
          <w:t>TaskSetManager</w:t>
        </w:r>
        <w:r w:rsidR="000F5EA1" w:rsidRPr="00D535E0">
          <w:rPr>
            <w:rStyle w:val="a6"/>
            <w:rFonts w:hint="eastAsia"/>
            <w:noProof/>
          </w:rPr>
          <w:t>分解为</w:t>
        </w:r>
        <w:r w:rsidR="000F5EA1" w:rsidRPr="00D535E0">
          <w:rPr>
            <w:rStyle w:val="a6"/>
            <w:noProof/>
          </w:rPr>
          <w:t>TaskDescriptions</w:t>
        </w:r>
        <w:r w:rsidR="000F5EA1" w:rsidRPr="00D535E0">
          <w:rPr>
            <w:rStyle w:val="a6"/>
            <w:rFonts w:hint="eastAsia"/>
            <w:noProof/>
          </w:rPr>
          <w:t>并发布任务到</w:t>
        </w:r>
        <w:r w:rsidR="000F5EA1" w:rsidRPr="00D535E0">
          <w:rPr>
            <w:rStyle w:val="a6"/>
            <w:noProof/>
          </w:rPr>
          <w:t>Executor</w:t>
        </w:r>
        <w:r w:rsidR="000F5EA1">
          <w:rPr>
            <w:noProof/>
            <w:webHidden/>
          </w:rPr>
          <w:tab/>
        </w:r>
        <w:r w:rsidR="000F5EA1">
          <w:rPr>
            <w:noProof/>
            <w:webHidden/>
          </w:rPr>
          <w:fldChar w:fldCharType="begin"/>
        </w:r>
        <w:r w:rsidR="000F5EA1">
          <w:rPr>
            <w:noProof/>
            <w:webHidden/>
          </w:rPr>
          <w:instrText xml:space="preserve"> PAGEREF _Toc492099173 \h </w:instrText>
        </w:r>
        <w:r w:rsidR="000F5EA1">
          <w:rPr>
            <w:noProof/>
            <w:webHidden/>
          </w:rPr>
        </w:r>
        <w:r w:rsidR="000F5EA1">
          <w:rPr>
            <w:noProof/>
            <w:webHidden/>
          </w:rPr>
          <w:fldChar w:fldCharType="separate"/>
        </w:r>
        <w:r w:rsidR="00CA0606">
          <w:rPr>
            <w:noProof/>
            <w:webHidden/>
          </w:rPr>
          <w:t>61</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74" w:history="1">
        <w:r w:rsidR="000F5EA1" w:rsidRPr="00D535E0">
          <w:rPr>
            <w:rStyle w:val="a6"/>
            <w:rFonts w:cs="宋体" w:hint="eastAsia"/>
            <w:noProof/>
          </w:rPr>
          <w:t>第10章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Task</w:t>
        </w:r>
        <w:r w:rsidR="000F5EA1" w:rsidRPr="00D535E0">
          <w:rPr>
            <w:rStyle w:val="a6"/>
            <w:rFonts w:ascii="宋体" w:eastAsia="宋体" w:hAnsi="宋体" w:cs="宋体" w:hint="eastAsia"/>
            <w:noProof/>
          </w:rPr>
          <w:t>执</w:t>
        </w:r>
        <w:r w:rsidR="000F5EA1" w:rsidRPr="00D535E0">
          <w:rPr>
            <w:rStyle w:val="a6"/>
            <w:rFonts w:ascii="MS Mincho" w:eastAsia="MS Mincho" w:hAnsi="MS Mincho" w:cs="MS Mincho" w:hint="eastAsia"/>
            <w:noProof/>
          </w:rPr>
          <w:t>行和回</w:t>
        </w:r>
        <w:r w:rsidR="000F5EA1" w:rsidRPr="00D535E0">
          <w:rPr>
            <w:rStyle w:val="a6"/>
            <w:rFonts w:ascii="宋体" w:eastAsia="宋体" w:hAnsi="宋体" w:cs="宋体" w:hint="eastAsia"/>
            <w:noProof/>
          </w:rPr>
          <w:t>执</w:t>
        </w:r>
        <w:r w:rsidR="000F5EA1">
          <w:rPr>
            <w:noProof/>
            <w:webHidden/>
          </w:rPr>
          <w:tab/>
        </w:r>
        <w:r w:rsidR="000F5EA1">
          <w:rPr>
            <w:noProof/>
            <w:webHidden/>
          </w:rPr>
          <w:fldChar w:fldCharType="begin"/>
        </w:r>
        <w:r w:rsidR="000F5EA1">
          <w:rPr>
            <w:noProof/>
            <w:webHidden/>
          </w:rPr>
          <w:instrText xml:space="preserve"> PAGEREF _Toc492099174 \h </w:instrText>
        </w:r>
        <w:r w:rsidR="000F5EA1">
          <w:rPr>
            <w:noProof/>
            <w:webHidden/>
          </w:rPr>
        </w:r>
        <w:r w:rsidR="000F5EA1">
          <w:rPr>
            <w:noProof/>
            <w:webHidden/>
          </w:rPr>
          <w:fldChar w:fldCharType="separate"/>
        </w:r>
        <w:r w:rsidR="00CA0606">
          <w:rPr>
            <w:noProof/>
            <w:webHidden/>
          </w:rPr>
          <w:t>63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5" w:history="1">
        <w:r w:rsidR="000F5EA1" w:rsidRPr="00D535E0">
          <w:rPr>
            <w:rStyle w:val="a6"/>
            <w:rFonts w:ascii="宋体" w:eastAsia="宋体"/>
            <w:noProof/>
          </w:rPr>
          <w:t>10.1</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的执行流程</w:t>
        </w:r>
        <w:r w:rsidR="000F5EA1">
          <w:rPr>
            <w:noProof/>
            <w:webHidden/>
          </w:rPr>
          <w:tab/>
        </w:r>
        <w:r w:rsidR="000F5EA1">
          <w:rPr>
            <w:noProof/>
            <w:webHidden/>
          </w:rPr>
          <w:fldChar w:fldCharType="begin"/>
        </w:r>
        <w:r w:rsidR="000F5EA1">
          <w:rPr>
            <w:noProof/>
            <w:webHidden/>
          </w:rPr>
          <w:instrText xml:space="preserve"> PAGEREF _Toc492099175 \h </w:instrText>
        </w:r>
        <w:r w:rsidR="000F5EA1">
          <w:rPr>
            <w:noProof/>
            <w:webHidden/>
          </w:rPr>
        </w:r>
        <w:r w:rsidR="000F5EA1">
          <w:rPr>
            <w:noProof/>
            <w:webHidden/>
          </w:rPr>
          <w:fldChar w:fldCharType="separate"/>
        </w:r>
        <w:r w:rsidR="00CA0606">
          <w:rPr>
            <w:noProof/>
            <w:webHidden/>
          </w:rPr>
          <w:t>63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6" w:history="1">
        <w:r w:rsidR="000F5EA1" w:rsidRPr="00D535E0">
          <w:rPr>
            <w:rStyle w:val="a6"/>
            <w:rFonts w:ascii="宋体" w:eastAsia="宋体"/>
            <w:noProof/>
          </w:rPr>
          <w:t>10.2</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的回馈流程</w:t>
        </w:r>
        <w:r w:rsidR="000F5EA1">
          <w:rPr>
            <w:noProof/>
            <w:webHidden/>
          </w:rPr>
          <w:tab/>
        </w:r>
        <w:r w:rsidR="000F5EA1">
          <w:rPr>
            <w:noProof/>
            <w:webHidden/>
          </w:rPr>
          <w:fldChar w:fldCharType="begin"/>
        </w:r>
        <w:r w:rsidR="000F5EA1">
          <w:rPr>
            <w:noProof/>
            <w:webHidden/>
          </w:rPr>
          <w:instrText xml:space="preserve"> PAGEREF _Toc492099176 \h </w:instrText>
        </w:r>
        <w:r w:rsidR="000F5EA1">
          <w:rPr>
            <w:noProof/>
            <w:webHidden/>
          </w:rPr>
        </w:r>
        <w:r w:rsidR="000F5EA1">
          <w:rPr>
            <w:noProof/>
            <w:webHidden/>
          </w:rPr>
          <w:fldChar w:fldCharType="separate"/>
        </w:r>
        <w:r w:rsidR="00CA0606">
          <w:rPr>
            <w:noProof/>
            <w:webHidden/>
          </w:rPr>
          <w:t>65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7" w:history="1">
        <w:r w:rsidR="000F5EA1" w:rsidRPr="00D535E0">
          <w:rPr>
            <w:rStyle w:val="a6"/>
            <w:rFonts w:ascii="宋体" w:eastAsia="宋体"/>
            <w:noProof/>
          </w:rPr>
          <w:t>10.3</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的迭代流程</w:t>
        </w:r>
        <w:r w:rsidR="000F5EA1">
          <w:rPr>
            <w:noProof/>
            <w:webHidden/>
          </w:rPr>
          <w:tab/>
        </w:r>
        <w:r w:rsidR="000F5EA1">
          <w:rPr>
            <w:noProof/>
            <w:webHidden/>
          </w:rPr>
          <w:fldChar w:fldCharType="begin"/>
        </w:r>
        <w:r w:rsidR="000F5EA1">
          <w:rPr>
            <w:noProof/>
            <w:webHidden/>
          </w:rPr>
          <w:instrText xml:space="preserve"> PAGEREF _Toc492099177 \h </w:instrText>
        </w:r>
        <w:r w:rsidR="000F5EA1">
          <w:rPr>
            <w:noProof/>
            <w:webHidden/>
          </w:rPr>
        </w:r>
        <w:r w:rsidR="000F5EA1">
          <w:rPr>
            <w:noProof/>
            <w:webHidden/>
          </w:rPr>
          <w:fldChar w:fldCharType="separate"/>
        </w:r>
        <w:r w:rsidR="00CA0606">
          <w:rPr>
            <w:noProof/>
            <w:webHidden/>
          </w:rPr>
          <w:t>67</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78" w:history="1">
        <w:r w:rsidR="000F5EA1" w:rsidRPr="00D535E0">
          <w:rPr>
            <w:rStyle w:val="a6"/>
            <w:rFonts w:hint="eastAsia"/>
            <w:noProof/>
          </w:rPr>
          <w:t>第11章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的数据存储</w:t>
        </w:r>
        <w:r w:rsidR="000F5EA1">
          <w:rPr>
            <w:noProof/>
            <w:webHidden/>
          </w:rPr>
          <w:tab/>
        </w:r>
        <w:r w:rsidR="000F5EA1">
          <w:rPr>
            <w:noProof/>
            <w:webHidden/>
          </w:rPr>
          <w:fldChar w:fldCharType="begin"/>
        </w:r>
        <w:r w:rsidR="000F5EA1">
          <w:rPr>
            <w:noProof/>
            <w:webHidden/>
          </w:rPr>
          <w:instrText xml:space="preserve"> PAGEREF _Toc492099178 \h </w:instrText>
        </w:r>
        <w:r w:rsidR="000F5EA1">
          <w:rPr>
            <w:noProof/>
            <w:webHidden/>
          </w:rPr>
        </w:r>
        <w:r w:rsidR="000F5EA1">
          <w:rPr>
            <w:noProof/>
            <w:webHidden/>
          </w:rPr>
          <w:fldChar w:fldCharType="separate"/>
        </w:r>
        <w:r w:rsidR="00CA0606">
          <w:rPr>
            <w:noProof/>
            <w:webHidden/>
          </w:rPr>
          <w:t>68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79" w:history="1">
        <w:r w:rsidR="000F5EA1" w:rsidRPr="00D535E0">
          <w:rPr>
            <w:rStyle w:val="a6"/>
            <w:rFonts w:ascii="宋体" w:eastAsia="宋体"/>
            <w:noProof/>
          </w:rPr>
          <w:t>11.1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存储子系统概览</w:t>
        </w:r>
        <w:r w:rsidR="000F5EA1">
          <w:rPr>
            <w:noProof/>
            <w:webHidden/>
          </w:rPr>
          <w:tab/>
        </w:r>
        <w:r w:rsidR="000F5EA1">
          <w:rPr>
            <w:noProof/>
            <w:webHidden/>
          </w:rPr>
          <w:fldChar w:fldCharType="begin"/>
        </w:r>
        <w:r w:rsidR="000F5EA1">
          <w:rPr>
            <w:noProof/>
            <w:webHidden/>
          </w:rPr>
          <w:instrText xml:space="preserve"> PAGEREF _Toc492099179 \h </w:instrText>
        </w:r>
        <w:r w:rsidR="000F5EA1">
          <w:rPr>
            <w:noProof/>
            <w:webHidden/>
          </w:rPr>
        </w:r>
        <w:r w:rsidR="000F5EA1">
          <w:rPr>
            <w:noProof/>
            <w:webHidden/>
          </w:rPr>
          <w:fldChar w:fldCharType="separate"/>
        </w:r>
        <w:r w:rsidR="00CA0606">
          <w:rPr>
            <w:noProof/>
            <w:webHidden/>
          </w:rPr>
          <w:t>69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80" w:history="1">
        <w:r w:rsidR="000F5EA1" w:rsidRPr="00D535E0">
          <w:rPr>
            <w:rStyle w:val="a6"/>
            <w:rFonts w:ascii="宋体" w:eastAsia="宋体"/>
            <w:noProof/>
          </w:rPr>
          <w:t>11.2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启动过程分析</w:t>
        </w:r>
        <w:r w:rsidR="000F5EA1">
          <w:rPr>
            <w:noProof/>
            <w:webHidden/>
          </w:rPr>
          <w:tab/>
        </w:r>
        <w:r w:rsidR="000F5EA1">
          <w:rPr>
            <w:noProof/>
            <w:webHidden/>
          </w:rPr>
          <w:fldChar w:fldCharType="begin"/>
        </w:r>
        <w:r w:rsidR="000F5EA1">
          <w:rPr>
            <w:noProof/>
            <w:webHidden/>
          </w:rPr>
          <w:instrText xml:space="preserve"> PAGEREF _Toc492099180 \h </w:instrText>
        </w:r>
        <w:r w:rsidR="000F5EA1">
          <w:rPr>
            <w:noProof/>
            <w:webHidden/>
          </w:rPr>
        </w:r>
        <w:r w:rsidR="000F5EA1">
          <w:rPr>
            <w:noProof/>
            <w:webHidden/>
          </w:rPr>
          <w:fldChar w:fldCharType="separate"/>
        </w:r>
        <w:r w:rsidR="00CA0606">
          <w:rPr>
            <w:noProof/>
            <w:webHidden/>
          </w:rPr>
          <w:t>70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81" w:history="1">
        <w:r w:rsidR="000F5EA1" w:rsidRPr="00D535E0">
          <w:rPr>
            <w:rStyle w:val="a6"/>
            <w:rFonts w:ascii="宋体" w:eastAsia="宋体"/>
            <w:noProof/>
          </w:rPr>
          <w:t>11.3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通信层</w:t>
        </w:r>
        <w:r w:rsidR="000F5EA1">
          <w:rPr>
            <w:noProof/>
            <w:webHidden/>
          </w:rPr>
          <w:tab/>
        </w:r>
        <w:r w:rsidR="000F5EA1">
          <w:rPr>
            <w:noProof/>
            <w:webHidden/>
          </w:rPr>
          <w:fldChar w:fldCharType="begin"/>
        </w:r>
        <w:r w:rsidR="000F5EA1">
          <w:rPr>
            <w:noProof/>
            <w:webHidden/>
          </w:rPr>
          <w:instrText xml:space="preserve"> PAGEREF _Toc492099181 \h </w:instrText>
        </w:r>
        <w:r w:rsidR="000F5EA1">
          <w:rPr>
            <w:noProof/>
            <w:webHidden/>
          </w:rPr>
        </w:r>
        <w:r w:rsidR="000F5EA1">
          <w:rPr>
            <w:noProof/>
            <w:webHidden/>
          </w:rPr>
          <w:fldChar w:fldCharType="separate"/>
        </w:r>
        <w:r w:rsidR="00CA0606">
          <w:rPr>
            <w:noProof/>
            <w:webHidden/>
          </w:rPr>
          <w:t>71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82" w:history="1">
        <w:r w:rsidR="000F5EA1" w:rsidRPr="00D535E0">
          <w:rPr>
            <w:rStyle w:val="a6"/>
            <w:rFonts w:ascii="宋体" w:eastAsia="宋体"/>
            <w:noProof/>
          </w:rPr>
          <w:t>11.4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存储层</w:t>
        </w:r>
        <w:r w:rsidR="000F5EA1">
          <w:rPr>
            <w:noProof/>
            <w:webHidden/>
          </w:rPr>
          <w:tab/>
        </w:r>
        <w:r w:rsidR="000F5EA1">
          <w:rPr>
            <w:noProof/>
            <w:webHidden/>
          </w:rPr>
          <w:fldChar w:fldCharType="begin"/>
        </w:r>
        <w:r w:rsidR="000F5EA1">
          <w:rPr>
            <w:noProof/>
            <w:webHidden/>
          </w:rPr>
          <w:instrText xml:space="preserve"> PAGEREF _Toc492099182 \h </w:instrText>
        </w:r>
        <w:r w:rsidR="000F5EA1">
          <w:rPr>
            <w:noProof/>
            <w:webHidden/>
          </w:rPr>
        </w:r>
        <w:r w:rsidR="000F5EA1">
          <w:rPr>
            <w:noProof/>
            <w:webHidden/>
          </w:rPr>
          <w:fldChar w:fldCharType="separate"/>
        </w:r>
        <w:r w:rsidR="00CA0606">
          <w:rPr>
            <w:noProof/>
            <w:webHidden/>
          </w:rPr>
          <w:t>74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83" w:history="1">
        <w:r w:rsidR="000F5EA1" w:rsidRPr="00D535E0">
          <w:rPr>
            <w:rStyle w:val="a6"/>
            <w:rFonts w:ascii="宋体" w:eastAsia="宋体"/>
            <w:noProof/>
          </w:rPr>
          <w:t>11.4.1</w:t>
        </w:r>
        <w:r w:rsidR="000F5EA1">
          <w:rPr>
            <w:rFonts w:asciiTheme="minorHAnsi" w:eastAsiaTheme="minorEastAsia" w:hAnsiTheme="minorHAnsi" w:cstheme="minorBidi"/>
            <w:noProof/>
            <w:spacing w:val="0"/>
            <w:sz w:val="21"/>
            <w:szCs w:val="22"/>
          </w:rPr>
          <w:tab/>
        </w:r>
        <w:r w:rsidR="000F5EA1" w:rsidRPr="00D535E0">
          <w:rPr>
            <w:rStyle w:val="a6"/>
            <w:noProof/>
          </w:rPr>
          <w:t>Disk Store</w:t>
        </w:r>
        <w:r w:rsidR="000F5EA1">
          <w:rPr>
            <w:noProof/>
            <w:webHidden/>
          </w:rPr>
          <w:tab/>
        </w:r>
        <w:r w:rsidR="000F5EA1">
          <w:rPr>
            <w:noProof/>
            <w:webHidden/>
          </w:rPr>
          <w:fldChar w:fldCharType="begin"/>
        </w:r>
        <w:r w:rsidR="000F5EA1">
          <w:rPr>
            <w:noProof/>
            <w:webHidden/>
          </w:rPr>
          <w:instrText xml:space="preserve"> PAGEREF _Toc492099183 \h </w:instrText>
        </w:r>
        <w:r w:rsidR="000F5EA1">
          <w:rPr>
            <w:noProof/>
            <w:webHidden/>
          </w:rPr>
        </w:r>
        <w:r w:rsidR="000F5EA1">
          <w:rPr>
            <w:noProof/>
            <w:webHidden/>
          </w:rPr>
          <w:fldChar w:fldCharType="separate"/>
        </w:r>
        <w:r w:rsidR="00CA0606">
          <w:rPr>
            <w:noProof/>
            <w:webHidden/>
          </w:rPr>
          <w:t>74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84" w:history="1">
        <w:r w:rsidR="000F5EA1" w:rsidRPr="00D535E0">
          <w:rPr>
            <w:rStyle w:val="a6"/>
            <w:rFonts w:ascii="宋体" w:eastAsia="宋体"/>
            <w:noProof/>
          </w:rPr>
          <w:t>11.4.2</w:t>
        </w:r>
        <w:r w:rsidR="000F5EA1">
          <w:rPr>
            <w:rFonts w:asciiTheme="minorHAnsi" w:eastAsiaTheme="minorEastAsia" w:hAnsiTheme="minorHAnsi" w:cstheme="minorBidi"/>
            <w:noProof/>
            <w:spacing w:val="0"/>
            <w:sz w:val="21"/>
            <w:szCs w:val="22"/>
          </w:rPr>
          <w:tab/>
        </w:r>
        <w:r w:rsidR="000F5EA1" w:rsidRPr="00D535E0">
          <w:rPr>
            <w:rStyle w:val="a6"/>
            <w:noProof/>
          </w:rPr>
          <w:t>Memory Store</w:t>
        </w:r>
        <w:r w:rsidR="000F5EA1">
          <w:rPr>
            <w:noProof/>
            <w:webHidden/>
          </w:rPr>
          <w:tab/>
        </w:r>
        <w:r w:rsidR="000F5EA1">
          <w:rPr>
            <w:noProof/>
            <w:webHidden/>
          </w:rPr>
          <w:fldChar w:fldCharType="begin"/>
        </w:r>
        <w:r w:rsidR="000F5EA1">
          <w:rPr>
            <w:noProof/>
            <w:webHidden/>
          </w:rPr>
          <w:instrText xml:space="preserve"> PAGEREF _Toc492099184 \h </w:instrText>
        </w:r>
        <w:r w:rsidR="000F5EA1">
          <w:rPr>
            <w:noProof/>
            <w:webHidden/>
          </w:rPr>
        </w:r>
        <w:r w:rsidR="000F5EA1">
          <w:rPr>
            <w:noProof/>
            <w:webHidden/>
          </w:rPr>
          <w:fldChar w:fldCharType="separate"/>
        </w:r>
        <w:r w:rsidR="00CA0606">
          <w:rPr>
            <w:noProof/>
            <w:webHidden/>
          </w:rPr>
          <w:t>77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85" w:history="1">
        <w:r w:rsidR="000F5EA1" w:rsidRPr="00D535E0">
          <w:rPr>
            <w:rStyle w:val="a6"/>
            <w:rFonts w:ascii="宋体" w:eastAsia="宋体"/>
            <w:noProof/>
          </w:rPr>
          <w:t>11.5</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数据写入过程分析</w:t>
        </w:r>
        <w:r w:rsidR="000F5EA1">
          <w:rPr>
            <w:noProof/>
            <w:webHidden/>
          </w:rPr>
          <w:tab/>
        </w:r>
        <w:r w:rsidR="000F5EA1">
          <w:rPr>
            <w:noProof/>
            <w:webHidden/>
          </w:rPr>
          <w:fldChar w:fldCharType="begin"/>
        </w:r>
        <w:r w:rsidR="000F5EA1">
          <w:rPr>
            <w:noProof/>
            <w:webHidden/>
          </w:rPr>
          <w:instrText xml:space="preserve"> PAGEREF _Toc492099185 \h </w:instrText>
        </w:r>
        <w:r w:rsidR="000F5EA1">
          <w:rPr>
            <w:noProof/>
            <w:webHidden/>
          </w:rPr>
        </w:r>
        <w:r w:rsidR="000F5EA1">
          <w:rPr>
            <w:noProof/>
            <w:webHidden/>
          </w:rPr>
          <w:fldChar w:fldCharType="separate"/>
        </w:r>
        <w:r w:rsidR="00CA0606">
          <w:rPr>
            <w:noProof/>
            <w:webHidden/>
          </w:rPr>
          <w:t>79</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86" w:history="1">
        <w:r w:rsidR="000F5EA1" w:rsidRPr="00D535E0">
          <w:rPr>
            <w:rStyle w:val="a6"/>
            <w:rFonts w:ascii="宋体" w:eastAsia="宋体"/>
            <w:noProof/>
          </w:rPr>
          <w:t>11.5.1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序列化与否</w:t>
        </w:r>
        <w:r w:rsidR="000F5EA1">
          <w:rPr>
            <w:noProof/>
            <w:webHidden/>
          </w:rPr>
          <w:tab/>
        </w:r>
        <w:r w:rsidR="000F5EA1">
          <w:rPr>
            <w:noProof/>
            <w:webHidden/>
          </w:rPr>
          <w:fldChar w:fldCharType="begin"/>
        </w:r>
        <w:r w:rsidR="000F5EA1">
          <w:rPr>
            <w:noProof/>
            <w:webHidden/>
          </w:rPr>
          <w:instrText xml:space="preserve"> PAGEREF _Toc492099186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87" w:history="1">
        <w:r w:rsidR="000F5EA1" w:rsidRPr="00D535E0">
          <w:rPr>
            <w:rStyle w:val="a6"/>
            <w:rFonts w:ascii="宋体" w:eastAsia="宋体"/>
            <w:noProof/>
          </w:rPr>
          <w:t>11.6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数据读取过程分析</w:t>
        </w:r>
        <w:r w:rsidR="000F5EA1">
          <w:rPr>
            <w:noProof/>
            <w:webHidden/>
          </w:rPr>
          <w:tab/>
        </w:r>
        <w:r w:rsidR="000F5EA1">
          <w:rPr>
            <w:noProof/>
            <w:webHidden/>
          </w:rPr>
          <w:fldChar w:fldCharType="begin"/>
        </w:r>
        <w:r w:rsidR="000F5EA1">
          <w:rPr>
            <w:noProof/>
            <w:webHidden/>
          </w:rPr>
          <w:instrText xml:space="preserve"> PAGEREF _Toc492099187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88" w:history="1">
        <w:r w:rsidR="000F5EA1" w:rsidRPr="00D535E0">
          <w:rPr>
            <w:rStyle w:val="a6"/>
            <w:rFonts w:ascii="宋体" w:eastAsia="宋体"/>
            <w:noProof/>
          </w:rPr>
          <w:t>11.6.1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本地读取</w:t>
        </w:r>
        <w:r w:rsidR="000F5EA1">
          <w:rPr>
            <w:noProof/>
            <w:webHidden/>
          </w:rPr>
          <w:tab/>
        </w:r>
        <w:r w:rsidR="000F5EA1">
          <w:rPr>
            <w:noProof/>
            <w:webHidden/>
          </w:rPr>
          <w:fldChar w:fldCharType="begin"/>
        </w:r>
        <w:r w:rsidR="000F5EA1">
          <w:rPr>
            <w:noProof/>
            <w:webHidden/>
          </w:rPr>
          <w:instrText xml:space="preserve"> PAGEREF _Toc492099188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89" w:history="1">
        <w:r w:rsidR="000F5EA1" w:rsidRPr="00D535E0">
          <w:rPr>
            <w:rStyle w:val="a6"/>
            <w:rFonts w:ascii="宋体" w:eastAsia="宋体"/>
            <w:noProof/>
          </w:rPr>
          <w:t>11.6.2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远程读取</w:t>
        </w:r>
        <w:r w:rsidR="000F5EA1">
          <w:rPr>
            <w:noProof/>
            <w:webHidden/>
          </w:rPr>
          <w:tab/>
        </w:r>
        <w:r w:rsidR="000F5EA1">
          <w:rPr>
            <w:noProof/>
            <w:webHidden/>
          </w:rPr>
          <w:fldChar w:fldCharType="begin"/>
        </w:r>
        <w:r w:rsidR="000F5EA1">
          <w:rPr>
            <w:noProof/>
            <w:webHidden/>
          </w:rPr>
          <w:instrText xml:space="preserve"> PAGEREF _Toc492099189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90" w:history="1">
        <w:r w:rsidR="000F5EA1" w:rsidRPr="00D535E0">
          <w:rPr>
            <w:rStyle w:val="a6"/>
            <w:rFonts w:ascii="宋体" w:eastAsia="宋体"/>
            <w:noProof/>
          </w:rPr>
          <w:t>11.7</w:t>
        </w:r>
        <w:r w:rsidR="000F5EA1">
          <w:rPr>
            <w:rFonts w:asciiTheme="minorHAnsi" w:eastAsiaTheme="minorEastAsia" w:hAnsiTheme="minorHAnsi" w:cstheme="minorBidi"/>
            <w:noProof/>
            <w:spacing w:val="0"/>
            <w:sz w:val="21"/>
            <w:szCs w:val="22"/>
          </w:rPr>
          <w:tab/>
        </w:r>
        <w:r w:rsidR="000F5EA1" w:rsidRPr="00D535E0">
          <w:rPr>
            <w:rStyle w:val="a6"/>
            <w:noProof/>
          </w:rPr>
          <w:t>Partition</w:t>
        </w:r>
        <w:r w:rsidR="000F5EA1" w:rsidRPr="00D535E0">
          <w:rPr>
            <w:rStyle w:val="a6"/>
            <w:rFonts w:hint="eastAsia"/>
            <w:noProof/>
          </w:rPr>
          <w:t>如何转化为</w:t>
        </w:r>
        <w:r w:rsidR="000F5EA1" w:rsidRPr="00D535E0">
          <w:rPr>
            <w:rStyle w:val="a6"/>
            <w:noProof/>
          </w:rPr>
          <w:t>Block</w:t>
        </w:r>
        <w:r w:rsidR="000F5EA1">
          <w:rPr>
            <w:noProof/>
            <w:webHidden/>
          </w:rPr>
          <w:tab/>
        </w:r>
        <w:r w:rsidR="000F5EA1">
          <w:rPr>
            <w:noProof/>
            <w:webHidden/>
          </w:rPr>
          <w:fldChar w:fldCharType="begin"/>
        </w:r>
        <w:r w:rsidR="000F5EA1">
          <w:rPr>
            <w:noProof/>
            <w:webHidden/>
          </w:rPr>
          <w:instrText xml:space="preserve"> PAGEREF _Toc492099190 \h </w:instrText>
        </w:r>
        <w:r w:rsidR="000F5EA1">
          <w:rPr>
            <w:noProof/>
            <w:webHidden/>
          </w:rPr>
        </w:r>
        <w:r w:rsidR="000F5EA1">
          <w:rPr>
            <w:noProof/>
            <w:webHidden/>
          </w:rPr>
          <w:fldChar w:fldCharType="separate"/>
        </w:r>
        <w:r w:rsidR="00CA0606">
          <w:rPr>
            <w:noProof/>
            <w:webHidden/>
          </w:rPr>
          <w:t>87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91" w:history="1">
        <w:r w:rsidR="000F5EA1" w:rsidRPr="00D535E0">
          <w:rPr>
            <w:rStyle w:val="a6"/>
            <w:rFonts w:ascii="宋体" w:eastAsia="宋体"/>
            <w:noProof/>
          </w:rPr>
          <w:t>11.8</w:t>
        </w:r>
        <w:r w:rsidR="000F5EA1">
          <w:rPr>
            <w:rFonts w:asciiTheme="minorHAnsi" w:eastAsiaTheme="minorEastAsia" w:hAnsiTheme="minorHAnsi" w:cstheme="minorBidi"/>
            <w:noProof/>
            <w:spacing w:val="0"/>
            <w:sz w:val="21"/>
            <w:szCs w:val="22"/>
          </w:rPr>
          <w:tab/>
        </w:r>
        <w:r w:rsidR="000F5EA1" w:rsidRPr="00D535E0">
          <w:rPr>
            <w:rStyle w:val="a6"/>
            <w:noProof/>
          </w:rPr>
          <w:t>partition</w:t>
        </w:r>
        <w:r w:rsidR="000F5EA1" w:rsidRPr="00D535E0">
          <w:rPr>
            <w:rStyle w:val="a6"/>
            <w:rFonts w:hint="eastAsia"/>
            <w:noProof/>
          </w:rPr>
          <w:t>和</w:t>
        </w:r>
        <w:r w:rsidR="000F5EA1" w:rsidRPr="00D535E0">
          <w:rPr>
            <w:rStyle w:val="a6"/>
            <w:noProof/>
          </w:rPr>
          <w:t>block</w:t>
        </w:r>
        <w:r w:rsidR="000F5EA1" w:rsidRPr="00D535E0">
          <w:rPr>
            <w:rStyle w:val="a6"/>
            <w:rFonts w:hint="eastAsia"/>
            <w:noProof/>
          </w:rPr>
          <w:t>的对应关系</w:t>
        </w:r>
        <w:r w:rsidR="000F5EA1">
          <w:rPr>
            <w:noProof/>
            <w:webHidden/>
          </w:rPr>
          <w:tab/>
        </w:r>
        <w:r w:rsidR="000F5EA1">
          <w:rPr>
            <w:noProof/>
            <w:webHidden/>
          </w:rPr>
          <w:fldChar w:fldCharType="begin"/>
        </w:r>
        <w:r w:rsidR="000F5EA1">
          <w:rPr>
            <w:noProof/>
            <w:webHidden/>
          </w:rPr>
          <w:instrText xml:space="preserve"> PAGEREF _Toc492099191 \h </w:instrText>
        </w:r>
        <w:r w:rsidR="000F5EA1">
          <w:rPr>
            <w:noProof/>
            <w:webHidden/>
          </w:rPr>
        </w:r>
        <w:r w:rsidR="000F5EA1">
          <w:rPr>
            <w:noProof/>
            <w:webHidden/>
          </w:rPr>
          <w:fldChar w:fldCharType="separate"/>
        </w:r>
        <w:r w:rsidR="00CA0606">
          <w:rPr>
            <w:noProof/>
            <w:webHidden/>
          </w:rPr>
          <w:t>89</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192" w:history="1">
        <w:r w:rsidR="000F5EA1" w:rsidRPr="00D535E0">
          <w:rPr>
            <w:rStyle w:val="a6"/>
            <w:rFonts w:hint="eastAsia"/>
            <w:noProof/>
          </w:rPr>
          <w:t>第12章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 Shuffle</w:t>
        </w:r>
        <w:r w:rsidR="000F5EA1" w:rsidRPr="00D535E0">
          <w:rPr>
            <w:rStyle w:val="a6"/>
            <w:rFonts w:hint="eastAsia"/>
            <w:noProof/>
          </w:rPr>
          <w:t>过程</w:t>
        </w:r>
        <w:r w:rsidR="000F5EA1">
          <w:rPr>
            <w:noProof/>
            <w:webHidden/>
          </w:rPr>
          <w:tab/>
        </w:r>
        <w:r w:rsidR="000F5EA1">
          <w:rPr>
            <w:noProof/>
            <w:webHidden/>
          </w:rPr>
          <w:fldChar w:fldCharType="begin"/>
        </w:r>
        <w:r w:rsidR="000F5EA1">
          <w:rPr>
            <w:noProof/>
            <w:webHidden/>
          </w:rPr>
          <w:instrText xml:space="preserve"> PAGEREF _Toc492099192 \h </w:instrText>
        </w:r>
        <w:r w:rsidR="000F5EA1">
          <w:rPr>
            <w:noProof/>
            <w:webHidden/>
          </w:rPr>
        </w:r>
        <w:r w:rsidR="000F5EA1">
          <w:rPr>
            <w:noProof/>
            <w:webHidden/>
          </w:rPr>
          <w:fldChar w:fldCharType="separate"/>
        </w:r>
        <w:r w:rsidR="00CA0606">
          <w:rPr>
            <w:noProof/>
            <w:webHidden/>
          </w:rPr>
          <w:t>91</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93" w:history="1">
        <w:r w:rsidR="000F5EA1" w:rsidRPr="00D535E0">
          <w:rPr>
            <w:rStyle w:val="a6"/>
            <w:rFonts w:ascii="宋体" w:eastAsia="宋体"/>
            <w:noProof/>
          </w:rPr>
          <w:t>12.1</w:t>
        </w:r>
        <w:r w:rsidR="000F5EA1">
          <w:rPr>
            <w:rFonts w:asciiTheme="minorHAnsi" w:eastAsiaTheme="minorEastAsia" w:hAnsiTheme="minorHAnsi" w:cstheme="minorBidi"/>
            <w:noProof/>
            <w:spacing w:val="0"/>
            <w:sz w:val="21"/>
            <w:szCs w:val="22"/>
          </w:rPr>
          <w:tab/>
        </w:r>
        <w:r w:rsidR="000F5EA1" w:rsidRPr="00D535E0">
          <w:rPr>
            <w:rStyle w:val="a6"/>
            <w:noProof/>
          </w:rPr>
          <w:t>MapReduce</w:t>
        </w:r>
        <w:r w:rsidR="000F5EA1" w:rsidRPr="00D535E0">
          <w:rPr>
            <w:rStyle w:val="a6"/>
            <w:rFonts w:hint="eastAsia"/>
            <w:noProof/>
          </w:rPr>
          <w:t>的</w:t>
        </w:r>
        <w:r w:rsidR="000F5EA1" w:rsidRPr="00D535E0">
          <w:rPr>
            <w:rStyle w:val="a6"/>
            <w:noProof/>
          </w:rPr>
          <w:t>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_Toc492099193 \h </w:instrText>
        </w:r>
        <w:r w:rsidR="000F5EA1">
          <w:rPr>
            <w:noProof/>
            <w:webHidden/>
          </w:rPr>
        </w:r>
        <w:r w:rsidR="000F5EA1">
          <w:rPr>
            <w:noProof/>
            <w:webHidden/>
          </w:rPr>
          <w:fldChar w:fldCharType="separate"/>
        </w:r>
        <w:r w:rsidR="00CA0606">
          <w:rPr>
            <w:noProof/>
            <w:webHidden/>
          </w:rPr>
          <w:t>91</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94" w:history="1">
        <w:r w:rsidR="000F5EA1" w:rsidRPr="00D535E0">
          <w:rPr>
            <w:rStyle w:val="a6"/>
            <w:rFonts w:ascii="宋体" w:eastAsia="宋体"/>
            <w:noProof/>
          </w:rPr>
          <w:t>12.1.1</w:t>
        </w:r>
        <w:r w:rsidR="000F5EA1">
          <w:rPr>
            <w:rFonts w:asciiTheme="minorHAnsi" w:eastAsiaTheme="minorEastAsia" w:hAnsiTheme="minorHAnsi" w:cstheme="minorBidi"/>
            <w:noProof/>
            <w:spacing w:val="0"/>
            <w:sz w:val="21"/>
            <w:szCs w:val="22"/>
          </w:rPr>
          <w:tab/>
        </w:r>
        <w:r w:rsidR="000F5EA1" w:rsidRPr="00D535E0">
          <w:rPr>
            <w:rStyle w:val="a6"/>
            <w:noProof/>
          </w:rPr>
          <w:t>Spill</w:t>
        </w:r>
        <w:r w:rsidR="000F5EA1" w:rsidRPr="00D535E0">
          <w:rPr>
            <w:rStyle w:val="a6"/>
            <w:rFonts w:hint="eastAsia"/>
            <w:noProof/>
          </w:rPr>
          <w:t>过程</w:t>
        </w:r>
        <w:r w:rsidR="000F5EA1">
          <w:rPr>
            <w:noProof/>
            <w:webHidden/>
          </w:rPr>
          <w:tab/>
        </w:r>
        <w:r w:rsidR="000F5EA1">
          <w:rPr>
            <w:noProof/>
            <w:webHidden/>
          </w:rPr>
          <w:fldChar w:fldCharType="begin"/>
        </w:r>
        <w:r w:rsidR="000F5EA1">
          <w:rPr>
            <w:noProof/>
            <w:webHidden/>
          </w:rPr>
          <w:instrText xml:space="preserve"> PAGEREF _Toc492099194 \h </w:instrText>
        </w:r>
        <w:r w:rsidR="000F5EA1">
          <w:rPr>
            <w:noProof/>
            <w:webHidden/>
          </w:rPr>
        </w:r>
        <w:r w:rsidR="000F5EA1">
          <w:rPr>
            <w:noProof/>
            <w:webHidden/>
          </w:rPr>
          <w:fldChar w:fldCharType="separate"/>
        </w:r>
        <w:r w:rsidR="00CA0606">
          <w:rPr>
            <w:noProof/>
            <w:webHidden/>
          </w:rPr>
          <w:t>92</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95" w:history="1">
        <w:r w:rsidR="000F5EA1" w:rsidRPr="00D535E0">
          <w:rPr>
            <w:rStyle w:val="a6"/>
            <w:rFonts w:ascii="宋体" w:eastAsia="宋体"/>
            <w:noProof/>
          </w:rPr>
          <w:t>12.1.2</w:t>
        </w:r>
        <w:r w:rsidR="000F5EA1">
          <w:rPr>
            <w:rFonts w:asciiTheme="minorHAnsi" w:eastAsiaTheme="minorEastAsia" w:hAnsiTheme="minorHAnsi" w:cstheme="minorBidi"/>
            <w:noProof/>
            <w:spacing w:val="0"/>
            <w:sz w:val="21"/>
            <w:szCs w:val="22"/>
          </w:rPr>
          <w:tab/>
        </w:r>
        <w:r w:rsidR="000F5EA1" w:rsidRPr="00D535E0">
          <w:rPr>
            <w:rStyle w:val="a6"/>
            <w:noProof/>
          </w:rPr>
          <w:t>Merge</w:t>
        </w:r>
        <w:r w:rsidR="000F5EA1">
          <w:rPr>
            <w:noProof/>
            <w:webHidden/>
          </w:rPr>
          <w:tab/>
        </w:r>
        <w:r w:rsidR="000F5EA1">
          <w:rPr>
            <w:noProof/>
            <w:webHidden/>
          </w:rPr>
          <w:fldChar w:fldCharType="begin"/>
        </w:r>
        <w:r w:rsidR="000F5EA1">
          <w:rPr>
            <w:noProof/>
            <w:webHidden/>
          </w:rPr>
          <w:instrText xml:space="preserve"> PAGEREF _Toc492099195 \h </w:instrText>
        </w:r>
        <w:r w:rsidR="000F5EA1">
          <w:rPr>
            <w:noProof/>
            <w:webHidden/>
          </w:rPr>
        </w:r>
        <w:r w:rsidR="000F5EA1">
          <w:rPr>
            <w:noProof/>
            <w:webHidden/>
          </w:rPr>
          <w:fldChar w:fldCharType="separate"/>
        </w:r>
        <w:r w:rsidR="00CA0606">
          <w:rPr>
            <w:noProof/>
            <w:webHidden/>
          </w:rPr>
          <w:t>96</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96" w:history="1">
        <w:r w:rsidR="000F5EA1" w:rsidRPr="00D535E0">
          <w:rPr>
            <w:rStyle w:val="a6"/>
            <w:rFonts w:ascii="宋体" w:eastAsia="宋体"/>
            <w:noProof/>
          </w:rPr>
          <w:t>12.1.3</w:t>
        </w:r>
        <w:r w:rsidR="000F5EA1">
          <w:rPr>
            <w:rFonts w:asciiTheme="minorHAnsi" w:eastAsiaTheme="minorEastAsia" w:hAnsiTheme="minorHAnsi" w:cstheme="minorBidi"/>
            <w:noProof/>
            <w:spacing w:val="0"/>
            <w:sz w:val="21"/>
            <w:szCs w:val="22"/>
          </w:rPr>
          <w:tab/>
        </w:r>
        <w:r w:rsidR="000F5EA1" w:rsidRPr="00D535E0">
          <w:rPr>
            <w:rStyle w:val="a6"/>
            <w:noProof/>
          </w:rPr>
          <w:t>Copy</w:t>
        </w:r>
        <w:r w:rsidR="000F5EA1">
          <w:rPr>
            <w:noProof/>
            <w:webHidden/>
          </w:rPr>
          <w:tab/>
        </w:r>
        <w:r w:rsidR="000F5EA1">
          <w:rPr>
            <w:noProof/>
            <w:webHidden/>
          </w:rPr>
          <w:fldChar w:fldCharType="begin"/>
        </w:r>
        <w:r w:rsidR="000F5EA1">
          <w:rPr>
            <w:noProof/>
            <w:webHidden/>
          </w:rPr>
          <w:instrText xml:space="preserve"> PAGEREF _Toc492099196 \h </w:instrText>
        </w:r>
        <w:r w:rsidR="000F5EA1">
          <w:rPr>
            <w:noProof/>
            <w:webHidden/>
          </w:rPr>
        </w:r>
        <w:r w:rsidR="000F5EA1">
          <w:rPr>
            <w:noProof/>
            <w:webHidden/>
          </w:rPr>
          <w:fldChar w:fldCharType="separate"/>
        </w:r>
        <w:r w:rsidR="00CA0606">
          <w:rPr>
            <w:noProof/>
            <w:webHidden/>
          </w:rPr>
          <w:t>97</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197" w:history="1">
        <w:r w:rsidR="000F5EA1" w:rsidRPr="00D535E0">
          <w:rPr>
            <w:rStyle w:val="a6"/>
            <w:rFonts w:ascii="宋体" w:eastAsia="宋体"/>
            <w:noProof/>
          </w:rPr>
          <w:t>12.1.4</w:t>
        </w:r>
        <w:r w:rsidR="000F5EA1">
          <w:rPr>
            <w:rFonts w:asciiTheme="minorHAnsi" w:eastAsiaTheme="minorEastAsia" w:hAnsiTheme="minorHAnsi" w:cstheme="minorBidi"/>
            <w:noProof/>
            <w:spacing w:val="0"/>
            <w:sz w:val="21"/>
            <w:szCs w:val="22"/>
          </w:rPr>
          <w:tab/>
        </w:r>
        <w:r w:rsidR="000F5EA1" w:rsidRPr="00D535E0">
          <w:rPr>
            <w:rStyle w:val="a6"/>
            <w:noProof/>
          </w:rPr>
          <w:t>Merge Sort</w:t>
        </w:r>
        <w:r w:rsidR="000F5EA1">
          <w:rPr>
            <w:noProof/>
            <w:webHidden/>
          </w:rPr>
          <w:tab/>
        </w:r>
        <w:r w:rsidR="000F5EA1">
          <w:rPr>
            <w:noProof/>
            <w:webHidden/>
          </w:rPr>
          <w:fldChar w:fldCharType="begin"/>
        </w:r>
        <w:r w:rsidR="000F5EA1">
          <w:rPr>
            <w:noProof/>
            <w:webHidden/>
          </w:rPr>
          <w:instrText xml:space="preserve"> PAGEREF _Toc492099197 \h </w:instrText>
        </w:r>
        <w:r w:rsidR="000F5EA1">
          <w:rPr>
            <w:noProof/>
            <w:webHidden/>
          </w:rPr>
        </w:r>
        <w:r w:rsidR="000F5EA1">
          <w:rPr>
            <w:noProof/>
            <w:webHidden/>
          </w:rPr>
          <w:fldChar w:fldCharType="separate"/>
        </w:r>
        <w:r w:rsidR="00CA0606">
          <w:rPr>
            <w:noProof/>
            <w:webHidden/>
          </w:rPr>
          <w:t>98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98" w:history="1">
        <w:r w:rsidR="000F5EA1" w:rsidRPr="00D535E0">
          <w:rPr>
            <w:rStyle w:val="a6"/>
            <w:rFonts w:ascii="宋体" w:eastAsia="宋体"/>
            <w:noProof/>
          </w:rPr>
          <w:t>12.2</w:t>
        </w:r>
        <w:r w:rsidR="000F5EA1">
          <w:rPr>
            <w:rFonts w:asciiTheme="minorHAnsi" w:eastAsiaTheme="minorEastAsia" w:hAnsiTheme="minorHAnsi" w:cstheme="minorBidi"/>
            <w:noProof/>
            <w:spacing w:val="0"/>
            <w:sz w:val="21"/>
            <w:szCs w:val="22"/>
          </w:rPr>
          <w:tab/>
        </w:r>
        <w:r w:rsidR="000F5EA1" w:rsidRPr="00D535E0">
          <w:rPr>
            <w:rStyle w:val="a6"/>
            <w:noProof/>
          </w:rPr>
          <w:t>HashShuffle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_Toc492099198 \h </w:instrText>
        </w:r>
        <w:r w:rsidR="000F5EA1">
          <w:rPr>
            <w:noProof/>
            <w:webHidden/>
          </w:rPr>
        </w:r>
        <w:r w:rsidR="000F5EA1">
          <w:rPr>
            <w:noProof/>
            <w:webHidden/>
          </w:rPr>
          <w:fldChar w:fldCharType="separate"/>
        </w:r>
        <w:r w:rsidR="00CA0606">
          <w:rPr>
            <w:noProof/>
            <w:webHidden/>
          </w:rPr>
          <w:t>98</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199" w:history="1">
        <w:r w:rsidR="000F5EA1" w:rsidRPr="00D535E0">
          <w:rPr>
            <w:rStyle w:val="a6"/>
            <w:rFonts w:ascii="宋体" w:eastAsia="宋体"/>
            <w:noProof/>
          </w:rPr>
          <w:t>12.3</w:t>
        </w:r>
        <w:r w:rsidR="000F5EA1">
          <w:rPr>
            <w:rFonts w:asciiTheme="minorHAnsi" w:eastAsiaTheme="minorEastAsia" w:hAnsiTheme="minorHAnsi" w:cstheme="minorBidi"/>
            <w:noProof/>
            <w:spacing w:val="0"/>
            <w:sz w:val="21"/>
            <w:szCs w:val="22"/>
          </w:rPr>
          <w:tab/>
        </w:r>
        <w:r w:rsidR="000F5EA1" w:rsidRPr="00D535E0">
          <w:rPr>
            <w:rStyle w:val="a6"/>
            <w:noProof/>
          </w:rPr>
          <w:t>SortShuffle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_Toc492099199 \h </w:instrText>
        </w:r>
        <w:r w:rsidR="000F5EA1">
          <w:rPr>
            <w:noProof/>
            <w:webHidden/>
          </w:rPr>
        </w:r>
        <w:r w:rsidR="000F5EA1">
          <w:rPr>
            <w:noProof/>
            <w:webHidden/>
          </w:rPr>
          <w:fldChar w:fldCharType="separate"/>
        </w:r>
        <w:r w:rsidR="00CA0606">
          <w:rPr>
            <w:noProof/>
            <w:webHidden/>
          </w:rPr>
          <w:t>102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00" w:history="1">
        <w:r w:rsidR="000F5EA1" w:rsidRPr="00D535E0">
          <w:rPr>
            <w:rStyle w:val="a6"/>
            <w:rFonts w:ascii="宋体" w:eastAsia="宋体"/>
            <w:noProof/>
          </w:rPr>
          <w:t>12.4</w:t>
        </w:r>
        <w:r w:rsidR="000F5EA1">
          <w:rPr>
            <w:rFonts w:asciiTheme="minorHAnsi" w:eastAsiaTheme="minorEastAsia" w:hAnsiTheme="minorHAnsi" w:cstheme="minorBidi"/>
            <w:noProof/>
            <w:spacing w:val="0"/>
            <w:sz w:val="21"/>
            <w:szCs w:val="22"/>
          </w:rPr>
          <w:tab/>
        </w:r>
        <w:r w:rsidR="000F5EA1" w:rsidRPr="00D535E0">
          <w:rPr>
            <w:rStyle w:val="a6"/>
            <w:noProof/>
          </w:rPr>
          <w:t>TungstenShuffle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_Toc492099200 \h </w:instrText>
        </w:r>
        <w:r w:rsidR="000F5EA1">
          <w:rPr>
            <w:noProof/>
            <w:webHidden/>
          </w:rPr>
        </w:r>
        <w:r w:rsidR="000F5EA1">
          <w:rPr>
            <w:noProof/>
            <w:webHidden/>
          </w:rPr>
          <w:fldChar w:fldCharType="separate"/>
        </w:r>
        <w:r w:rsidR="00CA0606">
          <w:rPr>
            <w:noProof/>
            <w:webHidden/>
          </w:rPr>
          <w:t>103</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01" w:history="1">
        <w:r w:rsidR="000F5EA1" w:rsidRPr="00D535E0">
          <w:rPr>
            <w:rStyle w:val="a6"/>
            <w:rFonts w:ascii="宋体" w:eastAsia="宋体"/>
            <w:noProof/>
          </w:rPr>
          <w:t>12.5</w:t>
        </w:r>
        <w:r w:rsidR="000F5EA1">
          <w:rPr>
            <w:rFonts w:asciiTheme="minorHAnsi" w:eastAsiaTheme="minorEastAsia" w:hAnsiTheme="minorHAnsi" w:cstheme="minorBidi"/>
            <w:noProof/>
            <w:spacing w:val="0"/>
            <w:sz w:val="21"/>
            <w:szCs w:val="22"/>
          </w:rPr>
          <w:tab/>
        </w:r>
        <w:r w:rsidR="000F5EA1" w:rsidRPr="00D535E0">
          <w:rPr>
            <w:rStyle w:val="a6"/>
            <w:noProof/>
          </w:rPr>
          <w:t>MapReduce</w:t>
        </w:r>
        <w:r w:rsidR="000F5EA1" w:rsidRPr="00D535E0">
          <w:rPr>
            <w:rStyle w:val="a6"/>
            <w:rFonts w:hint="eastAsia"/>
            <w:noProof/>
          </w:rPr>
          <w:t>与</w:t>
        </w:r>
        <w:r w:rsidR="000F5EA1" w:rsidRPr="00D535E0">
          <w:rPr>
            <w:rStyle w:val="a6"/>
            <w:noProof/>
          </w:rPr>
          <w:t>Spark</w:t>
        </w:r>
        <w:r w:rsidR="000F5EA1" w:rsidRPr="00D535E0">
          <w:rPr>
            <w:rStyle w:val="a6"/>
            <w:rFonts w:hint="eastAsia"/>
            <w:noProof/>
          </w:rPr>
          <w:t>过程对比</w:t>
        </w:r>
        <w:r w:rsidR="000F5EA1">
          <w:rPr>
            <w:noProof/>
            <w:webHidden/>
          </w:rPr>
          <w:tab/>
        </w:r>
        <w:r w:rsidR="000F5EA1">
          <w:rPr>
            <w:noProof/>
            <w:webHidden/>
          </w:rPr>
          <w:fldChar w:fldCharType="begin"/>
        </w:r>
        <w:r w:rsidR="000F5EA1">
          <w:rPr>
            <w:noProof/>
            <w:webHidden/>
          </w:rPr>
          <w:instrText xml:space="preserve"> PAGEREF _Toc492099201 \h </w:instrText>
        </w:r>
        <w:r w:rsidR="000F5EA1">
          <w:rPr>
            <w:noProof/>
            <w:webHidden/>
          </w:rPr>
        </w:r>
        <w:r w:rsidR="000F5EA1">
          <w:rPr>
            <w:noProof/>
            <w:webHidden/>
          </w:rPr>
          <w:fldChar w:fldCharType="separate"/>
        </w:r>
        <w:r w:rsidR="00CA0606">
          <w:rPr>
            <w:noProof/>
            <w:webHidden/>
          </w:rPr>
          <w:t>108</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202" w:history="1">
        <w:r w:rsidR="000F5EA1" w:rsidRPr="00D535E0">
          <w:rPr>
            <w:rStyle w:val="a6"/>
            <w:rFonts w:hint="eastAsia"/>
            <w:noProof/>
          </w:rPr>
          <w:t>第13章</w:t>
        </w:r>
        <w:r w:rsidR="000F5EA1">
          <w:rPr>
            <w:rFonts w:asciiTheme="minorHAnsi" w:eastAsiaTheme="minorEastAsia" w:hAnsiTheme="minorHAnsi" w:cstheme="minorBidi"/>
            <w:b w:val="0"/>
            <w:bCs w:val="0"/>
            <w:noProof/>
            <w:spacing w:val="0"/>
            <w:sz w:val="21"/>
            <w:szCs w:val="22"/>
          </w:rPr>
          <w:tab/>
        </w:r>
        <w:r w:rsidR="000F5EA1" w:rsidRPr="00D535E0">
          <w:rPr>
            <w:rStyle w:val="a6"/>
            <w:rFonts w:ascii="Helvetica Neue" w:eastAsia="Times New Roman" w:hAnsi="Helvetica Neue"/>
            <w:noProof/>
          </w:rPr>
          <w:t>Spark</w:t>
        </w:r>
        <w:r w:rsidR="000F5EA1" w:rsidRPr="00D535E0">
          <w:rPr>
            <w:rStyle w:val="a6"/>
            <w:rFonts w:ascii="MS Mincho" w:eastAsia="MS Mincho" w:hAnsi="MS Mincho" w:cs="MS Mincho" w:hint="eastAsia"/>
            <w:noProof/>
          </w:rPr>
          <w:t>内存管理</w:t>
        </w:r>
        <w:r w:rsidR="000F5EA1">
          <w:rPr>
            <w:noProof/>
            <w:webHidden/>
          </w:rPr>
          <w:tab/>
        </w:r>
        <w:r w:rsidR="000F5EA1">
          <w:rPr>
            <w:noProof/>
            <w:webHidden/>
          </w:rPr>
          <w:fldChar w:fldCharType="begin"/>
        </w:r>
        <w:r w:rsidR="000F5EA1">
          <w:rPr>
            <w:noProof/>
            <w:webHidden/>
          </w:rPr>
          <w:instrText xml:space="preserve"> PAGEREF _Toc492099202 \h </w:instrText>
        </w:r>
        <w:r w:rsidR="000F5EA1">
          <w:rPr>
            <w:noProof/>
            <w:webHidden/>
          </w:rPr>
        </w:r>
        <w:r w:rsidR="000F5EA1">
          <w:rPr>
            <w:noProof/>
            <w:webHidden/>
          </w:rPr>
          <w:fldChar w:fldCharType="separate"/>
        </w:r>
        <w:r w:rsidR="00CA0606">
          <w:rPr>
            <w:noProof/>
            <w:webHidden/>
          </w:rPr>
          <w:t>117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03" w:history="1">
        <w:r w:rsidR="000F5EA1" w:rsidRPr="00D535E0">
          <w:rPr>
            <w:rStyle w:val="a6"/>
            <w:rFonts w:ascii="宋体" w:eastAsia="宋体"/>
            <w:noProof/>
          </w:rPr>
          <w:t>13.1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堆内和堆外内存规划</w:t>
        </w:r>
        <w:r w:rsidR="000F5EA1">
          <w:rPr>
            <w:noProof/>
            <w:webHidden/>
          </w:rPr>
          <w:tab/>
        </w:r>
        <w:r w:rsidR="000F5EA1">
          <w:rPr>
            <w:noProof/>
            <w:webHidden/>
          </w:rPr>
          <w:fldChar w:fldCharType="begin"/>
        </w:r>
        <w:r w:rsidR="000F5EA1">
          <w:rPr>
            <w:noProof/>
            <w:webHidden/>
          </w:rPr>
          <w:instrText xml:space="preserve"> PAGEREF _Toc492099203 \h </w:instrText>
        </w:r>
        <w:r w:rsidR="000F5EA1">
          <w:rPr>
            <w:noProof/>
            <w:webHidden/>
          </w:rPr>
        </w:r>
        <w:r w:rsidR="000F5EA1">
          <w:rPr>
            <w:noProof/>
            <w:webHidden/>
          </w:rPr>
          <w:fldChar w:fldCharType="separate"/>
        </w:r>
        <w:r w:rsidR="00CA0606">
          <w:rPr>
            <w:noProof/>
            <w:webHidden/>
          </w:rPr>
          <w:t>117</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04" w:history="1">
        <w:r w:rsidR="000F5EA1" w:rsidRPr="00D535E0">
          <w:rPr>
            <w:rStyle w:val="a6"/>
            <w:rFonts w:ascii="宋体" w:eastAsia="宋体"/>
            <w:noProof/>
          </w:rPr>
          <w:t>13.1.1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堆内内存</w:t>
        </w:r>
        <w:r w:rsidR="000F5EA1">
          <w:rPr>
            <w:noProof/>
            <w:webHidden/>
          </w:rPr>
          <w:tab/>
        </w:r>
        <w:r w:rsidR="000F5EA1">
          <w:rPr>
            <w:noProof/>
            <w:webHidden/>
          </w:rPr>
          <w:fldChar w:fldCharType="begin"/>
        </w:r>
        <w:r w:rsidR="000F5EA1">
          <w:rPr>
            <w:noProof/>
            <w:webHidden/>
          </w:rPr>
          <w:instrText xml:space="preserve"> PAGEREF _Toc492099204 \h </w:instrText>
        </w:r>
        <w:r w:rsidR="000F5EA1">
          <w:rPr>
            <w:noProof/>
            <w:webHidden/>
          </w:rPr>
        </w:r>
        <w:r w:rsidR="000F5EA1">
          <w:rPr>
            <w:noProof/>
            <w:webHidden/>
          </w:rPr>
          <w:fldChar w:fldCharType="separate"/>
        </w:r>
        <w:r w:rsidR="00CA0606">
          <w:rPr>
            <w:noProof/>
            <w:webHidden/>
          </w:rPr>
          <w:t>118</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05" w:history="1">
        <w:r w:rsidR="000F5EA1" w:rsidRPr="00D535E0">
          <w:rPr>
            <w:rStyle w:val="a6"/>
            <w:rFonts w:ascii="宋体" w:eastAsia="宋体"/>
            <w:noProof/>
          </w:rPr>
          <w:t>13.1.2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堆外内存</w:t>
        </w:r>
        <w:r w:rsidR="000F5EA1">
          <w:rPr>
            <w:noProof/>
            <w:webHidden/>
          </w:rPr>
          <w:tab/>
        </w:r>
        <w:r w:rsidR="000F5EA1">
          <w:rPr>
            <w:noProof/>
            <w:webHidden/>
          </w:rPr>
          <w:fldChar w:fldCharType="begin"/>
        </w:r>
        <w:r w:rsidR="000F5EA1">
          <w:rPr>
            <w:noProof/>
            <w:webHidden/>
          </w:rPr>
          <w:instrText xml:space="preserve"> PAGEREF _Toc492099205 \h </w:instrText>
        </w:r>
        <w:r w:rsidR="000F5EA1">
          <w:rPr>
            <w:noProof/>
            <w:webHidden/>
          </w:rPr>
        </w:r>
        <w:r w:rsidR="000F5EA1">
          <w:rPr>
            <w:noProof/>
            <w:webHidden/>
          </w:rPr>
          <w:fldChar w:fldCharType="separate"/>
        </w:r>
        <w:r w:rsidR="00CA0606">
          <w:rPr>
            <w:noProof/>
            <w:webHidden/>
          </w:rPr>
          <w:t>119</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06" w:history="1">
        <w:r w:rsidR="000F5EA1" w:rsidRPr="00D535E0">
          <w:rPr>
            <w:rStyle w:val="a6"/>
            <w:rFonts w:ascii="宋体" w:eastAsia="宋体"/>
            <w:noProof/>
          </w:rPr>
          <w:t>13.1.3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内存管理接口</w:t>
        </w:r>
        <w:r w:rsidR="000F5EA1">
          <w:rPr>
            <w:noProof/>
            <w:webHidden/>
          </w:rPr>
          <w:tab/>
        </w:r>
        <w:r w:rsidR="000F5EA1">
          <w:rPr>
            <w:noProof/>
            <w:webHidden/>
          </w:rPr>
          <w:fldChar w:fldCharType="begin"/>
        </w:r>
        <w:r w:rsidR="000F5EA1">
          <w:rPr>
            <w:noProof/>
            <w:webHidden/>
          </w:rPr>
          <w:instrText xml:space="preserve"> PAGEREF _Toc492099206 \h </w:instrText>
        </w:r>
        <w:r w:rsidR="000F5EA1">
          <w:rPr>
            <w:noProof/>
            <w:webHidden/>
          </w:rPr>
        </w:r>
        <w:r w:rsidR="000F5EA1">
          <w:rPr>
            <w:noProof/>
            <w:webHidden/>
          </w:rPr>
          <w:fldChar w:fldCharType="separate"/>
        </w:r>
        <w:r w:rsidR="00CA0606">
          <w:rPr>
            <w:noProof/>
            <w:webHidden/>
          </w:rPr>
          <w:t>119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07" w:history="1">
        <w:r w:rsidR="000F5EA1" w:rsidRPr="00D535E0">
          <w:rPr>
            <w:rStyle w:val="a6"/>
            <w:rFonts w:ascii="宋体" w:eastAsia="宋体"/>
            <w:noProof/>
          </w:rPr>
          <w:t>13.2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内存空间分配</w:t>
        </w:r>
        <w:r w:rsidR="000F5EA1">
          <w:rPr>
            <w:noProof/>
            <w:webHidden/>
          </w:rPr>
          <w:tab/>
        </w:r>
        <w:r w:rsidR="000F5EA1">
          <w:rPr>
            <w:noProof/>
            <w:webHidden/>
          </w:rPr>
          <w:fldChar w:fldCharType="begin"/>
        </w:r>
        <w:r w:rsidR="000F5EA1">
          <w:rPr>
            <w:noProof/>
            <w:webHidden/>
          </w:rPr>
          <w:instrText xml:space="preserve"> PAGEREF _Toc492099207 \h </w:instrText>
        </w:r>
        <w:r w:rsidR="000F5EA1">
          <w:rPr>
            <w:noProof/>
            <w:webHidden/>
          </w:rPr>
        </w:r>
        <w:r w:rsidR="000F5EA1">
          <w:rPr>
            <w:noProof/>
            <w:webHidden/>
          </w:rPr>
          <w:fldChar w:fldCharType="separate"/>
        </w:r>
        <w:r w:rsidR="00CA0606">
          <w:rPr>
            <w:noProof/>
            <w:webHidden/>
          </w:rPr>
          <w:t>120</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08" w:history="1">
        <w:r w:rsidR="000F5EA1" w:rsidRPr="00D535E0">
          <w:rPr>
            <w:rStyle w:val="a6"/>
            <w:rFonts w:ascii="宋体" w:eastAsia="宋体"/>
            <w:noProof/>
          </w:rPr>
          <w:t>13.2.1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静态内存管理</w:t>
        </w:r>
        <w:r w:rsidR="000F5EA1">
          <w:rPr>
            <w:noProof/>
            <w:webHidden/>
          </w:rPr>
          <w:tab/>
        </w:r>
        <w:r w:rsidR="000F5EA1">
          <w:rPr>
            <w:noProof/>
            <w:webHidden/>
          </w:rPr>
          <w:fldChar w:fldCharType="begin"/>
        </w:r>
        <w:r w:rsidR="000F5EA1">
          <w:rPr>
            <w:noProof/>
            <w:webHidden/>
          </w:rPr>
          <w:instrText xml:space="preserve"> PAGEREF _Toc492099208 \h </w:instrText>
        </w:r>
        <w:r w:rsidR="000F5EA1">
          <w:rPr>
            <w:noProof/>
            <w:webHidden/>
          </w:rPr>
        </w:r>
        <w:r w:rsidR="000F5EA1">
          <w:rPr>
            <w:noProof/>
            <w:webHidden/>
          </w:rPr>
          <w:fldChar w:fldCharType="separate"/>
        </w:r>
        <w:r w:rsidR="00CA0606">
          <w:rPr>
            <w:noProof/>
            <w:webHidden/>
          </w:rPr>
          <w:t>120</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09" w:history="1">
        <w:r w:rsidR="000F5EA1" w:rsidRPr="00D535E0">
          <w:rPr>
            <w:rStyle w:val="a6"/>
            <w:rFonts w:ascii="宋体" w:eastAsia="宋体"/>
            <w:noProof/>
          </w:rPr>
          <w:t>13.2.2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统一内存管理</w:t>
        </w:r>
        <w:r w:rsidR="000F5EA1">
          <w:rPr>
            <w:noProof/>
            <w:webHidden/>
          </w:rPr>
          <w:tab/>
        </w:r>
        <w:r w:rsidR="000F5EA1">
          <w:rPr>
            <w:noProof/>
            <w:webHidden/>
          </w:rPr>
          <w:fldChar w:fldCharType="begin"/>
        </w:r>
        <w:r w:rsidR="000F5EA1">
          <w:rPr>
            <w:noProof/>
            <w:webHidden/>
          </w:rPr>
          <w:instrText xml:space="preserve"> PAGEREF _Toc492099209 \h </w:instrText>
        </w:r>
        <w:r w:rsidR="000F5EA1">
          <w:rPr>
            <w:noProof/>
            <w:webHidden/>
          </w:rPr>
        </w:r>
        <w:r w:rsidR="000F5EA1">
          <w:rPr>
            <w:noProof/>
            <w:webHidden/>
          </w:rPr>
          <w:fldChar w:fldCharType="separate"/>
        </w:r>
        <w:r w:rsidR="00CA0606">
          <w:rPr>
            <w:noProof/>
            <w:webHidden/>
          </w:rPr>
          <w:t>122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10" w:history="1">
        <w:r w:rsidR="000F5EA1" w:rsidRPr="00D535E0">
          <w:rPr>
            <w:rStyle w:val="a6"/>
            <w:rFonts w:ascii="宋体" w:eastAsia="宋体"/>
            <w:noProof/>
          </w:rPr>
          <w:t>13.3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存储内存管理</w:t>
        </w:r>
        <w:r w:rsidR="000F5EA1">
          <w:rPr>
            <w:noProof/>
            <w:webHidden/>
          </w:rPr>
          <w:tab/>
        </w:r>
        <w:r w:rsidR="000F5EA1">
          <w:rPr>
            <w:noProof/>
            <w:webHidden/>
          </w:rPr>
          <w:fldChar w:fldCharType="begin"/>
        </w:r>
        <w:r w:rsidR="000F5EA1">
          <w:rPr>
            <w:noProof/>
            <w:webHidden/>
          </w:rPr>
          <w:instrText xml:space="preserve"> PAGEREF _Toc492099210 \h </w:instrText>
        </w:r>
        <w:r w:rsidR="000F5EA1">
          <w:rPr>
            <w:noProof/>
            <w:webHidden/>
          </w:rPr>
        </w:r>
        <w:r w:rsidR="000F5EA1">
          <w:rPr>
            <w:noProof/>
            <w:webHidden/>
          </w:rPr>
          <w:fldChar w:fldCharType="separate"/>
        </w:r>
        <w:r w:rsidR="00CA0606">
          <w:rPr>
            <w:noProof/>
            <w:webHidden/>
          </w:rPr>
          <w:t>124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11" w:history="1">
        <w:r w:rsidR="000F5EA1" w:rsidRPr="00D535E0">
          <w:rPr>
            <w:rStyle w:val="a6"/>
            <w:rFonts w:ascii="宋体" w:eastAsia="宋体"/>
            <w:noProof/>
          </w:rPr>
          <w:t>13.3.1</w:t>
        </w:r>
        <w:r w:rsidR="000F5EA1">
          <w:rPr>
            <w:rFonts w:asciiTheme="minorHAnsi" w:eastAsiaTheme="minorEastAsia" w:hAnsiTheme="minorHAnsi" w:cstheme="minorBidi"/>
            <w:noProof/>
            <w:spacing w:val="0"/>
            <w:sz w:val="21"/>
            <w:szCs w:val="22"/>
          </w:rPr>
          <w:tab/>
        </w:r>
        <w:r w:rsidR="000F5EA1" w:rsidRPr="00D535E0">
          <w:rPr>
            <w:rStyle w:val="a6"/>
            <w:noProof/>
          </w:rPr>
          <w:t xml:space="preserve">RDD </w:t>
        </w:r>
        <w:r w:rsidR="000F5EA1" w:rsidRPr="00D535E0">
          <w:rPr>
            <w:rStyle w:val="a6"/>
            <w:rFonts w:hint="eastAsia"/>
            <w:noProof/>
          </w:rPr>
          <w:t>的持久化机制</w:t>
        </w:r>
        <w:r w:rsidR="000F5EA1">
          <w:rPr>
            <w:noProof/>
            <w:webHidden/>
          </w:rPr>
          <w:tab/>
        </w:r>
        <w:r w:rsidR="000F5EA1">
          <w:rPr>
            <w:noProof/>
            <w:webHidden/>
          </w:rPr>
          <w:fldChar w:fldCharType="begin"/>
        </w:r>
        <w:r w:rsidR="000F5EA1">
          <w:rPr>
            <w:noProof/>
            <w:webHidden/>
          </w:rPr>
          <w:instrText xml:space="preserve"> PAGEREF _Toc492099211 \h </w:instrText>
        </w:r>
        <w:r w:rsidR="000F5EA1">
          <w:rPr>
            <w:noProof/>
            <w:webHidden/>
          </w:rPr>
        </w:r>
        <w:r w:rsidR="000F5EA1">
          <w:rPr>
            <w:noProof/>
            <w:webHidden/>
          </w:rPr>
          <w:fldChar w:fldCharType="separate"/>
        </w:r>
        <w:r w:rsidR="00CA0606">
          <w:rPr>
            <w:noProof/>
            <w:webHidden/>
          </w:rPr>
          <w:t>124</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12" w:history="1">
        <w:r w:rsidR="000F5EA1" w:rsidRPr="00D535E0">
          <w:rPr>
            <w:rStyle w:val="a6"/>
            <w:rFonts w:ascii="宋体" w:eastAsia="宋体"/>
            <w:noProof/>
          </w:rPr>
          <w:t>13.3.2</w:t>
        </w:r>
        <w:r w:rsidR="000F5EA1">
          <w:rPr>
            <w:rFonts w:asciiTheme="minorHAnsi" w:eastAsiaTheme="minorEastAsia" w:hAnsiTheme="minorHAnsi" w:cstheme="minorBidi"/>
            <w:noProof/>
            <w:spacing w:val="0"/>
            <w:sz w:val="21"/>
            <w:szCs w:val="22"/>
          </w:rPr>
          <w:tab/>
        </w:r>
        <w:r w:rsidR="000F5EA1" w:rsidRPr="00D535E0">
          <w:rPr>
            <w:rStyle w:val="a6"/>
            <w:noProof/>
          </w:rPr>
          <w:t xml:space="preserve">RDD </w:t>
        </w:r>
        <w:r w:rsidR="000F5EA1" w:rsidRPr="00D535E0">
          <w:rPr>
            <w:rStyle w:val="a6"/>
            <w:rFonts w:hint="eastAsia"/>
            <w:noProof/>
          </w:rPr>
          <w:t>缓存的过程</w:t>
        </w:r>
        <w:r w:rsidR="000F5EA1">
          <w:rPr>
            <w:noProof/>
            <w:webHidden/>
          </w:rPr>
          <w:tab/>
        </w:r>
        <w:r w:rsidR="000F5EA1">
          <w:rPr>
            <w:noProof/>
            <w:webHidden/>
          </w:rPr>
          <w:fldChar w:fldCharType="begin"/>
        </w:r>
        <w:r w:rsidR="000F5EA1">
          <w:rPr>
            <w:noProof/>
            <w:webHidden/>
          </w:rPr>
          <w:instrText xml:space="preserve"> PAGEREF _Toc492099212 \h </w:instrText>
        </w:r>
        <w:r w:rsidR="000F5EA1">
          <w:rPr>
            <w:noProof/>
            <w:webHidden/>
          </w:rPr>
        </w:r>
        <w:r w:rsidR="000F5EA1">
          <w:rPr>
            <w:noProof/>
            <w:webHidden/>
          </w:rPr>
          <w:fldChar w:fldCharType="separate"/>
        </w:r>
        <w:r w:rsidR="00CA0606">
          <w:rPr>
            <w:noProof/>
            <w:webHidden/>
          </w:rPr>
          <w:t>126</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13" w:history="1">
        <w:r w:rsidR="000F5EA1" w:rsidRPr="00D535E0">
          <w:rPr>
            <w:rStyle w:val="a6"/>
            <w:rFonts w:ascii="宋体" w:eastAsia="宋体"/>
            <w:noProof/>
          </w:rPr>
          <w:t>13.3.3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淘汰和落盘</w:t>
        </w:r>
        <w:r w:rsidR="000F5EA1">
          <w:rPr>
            <w:noProof/>
            <w:webHidden/>
          </w:rPr>
          <w:tab/>
        </w:r>
        <w:r w:rsidR="000F5EA1">
          <w:rPr>
            <w:noProof/>
            <w:webHidden/>
          </w:rPr>
          <w:fldChar w:fldCharType="begin"/>
        </w:r>
        <w:r w:rsidR="000F5EA1">
          <w:rPr>
            <w:noProof/>
            <w:webHidden/>
          </w:rPr>
          <w:instrText xml:space="preserve"> PAGEREF _Toc492099213 \h </w:instrText>
        </w:r>
        <w:r w:rsidR="000F5EA1">
          <w:rPr>
            <w:noProof/>
            <w:webHidden/>
          </w:rPr>
        </w:r>
        <w:r w:rsidR="000F5EA1">
          <w:rPr>
            <w:noProof/>
            <w:webHidden/>
          </w:rPr>
          <w:fldChar w:fldCharType="separate"/>
        </w:r>
        <w:r w:rsidR="00CA0606">
          <w:rPr>
            <w:noProof/>
            <w:webHidden/>
          </w:rPr>
          <w:t>127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14" w:history="1">
        <w:r w:rsidR="000F5EA1" w:rsidRPr="00D535E0">
          <w:rPr>
            <w:rStyle w:val="a6"/>
            <w:rFonts w:ascii="宋体" w:eastAsia="宋体"/>
            <w:noProof/>
          </w:rPr>
          <w:t>13.4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执行内存管理</w:t>
        </w:r>
        <w:r w:rsidR="000F5EA1">
          <w:rPr>
            <w:noProof/>
            <w:webHidden/>
          </w:rPr>
          <w:tab/>
        </w:r>
        <w:r w:rsidR="000F5EA1">
          <w:rPr>
            <w:noProof/>
            <w:webHidden/>
          </w:rPr>
          <w:fldChar w:fldCharType="begin"/>
        </w:r>
        <w:r w:rsidR="000F5EA1">
          <w:rPr>
            <w:noProof/>
            <w:webHidden/>
          </w:rPr>
          <w:instrText xml:space="preserve"> PAGEREF _Toc492099214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15" w:history="1">
        <w:r w:rsidR="000F5EA1" w:rsidRPr="00D535E0">
          <w:rPr>
            <w:rStyle w:val="a6"/>
            <w:rFonts w:ascii="宋体" w:eastAsia="宋体"/>
            <w:noProof/>
          </w:rPr>
          <w:t>13.4.1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多任务间内存分配</w:t>
        </w:r>
        <w:r w:rsidR="000F5EA1">
          <w:rPr>
            <w:noProof/>
            <w:webHidden/>
          </w:rPr>
          <w:tab/>
        </w:r>
        <w:r w:rsidR="000F5EA1">
          <w:rPr>
            <w:noProof/>
            <w:webHidden/>
          </w:rPr>
          <w:fldChar w:fldCharType="begin"/>
        </w:r>
        <w:r w:rsidR="000F5EA1">
          <w:rPr>
            <w:noProof/>
            <w:webHidden/>
          </w:rPr>
          <w:instrText xml:space="preserve"> PAGEREF _Toc492099215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16" w:history="1">
        <w:r w:rsidR="000F5EA1" w:rsidRPr="00D535E0">
          <w:rPr>
            <w:rStyle w:val="a6"/>
            <w:rFonts w:ascii="宋体" w:eastAsia="宋体"/>
            <w:noProof/>
          </w:rPr>
          <w:t>13.4.2</w:t>
        </w:r>
        <w:r w:rsidR="000F5EA1">
          <w:rPr>
            <w:rFonts w:asciiTheme="minorHAnsi" w:eastAsiaTheme="minorEastAsia" w:hAnsiTheme="minorHAnsi" w:cstheme="minorBidi"/>
            <w:noProof/>
            <w:spacing w:val="0"/>
            <w:sz w:val="21"/>
            <w:szCs w:val="22"/>
          </w:rPr>
          <w:tab/>
        </w:r>
        <w:r w:rsidR="000F5EA1" w:rsidRPr="00D535E0">
          <w:rPr>
            <w:rStyle w:val="a6"/>
            <w:noProof/>
          </w:rPr>
          <w:t xml:space="preserve">Shuffle </w:t>
        </w:r>
        <w:r w:rsidR="000F5EA1" w:rsidRPr="00D535E0">
          <w:rPr>
            <w:rStyle w:val="a6"/>
            <w:rFonts w:hint="eastAsia"/>
            <w:noProof/>
          </w:rPr>
          <w:t>的内存占用</w:t>
        </w:r>
        <w:r w:rsidR="000F5EA1">
          <w:rPr>
            <w:noProof/>
            <w:webHidden/>
          </w:rPr>
          <w:tab/>
        </w:r>
        <w:r w:rsidR="000F5EA1">
          <w:rPr>
            <w:noProof/>
            <w:webHidden/>
          </w:rPr>
          <w:fldChar w:fldCharType="begin"/>
        </w:r>
        <w:r w:rsidR="000F5EA1">
          <w:rPr>
            <w:noProof/>
            <w:webHidden/>
          </w:rPr>
          <w:instrText xml:space="preserve"> PAGEREF _Toc492099216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217" w:history="1">
        <w:r w:rsidR="000F5EA1" w:rsidRPr="00D535E0">
          <w:rPr>
            <w:rStyle w:val="a6"/>
            <w:rFonts w:hint="eastAsia"/>
            <w:noProof/>
          </w:rPr>
          <w:t>第14章</w:t>
        </w:r>
        <w:r w:rsidR="000F5EA1">
          <w:rPr>
            <w:rFonts w:asciiTheme="minorHAnsi" w:eastAsiaTheme="minorEastAsia" w:hAnsiTheme="minorHAnsi" w:cstheme="minorBidi"/>
            <w:b w:val="0"/>
            <w:bCs w:val="0"/>
            <w:noProof/>
            <w:spacing w:val="0"/>
            <w:sz w:val="21"/>
            <w:szCs w:val="22"/>
          </w:rPr>
          <w:tab/>
        </w:r>
        <w:r w:rsidR="000F5EA1" w:rsidRPr="00D535E0">
          <w:rPr>
            <w:rStyle w:val="a6"/>
            <w:rFonts w:hint="eastAsia"/>
            <w:noProof/>
          </w:rPr>
          <w:t>部署模式解析</w:t>
        </w:r>
        <w:r w:rsidR="000F5EA1">
          <w:rPr>
            <w:noProof/>
            <w:webHidden/>
          </w:rPr>
          <w:tab/>
        </w:r>
        <w:r w:rsidR="000F5EA1">
          <w:rPr>
            <w:noProof/>
            <w:webHidden/>
          </w:rPr>
          <w:fldChar w:fldCharType="begin"/>
        </w:r>
        <w:r w:rsidR="000F5EA1">
          <w:rPr>
            <w:noProof/>
            <w:webHidden/>
          </w:rPr>
          <w:instrText xml:space="preserve"> PAGEREF _Toc492099217 \h </w:instrText>
        </w:r>
        <w:r w:rsidR="000F5EA1">
          <w:rPr>
            <w:noProof/>
            <w:webHidden/>
          </w:rPr>
        </w:r>
        <w:r w:rsidR="000F5EA1">
          <w:rPr>
            <w:noProof/>
            <w:webHidden/>
          </w:rPr>
          <w:fldChar w:fldCharType="separate"/>
        </w:r>
        <w:r w:rsidR="00CA0606">
          <w:rPr>
            <w:noProof/>
            <w:webHidden/>
          </w:rPr>
          <w:t>130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18" w:history="1">
        <w:r w:rsidR="000F5EA1" w:rsidRPr="00D535E0">
          <w:rPr>
            <w:rStyle w:val="a6"/>
            <w:rFonts w:ascii="宋体" w:eastAsia="宋体"/>
            <w:noProof/>
          </w:rPr>
          <w:t>14.1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部署模式概述</w:t>
        </w:r>
        <w:r w:rsidR="000F5EA1">
          <w:rPr>
            <w:noProof/>
            <w:webHidden/>
          </w:rPr>
          <w:tab/>
        </w:r>
        <w:r w:rsidR="000F5EA1">
          <w:rPr>
            <w:noProof/>
            <w:webHidden/>
          </w:rPr>
          <w:fldChar w:fldCharType="begin"/>
        </w:r>
        <w:r w:rsidR="000F5EA1">
          <w:rPr>
            <w:noProof/>
            <w:webHidden/>
          </w:rPr>
          <w:instrText xml:space="preserve"> PAGEREF _Toc492099218 \h </w:instrText>
        </w:r>
        <w:r w:rsidR="000F5EA1">
          <w:rPr>
            <w:noProof/>
            <w:webHidden/>
          </w:rPr>
        </w:r>
        <w:r w:rsidR="000F5EA1">
          <w:rPr>
            <w:noProof/>
            <w:webHidden/>
          </w:rPr>
          <w:fldChar w:fldCharType="separate"/>
        </w:r>
        <w:r w:rsidR="00CA0606">
          <w:rPr>
            <w:noProof/>
            <w:webHidden/>
          </w:rPr>
          <w:t>130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19" w:history="1">
        <w:r w:rsidR="000F5EA1" w:rsidRPr="00D535E0">
          <w:rPr>
            <w:rStyle w:val="a6"/>
            <w:rFonts w:ascii="宋体" w:eastAsia="宋体"/>
            <w:noProof/>
          </w:rPr>
          <w:t>14.2</w:t>
        </w:r>
        <w:r w:rsidR="000F5EA1">
          <w:rPr>
            <w:rFonts w:asciiTheme="minorHAnsi" w:eastAsiaTheme="minorEastAsia" w:hAnsiTheme="minorHAnsi" w:cstheme="minorBidi"/>
            <w:noProof/>
            <w:spacing w:val="0"/>
            <w:sz w:val="21"/>
            <w:szCs w:val="22"/>
          </w:rPr>
          <w:tab/>
        </w:r>
        <w:r w:rsidR="000F5EA1" w:rsidRPr="00D535E0">
          <w:rPr>
            <w:rStyle w:val="a6"/>
            <w:noProof/>
          </w:rPr>
          <w:t>standalone</w:t>
        </w:r>
        <w:r w:rsidR="000F5EA1" w:rsidRPr="00D535E0">
          <w:rPr>
            <w:rStyle w:val="a6"/>
            <w:rFonts w:hint="eastAsia"/>
            <w:noProof/>
          </w:rPr>
          <w:t>框架</w:t>
        </w:r>
        <w:r w:rsidR="000F5EA1">
          <w:rPr>
            <w:noProof/>
            <w:webHidden/>
          </w:rPr>
          <w:tab/>
        </w:r>
        <w:r w:rsidR="000F5EA1">
          <w:rPr>
            <w:noProof/>
            <w:webHidden/>
          </w:rPr>
          <w:fldChar w:fldCharType="begin"/>
        </w:r>
        <w:r w:rsidR="000F5EA1">
          <w:rPr>
            <w:noProof/>
            <w:webHidden/>
          </w:rPr>
          <w:instrText xml:space="preserve"> PAGEREF _Toc492099219 \h </w:instrText>
        </w:r>
        <w:r w:rsidR="000F5EA1">
          <w:rPr>
            <w:noProof/>
            <w:webHidden/>
          </w:rPr>
        </w:r>
        <w:r w:rsidR="000F5EA1">
          <w:rPr>
            <w:noProof/>
            <w:webHidden/>
          </w:rPr>
          <w:fldChar w:fldCharType="separate"/>
        </w:r>
        <w:r w:rsidR="00CA0606">
          <w:rPr>
            <w:noProof/>
            <w:webHidden/>
          </w:rPr>
          <w:t>131</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0" w:history="1">
        <w:r w:rsidR="000F5EA1" w:rsidRPr="00D535E0">
          <w:rPr>
            <w:rStyle w:val="a6"/>
            <w:rFonts w:ascii="宋体" w:eastAsia="宋体"/>
            <w:noProof/>
          </w:rPr>
          <w:t>14.2.1</w:t>
        </w:r>
        <w:r w:rsidR="000F5EA1">
          <w:rPr>
            <w:rFonts w:asciiTheme="minorHAnsi" w:eastAsiaTheme="minorEastAsia" w:hAnsiTheme="minorHAnsi" w:cstheme="minorBidi"/>
            <w:noProof/>
            <w:spacing w:val="0"/>
            <w:sz w:val="21"/>
            <w:szCs w:val="22"/>
          </w:rPr>
          <w:tab/>
        </w:r>
        <w:r w:rsidR="000F5EA1" w:rsidRPr="00D535E0">
          <w:rPr>
            <w:rStyle w:val="a6"/>
            <w:noProof/>
          </w:rPr>
          <w:t>Standalone</w:t>
        </w:r>
        <w:r w:rsidR="000F5EA1" w:rsidRPr="00D535E0">
          <w:rPr>
            <w:rStyle w:val="a6"/>
            <w:rFonts w:hint="eastAsia"/>
            <w:noProof/>
          </w:rPr>
          <w:t>模式下任务运行过程</w:t>
        </w:r>
        <w:r w:rsidR="000F5EA1">
          <w:rPr>
            <w:noProof/>
            <w:webHidden/>
          </w:rPr>
          <w:tab/>
        </w:r>
        <w:r w:rsidR="000F5EA1">
          <w:rPr>
            <w:noProof/>
            <w:webHidden/>
          </w:rPr>
          <w:fldChar w:fldCharType="begin"/>
        </w:r>
        <w:r w:rsidR="000F5EA1">
          <w:rPr>
            <w:noProof/>
            <w:webHidden/>
          </w:rPr>
          <w:instrText xml:space="preserve"> PAGEREF _Toc492099220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1" w:history="1">
        <w:r w:rsidR="000F5EA1" w:rsidRPr="00D535E0">
          <w:rPr>
            <w:rStyle w:val="a6"/>
            <w:rFonts w:ascii="宋体" w:eastAsia="宋体"/>
            <w:noProof/>
          </w:rPr>
          <w:t>14.2.2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总结</w:t>
        </w:r>
        <w:r w:rsidR="000F5EA1">
          <w:rPr>
            <w:noProof/>
            <w:webHidden/>
          </w:rPr>
          <w:tab/>
        </w:r>
        <w:r w:rsidR="000F5EA1">
          <w:rPr>
            <w:noProof/>
            <w:webHidden/>
          </w:rPr>
          <w:fldChar w:fldCharType="begin"/>
        </w:r>
        <w:r w:rsidR="000F5EA1">
          <w:rPr>
            <w:noProof/>
            <w:webHidden/>
          </w:rPr>
          <w:instrText xml:space="preserve"> PAGEREF _Toc492099221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22" w:history="1">
        <w:r w:rsidR="000F5EA1" w:rsidRPr="00D535E0">
          <w:rPr>
            <w:rStyle w:val="a6"/>
            <w:rFonts w:ascii="宋体" w:eastAsia="宋体"/>
            <w:noProof/>
          </w:rPr>
          <w:t>14.3</w:t>
        </w:r>
        <w:r w:rsidR="000F5EA1">
          <w:rPr>
            <w:rFonts w:asciiTheme="minorHAnsi" w:eastAsiaTheme="minorEastAsia" w:hAnsiTheme="minorHAnsi" w:cstheme="minorBidi"/>
            <w:noProof/>
            <w:spacing w:val="0"/>
            <w:sz w:val="21"/>
            <w:szCs w:val="22"/>
          </w:rPr>
          <w:tab/>
        </w:r>
        <w:r w:rsidR="000F5EA1" w:rsidRPr="00D535E0">
          <w:rPr>
            <w:rStyle w:val="a6"/>
            <w:noProof/>
          </w:rPr>
          <w:t>yarn</w:t>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_Toc492099222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3" w:history="1">
        <w:r w:rsidR="000F5EA1" w:rsidRPr="00D535E0">
          <w:rPr>
            <w:rStyle w:val="a6"/>
            <w:rFonts w:ascii="宋体" w:eastAsia="宋体"/>
            <w:noProof/>
          </w:rPr>
          <w:t>14.3.1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集群下任务运行过程</w:t>
        </w:r>
        <w:r w:rsidR="000F5EA1">
          <w:rPr>
            <w:noProof/>
            <w:webHidden/>
          </w:rPr>
          <w:tab/>
        </w:r>
        <w:r w:rsidR="000F5EA1">
          <w:rPr>
            <w:noProof/>
            <w:webHidden/>
          </w:rPr>
          <w:fldChar w:fldCharType="begin"/>
        </w:r>
        <w:r w:rsidR="000F5EA1">
          <w:rPr>
            <w:noProof/>
            <w:webHidden/>
          </w:rPr>
          <w:instrText xml:space="preserve"> PAGEREF _Toc492099223 \h </w:instrText>
        </w:r>
        <w:r w:rsidR="000F5EA1">
          <w:rPr>
            <w:noProof/>
            <w:webHidden/>
          </w:rPr>
        </w:r>
        <w:r w:rsidR="000F5EA1">
          <w:rPr>
            <w:noProof/>
            <w:webHidden/>
          </w:rPr>
          <w:fldChar w:fldCharType="separate"/>
        </w:r>
        <w:r w:rsidR="00CA0606">
          <w:rPr>
            <w:noProof/>
            <w:webHidden/>
          </w:rPr>
          <w:t>139</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24" w:history="1">
        <w:r w:rsidR="000F5EA1" w:rsidRPr="00D535E0">
          <w:rPr>
            <w:rStyle w:val="a6"/>
            <w:rFonts w:ascii="宋体" w:eastAsia="宋体"/>
            <w:noProof/>
          </w:rPr>
          <w:t>14.4</w:t>
        </w:r>
        <w:r w:rsidR="000F5EA1">
          <w:rPr>
            <w:rFonts w:asciiTheme="minorHAnsi" w:eastAsiaTheme="minorEastAsia" w:hAnsiTheme="minorHAnsi" w:cstheme="minorBidi"/>
            <w:noProof/>
            <w:spacing w:val="0"/>
            <w:sz w:val="21"/>
            <w:szCs w:val="22"/>
          </w:rPr>
          <w:tab/>
        </w:r>
        <w:r w:rsidR="000F5EA1" w:rsidRPr="00D535E0">
          <w:rPr>
            <w:rStyle w:val="a6"/>
            <w:noProof/>
          </w:rPr>
          <w:t>mesos</w:t>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_Toc492099224 \h </w:instrText>
        </w:r>
        <w:r w:rsidR="000F5EA1">
          <w:rPr>
            <w:noProof/>
            <w:webHidden/>
          </w:rPr>
        </w:r>
        <w:r w:rsidR="000F5EA1">
          <w:rPr>
            <w:noProof/>
            <w:webHidden/>
          </w:rPr>
          <w:fldChar w:fldCharType="separate"/>
        </w:r>
        <w:r w:rsidR="00CA0606">
          <w:rPr>
            <w:noProof/>
            <w:webHidden/>
          </w:rPr>
          <w:t>140</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25" w:history="1">
        <w:r w:rsidR="000F5EA1" w:rsidRPr="00D535E0">
          <w:rPr>
            <w:rStyle w:val="a6"/>
            <w:rFonts w:ascii="宋体" w:eastAsia="宋体"/>
            <w:noProof/>
          </w:rPr>
          <w:t>14.5</w:t>
        </w:r>
        <w:r w:rsidR="000F5EA1">
          <w:rPr>
            <w:rFonts w:asciiTheme="minorHAnsi" w:eastAsiaTheme="minorEastAsia" w:hAnsiTheme="minorHAnsi" w:cstheme="minorBidi"/>
            <w:noProof/>
            <w:spacing w:val="0"/>
            <w:sz w:val="21"/>
            <w:szCs w:val="22"/>
          </w:rPr>
          <w:tab/>
        </w:r>
        <w:r w:rsidR="000F5EA1" w:rsidRPr="00D535E0">
          <w:rPr>
            <w:rStyle w:val="a6"/>
            <w:noProof/>
          </w:rPr>
          <w:t xml:space="preserve">spark </w:t>
        </w:r>
        <w:r w:rsidR="000F5EA1" w:rsidRPr="00D535E0">
          <w:rPr>
            <w:rStyle w:val="a6"/>
            <w:rFonts w:hint="eastAsia"/>
            <w:noProof/>
          </w:rPr>
          <w:t>三种部署模式的区别</w:t>
        </w:r>
        <w:r w:rsidR="000F5EA1">
          <w:rPr>
            <w:noProof/>
            <w:webHidden/>
          </w:rPr>
          <w:tab/>
        </w:r>
        <w:r w:rsidR="000F5EA1">
          <w:rPr>
            <w:noProof/>
            <w:webHidden/>
          </w:rPr>
          <w:fldChar w:fldCharType="begin"/>
        </w:r>
        <w:r w:rsidR="000F5EA1">
          <w:rPr>
            <w:noProof/>
            <w:webHidden/>
          </w:rPr>
          <w:instrText xml:space="preserve"> PAGEREF _Toc492099225 \h </w:instrText>
        </w:r>
        <w:r w:rsidR="000F5EA1">
          <w:rPr>
            <w:noProof/>
            <w:webHidden/>
          </w:rPr>
        </w:r>
        <w:r w:rsidR="000F5EA1">
          <w:rPr>
            <w:noProof/>
            <w:webHidden/>
          </w:rPr>
          <w:fldChar w:fldCharType="separate"/>
        </w:r>
        <w:r w:rsidR="00CA0606">
          <w:rPr>
            <w:noProof/>
            <w:webHidden/>
          </w:rPr>
          <w:t>142</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26" w:history="1">
        <w:r w:rsidR="000F5EA1" w:rsidRPr="00D535E0">
          <w:rPr>
            <w:rStyle w:val="a6"/>
            <w:rFonts w:ascii="宋体" w:eastAsia="宋体"/>
            <w:noProof/>
          </w:rPr>
          <w:t>14.6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异常场景分析</w:t>
        </w:r>
        <w:r w:rsidR="000F5EA1">
          <w:rPr>
            <w:noProof/>
            <w:webHidden/>
          </w:rPr>
          <w:tab/>
        </w:r>
        <w:r w:rsidR="000F5EA1">
          <w:rPr>
            <w:noProof/>
            <w:webHidden/>
          </w:rPr>
          <w:fldChar w:fldCharType="begin"/>
        </w:r>
        <w:r w:rsidR="000F5EA1">
          <w:rPr>
            <w:noProof/>
            <w:webHidden/>
          </w:rPr>
          <w:instrText xml:space="preserve"> PAGEREF _Toc492099226 \h </w:instrText>
        </w:r>
        <w:r w:rsidR="000F5EA1">
          <w:rPr>
            <w:noProof/>
            <w:webHidden/>
          </w:rPr>
        </w:r>
        <w:r w:rsidR="000F5EA1">
          <w:rPr>
            <w:noProof/>
            <w:webHidden/>
          </w:rPr>
          <w:fldChar w:fldCharType="separate"/>
        </w:r>
        <w:r w:rsidR="00CA0606">
          <w:rPr>
            <w:noProof/>
            <w:webHidden/>
          </w:rPr>
          <w:t>143</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7" w:history="1">
        <w:r w:rsidR="000F5EA1" w:rsidRPr="00D535E0">
          <w:rPr>
            <w:rStyle w:val="a6"/>
            <w:rFonts w:ascii="宋体" w:eastAsia="宋体"/>
            <w:noProof/>
          </w:rPr>
          <w:t>14.6.1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1</w:t>
        </w:r>
        <w:r w:rsidR="000F5EA1" w:rsidRPr="00D535E0">
          <w:rPr>
            <w:rStyle w:val="a6"/>
            <w:rFonts w:hint="eastAsia"/>
            <w:noProof/>
          </w:rPr>
          <w:t>：</w:t>
        </w:r>
        <w:r w:rsidR="000F5EA1" w:rsidRPr="00D535E0">
          <w:rPr>
            <w:rStyle w:val="a6"/>
            <w:noProof/>
          </w:rPr>
          <w:t xml:space="preserve"> worker</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_Toc492099227 \h </w:instrText>
        </w:r>
        <w:r w:rsidR="000F5EA1">
          <w:rPr>
            <w:noProof/>
            <w:webHidden/>
          </w:rPr>
        </w:r>
        <w:r w:rsidR="000F5EA1">
          <w:rPr>
            <w:noProof/>
            <w:webHidden/>
          </w:rPr>
          <w:fldChar w:fldCharType="separate"/>
        </w:r>
        <w:r w:rsidR="00CA0606">
          <w:rPr>
            <w:noProof/>
            <w:webHidden/>
          </w:rPr>
          <w:t>143</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8" w:history="1">
        <w:r w:rsidR="000F5EA1" w:rsidRPr="00D535E0">
          <w:rPr>
            <w:rStyle w:val="a6"/>
            <w:rFonts w:ascii="宋体" w:eastAsia="宋体"/>
            <w:noProof/>
          </w:rPr>
          <w:t>14.6.2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2</w:t>
        </w:r>
        <w:r w:rsidR="000F5EA1" w:rsidRPr="00D535E0">
          <w:rPr>
            <w:rStyle w:val="a6"/>
            <w:rFonts w:hint="eastAsia"/>
            <w:noProof/>
          </w:rPr>
          <w:t>：</w:t>
        </w:r>
        <w:r w:rsidR="000F5EA1" w:rsidRPr="00D535E0">
          <w:rPr>
            <w:rStyle w:val="a6"/>
            <w:noProof/>
          </w:rPr>
          <w:t xml:space="preserve"> executor</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_Toc492099228 \h </w:instrText>
        </w:r>
        <w:r w:rsidR="000F5EA1">
          <w:rPr>
            <w:noProof/>
            <w:webHidden/>
          </w:rPr>
        </w:r>
        <w:r w:rsidR="000F5EA1">
          <w:rPr>
            <w:noProof/>
            <w:webHidden/>
          </w:rPr>
          <w:fldChar w:fldCharType="separate"/>
        </w:r>
        <w:r w:rsidR="00CA0606">
          <w:rPr>
            <w:noProof/>
            <w:webHidden/>
          </w:rPr>
          <w:t>145</w:t>
        </w:r>
        <w:r w:rsidR="000F5EA1">
          <w:rPr>
            <w:noProof/>
            <w:webHidden/>
          </w:rPr>
          <w:fldChar w:fldCharType="end"/>
        </w:r>
      </w:hyperlink>
    </w:p>
    <w:p w:rsidR="000F5EA1" w:rsidRDefault="00F159AB">
      <w:pPr>
        <w:pStyle w:val="30"/>
        <w:tabs>
          <w:tab w:val="left" w:pos="2100"/>
          <w:tab w:val="right" w:leader="dot" w:pos="8777"/>
        </w:tabs>
        <w:rPr>
          <w:rFonts w:asciiTheme="minorHAnsi" w:eastAsiaTheme="minorEastAsia" w:hAnsiTheme="minorHAnsi" w:cstheme="minorBidi"/>
          <w:noProof/>
          <w:spacing w:val="0"/>
          <w:sz w:val="21"/>
          <w:szCs w:val="22"/>
        </w:rPr>
      </w:pPr>
      <w:hyperlink w:anchor="_Toc492099229" w:history="1">
        <w:r w:rsidR="000F5EA1" w:rsidRPr="00D535E0">
          <w:rPr>
            <w:rStyle w:val="a6"/>
            <w:rFonts w:ascii="宋体" w:eastAsia="宋体"/>
            <w:noProof/>
          </w:rPr>
          <w:t>14.6.3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3</w:t>
        </w:r>
        <w:r w:rsidR="000F5EA1" w:rsidRPr="00D535E0">
          <w:rPr>
            <w:rStyle w:val="a6"/>
            <w:rFonts w:hint="eastAsia"/>
            <w:noProof/>
          </w:rPr>
          <w:t>：</w:t>
        </w:r>
        <w:r w:rsidR="000F5EA1" w:rsidRPr="00D535E0">
          <w:rPr>
            <w:rStyle w:val="a6"/>
            <w:noProof/>
          </w:rPr>
          <w:t xml:space="preserve"> master </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_Toc492099229 \h </w:instrText>
        </w:r>
        <w:r w:rsidR="000F5EA1">
          <w:rPr>
            <w:noProof/>
            <w:webHidden/>
          </w:rPr>
        </w:r>
        <w:r w:rsidR="000F5EA1">
          <w:rPr>
            <w:noProof/>
            <w:webHidden/>
          </w:rPr>
          <w:fldChar w:fldCharType="separate"/>
        </w:r>
        <w:r w:rsidR="00CA0606">
          <w:rPr>
            <w:noProof/>
            <w:webHidden/>
          </w:rPr>
          <w:t>146</w:t>
        </w:r>
        <w:r w:rsidR="000F5EA1">
          <w:rPr>
            <w:noProof/>
            <w:webHidden/>
          </w:rPr>
          <w:fldChar w:fldCharType="end"/>
        </w:r>
      </w:hyperlink>
    </w:p>
    <w:p w:rsidR="000F5EA1" w:rsidRDefault="00F159AB">
      <w:pPr>
        <w:pStyle w:val="10"/>
        <w:rPr>
          <w:rFonts w:asciiTheme="minorHAnsi" w:eastAsiaTheme="minorEastAsia" w:hAnsiTheme="minorHAnsi" w:cstheme="minorBidi"/>
          <w:b w:val="0"/>
          <w:bCs w:val="0"/>
          <w:noProof/>
          <w:spacing w:val="0"/>
          <w:sz w:val="21"/>
          <w:szCs w:val="22"/>
        </w:rPr>
      </w:pPr>
      <w:hyperlink w:anchor="_Toc492099230" w:history="1">
        <w:r w:rsidR="000F5EA1" w:rsidRPr="00D535E0">
          <w:rPr>
            <w:rStyle w:val="a6"/>
            <w:rFonts w:cs="MS Mincho" w:hint="eastAsia"/>
            <w:noProof/>
          </w:rPr>
          <w:t>第15章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wordcount</w:t>
        </w:r>
        <w:r w:rsidR="000F5EA1" w:rsidRPr="00D535E0">
          <w:rPr>
            <w:rStyle w:val="a6"/>
            <w:rFonts w:ascii="MS Mincho" w:eastAsia="MS Mincho" w:hAnsi="MS Mincho" w:cs="MS Mincho" w:hint="eastAsia"/>
            <w:noProof/>
          </w:rPr>
          <w:t>程序运行原理</w:t>
        </w:r>
        <w:r w:rsidR="000F5EA1" w:rsidRPr="00D535E0">
          <w:rPr>
            <w:rStyle w:val="a6"/>
            <w:rFonts w:ascii="宋体" w:eastAsia="宋体" w:hAnsi="宋体" w:cs="宋体" w:hint="eastAsia"/>
            <w:noProof/>
          </w:rPr>
          <w:t>窥</w:t>
        </w:r>
        <w:r w:rsidR="000F5EA1" w:rsidRPr="00D535E0">
          <w:rPr>
            <w:rStyle w:val="a6"/>
            <w:rFonts w:ascii="MS Mincho" w:eastAsia="MS Mincho" w:hAnsi="MS Mincho" w:cs="MS Mincho" w:hint="eastAsia"/>
            <w:noProof/>
          </w:rPr>
          <w:t>探</w:t>
        </w:r>
        <w:r w:rsidR="000F5EA1">
          <w:rPr>
            <w:noProof/>
            <w:webHidden/>
          </w:rPr>
          <w:tab/>
        </w:r>
        <w:r w:rsidR="000F5EA1">
          <w:rPr>
            <w:noProof/>
            <w:webHidden/>
          </w:rPr>
          <w:fldChar w:fldCharType="begin"/>
        </w:r>
        <w:r w:rsidR="000F5EA1">
          <w:rPr>
            <w:noProof/>
            <w:webHidden/>
          </w:rPr>
          <w:instrText xml:space="preserve"> PAGEREF _Toc492099230 \h </w:instrText>
        </w:r>
        <w:r w:rsidR="000F5EA1">
          <w:rPr>
            <w:noProof/>
            <w:webHidden/>
          </w:rPr>
        </w:r>
        <w:r w:rsidR="000F5EA1">
          <w:rPr>
            <w:noProof/>
            <w:webHidden/>
          </w:rPr>
          <w:fldChar w:fldCharType="separate"/>
        </w:r>
        <w:r w:rsidR="00CA0606">
          <w:rPr>
            <w:noProof/>
            <w:webHidden/>
          </w:rPr>
          <w:t>147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31" w:history="1">
        <w:r w:rsidR="000F5EA1" w:rsidRPr="00D535E0">
          <w:rPr>
            <w:rStyle w:val="a6"/>
            <w:rFonts w:ascii="宋体" w:eastAsia="宋体"/>
            <w:noProof/>
          </w:rPr>
          <w:t>15.1</w:t>
        </w:r>
        <w:r w:rsidR="000F5EA1">
          <w:rPr>
            <w:rFonts w:asciiTheme="minorHAnsi" w:eastAsiaTheme="minorEastAsia" w:hAnsiTheme="minorHAnsi" w:cstheme="minorBidi"/>
            <w:noProof/>
            <w:spacing w:val="0"/>
            <w:sz w:val="21"/>
            <w:szCs w:val="22"/>
          </w:rPr>
          <w:tab/>
        </w:r>
        <w:r w:rsidR="000F5EA1" w:rsidRPr="00D535E0">
          <w:rPr>
            <w:rStyle w:val="a6"/>
            <w:noProof/>
          </w:rPr>
          <w:t>spark</w:t>
        </w:r>
        <w:r w:rsidR="000F5EA1" w:rsidRPr="00D535E0">
          <w:rPr>
            <w:rStyle w:val="a6"/>
            <w:rFonts w:hint="eastAsia"/>
            <w:noProof/>
          </w:rPr>
          <w:t>之</w:t>
        </w:r>
        <w:r w:rsidR="000F5EA1" w:rsidRPr="00D535E0">
          <w:rPr>
            <w:rStyle w:val="a6"/>
            <w:noProof/>
          </w:rPr>
          <w:t>scala</w:t>
        </w:r>
        <w:r w:rsidR="000F5EA1" w:rsidRPr="00D535E0">
          <w:rPr>
            <w:rStyle w:val="a6"/>
            <w:rFonts w:hint="eastAsia"/>
            <w:noProof/>
          </w:rPr>
          <w:t>实现</w:t>
        </w:r>
        <w:r w:rsidR="000F5EA1" w:rsidRPr="00D535E0">
          <w:rPr>
            <w:rStyle w:val="a6"/>
            <w:noProof/>
          </w:rPr>
          <w:t>wordcount</w:t>
        </w:r>
        <w:r w:rsidR="000F5EA1">
          <w:rPr>
            <w:noProof/>
            <w:webHidden/>
          </w:rPr>
          <w:tab/>
        </w:r>
        <w:r w:rsidR="000F5EA1">
          <w:rPr>
            <w:noProof/>
            <w:webHidden/>
          </w:rPr>
          <w:fldChar w:fldCharType="begin"/>
        </w:r>
        <w:r w:rsidR="000F5EA1">
          <w:rPr>
            <w:noProof/>
            <w:webHidden/>
          </w:rPr>
          <w:instrText xml:space="preserve"> PAGEREF _Toc492099231 \h </w:instrText>
        </w:r>
        <w:r w:rsidR="000F5EA1">
          <w:rPr>
            <w:noProof/>
            <w:webHidden/>
          </w:rPr>
        </w:r>
        <w:r w:rsidR="000F5EA1">
          <w:rPr>
            <w:noProof/>
            <w:webHidden/>
          </w:rPr>
          <w:fldChar w:fldCharType="separate"/>
        </w:r>
        <w:r w:rsidR="00CA0606">
          <w:rPr>
            <w:noProof/>
            <w:webHidden/>
          </w:rPr>
          <w:t>147</w:t>
        </w:r>
        <w:r w:rsidR="000F5EA1">
          <w:rPr>
            <w:noProof/>
            <w:webHidden/>
          </w:rPr>
          <w:fldChar w:fldCharType="end"/>
        </w:r>
      </w:hyperlink>
    </w:p>
    <w:p w:rsidR="000F5EA1" w:rsidRDefault="00F159AB">
      <w:pPr>
        <w:pStyle w:val="21"/>
        <w:tabs>
          <w:tab w:val="left" w:pos="1260"/>
          <w:tab w:val="right" w:leader="dot" w:pos="8777"/>
        </w:tabs>
        <w:rPr>
          <w:rFonts w:asciiTheme="minorHAnsi" w:eastAsiaTheme="minorEastAsia" w:hAnsiTheme="minorHAnsi" w:cstheme="minorBidi"/>
          <w:noProof/>
          <w:spacing w:val="0"/>
          <w:sz w:val="21"/>
          <w:szCs w:val="22"/>
        </w:rPr>
      </w:pPr>
      <w:hyperlink w:anchor="_Toc492099232" w:history="1">
        <w:r w:rsidR="000F5EA1" w:rsidRPr="00D535E0">
          <w:rPr>
            <w:rStyle w:val="a6"/>
            <w:rFonts w:ascii="宋体" w:eastAsia="宋体"/>
            <w:noProof/>
          </w:rPr>
          <w:t>15.2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原理</w:t>
        </w:r>
        <w:r w:rsidR="000F5EA1">
          <w:rPr>
            <w:noProof/>
            <w:webHidden/>
          </w:rPr>
          <w:tab/>
        </w:r>
        <w:r w:rsidR="000F5EA1">
          <w:rPr>
            <w:noProof/>
            <w:webHidden/>
          </w:rPr>
          <w:fldChar w:fldCharType="begin"/>
        </w:r>
        <w:r w:rsidR="000F5EA1">
          <w:rPr>
            <w:noProof/>
            <w:webHidden/>
          </w:rPr>
          <w:instrText xml:space="preserve"> PAGEREF _Toc492099232 \h </w:instrText>
        </w:r>
        <w:r w:rsidR="000F5EA1">
          <w:rPr>
            <w:noProof/>
            <w:webHidden/>
          </w:rPr>
        </w:r>
        <w:r w:rsidR="000F5EA1">
          <w:rPr>
            <w:noProof/>
            <w:webHidden/>
          </w:rPr>
          <w:fldChar w:fldCharType="separate"/>
        </w:r>
        <w:r w:rsidR="00CA0606">
          <w:rPr>
            <w:noProof/>
            <w:webHidden/>
          </w:rPr>
          <w:t>148</w:t>
        </w:r>
        <w:r w:rsidR="000F5EA1">
          <w:rPr>
            <w:noProof/>
            <w:webHidden/>
          </w:rPr>
          <w:fldChar w:fldCharType="end"/>
        </w:r>
      </w:hyperlink>
    </w:p>
    <w:p w:rsidR="005F776E" w:rsidRDefault="005F776E" w:rsidP="000F5EA1">
      <w:pPr>
        <w:pStyle w:val="a1"/>
        <w:ind w:firstLine="0"/>
      </w:pPr>
      <w:r>
        <w:fldChar w:fldCharType="end"/>
      </w:r>
    </w:p>
    <w:p w:rsidR="005F776E" w:rsidRDefault="005F776E">
      <w:pPr>
        <w:pStyle w:val="a1"/>
        <w:sectPr w:rsidR="005F776E">
          <w:headerReference w:type="even" r:id="rId13"/>
          <w:headerReference w:type="default" r:id="rId14"/>
          <w:headerReference w:type="first" r:id="rId15"/>
          <w:pgSz w:w="11906" w:h="16838"/>
          <w:pgMar w:top="1418" w:right="1418" w:bottom="1418" w:left="1701" w:header="851" w:footer="992" w:gutter="0"/>
          <w:pgNumType w:start="1"/>
          <w:cols w:space="720"/>
          <w:docGrid w:type="lines" w:linePitch="326"/>
        </w:sectPr>
      </w:pPr>
    </w:p>
    <w:p w:rsidR="00994864" w:rsidRDefault="00C92A8B" w:rsidP="00994864">
      <w:pPr>
        <w:pStyle w:val="1"/>
        <w:tabs>
          <w:tab w:val="left" w:pos="1080"/>
        </w:tabs>
      </w:pPr>
      <w:bookmarkStart w:id="0" w:name="_Toc492099114"/>
      <w:r>
        <w:rPr>
          <w:rFonts w:hint="eastAsia"/>
        </w:rPr>
        <w:lastRenderedPageBreak/>
        <w:t>Spark</w:t>
      </w:r>
      <w:r>
        <w:rPr>
          <w:rFonts w:hint="eastAsia"/>
        </w:rPr>
        <w:t>整体概述</w:t>
      </w:r>
      <w:bookmarkEnd w:id="0"/>
    </w:p>
    <w:p w:rsidR="00C92A8B" w:rsidRDefault="00C92A8B" w:rsidP="00C92A8B">
      <w:pPr>
        <w:pStyle w:val="2"/>
      </w:pPr>
      <w:bookmarkStart w:id="1" w:name="_Toc492099115"/>
      <w:r>
        <w:rPr>
          <w:rFonts w:hint="eastAsia"/>
        </w:rPr>
        <w:t>整体概念</w:t>
      </w:r>
      <w:bookmarkEnd w:id="1"/>
    </w:p>
    <w:p w:rsidR="009A4907" w:rsidRPr="00790BB9" w:rsidRDefault="009A4907" w:rsidP="00790BB9">
      <w:pPr>
        <w:pStyle w:val="a1"/>
      </w:pPr>
      <w:r w:rsidRPr="00790BB9">
        <w:rPr>
          <w:rFonts w:hint="eastAsia"/>
        </w:rPr>
        <w:t>Apache Spark</w:t>
      </w:r>
      <w:r w:rsidRPr="00790BB9">
        <w:rPr>
          <w:rFonts w:hint="eastAsia"/>
        </w:rPr>
        <w:t>是一个开源的通用集群计算系统，它提供了</w:t>
      </w:r>
      <w:r w:rsidRPr="00790BB9">
        <w:rPr>
          <w:rFonts w:hint="eastAsia"/>
        </w:rPr>
        <w:t>High-level</w:t>
      </w:r>
      <w:r w:rsidRPr="00790BB9">
        <w:rPr>
          <w:rFonts w:hint="eastAsia"/>
        </w:rPr>
        <w:t>编程</w:t>
      </w:r>
      <w:r w:rsidRPr="00790BB9">
        <w:rPr>
          <w:rFonts w:hint="eastAsia"/>
        </w:rPr>
        <w:t>API</w:t>
      </w:r>
      <w:r w:rsidRPr="00790BB9">
        <w:rPr>
          <w:rFonts w:hint="eastAsia"/>
        </w:rPr>
        <w:t>，支持</w:t>
      </w:r>
      <w:r w:rsidRPr="00790BB9">
        <w:rPr>
          <w:rFonts w:hint="eastAsia"/>
        </w:rPr>
        <w:t>Scala</w:t>
      </w:r>
      <w:r w:rsidRPr="00790BB9">
        <w:rPr>
          <w:rFonts w:hint="eastAsia"/>
        </w:rPr>
        <w:t>、</w:t>
      </w:r>
      <w:r w:rsidRPr="00790BB9">
        <w:rPr>
          <w:rFonts w:hint="eastAsia"/>
        </w:rPr>
        <w:t>Java</w:t>
      </w:r>
      <w:r w:rsidRPr="00790BB9">
        <w:rPr>
          <w:rFonts w:hint="eastAsia"/>
        </w:rPr>
        <w:t>和</w:t>
      </w:r>
      <w:r w:rsidRPr="00790BB9">
        <w:rPr>
          <w:rFonts w:hint="eastAsia"/>
        </w:rPr>
        <w:t>Python</w:t>
      </w:r>
      <w:r w:rsidRPr="00790BB9">
        <w:rPr>
          <w:rFonts w:hint="eastAsia"/>
        </w:rPr>
        <w:t>三种编程语言。</w:t>
      </w:r>
      <w:r w:rsidRPr="00790BB9">
        <w:rPr>
          <w:rFonts w:hint="eastAsia"/>
        </w:rPr>
        <w:t>Spark</w:t>
      </w:r>
      <w:r w:rsidRPr="00790BB9">
        <w:rPr>
          <w:rFonts w:hint="eastAsia"/>
        </w:rPr>
        <w:t>内核使用</w:t>
      </w:r>
      <w:r w:rsidRPr="00790BB9">
        <w:rPr>
          <w:rFonts w:hint="eastAsia"/>
        </w:rPr>
        <w:t>Scala</w:t>
      </w:r>
      <w:r w:rsidRPr="00790BB9">
        <w:rPr>
          <w:rFonts w:hint="eastAsia"/>
        </w:rPr>
        <w:t>语言编写，通过基于</w:t>
      </w:r>
      <w:r w:rsidRPr="00790BB9">
        <w:rPr>
          <w:rFonts w:hint="eastAsia"/>
        </w:rPr>
        <w:t>Scala</w:t>
      </w:r>
      <w:r w:rsidRPr="00790BB9">
        <w:rPr>
          <w:rFonts w:hint="eastAsia"/>
        </w:rPr>
        <w:t>的函数式编程特性，在不同的计算层面进行抽象，代码设计非常优秀。</w:t>
      </w:r>
    </w:p>
    <w:p w:rsidR="009A4907" w:rsidRPr="009A4907" w:rsidRDefault="009A4907" w:rsidP="009A4907">
      <w:pPr>
        <w:pStyle w:val="2"/>
      </w:pPr>
      <w:bookmarkStart w:id="2" w:name="_Toc492099116"/>
      <w:r w:rsidRPr="009A4907">
        <w:rPr>
          <w:rFonts w:hint="eastAsia"/>
        </w:rPr>
        <w:t>RDD</w:t>
      </w:r>
      <w:r w:rsidRPr="009A4907">
        <w:rPr>
          <w:rFonts w:hint="eastAsia"/>
        </w:rPr>
        <w:t>抽象</w:t>
      </w:r>
      <w:bookmarkEnd w:id="2"/>
    </w:p>
    <w:p w:rsidR="009A4907" w:rsidRPr="00790BB9" w:rsidRDefault="009A4907" w:rsidP="00790BB9">
      <w:pPr>
        <w:pStyle w:val="a1"/>
      </w:pPr>
      <w:r w:rsidRPr="00790BB9">
        <w:rPr>
          <w:rFonts w:hint="eastAsia"/>
        </w:rPr>
        <w:t>RDD</w:t>
      </w:r>
      <w:r w:rsidRPr="00790BB9">
        <w:rPr>
          <w:rFonts w:hint="eastAsia"/>
        </w:rPr>
        <w:t>（</w:t>
      </w:r>
      <w:r w:rsidRPr="00790BB9">
        <w:rPr>
          <w:rFonts w:hint="eastAsia"/>
        </w:rPr>
        <w:t>Resilient Distributed Datasets</w:t>
      </w:r>
      <w:r w:rsidRPr="00790BB9">
        <w:rPr>
          <w:rFonts w:hint="eastAsia"/>
        </w:rPr>
        <w:t>），弹性分布式数据集，它是对分布式数据集的一种内存抽象，通过受限的共享内存方式来提供容错性，同时这种内存模型使得计算比传统的数据流模型要高效。</w:t>
      </w:r>
      <w:r w:rsidRPr="00790BB9">
        <w:rPr>
          <w:rFonts w:hint="eastAsia"/>
        </w:rPr>
        <w:t>RDD</w:t>
      </w:r>
      <w:r w:rsidRPr="00790BB9">
        <w:rPr>
          <w:rFonts w:hint="eastAsia"/>
        </w:rPr>
        <w:t>具有</w:t>
      </w:r>
      <w:r w:rsidRPr="00790BB9">
        <w:rPr>
          <w:rFonts w:hint="eastAsia"/>
        </w:rPr>
        <w:t>5</w:t>
      </w:r>
      <w:r w:rsidRPr="00790BB9">
        <w:rPr>
          <w:rFonts w:hint="eastAsia"/>
        </w:rPr>
        <w:t>个重要的特性，如下图所示：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7EEA56E6" wp14:editId="0A1603C4">
            <wp:extent cx="5589086" cy="3174353"/>
            <wp:effectExtent l="0" t="0" r="0" b="7620"/>
            <wp:docPr id="16" name="图片 16" descr="http://www.uml.org.cn/bigdata/images/2017011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uml.org.cn/bigdata/images/2017011105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339" cy="3181312"/>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上图展示了</w:t>
      </w:r>
      <w:r w:rsidRPr="00790BB9">
        <w:rPr>
          <w:rFonts w:hint="eastAsia"/>
        </w:rPr>
        <w:t>2</w:t>
      </w:r>
      <w:r w:rsidRPr="00790BB9">
        <w:rPr>
          <w:rFonts w:hint="eastAsia"/>
        </w:rPr>
        <w:t>个</w:t>
      </w:r>
      <w:r w:rsidRPr="00790BB9">
        <w:rPr>
          <w:rFonts w:hint="eastAsia"/>
        </w:rPr>
        <w:t>RDD</w:t>
      </w:r>
      <w:r w:rsidRPr="00790BB9">
        <w:rPr>
          <w:rFonts w:hint="eastAsia"/>
        </w:rPr>
        <w:t>进行</w:t>
      </w:r>
      <w:r w:rsidRPr="00790BB9">
        <w:rPr>
          <w:rFonts w:hint="eastAsia"/>
        </w:rPr>
        <w:t>JOIN</w:t>
      </w:r>
      <w:r w:rsidRPr="00790BB9">
        <w:rPr>
          <w:rFonts w:hint="eastAsia"/>
        </w:rPr>
        <w:t>操作，体现了</w:t>
      </w:r>
      <w:r w:rsidRPr="00790BB9">
        <w:rPr>
          <w:rFonts w:hint="eastAsia"/>
        </w:rPr>
        <w:t>RDD</w:t>
      </w:r>
      <w:r w:rsidRPr="00790BB9">
        <w:rPr>
          <w:rFonts w:hint="eastAsia"/>
        </w:rPr>
        <w:t>所具备的</w:t>
      </w:r>
      <w:r w:rsidRPr="00790BB9">
        <w:rPr>
          <w:rFonts w:hint="eastAsia"/>
        </w:rPr>
        <w:t>5</w:t>
      </w:r>
      <w:r w:rsidRPr="00790BB9">
        <w:rPr>
          <w:rFonts w:hint="eastAsia"/>
        </w:rPr>
        <w:t>个主要特性，如下所示：</w:t>
      </w:r>
    </w:p>
    <w:p w:rsidR="009A4907" w:rsidRPr="00790BB9" w:rsidRDefault="009A4907" w:rsidP="005812DB">
      <w:pPr>
        <w:pStyle w:val="a1"/>
        <w:numPr>
          <w:ilvl w:val="0"/>
          <w:numId w:val="15"/>
        </w:numPr>
      </w:pPr>
      <w:proofErr w:type="gramStart"/>
      <w:r w:rsidRPr="00790BB9">
        <w:rPr>
          <w:rFonts w:hint="eastAsia"/>
        </w:rPr>
        <w:t>一</w:t>
      </w:r>
      <w:proofErr w:type="gramEnd"/>
      <w:r w:rsidRPr="00790BB9">
        <w:rPr>
          <w:rFonts w:hint="eastAsia"/>
        </w:rPr>
        <w:t>组分区</w:t>
      </w:r>
    </w:p>
    <w:p w:rsidR="009A4907" w:rsidRPr="00790BB9" w:rsidRDefault="009A4907" w:rsidP="005812DB">
      <w:pPr>
        <w:pStyle w:val="a1"/>
        <w:numPr>
          <w:ilvl w:val="0"/>
          <w:numId w:val="15"/>
        </w:numPr>
      </w:pPr>
      <w:r w:rsidRPr="00790BB9">
        <w:rPr>
          <w:rFonts w:hint="eastAsia"/>
        </w:rPr>
        <w:t>计算每一个数据分片的函数</w:t>
      </w:r>
    </w:p>
    <w:p w:rsidR="009A4907" w:rsidRPr="00790BB9" w:rsidRDefault="009A4907" w:rsidP="005812DB">
      <w:pPr>
        <w:pStyle w:val="a1"/>
        <w:numPr>
          <w:ilvl w:val="0"/>
          <w:numId w:val="15"/>
        </w:numPr>
      </w:pPr>
      <w:r w:rsidRPr="00790BB9">
        <w:rPr>
          <w:rFonts w:hint="eastAsia"/>
        </w:rPr>
        <w:lastRenderedPageBreak/>
        <w:t>RDD</w:t>
      </w:r>
      <w:r w:rsidRPr="00790BB9">
        <w:rPr>
          <w:rFonts w:hint="eastAsia"/>
        </w:rPr>
        <w:t>上的一组依赖</w:t>
      </w:r>
    </w:p>
    <w:p w:rsidR="009A4907" w:rsidRPr="00790BB9" w:rsidRDefault="009A4907" w:rsidP="005812DB">
      <w:pPr>
        <w:pStyle w:val="a1"/>
        <w:numPr>
          <w:ilvl w:val="0"/>
          <w:numId w:val="15"/>
        </w:numPr>
      </w:pPr>
      <w:r w:rsidRPr="00790BB9">
        <w:rPr>
          <w:rFonts w:hint="eastAsia"/>
        </w:rPr>
        <w:t>可选，对于键值对</w:t>
      </w:r>
      <w:r w:rsidRPr="00790BB9">
        <w:rPr>
          <w:rFonts w:hint="eastAsia"/>
        </w:rPr>
        <w:t>RDD</w:t>
      </w:r>
      <w:r w:rsidRPr="00790BB9">
        <w:rPr>
          <w:rFonts w:hint="eastAsia"/>
        </w:rPr>
        <w:t>，有一个</w:t>
      </w:r>
      <w:r w:rsidRPr="00790BB9">
        <w:rPr>
          <w:rFonts w:hint="eastAsia"/>
        </w:rPr>
        <w:t>Partitioner</w:t>
      </w:r>
      <w:r w:rsidRPr="00790BB9">
        <w:rPr>
          <w:rFonts w:hint="eastAsia"/>
        </w:rPr>
        <w:t>（通常是</w:t>
      </w:r>
      <w:r w:rsidRPr="00790BB9">
        <w:rPr>
          <w:rFonts w:hint="eastAsia"/>
        </w:rPr>
        <w:t>HashPartitioner</w:t>
      </w:r>
      <w:r w:rsidRPr="00790BB9">
        <w:rPr>
          <w:rFonts w:hint="eastAsia"/>
        </w:rPr>
        <w:t>）</w:t>
      </w:r>
    </w:p>
    <w:p w:rsidR="009A4907" w:rsidRPr="00790BB9" w:rsidRDefault="009A4907" w:rsidP="005812DB">
      <w:pPr>
        <w:pStyle w:val="a1"/>
        <w:numPr>
          <w:ilvl w:val="0"/>
          <w:numId w:val="15"/>
        </w:numPr>
      </w:pPr>
      <w:r w:rsidRPr="00790BB9">
        <w:rPr>
          <w:rFonts w:hint="eastAsia"/>
        </w:rPr>
        <w:t>可选，一组</w:t>
      </w:r>
      <w:r w:rsidRPr="00790BB9">
        <w:rPr>
          <w:rFonts w:hint="eastAsia"/>
        </w:rPr>
        <w:t>Preferred location</w:t>
      </w:r>
      <w:r w:rsidRPr="00790BB9">
        <w:rPr>
          <w:rFonts w:hint="eastAsia"/>
        </w:rPr>
        <w:t>信息（例如，</w:t>
      </w:r>
      <w:r w:rsidRPr="00790BB9">
        <w:rPr>
          <w:rFonts w:hint="eastAsia"/>
        </w:rPr>
        <w:t>HDFS</w:t>
      </w:r>
      <w:r w:rsidRPr="00790BB9">
        <w:rPr>
          <w:rFonts w:hint="eastAsia"/>
        </w:rPr>
        <w:t>文件的</w:t>
      </w:r>
      <w:r w:rsidRPr="00790BB9">
        <w:rPr>
          <w:rFonts w:hint="eastAsia"/>
        </w:rPr>
        <w:t>Block</w:t>
      </w:r>
      <w:r w:rsidRPr="00790BB9">
        <w:rPr>
          <w:rFonts w:hint="eastAsia"/>
        </w:rPr>
        <w:t>所在</w:t>
      </w:r>
      <w:r w:rsidRPr="00790BB9">
        <w:rPr>
          <w:rFonts w:hint="eastAsia"/>
        </w:rPr>
        <w:t>location</w:t>
      </w:r>
      <w:r w:rsidRPr="00790BB9">
        <w:rPr>
          <w:rFonts w:hint="eastAsia"/>
        </w:rPr>
        <w:t>信息）</w:t>
      </w:r>
    </w:p>
    <w:p w:rsidR="009A4907" w:rsidRPr="00790BB9" w:rsidRDefault="009A4907" w:rsidP="00790BB9">
      <w:pPr>
        <w:pStyle w:val="a1"/>
      </w:pPr>
      <w:r w:rsidRPr="00790BB9">
        <w:rPr>
          <w:rFonts w:hint="eastAsia"/>
        </w:rPr>
        <w:t>有了上述特性，能够非常好地通过</w:t>
      </w:r>
      <w:r w:rsidRPr="00790BB9">
        <w:rPr>
          <w:rFonts w:hint="eastAsia"/>
        </w:rPr>
        <w:t>RDD</w:t>
      </w:r>
      <w:r w:rsidRPr="00790BB9">
        <w:rPr>
          <w:rFonts w:hint="eastAsia"/>
        </w:rPr>
        <w:t>来表达分布式数据集，并作为构建</w:t>
      </w:r>
      <w:r w:rsidRPr="00790BB9">
        <w:rPr>
          <w:rFonts w:hint="eastAsia"/>
        </w:rPr>
        <w:t>DAG</w:t>
      </w:r>
      <w:r w:rsidRPr="00790BB9">
        <w:rPr>
          <w:rFonts w:hint="eastAsia"/>
        </w:rPr>
        <w:t>图的基础：首先抽象一次分布式计算任务的逻辑表示，最终将任务在实际的物理计算环境中进行处理执行。</w:t>
      </w:r>
    </w:p>
    <w:p w:rsidR="009A4907" w:rsidRPr="009A4907" w:rsidRDefault="009A4907" w:rsidP="009A4907">
      <w:pPr>
        <w:pStyle w:val="2"/>
      </w:pPr>
      <w:bookmarkStart w:id="3" w:name="_Toc492099117"/>
      <w:r w:rsidRPr="009A4907">
        <w:rPr>
          <w:rFonts w:hint="eastAsia"/>
        </w:rPr>
        <w:t>计算抽象</w:t>
      </w:r>
      <w:bookmarkEnd w:id="3"/>
    </w:p>
    <w:p w:rsidR="009A4907" w:rsidRPr="00790BB9" w:rsidRDefault="009A4907" w:rsidP="00790BB9">
      <w:pPr>
        <w:pStyle w:val="a1"/>
      </w:pPr>
      <w:r w:rsidRPr="00790BB9">
        <w:rPr>
          <w:rFonts w:hint="eastAsia"/>
        </w:rPr>
        <w:t>在描述</w:t>
      </w:r>
      <w:r w:rsidRPr="00790BB9">
        <w:rPr>
          <w:rFonts w:hint="eastAsia"/>
        </w:rPr>
        <w:t>Spark</w:t>
      </w:r>
      <w:r w:rsidRPr="00790BB9">
        <w:rPr>
          <w:rFonts w:hint="eastAsia"/>
        </w:rPr>
        <w:t>中的计算抽象，我们首先需要了解如下几个概念：</w:t>
      </w:r>
    </w:p>
    <w:p w:rsidR="009A4907" w:rsidRPr="00015F06" w:rsidRDefault="009A4907" w:rsidP="005812DB">
      <w:pPr>
        <w:pStyle w:val="a1"/>
        <w:numPr>
          <w:ilvl w:val="0"/>
          <w:numId w:val="16"/>
        </w:numPr>
        <w:rPr>
          <w:b/>
        </w:rPr>
      </w:pPr>
      <w:r w:rsidRPr="00015F06">
        <w:rPr>
          <w:rFonts w:hint="eastAsia"/>
          <w:b/>
        </w:rPr>
        <w:t>Application</w:t>
      </w:r>
    </w:p>
    <w:p w:rsidR="009A4907" w:rsidRPr="00790BB9" w:rsidRDefault="009A4907" w:rsidP="00790BB9">
      <w:pPr>
        <w:pStyle w:val="a1"/>
      </w:pPr>
      <w:r w:rsidRPr="00790BB9">
        <w:rPr>
          <w:rFonts w:hint="eastAsia"/>
        </w:rPr>
        <w:t>用户编写的</w:t>
      </w:r>
      <w:r w:rsidRPr="00790BB9">
        <w:rPr>
          <w:rFonts w:hint="eastAsia"/>
        </w:rPr>
        <w:t>Spark</w:t>
      </w:r>
      <w:r w:rsidRPr="00790BB9">
        <w:rPr>
          <w:rFonts w:hint="eastAsia"/>
        </w:rPr>
        <w:t>程序，完成一个计算任务的处理。它是由一个</w:t>
      </w:r>
      <w:r w:rsidRPr="00790BB9">
        <w:rPr>
          <w:rFonts w:hint="eastAsia"/>
        </w:rPr>
        <w:t>Driver</w:t>
      </w:r>
      <w:r w:rsidRPr="00790BB9">
        <w:rPr>
          <w:rFonts w:hint="eastAsia"/>
        </w:rPr>
        <w:t>程序和一组运行于</w:t>
      </w:r>
      <w:r w:rsidRPr="00790BB9">
        <w:rPr>
          <w:rFonts w:hint="eastAsia"/>
        </w:rPr>
        <w:t>Spark</w:t>
      </w:r>
      <w:r w:rsidRPr="00790BB9">
        <w:rPr>
          <w:rFonts w:hint="eastAsia"/>
        </w:rPr>
        <w:t>集群上的</w:t>
      </w:r>
      <w:r w:rsidRPr="00790BB9">
        <w:rPr>
          <w:rFonts w:hint="eastAsia"/>
        </w:rPr>
        <w:t>Executor</w:t>
      </w:r>
      <w:r w:rsidRPr="00790BB9">
        <w:rPr>
          <w:rFonts w:hint="eastAsia"/>
        </w:rPr>
        <w:t>组成。</w:t>
      </w:r>
    </w:p>
    <w:p w:rsidR="009A4907" w:rsidRPr="00015F06" w:rsidRDefault="009A4907" w:rsidP="005812DB">
      <w:pPr>
        <w:pStyle w:val="a1"/>
        <w:numPr>
          <w:ilvl w:val="0"/>
          <w:numId w:val="16"/>
        </w:numPr>
        <w:rPr>
          <w:b/>
        </w:rPr>
      </w:pPr>
      <w:r w:rsidRPr="00015F06">
        <w:rPr>
          <w:rFonts w:hint="eastAsia"/>
          <w:b/>
        </w:rPr>
        <w:t>Job</w:t>
      </w:r>
    </w:p>
    <w:p w:rsidR="009A4907" w:rsidRPr="00790BB9" w:rsidRDefault="009A4907" w:rsidP="00790BB9">
      <w:pPr>
        <w:pStyle w:val="a1"/>
      </w:pPr>
      <w:r w:rsidRPr="00790BB9">
        <w:rPr>
          <w:rFonts w:hint="eastAsia"/>
        </w:rPr>
        <w:t>用户程序中，每次调用</w:t>
      </w:r>
      <w:r w:rsidRPr="00790BB9">
        <w:rPr>
          <w:rFonts w:hint="eastAsia"/>
        </w:rPr>
        <w:t>Action</w:t>
      </w:r>
      <w:r w:rsidRPr="00790BB9">
        <w:rPr>
          <w:rFonts w:hint="eastAsia"/>
        </w:rPr>
        <w:t>时，逻辑上会生成一个</w:t>
      </w:r>
      <w:r w:rsidRPr="00790BB9">
        <w:rPr>
          <w:rFonts w:hint="eastAsia"/>
        </w:rPr>
        <w:t>Job</w:t>
      </w:r>
      <w:r w:rsidRPr="00790BB9">
        <w:rPr>
          <w:rFonts w:hint="eastAsia"/>
        </w:rPr>
        <w:t>，一个</w:t>
      </w:r>
      <w:r w:rsidRPr="00790BB9">
        <w:rPr>
          <w:rFonts w:hint="eastAsia"/>
        </w:rPr>
        <w:t>Job</w:t>
      </w:r>
      <w:r w:rsidRPr="00790BB9">
        <w:rPr>
          <w:rFonts w:hint="eastAsia"/>
        </w:rPr>
        <w:t>包含了多个</w:t>
      </w:r>
      <w:r w:rsidRPr="00790BB9">
        <w:rPr>
          <w:rFonts w:hint="eastAsia"/>
        </w:rPr>
        <w:t>Stage</w:t>
      </w:r>
      <w:r w:rsidRPr="00790BB9">
        <w:rPr>
          <w:rFonts w:hint="eastAsia"/>
        </w:rPr>
        <w:t>。</w:t>
      </w:r>
    </w:p>
    <w:p w:rsidR="009A4907" w:rsidRPr="00015F06" w:rsidRDefault="009A4907" w:rsidP="005812DB">
      <w:pPr>
        <w:pStyle w:val="a1"/>
        <w:numPr>
          <w:ilvl w:val="0"/>
          <w:numId w:val="16"/>
        </w:numPr>
        <w:rPr>
          <w:b/>
        </w:rPr>
      </w:pPr>
      <w:r w:rsidRPr="00015F06">
        <w:rPr>
          <w:rFonts w:hint="eastAsia"/>
          <w:b/>
        </w:rPr>
        <w:t>Stage</w:t>
      </w:r>
    </w:p>
    <w:p w:rsidR="009A4907" w:rsidRPr="00790BB9" w:rsidRDefault="009A4907" w:rsidP="00790BB9">
      <w:pPr>
        <w:pStyle w:val="a1"/>
      </w:pPr>
      <w:r w:rsidRPr="00790BB9">
        <w:rPr>
          <w:rFonts w:hint="eastAsia"/>
        </w:rPr>
        <w:t>Stage</w:t>
      </w:r>
      <w:r w:rsidRPr="00790BB9">
        <w:rPr>
          <w:rFonts w:hint="eastAsia"/>
        </w:rPr>
        <w:t>包括两类：</w:t>
      </w:r>
      <w:bookmarkStart w:id="4" w:name="_GoBack"/>
      <w:r w:rsidRPr="00790BB9">
        <w:rPr>
          <w:rFonts w:hint="eastAsia"/>
        </w:rPr>
        <w:t>ShuffleMapStage</w:t>
      </w:r>
      <w:bookmarkEnd w:id="4"/>
      <w:r w:rsidRPr="00790BB9">
        <w:rPr>
          <w:rFonts w:hint="eastAsia"/>
        </w:rPr>
        <w:t>和</w:t>
      </w:r>
      <w:r w:rsidRPr="00790BB9">
        <w:rPr>
          <w:rFonts w:hint="eastAsia"/>
        </w:rPr>
        <w:t>ResultStage</w:t>
      </w:r>
      <w:r w:rsidRPr="00790BB9">
        <w:rPr>
          <w:rFonts w:hint="eastAsia"/>
        </w:rPr>
        <w:t>，如果用户程序中调用了需要进行</w:t>
      </w:r>
      <w:r w:rsidRPr="00790BB9">
        <w:rPr>
          <w:rFonts w:hint="eastAsia"/>
        </w:rPr>
        <w:t>Shuffle</w:t>
      </w:r>
      <w:r w:rsidRPr="00790BB9">
        <w:rPr>
          <w:rFonts w:hint="eastAsia"/>
        </w:rPr>
        <w:t>计算的</w:t>
      </w:r>
      <w:r w:rsidRPr="00790BB9">
        <w:rPr>
          <w:rFonts w:hint="eastAsia"/>
        </w:rPr>
        <w:t>Operator</w:t>
      </w:r>
      <w:r w:rsidRPr="00790BB9">
        <w:rPr>
          <w:rFonts w:hint="eastAsia"/>
        </w:rPr>
        <w:t>，如</w:t>
      </w:r>
      <w:r w:rsidRPr="00790BB9">
        <w:rPr>
          <w:rFonts w:hint="eastAsia"/>
        </w:rPr>
        <w:t>groupByKey</w:t>
      </w:r>
      <w:r w:rsidRPr="00790BB9">
        <w:rPr>
          <w:rFonts w:hint="eastAsia"/>
        </w:rPr>
        <w:t>等，就会以</w:t>
      </w:r>
      <w:r w:rsidRPr="00790BB9">
        <w:rPr>
          <w:rFonts w:hint="eastAsia"/>
        </w:rPr>
        <w:t>Shuffle</w:t>
      </w:r>
      <w:r w:rsidRPr="00790BB9">
        <w:rPr>
          <w:rFonts w:hint="eastAsia"/>
        </w:rPr>
        <w:t>为边界分成</w:t>
      </w:r>
      <w:r w:rsidRPr="00790BB9">
        <w:rPr>
          <w:rFonts w:hint="eastAsia"/>
        </w:rPr>
        <w:t>ShuffleMapStage</w:t>
      </w:r>
      <w:r w:rsidRPr="00790BB9">
        <w:rPr>
          <w:rFonts w:hint="eastAsia"/>
        </w:rPr>
        <w:t>和</w:t>
      </w:r>
      <w:r w:rsidRPr="00790BB9">
        <w:rPr>
          <w:rFonts w:hint="eastAsia"/>
        </w:rPr>
        <w:t>ResultStage</w:t>
      </w:r>
      <w:r w:rsidRPr="00790BB9">
        <w:rPr>
          <w:rFonts w:hint="eastAsia"/>
        </w:rPr>
        <w:t>。</w:t>
      </w:r>
    </w:p>
    <w:p w:rsidR="009A4907" w:rsidRPr="00015F06" w:rsidRDefault="009A4907" w:rsidP="005812DB">
      <w:pPr>
        <w:pStyle w:val="a1"/>
        <w:numPr>
          <w:ilvl w:val="0"/>
          <w:numId w:val="16"/>
        </w:numPr>
        <w:rPr>
          <w:b/>
        </w:rPr>
      </w:pPr>
      <w:r w:rsidRPr="00015F06">
        <w:rPr>
          <w:rFonts w:hint="eastAsia"/>
          <w:b/>
        </w:rPr>
        <w:t>TaskSet</w:t>
      </w:r>
    </w:p>
    <w:p w:rsidR="009A4907" w:rsidRPr="00790BB9" w:rsidRDefault="009A4907" w:rsidP="00790BB9">
      <w:pPr>
        <w:pStyle w:val="a1"/>
      </w:pPr>
      <w:r w:rsidRPr="00790BB9">
        <w:rPr>
          <w:rFonts w:hint="eastAsia"/>
        </w:rPr>
        <w:t>基于</w:t>
      </w:r>
      <w:r w:rsidRPr="00790BB9">
        <w:rPr>
          <w:rFonts w:hint="eastAsia"/>
        </w:rPr>
        <w:t>Stage</w:t>
      </w:r>
      <w:r w:rsidRPr="00790BB9">
        <w:rPr>
          <w:rFonts w:hint="eastAsia"/>
        </w:rPr>
        <w:t>可以直接映射为</w:t>
      </w:r>
      <w:r w:rsidRPr="00790BB9">
        <w:rPr>
          <w:rFonts w:hint="eastAsia"/>
        </w:rPr>
        <w:t>TaskSet</w:t>
      </w:r>
      <w:r w:rsidRPr="00790BB9">
        <w:rPr>
          <w:rFonts w:hint="eastAsia"/>
        </w:rPr>
        <w:t>，一个</w:t>
      </w:r>
      <w:r w:rsidRPr="00790BB9">
        <w:rPr>
          <w:rFonts w:hint="eastAsia"/>
        </w:rPr>
        <w:t>TaskSet</w:t>
      </w:r>
      <w:r w:rsidRPr="00790BB9">
        <w:rPr>
          <w:rFonts w:hint="eastAsia"/>
        </w:rPr>
        <w:t>封装了一次需要运算的、具有相同处理逻辑的</w:t>
      </w:r>
      <w:r w:rsidRPr="00790BB9">
        <w:rPr>
          <w:rFonts w:hint="eastAsia"/>
        </w:rPr>
        <w:t>Task</w:t>
      </w:r>
      <w:r w:rsidRPr="00790BB9">
        <w:rPr>
          <w:rFonts w:hint="eastAsia"/>
        </w:rPr>
        <w:t>，这些</w:t>
      </w:r>
      <w:r w:rsidRPr="00790BB9">
        <w:rPr>
          <w:rFonts w:hint="eastAsia"/>
        </w:rPr>
        <w:t>Task</w:t>
      </w:r>
      <w:r w:rsidRPr="00790BB9">
        <w:rPr>
          <w:rFonts w:hint="eastAsia"/>
        </w:rPr>
        <w:t>可以并行计算，粗粒度的调度是以</w:t>
      </w:r>
      <w:r w:rsidRPr="00790BB9">
        <w:rPr>
          <w:rFonts w:hint="eastAsia"/>
        </w:rPr>
        <w:t>TaskSet</w:t>
      </w:r>
      <w:r w:rsidRPr="00790BB9">
        <w:rPr>
          <w:rFonts w:hint="eastAsia"/>
        </w:rPr>
        <w:t>为单位的。</w:t>
      </w:r>
    </w:p>
    <w:p w:rsidR="009A4907" w:rsidRPr="00015F06" w:rsidRDefault="009A4907" w:rsidP="005812DB">
      <w:pPr>
        <w:pStyle w:val="a1"/>
        <w:numPr>
          <w:ilvl w:val="0"/>
          <w:numId w:val="16"/>
        </w:numPr>
        <w:rPr>
          <w:b/>
        </w:rPr>
      </w:pPr>
      <w:r w:rsidRPr="00015F06">
        <w:rPr>
          <w:rFonts w:hint="eastAsia"/>
          <w:b/>
        </w:rPr>
        <w:t>Task</w:t>
      </w:r>
    </w:p>
    <w:p w:rsidR="009A4907" w:rsidRPr="00790BB9" w:rsidRDefault="009A4907" w:rsidP="00790BB9">
      <w:pPr>
        <w:pStyle w:val="a1"/>
      </w:pPr>
      <w:r w:rsidRPr="00790BB9">
        <w:rPr>
          <w:rFonts w:hint="eastAsia"/>
        </w:rPr>
        <w:t>Task</w:t>
      </w:r>
      <w:r w:rsidRPr="00790BB9">
        <w:rPr>
          <w:rFonts w:hint="eastAsia"/>
        </w:rPr>
        <w:t>是在物理节点上运行的基本单位，</w:t>
      </w:r>
      <w:r w:rsidRPr="00790BB9">
        <w:rPr>
          <w:rFonts w:hint="eastAsia"/>
        </w:rPr>
        <w:t>Task</w:t>
      </w:r>
      <w:r w:rsidRPr="00790BB9">
        <w:rPr>
          <w:rFonts w:hint="eastAsia"/>
        </w:rPr>
        <w:t>包含两类：</w:t>
      </w:r>
      <w:r w:rsidRPr="00790BB9">
        <w:rPr>
          <w:rFonts w:hint="eastAsia"/>
        </w:rPr>
        <w:t>ShuffleMapTask</w:t>
      </w:r>
      <w:r w:rsidRPr="00790BB9">
        <w:rPr>
          <w:rFonts w:hint="eastAsia"/>
        </w:rPr>
        <w:t>和</w:t>
      </w:r>
      <w:r w:rsidRPr="00790BB9">
        <w:rPr>
          <w:rFonts w:hint="eastAsia"/>
        </w:rPr>
        <w:t>ResultTask</w:t>
      </w:r>
      <w:r w:rsidRPr="00790BB9">
        <w:rPr>
          <w:rFonts w:hint="eastAsia"/>
        </w:rPr>
        <w:t>，分别对应于</w:t>
      </w:r>
      <w:r w:rsidRPr="00790BB9">
        <w:rPr>
          <w:rFonts w:hint="eastAsia"/>
        </w:rPr>
        <w:t>Stage</w:t>
      </w:r>
      <w:r w:rsidRPr="00790BB9">
        <w:rPr>
          <w:rFonts w:hint="eastAsia"/>
        </w:rPr>
        <w:t>中</w:t>
      </w:r>
      <w:r w:rsidRPr="00790BB9">
        <w:rPr>
          <w:rFonts w:hint="eastAsia"/>
        </w:rPr>
        <w:t>ShuffleMapStage</w:t>
      </w:r>
      <w:r w:rsidRPr="00790BB9">
        <w:rPr>
          <w:rFonts w:hint="eastAsia"/>
        </w:rPr>
        <w:t>和</w:t>
      </w:r>
      <w:r w:rsidRPr="00790BB9">
        <w:rPr>
          <w:rFonts w:hint="eastAsia"/>
        </w:rPr>
        <w:t>ResultStage</w:t>
      </w:r>
      <w:r w:rsidRPr="00790BB9">
        <w:rPr>
          <w:rFonts w:hint="eastAsia"/>
        </w:rPr>
        <w:t>中的一个执行基本单元。</w:t>
      </w:r>
    </w:p>
    <w:p w:rsidR="009A4907" w:rsidRPr="00790BB9" w:rsidRDefault="009A4907" w:rsidP="00790BB9">
      <w:pPr>
        <w:pStyle w:val="a1"/>
      </w:pPr>
      <w:r w:rsidRPr="00790BB9">
        <w:rPr>
          <w:rFonts w:hint="eastAsia"/>
        </w:rPr>
        <w:t>下面，我们看一下，上面这些基本概念之间的关系，如下图所示：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7F14A8DE" wp14:editId="3F00C3E2">
            <wp:extent cx="5603756" cy="2553850"/>
            <wp:effectExtent l="0" t="0" r="0" b="0"/>
            <wp:docPr id="15" name="图片 15" descr="http://www.uml.org.cn/bigdata/images/20170111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uml.org.cn/bigdata/images/2017011105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0756" cy="2561598"/>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上图，为了简单，每个</w:t>
      </w:r>
      <w:r w:rsidRPr="00790BB9">
        <w:rPr>
          <w:rFonts w:hint="eastAsia"/>
        </w:rPr>
        <w:t>Job</w:t>
      </w:r>
      <w:r w:rsidRPr="00790BB9">
        <w:rPr>
          <w:rFonts w:hint="eastAsia"/>
        </w:rPr>
        <w:t>假设都很简单，并且只需要进行一次</w:t>
      </w:r>
      <w:r w:rsidRPr="00790BB9">
        <w:rPr>
          <w:rFonts w:hint="eastAsia"/>
        </w:rPr>
        <w:t>Shuffle</w:t>
      </w:r>
      <w:r w:rsidRPr="00790BB9">
        <w:rPr>
          <w:rFonts w:hint="eastAsia"/>
        </w:rPr>
        <w:t>处理，所以都对应</w:t>
      </w:r>
      <w:r w:rsidRPr="00790BB9">
        <w:rPr>
          <w:rFonts w:hint="eastAsia"/>
        </w:rPr>
        <w:t>2</w:t>
      </w:r>
      <w:r w:rsidRPr="00790BB9">
        <w:rPr>
          <w:rFonts w:hint="eastAsia"/>
        </w:rPr>
        <w:t>个</w:t>
      </w:r>
      <w:r w:rsidRPr="00790BB9">
        <w:rPr>
          <w:rFonts w:hint="eastAsia"/>
        </w:rPr>
        <w:t>Stage</w:t>
      </w:r>
      <w:r w:rsidRPr="00790BB9">
        <w:rPr>
          <w:rFonts w:hint="eastAsia"/>
        </w:rPr>
        <w:t>。实际应用中，一个</w:t>
      </w:r>
      <w:r w:rsidRPr="00790BB9">
        <w:rPr>
          <w:rFonts w:hint="eastAsia"/>
        </w:rPr>
        <w:t>Job</w:t>
      </w:r>
      <w:r w:rsidRPr="00790BB9">
        <w:rPr>
          <w:rFonts w:hint="eastAsia"/>
        </w:rPr>
        <w:t>可能包含若干个</w:t>
      </w:r>
      <w:r w:rsidRPr="00790BB9">
        <w:rPr>
          <w:rFonts w:hint="eastAsia"/>
        </w:rPr>
        <w:t>Stage</w:t>
      </w:r>
      <w:r w:rsidRPr="00790BB9">
        <w:rPr>
          <w:rFonts w:hint="eastAsia"/>
        </w:rPr>
        <w:t>，或者是一个相对复杂的</w:t>
      </w:r>
      <w:r w:rsidRPr="00790BB9">
        <w:rPr>
          <w:rFonts w:hint="eastAsia"/>
        </w:rPr>
        <w:t>Stage DAG</w:t>
      </w:r>
      <w:r w:rsidRPr="00790BB9">
        <w:rPr>
          <w:rFonts w:hint="eastAsia"/>
        </w:rPr>
        <w:t>。</w:t>
      </w:r>
    </w:p>
    <w:p w:rsidR="009A4907" w:rsidRPr="00790BB9" w:rsidRDefault="009A4907" w:rsidP="00790BB9">
      <w:pPr>
        <w:pStyle w:val="a1"/>
      </w:pPr>
      <w:r w:rsidRPr="00790BB9">
        <w:rPr>
          <w:rFonts w:hint="eastAsia"/>
        </w:rPr>
        <w:t>在</w:t>
      </w:r>
      <w:r w:rsidRPr="00790BB9">
        <w:rPr>
          <w:rFonts w:hint="eastAsia"/>
        </w:rPr>
        <w:t>Standalone</w:t>
      </w:r>
      <w:r w:rsidRPr="00790BB9">
        <w:rPr>
          <w:rFonts w:hint="eastAsia"/>
        </w:rPr>
        <w:t>模式下，默认使用的是</w:t>
      </w:r>
      <w:r w:rsidRPr="00790BB9">
        <w:rPr>
          <w:rFonts w:hint="eastAsia"/>
        </w:rPr>
        <w:t>FIFO</w:t>
      </w:r>
      <w:r w:rsidRPr="00790BB9">
        <w:rPr>
          <w:rFonts w:hint="eastAsia"/>
        </w:rPr>
        <w:t>这种简单的调度策略，在进行调度的过程中，大概流程如下图所示：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569F3B77" wp14:editId="2CD49D03">
            <wp:extent cx="5603240" cy="2474300"/>
            <wp:effectExtent l="0" t="0" r="0" b="2540"/>
            <wp:docPr id="14" name="图片 14" descr="http://www.uml.org.cn/bigdata/images/20170111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uml.org.cn/bigdata/images/2017011105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7697" cy="2480684"/>
                    </a:xfrm>
                    <a:prstGeom prst="rect">
                      <a:avLst/>
                    </a:prstGeom>
                    <a:noFill/>
                    <a:ln>
                      <a:noFill/>
                    </a:ln>
                  </pic:spPr>
                </pic:pic>
              </a:graphicData>
            </a:graphic>
          </wp:inline>
        </w:drawing>
      </w:r>
    </w:p>
    <w:p w:rsidR="009A4907" w:rsidRDefault="009A4907" w:rsidP="00790BB9">
      <w:pPr>
        <w:pStyle w:val="a1"/>
        <w:rPr>
          <w:color w:val="000000"/>
          <w:sz w:val="20"/>
          <w:szCs w:val="20"/>
        </w:rPr>
      </w:pPr>
      <w:r w:rsidRPr="00790BB9">
        <w:rPr>
          <w:rFonts w:hint="eastAsia"/>
        </w:rPr>
        <w:t>从用户提交</w:t>
      </w:r>
      <w:r w:rsidRPr="00790BB9">
        <w:rPr>
          <w:rFonts w:hint="eastAsia"/>
        </w:rPr>
        <w:t>Spark</w:t>
      </w:r>
      <w:r w:rsidRPr="00790BB9">
        <w:rPr>
          <w:rFonts w:hint="eastAsia"/>
        </w:rPr>
        <w:t>程序，最终生成</w:t>
      </w:r>
      <w:r w:rsidRPr="00790BB9">
        <w:rPr>
          <w:rFonts w:hint="eastAsia"/>
        </w:rPr>
        <w:t>TaskSet</w:t>
      </w:r>
      <w:r w:rsidRPr="00790BB9">
        <w:rPr>
          <w:rFonts w:hint="eastAsia"/>
        </w:rPr>
        <w:t>，而在调度时，通过</w:t>
      </w:r>
      <w:r w:rsidRPr="00790BB9">
        <w:rPr>
          <w:rFonts w:hint="eastAsia"/>
        </w:rPr>
        <w:t>TaskSetManager</w:t>
      </w:r>
      <w:r w:rsidRPr="00790BB9">
        <w:rPr>
          <w:rFonts w:hint="eastAsia"/>
        </w:rPr>
        <w:t>来管理一个</w:t>
      </w:r>
      <w:r w:rsidRPr="00790BB9">
        <w:rPr>
          <w:rFonts w:hint="eastAsia"/>
        </w:rPr>
        <w:t>TaskSet</w:t>
      </w:r>
      <w:r w:rsidRPr="00790BB9">
        <w:rPr>
          <w:rFonts w:hint="eastAsia"/>
        </w:rPr>
        <w:t>（包含一组可在物理节点上执行的</w:t>
      </w:r>
      <w:r w:rsidRPr="00790BB9">
        <w:rPr>
          <w:rFonts w:hint="eastAsia"/>
        </w:rPr>
        <w:t>Task</w:t>
      </w:r>
      <w:r w:rsidRPr="00790BB9">
        <w:rPr>
          <w:rFonts w:hint="eastAsia"/>
        </w:rPr>
        <w:t>），这里面</w:t>
      </w:r>
      <w:r w:rsidRPr="00790BB9">
        <w:rPr>
          <w:rFonts w:hint="eastAsia"/>
        </w:rPr>
        <w:t>TaskSet</w:t>
      </w:r>
      <w:r w:rsidRPr="00790BB9">
        <w:rPr>
          <w:rFonts w:hint="eastAsia"/>
        </w:rPr>
        <w:t>必须要按照顺序执行才能保证计算结果的正确性，因为</w:t>
      </w:r>
      <w:r w:rsidRPr="00790BB9">
        <w:rPr>
          <w:rFonts w:hint="eastAsia"/>
        </w:rPr>
        <w:t>TaskSet</w:t>
      </w:r>
      <w:r w:rsidRPr="00790BB9">
        <w:rPr>
          <w:rFonts w:hint="eastAsia"/>
        </w:rPr>
        <w:t>之间是有序依赖的（上溯到</w:t>
      </w:r>
      <w:r w:rsidRPr="00790BB9">
        <w:rPr>
          <w:rFonts w:hint="eastAsia"/>
        </w:rPr>
        <w:t>ShuffleMapStage</w:t>
      </w:r>
      <w:r w:rsidRPr="00790BB9">
        <w:rPr>
          <w:rFonts w:hint="eastAsia"/>
        </w:rPr>
        <w:t>和</w:t>
      </w:r>
      <w:r w:rsidRPr="00790BB9">
        <w:rPr>
          <w:rFonts w:hint="eastAsia"/>
        </w:rPr>
        <w:t>ResultStage</w:t>
      </w:r>
      <w:r w:rsidRPr="00790BB9">
        <w:rPr>
          <w:rFonts w:hint="eastAsia"/>
        </w:rPr>
        <w:t>），只有一个</w:t>
      </w:r>
      <w:r w:rsidRPr="00790BB9">
        <w:rPr>
          <w:rFonts w:hint="eastAsia"/>
        </w:rPr>
        <w:t>TaskSet</w:t>
      </w:r>
      <w:r w:rsidRPr="00790BB9">
        <w:rPr>
          <w:rFonts w:hint="eastAsia"/>
        </w:rPr>
        <w:t>中的所有</w:t>
      </w:r>
      <w:r w:rsidRPr="00790BB9">
        <w:rPr>
          <w:rFonts w:hint="eastAsia"/>
        </w:rPr>
        <w:t>Task</w:t>
      </w:r>
      <w:r w:rsidRPr="00790BB9">
        <w:rPr>
          <w:rFonts w:hint="eastAsia"/>
        </w:rPr>
        <w:t>都运行完成后，才能调度下一个</w:t>
      </w:r>
      <w:r w:rsidRPr="00790BB9">
        <w:rPr>
          <w:rFonts w:hint="eastAsia"/>
        </w:rPr>
        <w:t>TaskSet</w:t>
      </w:r>
      <w:r w:rsidRPr="00790BB9">
        <w:rPr>
          <w:rFonts w:hint="eastAsia"/>
        </w:rPr>
        <w:t>中的</w:t>
      </w:r>
      <w:r w:rsidRPr="00790BB9">
        <w:rPr>
          <w:rFonts w:hint="eastAsia"/>
        </w:rPr>
        <w:t>Task</w:t>
      </w:r>
      <w:r w:rsidRPr="00790BB9">
        <w:rPr>
          <w:rFonts w:hint="eastAsia"/>
        </w:rPr>
        <w:t>去执行。</w:t>
      </w:r>
    </w:p>
    <w:p w:rsidR="009A4907" w:rsidRPr="009A4907" w:rsidRDefault="009A4907" w:rsidP="009A4907">
      <w:pPr>
        <w:pStyle w:val="2"/>
      </w:pPr>
      <w:bookmarkStart w:id="5" w:name="_Toc492099118"/>
      <w:r w:rsidRPr="009A4907">
        <w:rPr>
          <w:rFonts w:hint="eastAsia"/>
        </w:rPr>
        <w:lastRenderedPageBreak/>
        <w:t>集群模式</w:t>
      </w:r>
      <w:bookmarkEnd w:id="5"/>
    </w:p>
    <w:p w:rsidR="009A4907" w:rsidRDefault="009A4907" w:rsidP="00790BB9">
      <w:pPr>
        <w:pStyle w:val="a1"/>
        <w:rPr>
          <w:color w:val="000000"/>
          <w:sz w:val="20"/>
          <w:szCs w:val="20"/>
        </w:rPr>
      </w:pPr>
      <w:r w:rsidRPr="00790BB9">
        <w:rPr>
          <w:rFonts w:hint="eastAsia"/>
        </w:rPr>
        <w:t>Spark</w:t>
      </w:r>
      <w:r w:rsidRPr="00790BB9">
        <w:rPr>
          <w:rFonts w:hint="eastAsia"/>
        </w:rPr>
        <w:t>集群在设计的时候，并没有在资源管理的设计上对外封闭，而是充分考虑了未来对接一些更强大的资源管理系统，如</w:t>
      </w:r>
      <w:r w:rsidRPr="00790BB9">
        <w:rPr>
          <w:rFonts w:hint="eastAsia"/>
        </w:rPr>
        <w:t>YARN</w:t>
      </w:r>
      <w:r w:rsidRPr="00790BB9">
        <w:rPr>
          <w:rFonts w:hint="eastAsia"/>
        </w:rPr>
        <w:t>、</w:t>
      </w:r>
      <w:r w:rsidRPr="00790BB9">
        <w:rPr>
          <w:rFonts w:hint="eastAsia"/>
        </w:rPr>
        <w:t>Mesos</w:t>
      </w:r>
      <w:r w:rsidRPr="00790BB9">
        <w:rPr>
          <w:rFonts w:hint="eastAsia"/>
        </w:rPr>
        <w:t>等，所以</w:t>
      </w:r>
      <w:r w:rsidRPr="00790BB9">
        <w:rPr>
          <w:rFonts w:hint="eastAsia"/>
        </w:rPr>
        <w:t>Spark</w:t>
      </w:r>
      <w:r w:rsidRPr="00790BB9">
        <w:rPr>
          <w:rFonts w:hint="eastAsia"/>
        </w:rPr>
        <w:t>架构设计将资源管理单独抽象出一层，通过这种抽象能够构建一种适合企业当前技术</w:t>
      </w:r>
      <w:proofErr w:type="gramStart"/>
      <w:r w:rsidRPr="00790BB9">
        <w:rPr>
          <w:rFonts w:hint="eastAsia"/>
        </w:rPr>
        <w:t>栈</w:t>
      </w:r>
      <w:proofErr w:type="gramEnd"/>
      <w:r w:rsidRPr="00790BB9">
        <w:rPr>
          <w:rFonts w:hint="eastAsia"/>
        </w:rPr>
        <w:t>的插件式资源管理模块，从而为不同的计算场景提供不同的资源分配与调度策略。</w:t>
      </w:r>
      <w:r w:rsidRPr="00790BB9">
        <w:rPr>
          <w:rFonts w:hint="eastAsia"/>
        </w:rPr>
        <w:t>Spark</w:t>
      </w:r>
      <w:r w:rsidRPr="00790BB9">
        <w:rPr>
          <w:rFonts w:hint="eastAsia"/>
        </w:rPr>
        <w:t>集群模式架构，如下图所示：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35B936F2" wp14:editId="4E9AD4DB">
            <wp:extent cx="5595399" cy="3726057"/>
            <wp:effectExtent l="0" t="0" r="5715" b="8255"/>
            <wp:docPr id="13" name="图片 13" descr="http://www.uml.org.cn/bigdata/images/20170111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uml.org.cn/bigdata/images/2017011105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6023" cy="3733132"/>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上图中，</w:t>
      </w:r>
      <w:r w:rsidRPr="00790BB9">
        <w:rPr>
          <w:rFonts w:hint="eastAsia"/>
        </w:rPr>
        <w:t>Spark</w:t>
      </w:r>
      <w:r w:rsidRPr="00790BB9">
        <w:rPr>
          <w:rFonts w:hint="eastAsia"/>
        </w:rPr>
        <w:t>集群</w:t>
      </w:r>
      <w:r w:rsidRPr="00790BB9">
        <w:rPr>
          <w:rFonts w:hint="eastAsia"/>
        </w:rPr>
        <w:t>Cluster Manager</w:t>
      </w:r>
      <w:r w:rsidRPr="00790BB9">
        <w:rPr>
          <w:rFonts w:hint="eastAsia"/>
        </w:rPr>
        <w:t>目前支持如下三种模式：</w:t>
      </w:r>
    </w:p>
    <w:p w:rsidR="009A4907" w:rsidRPr="00790BB9" w:rsidRDefault="009A4907" w:rsidP="005812DB">
      <w:pPr>
        <w:pStyle w:val="a1"/>
        <w:numPr>
          <w:ilvl w:val="0"/>
          <w:numId w:val="17"/>
        </w:numPr>
      </w:pPr>
      <w:r w:rsidRPr="00790BB9">
        <w:rPr>
          <w:rFonts w:hint="eastAsia"/>
        </w:rPr>
        <w:t>Standalone</w:t>
      </w:r>
      <w:r w:rsidRPr="00790BB9">
        <w:rPr>
          <w:rFonts w:hint="eastAsia"/>
        </w:rPr>
        <w:t>模式</w:t>
      </w:r>
    </w:p>
    <w:p w:rsidR="009A4907" w:rsidRPr="00790BB9" w:rsidRDefault="009A4907" w:rsidP="00790BB9">
      <w:pPr>
        <w:pStyle w:val="a1"/>
      </w:pPr>
      <w:r w:rsidRPr="00790BB9">
        <w:rPr>
          <w:rFonts w:hint="eastAsia"/>
        </w:rPr>
        <w:t>Standalone</w:t>
      </w:r>
      <w:r w:rsidRPr="00790BB9">
        <w:rPr>
          <w:rFonts w:hint="eastAsia"/>
        </w:rPr>
        <w:t>模式是</w:t>
      </w:r>
      <w:r w:rsidRPr="00790BB9">
        <w:rPr>
          <w:rFonts w:hint="eastAsia"/>
        </w:rPr>
        <w:t>Spark</w:t>
      </w:r>
      <w:r w:rsidRPr="00790BB9">
        <w:rPr>
          <w:rFonts w:hint="eastAsia"/>
        </w:rPr>
        <w:t>内部默认实现的一种集群管理模式，这种模式是通过集群中的</w:t>
      </w:r>
      <w:r w:rsidRPr="00790BB9">
        <w:rPr>
          <w:rFonts w:hint="eastAsia"/>
        </w:rPr>
        <w:t>Master</w:t>
      </w:r>
      <w:r w:rsidRPr="00790BB9">
        <w:rPr>
          <w:rFonts w:hint="eastAsia"/>
        </w:rPr>
        <w:t>来统一管理资源，而与</w:t>
      </w:r>
      <w:r w:rsidRPr="00790BB9">
        <w:rPr>
          <w:rFonts w:hint="eastAsia"/>
        </w:rPr>
        <w:t>Master</w:t>
      </w:r>
      <w:r w:rsidRPr="00790BB9">
        <w:rPr>
          <w:rFonts w:hint="eastAsia"/>
        </w:rPr>
        <w:t>进行资源请求协商的是</w:t>
      </w:r>
      <w:r w:rsidRPr="00790BB9">
        <w:rPr>
          <w:rFonts w:hint="eastAsia"/>
        </w:rPr>
        <w:t>Driver</w:t>
      </w:r>
      <w:r w:rsidRPr="00790BB9">
        <w:rPr>
          <w:rFonts w:hint="eastAsia"/>
        </w:rPr>
        <w:t>内部的</w:t>
      </w:r>
      <w:r w:rsidRPr="00790BB9">
        <w:rPr>
          <w:rFonts w:hint="eastAsia"/>
        </w:rPr>
        <w:t>StandaloneSchedulerBackend</w:t>
      </w:r>
      <w:r w:rsidRPr="00790BB9">
        <w:rPr>
          <w:rFonts w:hint="eastAsia"/>
        </w:rPr>
        <w:t>（实际上是其内部的</w:t>
      </w:r>
      <w:r w:rsidRPr="00790BB9">
        <w:rPr>
          <w:rFonts w:hint="eastAsia"/>
        </w:rPr>
        <w:t>StandaloneAppClient</w:t>
      </w:r>
      <w:r w:rsidRPr="00790BB9">
        <w:rPr>
          <w:rFonts w:hint="eastAsia"/>
        </w:rPr>
        <w:t>真正与</w:t>
      </w:r>
      <w:r w:rsidRPr="00790BB9">
        <w:rPr>
          <w:rFonts w:hint="eastAsia"/>
        </w:rPr>
        <w:t>Master</w:t>
      </w:r>
      <w:r w:rsidRPr="00790BB9">
        <w:rPr>
          <w:rFonts w:hint="eastAsia"/>
        </w:rPr>
        <w:t>通信），后面会详细说明。</w:t>
      </w:r>
    </w:p>
    <w:p w:rsidR="009A4907" w:rsidRPr="00790BB9" w:rsidRDefault="009A4907" w:rsidP="005812DB">
      <w:pPr>
        <w:pStyle w:val="a1"/>
        <w:numPr>
          <w:ilvl w:val="0"/>
          <w:numId w:val="17"/>
        </w:numPr>
      </w:pPr>
      <w:r w:rsidRPr="00790BB9">
        <w:rPr>
          <w:rFonts w:hint="eastAsia"/>
        </w:rPr>
        <w:t>YARN</w:t>
      </w:r>
      <w:r w:rsidRPr="00790BB9">
        <w:rPr>
          <w:rFonts w:hint="eastAsia"/>
        </w:rPr>
        <w:t>模式</w:t>
      </w:r>
    </w:p>
    <w:p w:rsidR="009A4907" w:rsidRPr="00790BB9" w:rsidRDefault="009A4907" w:rsidP="00790BB9">
      <w:pPr>
        <w:pStyle w:val="a1"/>
      </w:pPr>
      <w:r w:rsidRPr="00790BB9">
        <w:rPr>
          <w:rFonts w:hint="eastAsia"/>
        </w:rPr>
        <w:t>YARN</w:t>
      </w:r>
      <w:r w:rsidRPr="00790BB9">
        <w:rPr>
          <w:rFonts w:hint="eastAsia"/>
        </w:rPr>
        <w:t>模式下，可以将资源的管理统一交给</w:t>
      </w:r>
      <w:r w:rsidRPr="00790BB9">
        <w:rPr>
          <w:rFonts w:hint="eastAsia"/>
        </w:rPr>
        <w:t>YARN</w:t>
      </w:r>
      <w:r w:rsidRPr="00790BB9">
        <w:rPr>
          <w:rFonts w:hint="eastAsia"/>
        </w:rPr>
        <w:t>集群的</w:t>
      </w:r>
      <w:r w:rsidRPr="00790BB9">
        <w:rPr>
          <w:rFonts w:hint="eastAsia"/>
        </w:rPr>
        <w:t>ResourceManager</w:t>
      </w:r>
      <w:r w:rsidRPr="00790BB9">
        <w:rPr>
          <w:rFonts w:hint="eastAsia"/>
        </w:rPr>
        <w:t>去管理，选择这种模式，可以更大限度的适应企业内部已有的技术</w:t>
      </w:r>
      <w:proofErr w:type="gramStart"/>
      <w:r w:rsidRPr="00790BB9">
        <w:rPr>
          <w:rFonts w:hint="eastAsia"/>
        </w:rPr>
        <w:t>栈</w:t>
      </w:r>
      <w:proofErr w:type="gramEnd"/>
      <w:r w:rsidRPr="00790BB9">
        <w:rPr>
          <w:rFonts w:hint="eastAsia"/>
        </w:rPr>
        <w:t>，如果企业内部已经在使用</w:t>
      </w:r>
      <w:r w:rsidRPr="00790BB9">
        <w:rPr>
          <w:rFonts w:hint="eastAsia"/>
        </w:rPr>
        <w:t>Hadoop</w:t>
      </w:r>
      <w:r w:rsidRPr="00790BB9">
        <w:rPr>
          <w:rFonts w:hint="eastAsia"/>
        </w:rPr>
        <w:t>技术构建大数据处理平台。</w:t>
      </w:r>
    </w:p>
    <w:p w:rsidR="009A4907" w:rsidRPr="00790BB9" w:rsidRDefault="009A4907" w:rsidP="005812DB">
      <w:pPr>
        <w:pStyle w:val="a1"/>
        <w:numPr>
          <w:ilvl w:val="0"/>
          <w:numId w:val="17"/>
        </w:numPr>
      </w:pPr>
      <w:r w:rsidRPr="00790BB9">
        <w:rPr>
          <w:rFonts w:hint="eastAsia"/>
        </w:rPr>
        <w:lastRenderedPageBreak/>
        <w:t>Mesos</w:t>
      </w:r>
      <w:r w:rsidRPr="00790BB9">
        <w:rPr>
          <w:rFonts w:hint="eastAsia"/>
        </w:rPr>
        <w:t>模式</w:t>
      </w:r>
    </w:p>
    <w:p w:rsidR="009A4907" w:rsidRPr="00790BB9" w:rsidRDefault="009A4907" w:rsidP="00790BB9">
      <w:pPr>
        <w:pStyle w:val="a1"/>
      </w:pPr>
      <w:r w:rsidRPr="00790BB9">
        <w:rPr>
          <w:rFonts w:hint="eastAsia"/>
        </w:rPr>
        <w:t>随着</w:t>
      </w:r>
      <w:r w:rsidRPr="00790BB9">
        <w:rPr>
          <w:rFonts w:hint="eastAsia"/>
        </w:rPr>
        <w:t>Apache Mesos</w:t>
      </w:r>
      <w:r w:rsidRPr="00790BB9">
        <w:rPr>
          <w:rFonts w:hint="eastAsia"/>
        </w:rPr>
        <w:t>的不断成熟，一些企业已经在尝试使用</w:t>
      </w:r>
      <w:r w:rsidRPr="00790BB9">
        <w:rPr>
          <w:rFonts w:hint="eastAsia"/>
        </w:rPr>
        <w:t>Mesos</w:t>
      </w:r>
      <w:r w:rsidRPr="00790BB9">
        <w:rPr>
          <w:rFonts w:hint="eastAsia"/>
        </w:rPr>
        <w:t>构建数据中心的操作系统（</w:t>
      </w:r>
      <w:r w:rsidRPr="00790BB9">
        <w:rPr>
          <w:rFonts w:hint="eastAsia"/>
        </w:rPr>
        <w:t>DCOS</w:t>
      </w:r>
      <w:r w:rsidRPr="00790BB9">
        <w:rPr>
          <w:rFonts w:hint="eastAsia"/>
        </w:rPr>
        <w:t>），</w:t>
      </w:r>
      <w:r w:rsidRPr="00790BB9">
        <w:rPr>
          <w:rFonts w:hint="eastAsia"/>
        </w:rPr>
        <w:t>Spark</w:t>
      </w:r>
      <w:r w:rsidRPr="00790BB9">
        <w:rPr>
          <w:rFonts w:hint="eastAsia"/>
        </w:rPr>
        <w:t>构建在</w:t>
      </w:r>
      <w:r w:rsidRPr="00790BB9">
        <w:rPr>
          <w:rFonts w:hint="eastAsia"/>
        </w:rPr>
        <w:t>Mesos</w:t>
      </w:r>
      <w:r w:rsidRPr="00790BB9">
        <w:rPr>
          <w:rFonts w:hint="eastAsia"/>
        </w:rPr>
        <w:t>之上，能够支持细粒度、粗粒度的资源调度策略（</w:t>
      </w:r>
      <w:r w:rsidRPr="00790BB9">
        <w:rPr>
          <w:rFonts w:hint="eastAsia"/>
        </w:rPr>
        <w:t>Mesos</w:t>
      </w:r>
      <w:r w:rsidRPr="00790BB9">
        <w:rPr>
          <w:rFonts w:hint="eastAsia"/>
        </w:rPr>
        <w:t>的优势），也可以更好地适应企业内部已有技术</w:t>
      </w:r>
      <w:proofErr w:type="gramStart"/>
      <w:r w:rsidRPr="00790BB9">
        <w:rPr>
          <w:rFonts w:hint="eastAsia"/>
        </w:rPr>
        <w:t>栈</w:t>
      </w:r>
      <w:proofErr w:type="gramEnd"/>
      <w:r w:rsidRPr="00790BB9">
        <w:rPr>
          <w:rFonts w:hint="eastAsia"/>
        </w:rPr>
        <w:t>。</w:t>
      </w:r>
    </w:p>
    <w:p w:rsidR="009A4907" w:rsidRDefault="009A4907" w:rsidP="00790BB9">
      <w:pPr>
        <w:pStyle w:val="a1"/>
        <w:rPr>
          <w:color w:val="000000"/>
          <w:sz w:val="20"/>
          <w:szCs w:val="20"/>
        </w:rPr>
      </w:pPr>
      <w:r w:rsidRPr="00790BB9">
        <w:rPr>
          <w:rFonts w:hint="eastAsia"/>
        </w:rPr>
        <w:t>那么，</w:t>
      </w:r>
      <w:r w:rsidRPr="00790BB9">
        <w:rPr>
          <w:rFonts w:hint="eastAsia"/>
        </w:rPr>
        <w:t>Spark</w:t>
      </w:r>
      <w:r w:rsidRPr="00790BB9">
        <w:rPr>
          <w:rFonts w:hint="eastAsia"/>
        </w:rPr>
        <w:t>中是怎么考虑满足这一重要的设计决策的呢？也就是说，如何能够保证</w:t>
      </w:r>
      <w:r w:rsidRPr="00790BB9">
        <w:rPr>
          <w:rFonts w:hint="eastAsia"/>
        </w:rPr>
        <w:t>Spark</w:t>
      </w:r>
      <w:r w:rsidRPr="00790BB9">
        <w:rPr>
          <w:rFonts w:hint="eastAsia"/>
        </w:rPr>
        <w:t>非常容易的让第三方资源管理系统轻松地接入进来。我们</w:t>
      </w:r>
      <w:proofErr w:type="gramStart"/>
      <w:r w:rsidRPr="00790BB9">
        <w:rPr>
          <w:rFonts w:hint="eastAsia"/>
        </w:rPr>
        <w:t>深入到类设计</w:t>
      </w:r>
      <w:proofErr w:type="gramEnd"/>
      <w:r w:rsidRPr="00790BB9">
        <w:rPr>
          <w:rFonts w:hint="eastAsia"/>
        </w:rPr>
        <w:t>的层面看一下，如下图类图所示：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1D7DBF47" wp14:editId="634091D4">
            <wp:extent cx="5586518" cy="3163726"/>
            <wp:effectExtent l="0" t="0" r="0" b="0"/>
            <wp:docPr id="12" name="图片 12" descr="http://www.uml.org.cn/bigdata/images/20170111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uml.org.cn/bigdata/images/20170111050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6812" cy="3169556"/>
                    </a:xfrm>
                    <a:prstGeom prst="rect">
                      <a:avLst/>
                    </a:prstGeom>
                    <a:noFill/>
                    <a:ln>
                      <a:noFill/>
                    </a:ln>
                  </pic:spPr>
                </pic:pic>
              </a:graphicData>
            </a:graphic>
          </wp:inline>
        </w:drawing>
      </w:r>
    </w:p>
    <w:p w:rsidR="009A4907" w:rsidRPr="00790BB9" w:rsidRDefault="009A4907" w:rsidP="00790BB9">
      <w:pPr>
        <w:pStyle w:val="a1"/>
      </w:pPr>
      <w:r w:rsidRPr="00790BB9">
        <w:rPr>
          <w:rFonts w:hint="eastAsia"/>
        </w:rPr>
        <w:t>可以看出，</w:t>
      </w:r>
      <w:r w:rsidRPr="00790BB9">
        <w:rPr>
          <w:rFonts w:hint="eastAsia"/>
        </w:rPr>
        <w:t>Task</w:t>
      </w:r>
      <w:r w:rsidRPr="00790BB9">
        <w:rPr>
          <w:rFonts w:hint="eastAsia"/>
        </w:rPr>
        <w:t>调度直接依赖</w:t>
      </w:r>
      <w:r w:rsidRPr="00790BB9">
        <w:rPr>
          <w:rFonts w:hint="eastAsia"/>
        </w:rPr>
        <w:t>SchedulerBackend</w:t>
      </w:r>
      <w:r w:rsidRPr="00790BB9">
        <w:rPr>
          <w:rFonts w:hint="eastAsia"/>
        </w:rPr>
        <w:t>，</w:t>
      </w:r>
      <w:r w:rsidRPr="00790BB9">
        <w:rPr>
          <w:rFonts w:hint="eastAsia"/>
        </w:rPr>
        <w:t>SchedulerBackend</w:t>
      </w:r>
      <w:r w:rsidRPr="00790BB9">
        <w:rPr>
          <w:rFonts w:hint="eastAsia"/>
        </w:rPr>
        <w:t>与实际资源管理模块交互实现资源请求。这里面，</w:t>
      </w:r>
      <w:r w:rsidRPr="00790BB9">
        <w:rPr>
          <w:rFonts w:hint="eastAsia"/>
        </w:rPr>
        <w:t>CoarseGrainedSchedulerBackend</w:t>
      </w:r>
      <w:r w:rsidRPr="00790BB9">
        <w:rPr>
          <w:rFonts w:hint="eastAsia"/>
        </w:rPr>
        <w:t>是</w:t>
      </w:r>
      <w:r w:rsidRPr="00790BB9">
        <w:rPr>
          <w:rFonts w:hint="eastAsia"/>
        </w:rPr>
        <w:t>Spark</w:t>
      </w:r>
      <w:r w:rsidRPr="00790BB9">
        <w:rPr>
          <w:rFonts w:hint="eastAsia"/>
        </w:rPr>
        <w:t>中与资源调度相关的最重要的抽象，它需要抽象出与</w:t>
      </w:r>
      <w:r w:rsidRPr="00790BB9">
        <w:rPr>
          <w:rFonts w:hint="eastAsia"/>
        </w:rPr>
        <w:t>TaskScheduler</w:t>
      </w:r>
      <w:r w:rsidRPr="00790BB9">
        <w:rPr>
          <w:rFonts w:hint="eastAsia"/>
        </w:rPr>
        <w:t>通信的逻辑，同时还要能够与各种不同的第三方资源管理系统无缝地交互。实际上，</w:t>
      </w:r>
      <w:r w:rsidRPr="00790BB9">
        <w:rPr>
          <w:rFonts w:hint="eastAsia"/>
        </w:rPr>
        <w:t>CoarseGrainedSchedulerBackend</w:t>
      </w:r>
      <w:r w:rsidRPr="00790BB9">
        <w:rPr>
          <w:rFonts w:hint="eastAsia"/>
        </w:rPr>
        <w:t>内部采用了一种</w:t>
      </w:r>
      <w:r w:rsidRPr="00790BB9">
        <w:rPr>
          <w:rFonts w:hint="eastAsia"/>
        </w:rPr>
        <w:t>ResourceOffer</w:t>
      </w:r>
      <w:r w:rsidRPr="00790BB9">
        <w:rPr>
          <w:rFonts w:hint="eastAsia"/>
        </w:rPr>
        <w:t>的方式来处理资源请求。</w:t>
      </w:r>
    </w:p>
    <w:p w:rsidR="009A4907" w:rsidRPr="009A4907" w:rsidRDefault="009A4907" w:rsidP="009A4907">
      <w:pPr>
        <w:pStyle w:val="2"/>
      </w:pPr>
      <w:bookmarkStart w:id="6" w:name="_Toc492099119"/>
      <w:r w:rsidRPr="009A4907">
        <w:rPr>
          <w:rFonts w:hint="eastAsia"/>
        </w:rPr>
        <w:t>RPC</w:t>
      </w:r>
      <w:r w:rsidRPr="009A4907">
        <w:rPr>
          <w:rFonts w:hint="eastAsia"/>
        </w:rPr>
        <w:t>网络通信抽象</w:t>
      </w:r>
      <w:bookmarkEnd w:id="6"/>
    </w:p>
    <w:p w:rsidR="009A4907" w:rsidRPr="00790BB9" w:rsidRDefault="009A4907" w:rsidP="00790BB9">
      <w:pPr>
        <w:pStyle w:val="a1"/>
      </w:pPr>
      <w:r w:rsidRPr="00790BB9">
        <w:rPr>
          <w:rFonts w:hint="eastAsia"/>
        </w:rPr>
        <w:t>Spark RPC</w:t>
      </w:r>
      <w:r w:rsidRPr="00790BB9">
        <w:rPr>
          <w:rFonts w:hint="eastAsia"/>
        </w:rPr>
        <w:t>层是基于优秀的网络通信框架</w:t>
      </w:r>
      <w:r w:rsidRPr="00790BB9">
        <w:rPr>
          <w:rFonts w:hint="eastAsia"/>
        </w:rPr>
        <w:t>Netty</w:t>
      </w:r>
      <w:r w:rsidRPr="00790BB9">
        <w:rPr>
          <w:rFonts w:hint="eastAsia"/>
        </w:rPr>
        <w:t>设计开发的，但是</w:t>
      </w:r>
      <w:r w:rsidRPr="00790BB9">
        <w:rPr>
          <w:rFonts w:hint="eastAsia"/>
        </w:rPr>
        <w:t>Spark</w:t>
      </w:r>
      <w:r w:rsidRPr="00790BB9">
        <w:rPr>
          <w:rFonts w:hint="eastAsia"/>
        </w:rPr>
        <w:t>提供了一种很好地抽象方式，将底层的通信细节屏蔽起来，而且也能够基于此来设计满足扩展性，比如，如果有其他</w:t>
      </w:r>
      <w:proofErr w:type="gramStart"/>
      <w:r w:rsidRPr="00790BB9">
        <w:rPr>
          <w:rFonts w:hint="eastAsia"/>
        </w:rPr>
        <w:t>不</w:t>
      </w:r>
      <w:proofErr w:type="gramEnd"/>
      <w:r w:rsidRPr="00790BB9">
        <w:rPr>
          <w:rFonts w:hint="eastAsia"/>
        </w:rPr>
        <w:t>基于</w:t>
      </w:r>
      <w:r w:rsidRPr="00790BB9">
        <w:rPr>
          <w:rFonts w:hint="eastAsia"/>
        </w:rPr>
        <w:t>Netty</w:t>
      </w:r>
      <w:r w:rsidRPr="00790BB9">
        <w:rPr>
          <w:rFonts w:hint="eastAsia"/>
        </w:rPr>
        <w:t>的网络通信框架的新的</w:t>
      </w:r>
      <w:r w:rsidRPr="00790BB9">
        <w:rPr>
          <w:rFonts w:hint="eastAsia"/>
        </w:rPr>
        <w:t>RPC</w:t>
      </w:r>
      <w:r w:rsidRPr="00790BB9">
        <w:rPr>
          <w:rFonts w:hint="eastAsia"/>
        </w:rPr>
        <w:t>接入需求，可以很好地扩展而不影响上层的设计。</w:t>
      </w:r>
      <w:r w:rsidRPr="00790BB9">
        <w:rPr>
          <w:rFonts w:hint="eastAsia"/>
        </w:rPr>
        <w:t>RPC</w:t>
      </w:r>
      <w:r w:rsidRPr="00790BB9">
        <w:rPr>
          <w:rFonts w:hint="eastAsia"/>
        </w:rPr>
        <w:t>层设计，如下图类图所示：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7C1FC6B4" wp14:editId="36083AA9">
            <wp:extent cx="5603756" cy="3810945"/>
            <wp:effectExtent l="0" t="0" r="0" b="0"/>
            <wp:docPr id="11" name="图片 11" descr="http://www.uml.org.cn/bigdata/images/20170111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ml.org.cn/bigdata/images/20170111050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1816" cy="3816426"/>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任何两个</w:t>
      </w:r>
      <w:r w:rsidRPr="00790BB9">
        <w:rPr>
          <w:rFonts w:hint="eastAsia"/>
        </w:rPr>
        <w:t>Endpoint</w:t>
      </w:r>
      <w:r w:rsidRPr="00790BB9">
        <w:rPr>
          <w:rFonts w:hint="eastAsia"/>
        </w:rPr>
        <w:t>只能通过消息进行通信，可以实现一个</w:t>
      </w:r>
      <w:r w:rsidRPr="00790BB9">
        <w:rPr>
          <w:rFonts w:hint="eastAsia"/>
        </w:rPr>
        <w:t>RpcEndpoint</w:t>
      </w:r>
      <w:r w:rsidRPr="00790BB9">
        <w:rPr>
          <w:rFonts w:hint="eastAsia"/>
        </w:rPr>
        <w:t>和一个</w:t>
      </w:r>
      <w:r w:rsidRPr="00790BB9">
        <w:rPr>
          <w:rFonts w:hint="eastAsia"/>
        </w:rPr>
        <w:t>RpcEndpointRef</w:t>
      </w:r>
      <w:r w:rsidRPr="00790BB9">
        <w:rPr>
          <w:rFonts w:hint="eastAsia"/>
        </w:rPr>
        <w:t>：想要与</w:t>
      </w:r>
      <w:r w:rsidRPr="00790BB9">
        <w:rPr>
          <w:rFonts w:hint="eastAsia"/>
        </w:rPr>
        <w:t>RpcEndpoint</w:t>
      </w:r>
      <w:r w:rsidRPr="00790BB9">
        <w:rPr>
          <w:rFonts w:hint="eastAsia"/>
        </w:rPr>
        <w:t>通信，需要获取到该</w:t>
      </w:r>
      <w:r w:rsidRPr="00790BB9">
        <w:rPr>
          <w:rFonts w:hint="eastAsia"/>
        </w:rPr>
        <w:t>RpcEndpoint</w:t>
      </w:r>
      <w:r w:rsidRPr="00790BB9">
        <w:rPr>
          <w:rFonts w:hint="eastAsia"/>
        </w:rPr>
        <w:t>对应的</w:t>
      </w:r>
      <w:r w:rsidRPr="00790BB9">
        <w:rPr>
          <w:rFonts w:hint="eastAsia"/>
        </w:rPr>
        <w:t>RpcEndpointRef</w:t>
      </w:r>
      <w:r w:rsidRPr="00790BB9">
        <w:rPr>
          <w:rFonts w:hint="eastAsia"/>
        </w:rPr>
        <w:t>即可，而且管理</w:t>
      </w:r>
      <w:r w:rsidRPr="00790BB9">
        <w:rPr>
          <w:rFonts w:hint="eastAsia"/>
        </w:rPr>
        <w:t>RpcEndpoint</w:t>
      </w:r>
      <w:r w:rsidRPr="00790BB9">
        <w:rPr>
          <w:rFonts w:hint="eastAsia"/>
        </w:rPr>
        <w:t>和</w:t>
      </w:r>
      <w:r w:rsidRPr="00790BB9">
        <w:rPr>
          <w:rFonts w:hint="eastAsia"/>
        </w:rPr>
        <w:t>RpcEndpointRef</w:t>
      </w:r>
      <w:r w:rsidRPr="00790BB9">
        <w:rPr>
          <w:rFonts w:hint="eastAsia"/>
        </w:rPr>
        <w:t>创建及其通信的逻辑，统一在</w:t>
      </w:r>
      <w:r w:rsidRPr="00790BB9">
        <w:rPr>
          <w:rFonts w:hint="eastAsia"/>
        </w:rPr>
        <w:t>RpcEnv</w:t>
      </w:r>
      <w:r w:rsidRPr="00790BB9">
        <w:rPr>
          <w:rFonts w:hint="eastAsia"/>
        </w:rPr>
        <w:t>对象中管理。</w:t>
      </w:r>
    </w:p>
    <w:p w:rsidR="009A4907" w:rsidRPr="009A4907" w:rsidRDefault="009A4907" w:rsidP="009A4907">
      <w:pPr>
        <w:pStyle w:val="2"/>
      </w:pPr>
      <w:bookmarkStart w:id="7" w:name="_Toc492099120"/>
      <w:r w:rsidRPr="009A4907">
        <w:rPr>
          <w:rFonts w:hint="eastAsia"/>
        </w:rPr>
        <w:t>启动</w:t>
      </w:r>
      <w:r w:rsidRPr="009A4907">
        <w:rPr>
          <w:rFonts w:hint="eastAsia"/>
        </w:rPr>
        <w:t>Standalone</w:t>
      </w:r>
      <w:r w:rsidRPr="009A4907">
        <w:rPr>
          <w:rFonts w:hint="eastAsia"/>
        </w:rPr>
        <w:t>集群</w:t>
      </w:r>
      <w:bookmarkEnd w:id="7"/>
    </w:p>
    <w:p w:rsidR="009A4907" w:rsidRPr="00790BB9" w:rsidRDefault="009A4907" w:rsidP="00790BB9">
      <w:pPr>
        <w:pStyle w:val="a1"/>
      </w:pPr>
      <w:r w:rsidRPr="00790BB9">
        <w:rPr>
          <w:rFonts w:hint="eastAsia"/>
        </w:rPr>
        <w:t>Standalone</w:t>
      </w:r>
      <w:r w:rsidRPr="00790BB9">
        <w:rPr>
          <w:rFonts w:hint="eastAsia"/>
        </w:rPr>
        <w:t>模式下，</w:t>
      </w:r>
      <w:r w:rsidRPr="00790BB9">
        <w:rPr>
          <w:rFonts w:hint="eastAsia"/>
        </w:rPr>
        <w:t>Spark</w:t>
      </w:r>
      <w:r w:rsidRPr="00790BB9">
        <w:rPr>
          <w:rFonts w:hint="eastAsia"/>
        </w:rPr>
        <w:t>集群采用了简单的</w:t>
      </w:r>
      <w:r w:rsidRPr="00790BB9">
        <w:rPr>
          <w:rFonts w:hint="eastAsia"/>
        </w:rPr>
        <w:t>Master-Slave</w:t>
      </w:r>
      <w:r w:rsidRPr="00790BB9">
        <w:rPr>
          <w:rFonts w:hint="eastAsia"/>
        </w:rPr>
        <w:t>架构模式，</w:t>
      </w:r>
      <w:r w:rsidRPr="00790BB9">
        <w:rPr>
          <w:rFonts w:hint="eastAsia"/>
        </w:rPr>
        <w:t>Master</w:t>
      </w:r>
      <w:r w:rsidRPr="00790BB9">
        <w:rPr>
          <w:rFonts w:hint="eastAsia"/>
        </w:rPr>
        <w:t>统一管理所有的</w:t>
      </w:r>
      <w:r w:rsidRPr="00790BB9">
        <w:rPr>
          <w:rFonts w:hint="eastAsia"/>
        </w:rPr>
        <w:t>Worker</w:t>
      </w:r>
      <w:r w:rsidRPr="00790BB9">
        <w:rPr>
          <w:rFonts w:hint="eastAsia"/>
        </w:rPr>
        <w:t>，这种模式很常见，我们简单地看下</w:t>
      </w:r>
      <w:r w:rsidRPr="00790BB9">
        <w:rPr>
          <w:rFonts w:hint="eastAsia"/>
        </w:rPr>
        <w:t>Spark Standalone</w:t>
      </w:r>
      <w:r w:rsidRPr="00790BB9">
        <w:rPr>
          <w:rFonts w:hint="eastAsia"/>
        </w:rPr>
        <w:t>集群启动的基本流程，如下图所示：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6A16E545" wp14:editId="4D5632A9">
            <wp:extent cx="5466840" cy="1792186"/>
            <wp:effectExtent l="0" t="0" r="635" b="0"/>
            <wp:docPr id="10" name="图片 10" descr="http://www.uml.org.cn/bigdata/images/201701110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uml.org.cn/bigdata/images/2017011105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3744" cy="1797728"/>
                    </a:xfrm>
                    <a:prstGeom prst="rect">
                      <a:avLst/>
                    </a:prstGeom>
                    <a:noFill/>
                    <a:ln>
                      <a:noFill/>
                    </a:ln>
                  </pic:spPr>
                </pic:pic>
              </a:graphicData>
            </a:graphic>
          </wp:inline>
        </w:drawing>
      </w:r>
    </w:p>
    <w:p w:rsidR="009A4907" w:rsidRPr="00790BB9" w:rsidRDefault="009A4907" w:rsidP="00790BB9">
      <w:pPr>
        <w:pStyle w:val="a1"/>
      </w:pPr>
      <w:r w:rsidRPr="00790BB9">
        <w:rPr>
          <w:rFonts w:hint="eastAsia"/>
        </w:rPr>
        <w:lastRenderedPageBreak/>
        <w:t>可以看到，</w:t>
      </w:r>
      <w:r w:rsidRPr="00790BB9">
        <w:rPr>
          <w:rFonts w:hint="eastAsia"/>
        </w:rPr>
        <w:t>Spark</w:t>
      </w:r>
      <w:r w:rsidRPr="00790BB9">
        <w:rPr>
          <w:rFonts w:hint="eastAsia"/>
        </w:rPr>
        <w:t>集群采用的消息的模式进行通信，也就是</w:t>
      </w:r>
      <w:r w:rsidRPr="00790BB9">
        <w:rPr>
          <w:rFonts w:hint="eastAsia"/>
        </w:rPr>
        <w:t>EDA</w:t>
      </w:r>
      <w:r w:rsidRPr="00790BB9">
        <w:rPr>
          <w:rFonts w:hint="eastAsia"/>
        </w:rPr>
        <w:t>架构模式，借助于</w:t>
      </w:r>
      <w:r w:rsidRPr="00790BB9">
        <w:rPr>
          <w:rFonts w:hint="eastAsia"/>
        </w:rPr>
        <w:t>RPC</w:t>
      </w:r>
      <w:r w:rsidRPr="00790BB9">
        <w:rPr>
          <w:rFonts w:hint="eastAsia"/>
        </w:rPr>
        <w:t>层的优雅设计，任何两个</w:t>
      </w:r>
      <w:r w:rsidRPr="00790BB9">
        <w:rPr>
          <w:rFonts w:hint="eastAsia"/>
        </w:rPr>
        <w:t>Endpoint</w:t>
      </w:r>
      <w:r w:rsidRPr="00790BB9">
        <w:rPr>
          <w:rFonts w:hint="eastAsia"/>
        </w:rPr>
        <w:t>想要通信，发送消息并携带数据即可。上图的流程描述如下所示：</w:t>
      </w:r>
    </w:p>
    <w:p w:rsidR="009A4907" w:rsidRPr="00790BB9" w:rsidRDefault="009A4907" w:rsidP="005812DB">
      <w:pPr>
        <w:pStyle w:val="a1"/>
        <w:numPr>
          <w:ilvl w:val="0"/>
          <w:numId w:val="18"/>
        </w:numPr>
      </w:pPr>
      <w:r w:rsidRPr="00790BB9">
        <w:rPr>
          <w:rFonts w:hint="eastAsia"/>
        </w:rPr>
        <w:t>Master</w:t>
      </w:r>
      <w:r w:rsidRPr="00790BB9">
        <w:rPr>
          <w:rFonts w:hint="eastAsia"/>
        </w:rPr>
        <w:t>启动时首先创一个</w:t>
      </w:r>
      <w:r w:rsidRPr="00790BB9">
        <w:rPr>
          <w:rFonts w:hint="eastAsia"/>
        </w:rPr>
        <w:t>RpcEnv</w:t>
      </w:r>
      <w:r w:rsidRPr="00790BB9">
        <w:rPr>
          <w:rFonts w:hint="eastAsia"/>
        </w:rPr>
        <w:t>对象，负责管理所有通信逻辑</w:t>
      </w:r>
    </w:p>
    <w:p w:rsidR="009A4907" w:rsidRPr="00790BB9" w:rsidRDefault="009A4907" w:rsidP="005812DB">
      <w:pPr>
        <w:pStyle w:val="a1"/>
        <w:numPr>
          <w:ilvl w:val="0"/>
          <w:numId w:val="18"/>
        </w:numPr>
      </w:pPr>
      <w:r w:rsidRPr="00790BB9">
        <w:rPr>
          <w:rFonts w:hint="eastAsia"/>
        </w:rPr>
        <w:t>Master</w:t>
      </w:r>
      <w:r w:rsidRPr="00790BB9">
        <w:rPr>
          <w:rFonts w:hint="eastAsia"/>
        </w:rPr>
        <w:t>通过</w:t>
      </w:r>
      <w:r w:rsidRPr="00790BB9">
        <w:rPr>
          <w:rFonts w:hint="eastAsia"/>
        </w:rPr>
        <w:t>RpcEnv</w:t>
      </w:r>
      <w:r w:rsidRPr="00790BB9">
        <w:rPr>
          <w:rFonts w:hint="eastAsia"/>
        </w:rPr>
        <w:t>对象创建一个</w:t>
      </w:r>
      <w:r w:rsidRPr="00790BB9">
        <w:rPr>
          <w:rFonts w:hint="eastAsia"/>
        </w:rPr>
        <w:t>Endpoint</w:t>
      </w:r>
      <w:r w:rsidRPr="00790BB9">
        <w:rPr>
          <w:rFonts w:hint="eastAsia"/>
        </w:rPr>
        <w:t>，</w:t>
      </w:r>
      <w:r w:rsidRPr="00790BB9">
        <w:rPr>
          <w:rFonts w:hint="eastAsia"/>
        </w:rPr>
        <w:t>Master</w:t>
      </w:r>
      <w:r w:rsidRPr="00790BB9">
        <w:rPr>
          <w:rFonts w:hint="eastAsia"/>
        </w:rPr>
        <w:t>就是一个</w:t>
      </w:r>
      <w:r w:rsidRPr="00790BB9">
        <w:rPr>
          <w:rFonts w:hint="eastAsia"/>
        </w:rPr>
        <w:t>Endpoint</w:t>
      </w:r>
      <w:r w:rsidRPr="00790BB9">
        <w:rPr>
          <w:rFonts w:hint="eastAsia"/>
        </w:rPr>
        <w:t>，</w:t>
      </w:r>
      <w:r w:rsidRPr="00790BB9">
        <w:rPr>
          <w:rFonts w:hint="eastAsia"/>
        </w:rPr>
        <w:t>Worker</w:t>
      </w:r>
      <w:r w:rsidRPr="00790BB9">
        <w:rPr>
          <w:rFonts w:hint="eastAsia"/>
        </w:rPr>
        <w:t>可以与其进行通信</w:t>
      </w:r>
    </w:p>
    <w:p w:rsidR="009A4907" w:rsidRPr="00790BB9" w:rsidRDefault="009A4907" w:rsidP="005812DB">
      <w:pPr>
        <w:pStyle w:val="a1"/>
        <w:numPr>
          <w:ilvl w:val="0"/>
          <w:numId w:val="18"/>
        </w:numPr>
      </w:pPr>
      <w:r w:rsidRPr="00790BB9">
        <w:rPr>
          <w:rFonts w:hint="eastAsia"/>
        </w:rPr>
        <w:t>Worker</w:t>
      </w:r>
      <w:r w:rsidRPr="00790BB9">
        <w:rPr>
          <w:rFonts w:hint="eastAsia"/>
        </w:rPr>
        <w:t>启动时也是创一个</w:t>
      </w:r>
      <w:r w:rsidRPr="00790BB9">
        <w:rPr>
          <w:rFonts w:hint="eastAsia"/>
        </w:rPr>
        <w:t>RpcEnv</w:t>
      </w:r>
      <w:r w:rsidRPr="00790BB9">
        <w:rPr>
          <w:rFonts w:hint="eastAsia"/>
        </w:rPr>
        <w:t>对象</w:t>
      </w:r>
    </w:p>
    <w:p w:rsidR="009A4907" w:rsidRPr="00790BB9" w:rsidRDefault="009A4907" w:rsidP="005812DB">
      <w:pPr>
        <w:pStyle w:val="a1"/>
        <w:numPr>
          <w:ilvl w:val="0"/>
          <w:numId w:val="18"/>
        </w:numPr>
      </w:pPr>
      <w:r w:rsidRPr="00790BB9">
        <w:rPr>
          <w:rFonts w:hint="eastAsia"/>
        </w:rPr>
        <w:t>Worker</w:t>
      </w:r>
      <w:r w:rsidRPr="00790BB9">
        <w:rPr>
          <w:rFonts w:hint="eastAsia"/>
        </w:rPr>
        <w:t>通过</w:t>
      </w:r>
      <w:r w:rsidRPr="00790BB9">
        <w:rPr>
          <w:rFonts w:hint="eastAsia"/>
        </w:rPr>
        <w:t>RpcEnv</w:t>
      </w:r>
      <w:r w:rsidRPr="00790BB9">
        <w:rPr>
          <w:rFonts w:hint="eastAsia"/>
        </w:rPr>
        <w:t>对象创建一个</w:t>
      </w:r>
      <w:r w:rsidRPr="00790BB9">
        <w:rPr>
          <w:rFonts w:hint="eastAsia"/>
        </w:rPr>
        <w:t>Endpoint</w:t>
      </w:r>
    </w:p>
    <w:p w:rsidR="009A4907" w:rsidRPr="00790BB9" w:rsidRDefault="009A4907" w:rsidP="005812DB">
      <w:pPr>
        <w:pStyle w:val="a1"/>
        <w:numPr>
          <w:ilvl w:val="0"/>
          <w:numId w:val="18"/>
        </w:numPr>
      </w:pPr>
      <w:r w:rsidRPr="00790BB9">
        <w:rPr>
          <w:rFonts w:hint="eastAsia"/>
        </w:rPr>
        <w:t>Worker</w:t>
      </w:r>
      <w:r w:rsidRPr="00790BB9">
        <w:rPr>
          <w:rFonts w:hint="eastAsia"/>
        </w:rPr>
        <w:t>通过</w:t>
      </w:r>
      <w:r w:rsidRPr="00790BB9">
        <w:rPr>
          <w:rFonts w:hint="eastAsia"/>
        </w:rPr>
        <w:t>RpcEnv</w:t>
      </w:r>
      <w:r w:rsidRPr="00790BB9">
        <w:rPr>
          <w:rFonts w:hint="eastAsia"/>
        </w:rPr>
        <w:t>对，建立到</w:t>
      </w:r>
      <w:r w:rsidRPr="00790BB9">
        <w:rPr>
          <w:rFonts w:hint="eastAsia"/>
        </w:rPr>
        <w:t>Master</w:t>
      </w:r>
      <w:r w:rsidRPr="00790BB9">
        <w:rPr>
          <w:rFonts w:hint="eastAsia"/>
        </w:rPr>
        <w:t>的连接，获取到一个</w:t>
      </w:r>
      <w:r w:rsidRPr="00790BB9">
        <w:rPr>
          <w:rFonts w:hint="eastAsia"/>
        </w:rPr>
        <w:t>RpcEndpointRef</w:t>
      </w:r>
      <w:r w:rsidRPr="00790BB9">
        <w:rPr>
          <w:rFonts w:hint="eastAsia"/>
        </w:rPr>
        <w:t>对象，通过该对象可以与</w:t>
      </w:r>
      <w:r w:rsidRPr="00790BB9">
        <w:rPr>
          <w:rFonts w:hint="eastAsia"/>
        </w:rPr>
        <w:t>Master</w:t>
      </w:r>
      <w:r w:rsidRPr="00790BB9">
        <w:rPr>
          <w:rFonts w:hint="eastAsia"/>
        </w:rPr>
        <w:t>通信</w:t>
      </w:r>
    </w:p>
    <w:p w:rsidR="009A4907" w:rsidRPr="00790BB9" w:rsidRDefault="009A4907" w:rsidP="005812DB">
      <w:pPr>
        <w:pStyle w:val="a1"/>
        <w:numPr>
          <w:ilvl w:val="0"/>
          <w:numId w:val="18"/>
        </w:numPr>
      </w:pPr>
      <w:r w:rsidRPr="00790BB9">
        <w:rPr>
          <w:rFonts w:hint="eastAsia"/>
        </w:rPr>
        <w:t>Worker</w:t>
      </w:r>
      <w:r w:rsidRPr="00790BB9">
        <w:rPr>
          <w:rFonts w:hint="eastAsia"/>
        </w:rPr>
        <w:t>向</w:t>
      </w:r>
      <w:r w:rsidRPr="00790BB9">
        <w:rPr>
          <w:rFonts w:hint="eastAsia"/>
        </w:rPr>
        <w:t>Master</w:t>
      </w:r>
      <w:r w:rsidRPr="00790BB9">
        <w:rPr>
          <w:rFonts w:hint="eastAsia"/>
        </w:rPr>
        <w:t>注册，注册内容包括主机名、端口、</w:t>
      </w:r>
      <w:r w:rsidRPr="00790BB9">
        <w:rPr>
          <w:rFonts w:hint="eastAsia"/>
        </w:rPr>
        <w:t>CPU Core</w:t>
      </w:r>
      <w:r w:rsidRPr="00790BB9">
        <w:rPr>
          <w:rFonts w:hint="eastAsia"/>
        </w:rPr>
        <w:t>数量、内存数量</w:t>
      </w:r>
    </w:p>
    <w:p w:rsidR="009A4907" w:rsidRPr="00790BB9" w:rsidRDefault="009A4907" w:rsidP="005812DB">
      <w:pPr>
        <w:pStyle w:val="a1"/>
        <w:numPr>
          <w:ilvl w:val="0"/>
          <w:numId w:val="18"/>
        </w:numPr>
      </w:pPr>
      <w:r w:rsidRPr="00790BB9">
        <w:rPr>
          <w:rFonts w:hint="eastAsia"/>
        </w:rPr>
        <w:t>Master</w:t>
      </w:r>
      <w:r w:rsidRPr="00790BB9">
        <w:rPr>
          <w:rFonts w:hint="eastAsia"/>
        </w:rPr>
        <w:t>接收到</w:t>
      </w:r>
      <w:r w:rsidRPr="00790BB9">
        <w:rPr>
          <w:rFonts w:hint="eastAsia"/>
        </w:rPr>
        <w:t>Worker</w:t>
      </w:r>
      <w:r w:rsidRPr="00790BB9">
        <w:rPr>
          <w:rFonts w:hint="eastAsia"/>
        </w:rPr>
        <w:t>的注册，将注册信息维护在内存中的</w:t>
      </w:r>
      <w:r w:rsidRPr="00790BB9">
        <w:rPr>
          <w:rFonts w:hint="eastAsia"/>
        </w:rPr>
        <w:t>Table</w:t>
      </w:r>
      <w:r w:rsidRPr="00790BB9">
        <w:rPr>
          <w:rFonts w:hint="eastAsia"/>
        </w:rPr>
        <w:t>中，其中还包含了一个到</w:t>
      </w:r>
      <w:r w:rsidRPr="00790BB9">
        <w:rPr>
          <w:rFonts w:hint="eastAsia"/>
        </w:rPr>
        <w:t>Worker</w:t>
      </w:r>
      <w:r w:rsidRPr="00790BB9">
        <w:rPr>
          <w:rFonts w:hint="eastAsia"/>
        </w:rPr>
        <w:t>的</w:t>
      </w:r>
      <w:r w:rsidRPr="00790BB9">
        <w:rPr>
          <w:rFonts w:hint="eastAsia"/>
        </w:rPr>
        <w:t>RpcEndpointRef</w:t>
      </w:r>
      <w:r w:rsidRPr="00790BB9">
        <w:rPr>
          <w:rFonts w:hint="eastAsia"/>
        </w:rPr>
        <w:t>对象引用</w:t>
      </w:r>
    </w:p>
    <w:p w:rsidR="009A4907" w:rsidRPr="00790BB9" w:rsidRDefault="009A4907" w:rsidP="005812DB">
      <w:pPr>
        <w:pStyle w:val="a1"/>
        <w:numPr>
          <w:ilvl w:val="0"/>
          <w:numId w:val="18"/>
        </w:numPr>
      </w:pPr>
      <w:r w:rsidRPr="00790BB9">
        <w:rPr>
          <w:rFonts w:hint="eastAsia"/>
        </w:rPr>
        <w:t>Master</w:t>
      </w:r>
      <w:r w:rsidRPr="00790BB9">
        <w:rPr>
          <w:rFonts w:hint="eastAsia"/>
        </w:rPr>
        <w:t>回复</w:t>
      </w:r>
      <w:r w:rsidRPr="00790BB9">
        <w:rPr>
          <w:rFonts w:hint="eastAsia"/>
        </w:rPr>
        <w:t>Worker</w:t>
      </w:r>
      <w:r w:rsidRPr="00790BB9">
        <w:rPr>
          <w:rFonts w:hint="eastAsia"/>
        </w:rPr>
        <w:t>已经接收到注册，告知</w:t>
      </w:r>
      <w:r w:rsidRPr="00790BB9">
        <w:rPr>
          <w:rFonts w:hint="eastAsia"/>
        </w:rPr>
        <w:t>Worker</w:t>
      </w:r>
      <w:r w:rsidRPr="00790BB9">
        <w:rPr>
          <w:rFonts w:hint="eastAsia"/>
        </w:rPr>
        <w:t>已经注册成功</w:t>
      </w:r>
    </w:p>
    <w:p w:rsidR="009A4907" w:rsidRPr="00790BB9" w:rsidRDefault="009A4907" w:rsidP="005812DB">
      <w:pPr>
        <w:pStyle w:val="a1"/>
        <w:numPr>
          <w:ilvl w:val="0"/>
          <w:numId w:val="18"/>
        </w:numPr>
      </w:pPr>
      <w:r w:rsidRPr="00790BB9">
        <w:rPr>
          <w:rFonts w:hint="eastAsia"/>
        </w:rPr>
        <w:t>此时如果有用户提交</w:t>
      </w:r>
      <w:r w:rsidRPr="00790BB9">
        <w:rPr>
          <w:rFonts w:hint="eastAsia"/>
        </w:rPr>
        <w:t>Spark</w:t>
      </w:r>
      <w:r w:rsidRPr="00790BB9">
        <w:rPr>
          <w:rFonts w:hint="eastAsia"/>
        </w:rPr>
        <w:t>程序，</w:t>
      </w:r>
      <w:r w:rsidRPr="00790BB9">
        <w:rPr>
          <w:rFonts w:hint="eastAsia"/>
        </w:rPr>
        <w:t>Master</w:t>
      </w:r>
      <w:r w:rsidRPr="00790BB9">
        <w:rPr>
          <w:rFonts w:hint="eastAsia"/>
        </w:rPr>
        <w:t>需要协调启动</w:t>
      </w:r>
      <w:r w:rsidRPr="00790BB9">
        <w:rPr>
          <w:rFonts w:hint="eastAsia"/>
        </w:rPr>
        <w:t>Driver</w:t>
      </w:r>
      <w:r w:rsidRPr="00790BB9">
        <w:rPr>
          <w:rFonts w:hint="eastAsia"/>
        </w:rPr>
        <w:t>；而</w:t>
      </w:r>
      <w:r w:rsidRPr="00790BB9">
        <w:rPr>
          <w:rFonts w:hint="eastAsia"/>
        </w:rPr>
        <w:t>Worker</w:t>
      </w:r>
      <w:proofErr w:type="gramStart"/>
      <w:r w:rsidRPr="00790BB9">
        <w:rPr>
          <w:rFonts w:hint="eastAsia"/>
        </w:rPr>
        <w:t>端收到</w:t>
      </w:r>
      <w:proofErr w:type="gramEnd"/>
      <w:r w:rsidRPr="00790BB9">
        <w:rPr>
          <w:rFonts w:hint="eastAsia"/>
        </w:rPr>
        <w:t>成功注册响应后，开始周期性向</w:t>
      </w:r>
      <w:r w:rsidRPr="00790BB9">
        <w:rPr>
          <w:rFonts w:hint="eastAsia"/>
        </w:rPr>
        <w:t>Master</w:t>
      </w:r>
      <w:r w:rsidRPr="00790BB9">
        <w:rPr>
          <w:rFonts w:hint="eastAsia"/>
        </w:rPr>
        <w:t>发送心跳</w:t>
      </w:r>
    </w:p>
    <w:p w:rsidR="009A4907" w:rsidRPr="009A4907" w:rsidRDefault="009A4907" w:rsidP="009A4907">
      <w:pPr>
        <w:pStyle w:val="2"/>
      </w:pPr>
      <w:bookmarkStart w:id="8" w:name="_Toc492099121"/>
      <w:r w:rsidRPr="009A4907">
        <w:rPr>
          <w:rFonts w:hint="eastAsia"/>
        </w:rPr>
        <w:t>核心组件</w:t>
      </w:r>
      <w:bookmarkEnd w:id="8"/>
    </w:p>
    <w:p w:rsidR="009A4907" w:rsidRPr="00790BB9" w:rsidRDefault="009A4907" w:rsidP="00790BB9">
      <w:pPr>
        <w:pStyle w:val="a1"/>
      </w:pPr>
      <w:r w:rsidRPr="00790BB9">
        <w:rPr>
          <w:rFonts w:hint="eastAsia"/>
        </w:rPr>
        <w:t>集群处理计算任务的运行时（用户提交了</w:t>
      </w:r>
      <w:r w:rsidRPr="00790BB9">
        <w:rPr>
          <w:rFonts w:hint="eastAsia"/>
        </w:rPr>
        <w:t>Spark</w:t>
      </w:r>
      <w:r w:rsidRPr="00790BB9">
        <w:rPr>
          <w:rFonts w:hint="eastAsia"/>
        </w:rPr>
        <w:t>程序），</w:t>
      </w:r>
      <w:proofErr w:type="gramStart"/>
      <w:r w:rsidRPr="00790BB9">
        <w:rPr>
          <w:rFonts w:hint="eastAsia"/>
        </w:rPr>
        <w:t>最</w:t>
      </w:r>
      <w:proofErr w:type="gramEnd"/>
      <w:r w:rsidRPr="00790BB9">
        <w:rPr>
          <w:rFonts w:hint="eastAsia"/>
        </w:rPr>
        <w:t>核心的顶层组件就是</w:t>
      </w:r>
      <w:r w:rsidRPr="00790BB9">
        <w:rPr>
          <w:rFonts w:hint="eastAsia"/>
        </w:rPr>
        <w:t>Driver</w:t>
      </w:r>
      <w:r w:rsidRPr="00790BB9">
        <w:rPr>
          <w:rFonts w:hint="eastAsia"/>
        </w:rPr>
        <w:t>和</w:t>
      </w:r>
      <w:r w:rsidRPr="00790BB9">
        <w:rPr>
          <w:rFonts w:hint="eastAsia"/>
        </w:rPr>
        <w:t>Executor</w:t>
      </w:r>
      <w:r w:rsidRPr="00790BB9">
        <w:rPr>
          <w:rFonts w:hint="eastAsia"/>
        </w:rPr>
        <w:t>，它们内部管理很多重要的组件来协同完成计算任务，核心组件</w:t>
      </w:r>
      <w:proofErr w:type="gramStart"/>
      <w:r w:rsidRPr="00790BB9">
        <w:rPr>
          <w:rFonts w:hint="eastAsia"/>
        </w:rPr>
        <w:t>栈</w:t>
      </w:r>
      <w:proofErr w:type="gramEnd"/>
      <w:r w:rsidRPr="00790BB9">
        <w:rPr>
          <w:rFonts w:hint="eastAsia"/>
        </w:rPr>
        <w:t>如下图所示：</w:t>
      </w:r>
    </w:p>
    <w:p w:rsidR="009A4907" w:rsidRPr="00790BB9" w:rsidRDefault="009A4907" w:rsidP="00790BB9">
      <w:r w:rsidRPr="00790BB9">
        <w:rPr>
          <w:noProof/>
        </w:rPr>
        <w:drawing>
          <wp:inline distT="0" distB="0" distL="0" distR="0" wp14:anchorId="0B6667E7" wp14:editId="62C1870F">
            <wp:extent cx="5554857" cy="2162913"/>
            <wp:effectExtent l="0" t="0" r="8255" b="8890"/>
            <wp:docPr id="9" name="图片 9" descr="http://www.uml.org.cn/bigdata/images/20170111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uml.org.cn/bigdata/images/2017011105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9465" cy="2164707"/>
                    </a:xfrm>
                    <a:prstGeom prst="rect">
                      <a:avLst/>
                    </a:prstGeom>
                    <a:noFill/>
                    <a:ln>
                      <a:noFill/>
                    </a:ln>
                  </pic:spPr>
                </pic:pic>
              </a:graphicData>
            </a:graphic>
          </wp:inline>
        </w:drawing>
      </w:r>
    </w:p>
    <w:p w:rsidR="009A4907" w:rsidRPr="00790BB9" w:rsidRDefault="009A4907" w:rsidP="00790BB9">
      <w:pPr>
        <w:pStyle w:val="a1"/>
      </w:pPr>
      <w:r w:rsidRPr="00790BB9">
        <w:rPr>
          <w:rFonts w:hint="eastAsia"/>
        </w:rPr>
        <w:t>Driver</w:t>
      </w:r>
      <w:r w:rsidRPr="00790BB9">
        <w:rPr>
          <w:rFonts w:hint="eastAsia"/>
        </w:rPr>
        <w:t>和</w:t>
      </w:r>
      <w:r w:rsidRPr="00790BB9">
        <w:rPr>
          <w:rFonts w:hint="eastAsia"/>
        </w:rPr>
        <w:t>Executor</w:t>
      </w:r>
      <w:r w:rsidRPr="00790BB9">
        <w:rPr>
          <w:rFonts w:hint="eastAsia"/>
        </w:rPr>
        <w:t>都是运行时创建的组件，一旦用户程序运行结束，他们都会释放资源，等待下一个用户程序提交到集群而进行后续调度。上图，我们列出了大多数组件，其中</w:t>
      </w:r>
      <w:r w:rsidRPr="00790BB9">
        <w:rPr>
          <w:rFonts w:hint="eastAsia"/>
        </w:rPr>
        <w:t>SparkEnv</w:t>
      </w:r>
      <w:r w:rsidRPr="00790BB9">
        <w:rPr>
          <w:rFonts w:hint="eastAsia"/>
        </w:rPr>
        <w:t>是一个重量级组件，他们内部包含计算过</w:t>
      </w:r>
      <w:r w:rsidRPr="00790BB9">
        <w:rPr>
          <w:rFonts w:hint="eastAsia"/>
        </w:rPr>
        <w:lastRenderedPageBreak/>
        <w:t>程中需要的主要组件，而且，</w:t>
      </w:r>
      <w:r w:rsidRPr="00790BB9">
        <w:rPr>
          <w:rFonts w:hint="eastAsia"/>
        </w:rPr>
        <w:t>Driver</w:t>
      </w:r>
      <w:r w:rsidRPr="00790BB9">
        <w:rPr>
          <w:rFonts w:hint="eastAsia"/>
        </w:rPr>
        <w:t>和</w:t>
      </w:r>
      <w:r w:rsidRPr="00790BB9">
        <w:rPr>
          <w:rFonts w:hint="eastAsia"/>
        </w:rPr>
        <w:t>Executor</w:t>
      </w:r>
      <w:r w:rsidRPr="00790BB9">
        <w:rPr>
          <w:rFonts w:hint="eastAsia"/>
        </w:rPr>
        <w:t>共同需要的组件在</w:t>
      </w:r>
      <w:r w:rsidRPr="00790BB9">
        <w:rPr>
          <w:rFonts w:hint="eastAsia"/>
        </w:rPr>
        <w:t>SparkEnv</w:t>
      </w:r>
      <w:r w:rsidRPr="00790BB9">
        <w:rPr>
          <w:rFonts w:hint="eastAsia"/>
        </w:rPr>
        <w:t>中也包含了很多。这里，我们不做过多详述，后面交互流程等处会说明大部分组件负责的功能。</w:t>
      </w:r>
    </w:p>
    <w:p w:rsidR="009A4907" w:rsidRPr="009A4907" w:rsidRDefault="009A4907" w:rsidP="009A4907">
      <w:pPr>
        <w:pStyle w:val="2"/>
      </w:pPr>
      <w:bookmarkStart w:id="9" w:name="_Toc492099122"/>
      <w:r w:rsidRPr="009A4907">
        <w:rPr>
          <w:rFonts w:hint="eastAsia"/>
        </w:rPr>
        <w:t>核心组件交互流程</w:t>
      </w:r>
      <w:bookmarkEnd w:id="9"/>
    </w:p>
    <w:p w:rsidR="009A4907" w:rsidRPr="00790BB9" w:rsidRDefault="009A4907" w:rsidP="00790BB9">
      <w:pPr>
        <w:pStyle w:val="a1"/>
      </w:pPr>
      <w:r w:rsidRPr="00790BB9">
        <w:rPr>
          <w:rFonts w:hint="eastAsia"/>
        </w:rPr>
        <w:t>在</w:t>
      </w:r>
      <w:r w:rsidRPr="00790BB9">
        <w:rPr>
          <w:rFonts w:hint="eastAsia"/>
        </w:rPr>
        <w:t>Standalone</w:t>
      </w:r>
      <w:r w:rsidRPr="00790BB9">
        <w:rPr>
          <w:rFonts w:hint="eastAsia"/>
        </w:rPr>
        <w:t>模式下，</w:t>
      </w:r>
      <w:r w:rsidRPr="00790BB9">
        <w:rPr>
          <w:rFonts w:hint="eastAsia"/>
        </w:rPr>
        <w:t>Spark</w:t>
      </w:r>
      <w:r w:rsidRPr="00790BB9">
        <w:rPr>
          <w:rFonts w:hint="eastAsia"/>
        </w:rPr>
        <w:t>中各个组件之间交互还是比较复杂的，但是对于一个通用的分布式计算系统来说，这些都是非常重要而且比较基础的交互。首先，为了理解组件之间的主要交互流程，我们给出一些基本要点：</w:t>
      </w:r>
    </w:p>
    <w:p w:rsidR="009A4907" w:rsidRPr="00790BB9" w:rsidRDefault="009A4907" w:rsidP="00790BB9">
      <w:pPr>
        <w:pStyle w:val="a1"/>
      </w:pPr>
      <w:r w:rsidRPr="00790BB9">
        <w:rPr>
          <w:rFonts w:hint="eastAsia"/>
        </w:rPr>
        <w:t>一个</w:t>
      </w:r>
      <w:r w:rsidRPr="00790BB9">
        <w:rPr>
          <w:rFonts w:hint="eastAsia"/>
        </w:rPr>
        <w:t>Application</w:t>
      </w:r>
      <w:r w:rsidRPr="00790BB9">
        <w:rPr>
          <w:rFonts w:hint="eastAsia"/>
        </w:rPr>
        <w:t>会启动一个</w:t>
      </w:r>
      <w:r w:rsidRPr="00790BB9">
        <w:rPr>
          <w:rFonts w:hint="eastAsia"/>
        </w:rPr>
        <w:t>Driver</w:t>
      </w:r>
    </w:p>
    <w:p w:rsidR="009A4907" w:rsidRPr="00790BB9" w:rsidRDefault="009A4907" w:rsidP="00790BB9">
      <w:pPr>
        <w:pStyle w:val="a1"/>
      </w:pPr>
      <w:r w:rsidRPr="00790BB9">
        <w:rPr>
          <w:rFonts w:hint="eastAsia"/>
        </w:rPr>
        <w:t>一个</w:t>
      </w:r>
      <w:r w:rsidRPr="00790BB9">
        <w:rPr>
          <w:rFonts w:hint="eastAsia"/>
        </w:rPr>
        <w:t>Driver</w:t>
      </w:r>
      <w:r w:rsidRPr="00790BB9">
        <w:rPr>
          <w:rFonts w:hint="eastAsia"/>
        </w:rPr>
        <w:t>负责跟踪管理该</w:t>
      </w:r>
      <w:r w:rsidRPr="00790BB9">
        <w:rPr>
          <w:rFonts w:hint="eastAsia"/>
        </w:rPr>
        <w:t>Application</w:t>
      </w:r>
      <w:r w:rsidRPr="00790BB9">
        <w:rPr>
          <w:rFonts w:hint="eastAsia"/>
        </w:rPr>
        <w:t>运行过程中所有的资源状态和任务状态</w:t>
      </w:r>
    </w:p>
    <w:p w:rsidR="009A4907" w:rsidRPr="00790BB9" w:rsidRDefault="009A4907" w:rsidP="00790BB9">
      <w:pPr>
        <w:pStyle w:val="a1"/>
      </w:pPr>
      <w:r w:rsidRPr="00790BB9">
        <w:rPr>
          <w:rFonts w:hint="eastAsia"/>
        </w:rPr>
        <w:t>一个</w:t>
      </w:r>
      <w:r w:rsidRPr="00790BB9">
        <w:rPr>
          <w:rFonts w:hint="eastAsia"/>
        </w:rPr>
        <w:t>Driver</w:t>
      </w:r>
      <w:r w:rsidRPr="00790BB9">
        <w:rPr>
          <w:rFonts w:hint="eastAsia"/>
        </w:rPr>
        <w:t>会管理一组</w:t>
      </w:r>
      <w:r w:rsidRPr="00790BB9">
        <w:rPr>
          <w:rFonts w:hint="eastAsia"/>
        </w:rPr>
        <w:t>Executor</w:t>
      </w:r>
    </w:p>
    <w:p w:rsidR="009A4907" w:rsidRPr="00790BB9" w:rsidRDefault="009A4907" w:rsidP="00790BB9">
      <w:pPr>
        <w:pStyle w:val="a1"/>
      </w:pPr>
      <w:r w:rsidRPr="00790BB9">
        <w:rPr>
          <w:rFonts w:hint="eastAsia"/>
        </w:rPr>
        <w:t>一个</w:t>
      </w:r>
      <w:r w:rsidRPr="00790BB9">
        <w:rPr>
          <w:rFonts w:hint="eastAsia"/>
        </w:rPr>
        <w:t>Executor</w:t>
      </w:r>
      <w:r w:rsidRPr="00790BB9">
        <w:rPr>
          <w:rFonts w:hint="eastAsia"/>
        </w:rPr>
        <w:t>只执行属于一个</w:t>
      </w:r>
      <w:r w:rsidRPr="00790BB9">
        <w:rPr>
          <w:rFonts w:hint="eastAsia"/>
        </w:rPr>
        <w:t>Driver</w:t>
      </w:r>
      <w:r w:rsidRPr="00790BB9">
        <w:rPr>
          <w:rFonts w:hint="eastAsia"/>
        </w:rPr>
        <w:t>的</w:t>
      </w:r>
      <w:r w:rsidRPr="00790BB9">
        <w:rPr>
          <w:rFonts w:hint="eastAsia"/>
        </w:rPr>
        <w:t>Task</w:t>
      </w:r>
    </w:p>
    <w:p w:rsidR="009A4907" w:rsidRPr="00790BB9" w:rsidRDefault="009A4907" w:rsidP="00790BB9">
      <w:pPr>
        <w:pStyle w:val="a1"/>
      </w:pPr>
      <w:r w:rsidRPr="00790BB9">
        <w:rPr>
          <w:rFonts w:hint="eastAsia"/>
        </w:rPr>
        <w:t>核心组件之间的主要交互流程，如下图所示：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72ACC89B" wp14:editId="38CA9CE0">
            <wp:extent cx="5559747" cy="3710870"/>
            <wp:effectExtent l="0" t="0" r="3175" b="4445"/>
            <wp:docPr id="8" name="图片 8" descr="http://www.uml.org.cn/bigdata/images/20170111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uml.org.cn/bigdata/images/2017011105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6929" cy="3715664"/>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上图中，通过不同颜色或类型的线条，给出了如下</w:t>
      </w:r>
      <w:r w:rsidRPr="00790BB9">
        <w:rPr>
          <w:rFonts w:hint="eastAsia"/>
        </w:rPr>
        <w:t>6</w:t>
      </w:r>
      <w:r w:rsidRPr="00790BB9">
        <w:rPr>
          <w:rFonts w:hint="eastAsia"/>
        </w:rPr>
        <w:t>个核心的交互流程，我们会详细说明：</w:t>
      </w:r>
    </w:p>
    <w:p w:rsidR="009A4907" w:rsidRPr="00015F06" w:rsidRDefault="009A4907" w:rsidP="00790BB9">
      <w:pPr>
        <w:pStyle w:val="a1"/>
        <w:rPr>
          <w:b/>
          <w:i/>
        </w:rPr>
      </w:pPr>
      <w:r w:rsidRPr="00015F06">
        <w:rPr>
          <w:rFonts w:hint="eastAsia"/>
          <w:b/>
          <w:i/>
        </w:rPr>
        <w:t>橙色：提交用户</w:t>
      </w:r>
      <w:r w:rsidRPr="00015F06">
        <w:rPr>
          <w:rFonts w:hint="eastAsia"/>
          <w:b/>
          <w:i/>
        </w:rPr>
        <w:t>Spark</w:t>
      </w:r>
      <w:r w:rsidRPr="00015F06">
        <w:rPr>
          <w:rFonts w:hint="eastAsia"/>
          <w:b/>
          <w:i/>
        </w:rPr>
        <w:t>程序</w:t>
      </w:r>
    </w:p>
    <w:p w:rsidR="009A4907" w:rsidRPr="00790BB9" w:rsidRDefault="009A4907" w:rsidP="00790BB9">
      <w:pPr>
        <w:pStyle w:val="a1"/>
      </w:pPr>
      <w:r w:rsidRPr="00790BB9">
        <w:rPr>
          <w:rFonts w:hint="eastAsia"/>
        </w:rPr>
        <w:t>用户提交一个</w:t>
      </w:r>
      <w:r w:rsidRPr="00790BB9">
        <w:rPr>
          <w:rFonts w:hint="eastAsia"/>
        </w:rPr>
        <w:t>Spark</w:t>
      </w:r>
      <w:r w:rsidRPr="00790BB9">
        <w:rPr>
          <w:rFonts w:hint="eastAsia"/>
        </w:rPr>
        <w:t>程序，主要的流程如下所示：</w:t>
      </w:r>
    </w:p>
    <w:p w:rsidR="009A4907" w:rsidRPr="00790BB9" w:rsidRDefault="009A4907" w:rsidP="005812DB">
      <w:pPr>
        <w:pStyle w:val="a1"/>
        <w:numPr>
          <w:ilvl w:val="0"/>
          <w:numId w:val="19"/>
        </w:numPr>
      </w:pPr>
      <w:r w:rsidRPr="00790BB9">
        <w:rPr>
          <w:rFonts w:hint="eastAsia"/>
        </w:rPr>
        <w:lastRenderedPageBreak/>
        <w:t>用户</w:t>
      </w:r>
      <w:r w:rsidRPr="00790BB9">
        <w:rPr>
          <w:rFonts w:hint="eastAsia"/>
        </w:rPr>
        <w:t>spark-submit</w:t>
      </w:r>
      <w:r w:rsidRPr="00790BB9">
        <w:rPr>
          <w:rFonts w:hint="eastAsia"/>
        </w:rPr>
        <w:t>脚本提交一个</w:t>
      </w:r>
      <w:r w:rsidRPr="00790BB9">
        <w:rPr>
          <w:rFonts w:hint="eastAsia"/>
        </w:rPr>
        <w:t>Spark</w:t>
      </w:r>
      <w:r w:rsidRPr="00790BB9">
        <w:rPr>
          <w:rFonts w:hint="eastAsia"/>
        </w:rPr>
        <w:t>程序，会创建一个</w:t>
      </w:r>
      <w:r w:rsidRPr="00790BB9">
        <w:rPr>
          <w:rFonts w:hint="eastAsia"/>
        </w:rPr>
        <w:t>ClientEndpoint</w:t>
      </w:r>
      <w:r w:rsidRPr="00790BB9">
        <w:rPr>
          <w:rFonts w:hint="eastAsia"/>
        </w:rPr>
        <w:t>对象，该对象负责与</w:t>
      </w:r>
      <w:r w:rsidRPr="00790BB9">
        <w:rPr>
          <w:rFonts w:hint="eastAsia"/>
        </w:rPr>
        <w:t>Master</w:t>
      </w:r>
      <w:r w:rsidRPr="00790BB9">
        <w:rPr>
          <w:rFonts w:hint="eastAsia"/>
        </w:rPr>
        <w:t>通信交互</w:t>
      </w:r>
    </w:p>
    <w:p w:rsidR="009A4907" w:rsidRPr="00790BB9" w:rsidRDefault="009A4907" w:rsidP="005812DB">
      <w:pPr>
        <w:pStyle w:val="a1"/>
        <w:numPr>
          <w:ilvl w:val="0"/>
          <w:numId w:val="19"/>
        </w:numPr>
      </w:pPr>
      <w:r w:rsidRPr="00790BB9">
        <w:rPr>
          <w:rFonts w:hint="eastAsia"/>
        </w:rPr>
        <w:t>ClientEndpoint</w:t>
      </w:r>
      <w:r w:rsidRPr="00790BB9">
        <w:rPr>
          <w:rFonts w:hint="eastAsia"/>
        </w:rPr>
        <w:t>向</w:t>
      </w:r>
      <w:r w:rsidRPr="00790BB9">
        <w:rPr>
          <w:rFonts w:hint="eastAsia"/>
        </w:rPr>
        <w:t>Master</w:t>
      </w:r>
      <w:r w:rsidRPr="00790BB9">
        <w:rPr>
          <w:rFonts w:hint="eastAsia"/>
        </w:rPr>
        <w:t>发送一个</w:t>
      </w:r>
      <w:r w:rsidRPr="00790BB9">
        <w:rPr>
          <w:rFonts w:hint="eastAsia"/>
        </w:rPr>
        <w:t>RequestSubmitDriver</w:t>
      </w:r>
      <w:r w:rsidRPr="00790BB9">
        <w:rPr>
          <w:rFonts w:hint="eastAsia"/>
        </w:rPr>
        <w:t>消息，表示提交用户程序</w:t>
      </w:r>
    </w:p>
    <w:p w:rsidR="009A4907" w:rsidRPr="00790BB9" w:rsidRDefault="009A4907" w:rsidP="005812DB">
      <w:pPr>
        <w:pStyle w:val="a1"/>
        <w:numPr>
          <w:ilvl w:val="0"/>
          <w:numId w:val="19"/>
        </w:numPr>
      </w:pPr>
      <w:r w:rsidRPr="00790BB9">
        <w:rPr>
          <w:rFonts w:hint="eastAsia"/>
        </w:rPr>
        <w:t>Master</w:t>
      </w:r>
      <w:r w:rsidRPr="00790BB9">
        <w:rPr>
          <w:rFonts w:hint="eastAsia"/>
        </w:rPr>
        <w:t>收到</w:t>
      </w:r>
      <w:r w:rsidRPr="00790BB9">
        <w:rPr>
          <w:rFonts w:hint="eastAsia"/>
        </w:rPr>
        <w:t>RequestSubmitDriver</w:t>
      </w:r>
      <w:r w:rsidRPr="00790BB9">
        <w:rPr>
          <w:rFonts w:hint="eastAsia"/>
        </w:rPr>
        <w:t>消息，向</w:t>
      </w:r>
      <w:r w:rsidRPr="00790BB9">
        <w:rPr>
          <w:rFonts w:hint="eastAsia"/>
        </w:rPr>
        <w:t>ClientEndpoint</w:t>
      </w:r>
      <w:r w:rsidRPr="00790BB9">
        <w:rPr>
          <w:rFonts w:hint="eastAsia"/>
        </w:rPr>
        <w:t>回复</w:t>
      </w:r>
      <w:r w:rsidRPr="00790BB9">
        <w:rPr>
          <w:rFonts w:hint="eastAsia"/>
        </w:rPr>
        <w:t>SubmitDriverResponse</w:t>
      </w:r>
      <w:r w:rsidRPr="00790BB9">
        <w:rPr>
          <w:rFonts w:hint="eastAsia"/>
        </w:rPr>
        <w:t>，表示用户程序已经完成注册</w:t>
      </w:r>
    </w:p>
    <w:p w:rsidR="009A4907" w:rsidRPr="00790BB9" w:rsidRDefault="009A4907" w:rsidP="005812DB">
      <w:pPr>
        <w:pStyle w:val="a1"/>
        <w:numPr>
          <w:ilvl w:val="0"/>
          <w:numId w:val="19"/>
        </w:numPr>
      </w:pPr>
      <w:r w:rsidRPr="00790BB9">
        <w:rPr>
          <w:rFonts w:hint="eastAsia"/>
        </w:rPr>
        <w:t>ClientEndpoint</w:t>
      </w:r>
      <w:r w:rsidRPr="00790BB9">
        <w:rPr>
          <w:rFonts w:hint="eastAsia"/>
        </w:rPr>
        <w:t>向</w:t>
      </w:r>
      <w:r w:rsidRPr="00790BB9">
        <w:rPr>
          <w:rFonts w:hint="eastAsia"/>
        </w:rPr>
        <w:t>Master</w:t>
      </w:r>
      <w:r w:rsidRPr="00790BB9">
        <w:rPr>
          <w:rFonts w:hint="eastAsia"/>
        </w:rPr>
        <w:t>发送</w:t>
      </w:r>
      <w:r w:rsidRPr="00790BB9">
        <w:rPr>
          <w:rFonts w:hint="eastAsia"/>
        </w:rPr>
        <w:t>RequestDriverStatus</w:t>
      </w:r>
      <w:r w:rsidRPr="00790BB9">
        <w:rPr>
          <w:rFonts w:hint="eastAsia"/>
        </w:rPr>
        <w:t>消息，请求</w:t>
      </w:r>
      <w:r w:rsidRPr="00790BB9">
        <w:rPr>
          <w:rFonts w:hint="eastAsia"/>
        </w:rPr>
        <w:t>Driver</w:t>
      </w:r>
      <w:r w:rsidRPr="00790BB9">
        <w:rPr>
          <w:rFonts w:hint="eastAsia"/>
        </w:rPr>
        <w:t>状态</w:t>
      </w:r>
    </w:p>
    <w:p w:rsidR="009A4907" w:rsidRPr="00790BB9" w:rsidRDefault="009A4907" w:rsidP="005812DB">
      <w:pPr>
        <w:pStyle w:val="a1"/>
        <w:numPr>
          <w:ilvl w:val="0"/>
          <w:numId w:val="19"/>
        </w:numPr>
      </w:pPr>
      <w:r w:rsidRPr="00790BB9">
        <w:rPr>
          <w:rFonts w:hint="eastAsia"/>
        </w:rPr>
        <w:t>如果当前用户程序对应的</w:t>
      </w:r>
      <w:r w:rsidRPr="00790BB9">
        <w:rPr>
          <w:rFonts w:hint="eastAsia"/>
        </w:rPr>
        <w:t>Driver</w:t>
      </w:r>
      <w:r w:rsidRPr="00790BB9">
        <w:rPr>
          <w:rFonts w:hint="eastAsia"/>
        </w:rPr>
        <w:t>已经启动，则</w:t>
      </w:r>
      <w:r w:rsidRPr="00790BB9">
        <w:rPr>
          <w:rFonts w:hint="eastAsia"/>
        </w:rPr>
        <w:t>ClientEndpoint</w:t>
      </w:r>
      <w:r w:rsidRPr="00790BB9">
        <w:rPr>
          <w:rFonts w:hint="eastAsia"/>
        </w:rPr>
        <w:t>直接退出，完成提交用户程序</w:t>
      </w:r>
    </w:p>
    <w:p w:rsidR="009A4907" w:rsidRPr="00015F06" w:rsidRDefault="009A4907" w:rsidP="00790BB9">
      <w:pPr>
        <w:pStyle w:val="a1"/>
        <w:rPr>
          <w:b/>
          <w:i/>
        </w:rPr>
      </w:pPr>
      <w:r w:rsidRPr="00015F06">
        <w:rPr>
          <w:rFonts w:hint="eastAsia"/>
          <w:b/>
          <w:i/>
        </w:rPr>
        <w:t>紫色：启动</w:t>
      </w:r>
      <w:r w:rsidRPr="00015F06">
        <w:rPr>
          <w:rFonts w:hint="eastAsia"/>
          <w:b/>
          <w:i/>
        </w:rPr>
        <w:t>Driver</w:t>
      </w:r>
      <w:r w:rsidRPr="00015F06">
        <w:rPr>
          <w:rFonts w:hint="eastAsia"/>
          <w:b/>
          <w:i/>
        </w:rPr>
        <w:t>进程</w:t>
      </w:r>
    </w:p>
    <w:p w:rsidR="009A4907" w:rsidRPr="00790BB9" w:rsidRDefault="009A4907" w:rsidP="00790BB9">
      <w:pPr>
        <w:pStyle w:val="a1"/>
      </w:pPr>
      <w:r w:rsidRPr="00790BB9">
        <w:rPr>
          <w:rFonts w:hint="eastAsia"/>
        </w:rPr>
        <w:t>当用户提交用户</w:t>
      </w:r>
      <w:r w:rsidRPr="00790BB9">
        <w:rPr>
          <w:rFonts w:hint="eastAsia"/>
        </w:rPr>
        <w:t>Spark</w:t>
      </w:r>
      <w:r w:rsidRPr="00790BB9">
        <w:rPr>
          <w:rFonts w:hint="eastAsia"/>
        </w:rPr>
        <w:t>程序后，需要启动</w:t>
      </w:r>
      <w:r w:rsidRPr="00790BB9">
        <w:rPr>
          <w:rFonts w:hint="eastAsia"/>
        </w:rPr>
        <w:t>Driver</w:t>
      </w:r>
      <w:r w:rsidRPr="00790BB9">
        <w:rPr>
          <w:rFonts w:hint="eastAsia"/>
        </w:rPr>
        <w:t>来处理用户程序的计算逻辑，完成计算任务，这时</w:t>
      </w:r>
      <w:r w:rsidRPr="00790BB9">
        <w:rPr>
          <w:rFonts w:hint="eastAsia"/>
        </w:rPr>
        <w:t>Master</w:t>
      </w:r>
      <w:r w:rsidRPr="00790BB9">
        <w:rPr>
          <w:rFonts w:hint="eastAsia"/>
        </w:rPr>
        <w:t>协调需要启动一个</w:t>
      </w:r>
      <w:r w:rsidRPr="00790BB9">
        <w:rPr>
          <w:rFonts w:hint="eastAsia"/>
        </w:rPr>
        <w:t>Driver</w:t>
      </w:r>
      <w:r w:rsidRPr="00790BB9">
        <w:rPr>
          <w:rFonts w:hint="eastAsia"/>
        </w:rPr>
        <w:t>，具体流程如下所示：</w:t>
      </w:r>
    </w:p>
    <w:p w:rsidR="009A4907" w:rsidRPr="00790BB9" w:rsidRDefault="009A4907" w:rsidP="005812DB">
      <w:pPr>
        <w:pStyle w:val="a1"/>
        <w:numPr>
          <w:ilvl w:val="0"/>
          <w:numId w:val="20"/>
        </w:numPr>
      </w:pPr>
      <w:r w:rsidRPr="00790BB9">
        <w:rPr>
          <w:rFonts w:hint="eastAsia"/>
        </w:rPr>
        <w:t>Maser</w:t>
      </w:r>
      <w:r w:rsidRPr="00790BB9">
        <w:rPr>
          <w:rFonts w:hint="eastAsia"/>
        </w:rPr>
        <w:t>内存中维护着用户提交计算的任务</w:t>
      </w:r>
      <w:r w:rsidRPr="00790BB9">
        <w:rPr>
          <w:rFonts w:hint="eastAsia"/>
        </w:rPr>
        <w:t>Application</w:t>
      </w:r>
      <w:r w:rsidRPr="00790BB9">
        <w:rPr>
          <w:rFonts w:hint="eastAsia"/>
        </w:rPr>
        <w:t>，每次内存结构变更都会触发调度，向</w:t>
      </w:r>
      <w:r w:rsidRPr="00790BB9">
        <w:rPr>
          <w:rFonts w:hint="eastAsia"/>
        </w:rPr>
        <w:t>Worker</w:t>
      </w:r>
      <w:r w:rsidRPr="00790BB9">
        <w:rPr>
          <w:rFonts w:hint="eastAsia"/>
        </w:rPr>
        <w:t>发送</w:t>
      </w:r>
      <w:r w:rsidRPr="00790BB9">
        <w:rPr>
          <w:rFonts w:hint="eastAsia"/>
        </w:rPr>
        <w:t>LaunchDriver</w:t>
      </w:r>
      <w:r w:rsidRPr="00790BB9">
        <w:rPr>
          <w:rFonts w:hint="eastAsia"/>
        </w:rPr>
        <w:t>请求</w:t>
      </w:r>
    </w:p>
    <w:p w:rsidR="009A4907" w:rsidRPr="00790BB9" w:rsidRDefault="009A4907" w:rsidP="005812DB">
      <w:pPr>
        <w:pStyle w:val="a1"/>
        <w:numPr>
          <w:ilvl w:val="0"/>
          <w:numId w:val="20"/>
        </w:numPr>
      </w:pPr>
      <w:r w:rsidRPr="00790BB9">
        <w:rPr>
          <w:rFonts w:hint="eastAsia"/>
        </w:rPr>
        <w:t>Worker</w:t>
      </w:r>
      <w:r w:rsidRPr="00790BB9">
        <w:rPr>
          <w:rFonts w:hint="eastAsia"/>
        </w:rPr>
        <w:t>收到</w:t>
      </w:r>
      <w:r w:rsidRPr="00790BB9">
        <w:rPr>
          <w:rFonts w:hint="eastAsia"/>
        </w:rPr>
        <w:t>LaunchDriver</w:t>
      </w:r>
      <w:r w:rsidRPr="00790BB9">
        <w:rPr>
          <w:rFonts w:hint="eastAsia"/>
        </w:rPr>
        <w:t>消息，会启动一个</w:t>
      </w:r>
      <w:r w:rsidRPr="00790BB9">
        <w:rPr>
          <w:rFonts w:hint="eastAsia"/>
        </w:rPr>
        <w:t>DriverRunner</w:t>
      </w:r>
      <w:r w:rsidRPr="00790BB9">
        <w:rPr>
          <w:rFonts w:hint="eastAsia"/>
        </w:rPr>
        <w:t>线程去执行</w:t>
      </w:r>
      <w:r w:rsidRPr="00790BB9">
        <w:rPr>
          <w:rFonts w:hint="eastAsia"/>
        </w:rPr>
        <w:t>LaunchDriver</w:t>
      </w:r>
      <w:r w:rsidRPr="00790BB9">
        <w:rPr>
          <w:rFonts w:hint="eastAsia"/>
        </w:rPr>
        <w:t>的任务</w:t>
      </w:r>
    </w:p>
    <w:p w:rsidR="009A4907" w:rsidRPr="00790BB9" w:rsidRDefault="009A4907" w:rsidP="005812DB">
      <w:pPr>
        <w:pStyle w:val="a1"/>
        <w:numPr>
          <w:ilvl w:val="0"/>
          <w:numId w:val="20"/>
        </w:numPr>
      </w:pPr>
      <w:r w:rsidRPr="00790BB9">
        <w:rPr>
          <w:rFonts w:hint="eastAsia"/>
        </w:rPr>
        <w:t>DriverRunner</w:t>
      </w:r>
      <w:r w:rsidRPr="00790BB9">
        <w:rPr>
          <w:rFonts w:hint="eastAsia"/>
        </w:rPr>
        <w:t>线程在</w:t>
      </w:r>
      <w:r w:rsidRPr="00790BB9">
        <w:rPr>
          <w:rFonts w:hint="eastAsia"/>
        </w:rPr>
        <w:t>Worker</w:t>
      </w:r>
      <w:r w:rsidRPr="00790BB9">
        <w:rPr>
          <w:rFonts w:hint="eastAsia"/>
        </w:rPr>
        <w:t>上启动一个新的</w:t>
      </w:r>
      <w:r w:rsidRPr="00790BB9">
        <w:rPr>
          <w:rFonts w:hint="eastAsia"/>
        </w:rPr>
        <w:t>JVM</w:t>
      </w:r>
      <w:r w:rsidRPr="00790BB9">
        <w:rPr>
          <w:rFonts w:hint="eastAsia"/>
        </w:rPr>
        <w:t>实例，该</w:t>
      </w:r>
      <w:r w:rsidRPr="00790BB9">
        <w:rPr>
          <w:rFonts w:hint="eastAsia"/>
        </w:rPr>
        <w:t>JVM</w:t>
      </w:r>
      <w:r w:rsidRPr="00790BB9">
        <w:rPr>
          <w:rFonts w:hint="eastAsia"/>
        </w:rPr>
        <w:t>实例内运行一个</w:t>
      </w:r>
      <w:r w:rsidRPr="00790BB9">
        <w:rPr>
          <w:rFonts w:hint="eastAsia"/>
        </w:rPr>
        <w:t>Driver</w:t>
      </w:r>
      <w:r w:rsidRPr="00790BB9">
        <w:rPr>
          <w:rFonts w:hint="eastAsia"/>
        </w:rPr>
        <w:t>进程，该</w:t>
      </w:r>
      <w:r w:rsidRPr="00790BB9">
        <w:rPr>
          <w:rFonts w:hint="eastAsia"/>
        </w:rPr>
        <w:t>Driver</w:t>
      </w:r>
      <w:r w:rsidRPr="00790BB9">
        <w:rPr>
          <w:rFonts w:hint="eastAsia"/>
        </w:rPr>
        <w:t>会创建</w:t>
      </w:r>
      <w:r w:rsidRPr="00790BB9">
        <w:rPr>
          <w:rFonts w:hint="eastAsia"/>
        </w:rPr>
        <w:t>SparkContext</w:t>
      </w:r>
      <w:r w:rsidRPr="00790BB9">
        <w:rPr>
          <w:rFonts w:hint="eastAsia"/>
        </w:rPr>
        <w:t>对象</w:t>
      </w:r>
    </w:p>
    <w:p w:rsidR="009A4907" w:rsidRPr="00015F06" w:rsidRDefault="009A4907" w:rsidP="00790BB9">
      <w:pPr>
        <w:pStyle w:val="a1"/>
        <w:rPr>
          <w:b/>
          <w:i/>
        </w:rPr>
      </w:pPr>
      <w:r w:rsidRPr="00015F06">
        <w:rPr>
          <w:rFonts w:hint="eastAsia"/>
          <w:b/>
          <w:i/>
        </w:rPr>
        <w:t>红色：注册</w:t>
      </w:r>
      <w:r w:rsidRPr="00015F06">
        <w:rPr>
          <w:rFonts w:hint="eastAsia"/>
          <w:b/>
          <w:i/>
        </w:rPr>
        <w:t>Application</w:t>
      </w:r>
    </w:p>
    <w:p w:rsidR="009A4907" w:rsidRPr="00790BB9" w:rsidRDefault="009A4907" w:rsidP="00790BB9">
      <w:pPr>
        <w:pStyle w:val="a1"/>
      </w:pPr>
      <w:r w:rsidRPr="00790BB9">
        <w:rPr>
          <w:rFonts w:hint="eastAsia"/>
        </w:rPr>
        <w:t>Dirver</w:t>
      </w:r>
      <w:r w:rsidRPr="00790BB9">
        <w:rPr>
          <w:rFonts w:hint="eastAsia"/>
        </w:rPr>
        <w:t>启动以后，它会创建</w:t>
      </w:r>
      <w:r w:rsidRPr="00790BB9">
        <w:rPr>
          <w:rFonts w:hint="eastAsia"/>
        </w:rPr>
        <w:t>SparkContext</w:t>
      </w:r>
      <w:r w:rsidRPr="00790BB9">
        <w:rPr>
          <w:rFonts w:hint="eastAsia"/>
        </w:rPr>
        <w:t>对象，初始化计算过程中必需的基本组件，并向</w:t>
      </w:r>
      <w:r w:rsidRPr="00790BB9">
        <w:rPr>
          <w:rFonts w:hint="eastAsia"/>
        </w:rPr>
        <w:t>Master</w:t>
      </w:r>
      <w:r w:rsidRPr="00790BB9">
        <w:rPr>
          <w:rFonts w:hint="eastAsia"/>
        </w:rPr>
        <w:t>注册</w:t>
      </w:r>
      <w:r w:rsidRPr="00790BB9">
        <w:rPr>
          <w:rFonts w:hint="eastAsia"/>
        </w:rPr>
        <w:t>Application</w:t>
      </w:r>
      <w:r w:rsidRPr="00790BB9">
        <w:rPr>
          <w:rFonts w:hint="eastAsia"/>
        </w:rPr>
        <w:t>，流程描述如下：</w:t>
      </w:r>
    </w:p>
    <w:p w:rsidR="009A4907" w:rsidRPr="00790BB9" w:rsidRDefault="009A4907" w:rsidP="005812DB">
      <w:pPr>
        <w:pStyle w:val="a1"/>
        <w:numPr>
          <w:ilvl w:val="0"/>
          <w:numId w:val="21"/>
        </w:numPr>
      </w:pPr>
      <w:r w:rsidRPr="00790BB9">
        <w:rPr>
          <w:rFonts w:hint="eastAsia"/>
        </w:rPr>
        <w:t>创建</w:t>
      </w:r>
      <w:r w:rsidRPr="00790BB9">
        <w:rPr>
          <w:rFonts w:hint="eastAsia"/>
        </w:rPr>
        <w:t>SparkEnv</w:t>
      </w:r>
      <w:r w:rsidRPr="00790BB9">
        <w:rPr>
          <w:rFonts w:hint="eastAsia"/>
        </w:rPr>
        <w:t>对象，创建并管理</w:t>
      </w:r>
      <w:proofErr w:type="gramStart"/>
      <w:r w:rsidRPr="00790BB9">
        <w:rPr>
          <w:rFonts w:hint="eastAsia"/>
        </w:rPr>
        <w:t>一些数</w:t>
      </w:r>
      <w:proofErr w:type="gramEnd"/>
      <w:r w:rsidRPr="00790BB9">
        <w:rPr>
          <w:rFonts w:hint="eastAsia"/>
        </w:rPr>
        <w:t>基本组件</w:t>
      </w:r>
    </w:p>
    <w:p w:rsidR="009A4907" w:rsidRPr="00790BB9" w:rsidRDefault="009A4907" w:rsidP="005812DB">
      <w:pPr>
        <w:pStyle w:val="a1"/>
        <w:numPr>
          <w:ilvl w:val="0"/>
          <w:numId w:val="21"/>
        </w:numPr>
      </w:pPr>
      <w:r w:rsidRPr="00790BB9">
        <w:rPr>
          <w:rFonts w:hint="eastAsia"/>
        </w:rPr>
        <w:t>创建</w:t>
      </w:r>
      <w:r w:rsidRPr="00790BB9">
        <w:rPr>
          <w:rFonts w:hint="eastAsia"/>
        </w:rPr>
        <w:t>TaskScheduler</w:t>
      </w:r>
      <w:r w:rsidRPr="00790BB9">
        <w:rPr>
          <w:rFonts w:hint="eastAsia"/>
        </w:rPr>
        <w:t>，负责</w:t>
      </w:r>
      <w:r w:rsidRPr="00790BB9">
        <w:rPr>
          <w:rFonts w:hint="eastAsia"/>
        </w:rPr>
        <w:t>Task</w:t>
      </w:r>
      <w:r w:rsidRPr="00790BB9">
        <w:rPr>
          <w:rFonts w:hint="eastAsia"/>
        </w:rPr>
        <w:t>调度</w:t>
      </w:r>
    </w:p>
    <w:p w:rsidR="009A4907" w:rsidRPr="00790BB9" w:rsidRDefault="009A4907" w:rsidP="005812DB">
      <w:pPr>
        <w:pStyle w:val="a1"/>
        <w:numPr>
          <w:ilvl w:val="0"/>
          <w:numId w:val="21"/>
        </w:numPr>
      </w:pPr>
      <w:r w:rsidRPr="00790BB9">
        <w:rPr>
          <w:rFonts w:hint="eastAsia"/>
        </w:rPr>
        <w:t>创建</w:t>
      </w:r>
      <w:r w:rsidRPr="00790BB9">
        <w:rPr>
          <w:rFonts w:hint="eastAsia"/>
        </w:rPr>
        <w:t>StandaloneSchedulerBackend</w:t>
      </w:r>
      <w:r w:rsidRPr="00790BB9">
        <w:rPr>
          <w:rFonts w:hint="eastAsia"/>
        </w:rPr>
        <w:t>，负责与</w:t>
      </w:r>
      <w:r w:rsidRPr="00790BB9">
        <w:rPr>
          <w:rFonts w:hint="eastAsia"/>
        </w:rPr>
        <w:t>ClusterManager</w:t>
      </w:r>
      <w:r w:rsidRPr="00790BB9">
        <w:rPr>
          <w:rFonts w:hint="eastAsia"/>
        </w:rPr>
        <w:t>进行资源协商</w:t>
      </w:r>
    </w:p>
    <w:p w:rsidR="009A4907" w:rsidRPr="00790BB9" w:rsidRDefault="009A4907" w:rsidP="005812DB">
      <w:pPr>
        <w:pStyle w:val="a1"/>
        <w:numPr>
          <w:ilvl w:val="0"/>
          <w:numId w:val="21"/>
        </w:numPr>
      </w:pPr>
      <w:r w:rsidRPr="00790BB9">
        <w:rPr>
          <w:rFonts w:hint="eastAsia"/>
        </w:rPr>
        <w:t>创建</w:t>
      </w:r>
      <w:r w:rsidRPr="00790BB9">
        <w:rPr>
          <w:rFonts w:hint="eastAsia"/>
        </w:rPr>
        <w:t>DriverEndpoint</w:t>
      </w:r>
      <w:r w:rsidRPr="00790BB9">
        <w:rPr>
          <w:rFonts w:hint="eastAsia"/>
        </w:rPr>
        <w:t>，其它组件可以与</w:t>
      </w:r>
      <w:r w:rsidRPr="00790BB9">
        <w:rPr>
          <w:rFonts w:hint="eastAsia"/>
        </w:rPr>
        <w:t>Driver</w:t>
      </w:r>
      <w:r w:rsidRPr="00790BB9">
        <w:rPr>
          <w:rFonts w:hint="eastAsia"/>
        </w:rPr>
        <w:t>进行通信</w:t>
      </w:r>
    </w:p>
    <w:p w:rsidR="009A4907" w:rsidRPr="00790BB9" w:rsidRDefault="009A4907" w:rsidP="005812DB">
      <w:pPr>
        <w:pStyle w:val="a1"/>
        <w:numPr>
          <w:ilvl w:val="0"/>
          <w:numId w:val="21"/>
        </w:numPr>
      </w:pPr>
      <w:r w:rsidRPr="00790BB9">
        <w:rPr>
          <w:rFonts w:hint="eastAsia"/>
        </w:rPr>
        <w:t>在</w:t>
      </w:r>
      <w:r w:rsidRPr="00790BB9">
        <w:rPr>
          <w:rFonts w:hint="eastAsia"/>
        </w:rPr>
        <w:t>StandaloneSchedulerBackend</w:t>
      </w:r>
      <w:r w:rsidRPr="00790BB9">
        <w:rPr>
          <w:rFonts w:hint="eastAsia"/>
        </w:rPr>
        <w:t>内部创建一个</w:t>
      </w:r>
      <w:r w:rsidRPr="00790BB9">
        <w:rPr>
          <w:rFonts w:hint="eastAsia"/>
        </w:rPr>
        <w:t>StandaloneAppClient</w:t>
      </w:r>
      <w:r w:rsidRPr="00790BB9">
        <w:rPr>
          <w:rFonts w:hint="eastAsia"/>
        </w:rPr>
        <w:t>，负责处理与</w:t>
      </w:r>
      <w:r w:rsidRPr="00790BB9">
        <w:rPr>
          <w:rFonts w:hint="eastAsia"/>
        </w:rPr>
        <w:t>Master</w:t>
      </w:r>
      <w:r w:rsidRPr="00790BB9">
        <w:rPr>
          <w:rFonts w:hint="eastAsia"/>
        </w:rPr>
        <w:t>的通信交互</w:t>
      </w:r>
    </w:p>
    <w:p w:rsidR="009A4907" w:rsidRPr="00790BB9" w:rsidRDefault="009A4907" w:rsidP="005812DB">
      <w:pPr>
        <w:pStyle w:val="a1"/>
        <w:numPr>
          <w:ilvl w:val="0"/>
          <w:numId w:val="21"/>
        </w:numPr>
      </w:pPr>
      <w:r w:rsidRPr="00790BB9">
        <w:rPr>
          <w:rFonts w:hint="eastAsia"/>
        </w:rPr>
        <w:t>StandaloneAppClient</w:t>
      </w:r>
      <w:r w:rsidRPr="00790BB9">
        <w:rPr>
          <w:rFonts w:hint="eastAsia"/>
        </w:rPr>
        <w:t>创建一个</w:t>
      </w:r>
      <w:r w:rsidRPr="00790BB9">
        <w:rPr>
          <w:rFonts w:hint="eastAsia"/>
        </w:rPr>
        <w:t>ClientEndpoint</w:t>
      </w:r>
      <w:r w:rsidRPr="00790BB9">
        <w:rPr>
          <w:rFonts w:hint="eastAsia"/>
        </w:rPr>
        <w:t>，实际负责与</w:t>
      </w:r>
      <w:r w:rsidRPr="00790BB9">
        <w:rPr>
          <w:rFonts w:hint="eastAsia"/>
        </w:rPr>
        <w:t>Master</w:t>
      </w:r>
      <w:r w:rsidRPr="00790BB9">
        <w:rPr>
          <w:rFonts w:hint="eastAsia"/>
        </w:rPr>
        <w:t>通信</w:t>
      </w:r>
    </w:p>
    <w:p w:rsidR="009A4907" w:rsidRPr="00790BB9" w:rsidRDefault="009A4907" w:rsidP="005812DB">
      <w:pPr>
        <w:pStyle w:val="a1"/>
        <w:numPr>
          <w:ilvl w:val="0"/>
          <w:numId w:val="21"/>
        </w:numPr>
      </w:pPr>
      <w:r w:rsidRPr="00790BB9">
        <w:rPr>
          <w:rFonts w:hint="eastAsia"/>
        </w:rPr>
        <w:t>ClientEndpoint</w:t>
      </w:r>
      <w:r w:rsidRPr="00790BB9">
        <w:rPr>
          <w:rFonts w:hint="eastAsia"/>
        </w:rPr>
        <w:t>向</w:t>
      </w:r>
      <w:r w:rsidRPr="00790BB9">
        <w:rPr>
          <w:rFonts w:hint="eastAsia"/>
        </w:rPr>
        <w:t>Master</w:t>
      </w:r>
      <w:r w:rsidRPr="00790BB9">
        <w:rPr>
          <w:rFonts w:hint="eastAsia"/>
        </w:rPr>
        <w:t>发送</w:t>
      </w:r>
      <w:r w:rsidRPr="00790BB9">
        <w:rPr>
          <w:rFonts w:hint="eastAsia"/>
        </w:rPr>
        <w:t>RegisterApplication</w:t>
      </w:r>
      <w:r w:rsidRPr="00790BB9">
        <w:rPr>
          <w:rFonts w:hint="eastAsia"/>
        </w:rPr>
        <w:t>消息，注册</w:t>
      </w:r>
      <w:r w:rsidRPr="00790BB9">
        <w:rPr>
          <w:rFonts w:hint="eastAsia"/>
        </w:rPr>
        <w:t>Application</w:t>
      </w:r>
    </w:p>
    <w:p w:rsidR="009A4907" w:rsidRPr="00790BB9" w:rsidRDefault="009A4907" w:rsidP="005812DB">
      <w:pPr>
        <w:pStyle w:val="a1"/>
        <w:numPr>
          <w:ilvl w:val="0"/>
          <w:numId w:val="21"/>
        </w:numPr>
      </w:pPr>
      <w:r w:rsidRPr="00790BB9">
        <w:rPr>
          <w:rFonts w:hint="eastAsia"/>
        </w:rPr>
        <w:t>Master</w:t>
      </w:r>
      <w:r w:rsidRPr="00790BB9">
        <w:rPr>
          <w:rFonts w:hint="eastAsia"/>
        </w:rPr>
        <w:t>收到</w:t>
      </w:r>
      <w:r w:rsidRPr="00790BB9">
        <w:rPr>
          <w:rFonts w:hint="eastAsia"/>
        </w:rPr>
        <w:t>RegisterApplication</w:t>
      </w:r>
      <w:r w:rsidRPr="00790BB9">
        <w:rPr>
          <w:rFonts w:hint="eastAsia"/>
        </w:rPr>
        <w:t>请求后，回复</w:t>
      </w:r>
      <w:r w:rsidRPr="00790BB9">
        <w:rPr>
          <w:rFonts w:hint="eastAsia"/>
        </w:rPr>
        <w:t>ClientEndpoint</w:t>
      </w:r>
      <w:r w:rsidRPr="00790BB9">
        <w:rPr>
          <w:rFonts w:hint="eastAsia"/>
        </w:rPr>
        <w:t>一个</w:t>
      </w:r>
      <w:r w:rsidRPr="00790BB9">
        <w:rPr>
          <w:rFonts w:hint="eastAsia"/>
        </w:rPr>
        <w:t>RegisteredApplication</w:t>
      </w:r>
      <w:r w:rsidRPr="00790BB9">
        <w:rPr>
          <w:rFonts w:hint="eastAsia"/>
        </w:rPr>
        <w:t>消息，表示已经注册成功</w:t>
      </w:r>
    </w:p>
    <w:p w:rsidR="009A4907" w:rsidRPr="00015F06" w:rsidRDefault="009A4907" w:rsidP="00790BB9">
      <w:pPr>
        <w:pStyle w:val="a1"/>
        <w:rPr>
          <w:b/>
          <w:i/>
        </w:rPr>
      </w:pPr>
      <w:r w:rsidRPr="00015F06">
        <w:rPr>
          <w:rFonts w:hint="eastAsia"/>
          <w:b/>
          <w:i/>
        </w:rPr>
        <w:lastRenderedPageBreak/>
        <w:t>蓝色：启动</w:t>
      </w:r>
      <w:r w:rsidRPr="00015F06">
        <w:rPr>
          <w:rFonts w:hint="eastAsia"/>
          <w:b/>
          <w:i/>
        </w:rPr>
        <w:t>Executor</w:t>
      </w:r>
      <w:r w:rsidRPr="00015F06">
        <w:rPr>
          <w:rFonts w:hint="eastAsia"/>
          <w:b/>
          <w:i/>
        </w:rPr>
        <w:t>进程</w:t>
      </w:r>
    </w:p>
    <w:p w:rsidR="009A4907" w:rsidRPr="00790BB9" w:rsidRDefault="009A4907" w:rsidP="005812DB">
      <w:pPr>
        <w:pStyle w:val="a1"/>
        <w:numPr>
          <w:ilvl w:val="0"/>
          <w:numId w:val="22"/>
        </w:numPr>
      </w:pPr>
      <w:r w:rsidRPr="00790BB9">
        <w:rPr>
          <w:rFonts w:hint="eastAsia"/>
        </w:rPr>
        <w:t>Master</w:t>
      </w:r>
      <w:r w:rsidRPr="00790BB9">
        <w:rPr>
          <w:rFonts w:hint="eastAsia"/>
        </w:rPr>
        <w:t>向</w:t>
      </w:r>
      <w:r w:rsidRPr="00790BB9">
        <w:rPr>
          <w:rFonts w:hint="eastAsia"/>
        </w:rPr>
        <w:t>Worker</w:t>
      </w:r>
      <w:r w:rsidRPr="00790BB9">
        <w:rPr>
          <w:rFonts w:hint="eastAsia"/>
        </w:rPr>
        <w:t>发送</w:t>
      </w:r>
      <w:r w:rsidRPr="00790BB9">
        <w:rPr>
          <w:rFonts w:hint="eastAsia"/>
        </w:rPr>
        <w:t>LaunchExecutor</w:t>
      </w:r>
      <w:r w:rsidRPr="00790BB9">
        <w:rPr>
          <w:rFonts w:hint="eastAsia"/>
        </w:rPr>
        <w:t>消息，请求启动</w:t>
      </w:r>
      <w:r w:rsidRPr="00790BB9">
        <w:rPr>
          <w:rFonts w:hint="eastAsia"/>
        </w:rPr>
        <w:t>Executor</w:t>
      </w:r>
      <w:r w:rsidRPr="00790BB9">
        <w:rPr>
          <w:rFonts w:hint="eastAsia"/>
        </w:rPr>
        <w:t>；同时</w:t>
      </w:r>
      <w:r w:rsidRPr="00790BB9">
        <w:rPr>
          <w:rFonts w:hint="eastAsia"/>
        </w:rPr>
        <w:t>Master</w:t>
      </w:r>
      <w:r w:rsidRPr="00790BB9">
        <w:rPr>
          <w:rFonts w:hint="eastAsia"/>
        </w:rPr>
        <w:t>会向</w:t>
      </w:r>
      <w:r w:rsidRPr="00790BB9">
        <w:rPr>
          <w:rFonts w:hint="eastAsia"/>
        </w:rPr>
        <w:t>Driver</w:t>
      </w:r>
      <w:r w:rsidRPr="00790BB9">
        <w:rPr>
          <w:rFonts w:hint="eastAsia"/>
        </w:rPr>
        <w:t>发送</w:t>
      </w:r>
      <w:r w:rsidRPr="00790BB9">
        <w:rPr>
          <w:rFonts w:hint="eastAsia"/>
        </w:rPr>
        <w:t>ExecutorAdded</w:t>
      </w:r>
      <w:r w:rsidRPr="00790BB9">
        <w:rPr>
          <w:rFonts w:hint="eastAsia"/>
        </w:rPr>
        <w:t>消息，表示</w:t>
      </w:r>
      <w:r w:rsidRPr="00790BB9">
        <w:rPr>
          <w:rFonts w:hint="eastAsia"/>
        </w:rPr>
        <w:t>Master</w:t>
      </w:r>
      <w:r w:rsidRPr="00790BB9">
        <w:rPr>
          <w:rFonts w:hint="eastAsia"/>
        </w:rPr>
        <w:t>已经新增了一个</w:t>
      </w:r>
      <w:r w:rsidRPr="00790BB9">
        <w:rPr>
          <w:rFonts w:hint="eastAsia"/>
        </w:rPr>
        <w:t>Executor</w:t>
      </w:r>
      <w:r w:rsidRPr="00790BB9">
        <w:rPr>
          <w:rFonts w:hint="eastAsia"/>
        </w:rPr>
        <w:t>（此时还未启动）</w:t>
      </w:r>
    </w:p>
    <w:p w:rsidR="009A4907" w:rsidRPr="00790BB9" w:rsidRDefault="009A4907" w:rsidP="005812DB">
      <w:pPr>
        <w:pStyle w:val="a1"/>
        <w:numPr>
          <w:ilvl w:val="0"/>
          <w:numId w:val="22"/>
        </w:numPr>
      </w:pPr>
      <w:r w:rsidRPr="00790BB9">
        <w:rPr>
          <w:rFonts w:hint="eastAsia"/>
        </w:rPr>
        <w:t>Worker</w:t>
      </w:r>
      <w:r w:rsidRPr="00790BB9">
        <w:rPr>
          <w:rFonts w:hint="eastAsia"/>
        </w:rPr>
        <w:t>收到</w:t>
      </w:r>
      <w:r w:rsidRPr="00790BB9">
        <w:rPr>
          <w:rFonts w:hint="eastAsia"/>
        </w:rPr>
        <w:t>LaunchExecutor</w:t>
      </w:r>
      <w:r w:rsidRPr="00790BB9">
        <w:rPr>
          <w:rFonts w:hint="eastAsia"/>
        </w:rPr>
        <w:t>消息，会启动一个</w:t>
      </w:r>
      <w:r w:rsidRPr="00790BB9">
        <w:rPr>
          <w:rFonts w:hint="eastAsia"/>
        </w:rPr>
        <w:t>ExecutorRunner</w:t>
      </w:r>
      <w:r w:rsidRPr="00790BB9">
        <w:rPr>
          <w:rFonts w:hint="eastAsia"/>
        </w:rPr>
        <w:t>线程去执行</w:t>
      </w:r>
      <w:r w:rsidRPr="00790BB9">
        <w:rPr>
          <w:rFonts w:hint="eastAsia"/>
        </w:rPr>
        <w:t>LaunchExecutor</w:t>
      </w:r>
      <w:r w:rsidRPr="00790BB9">
        <w:rPr>
          <w:rFonts w:hint="eastAsia"/>
        </w:rPr>
        <w:t>的任务</w:t>
      </w:r>
    </w:p>
    <w:p w:rsidR="009A4907" w:rsidRPr="00790BB9" w:rsidRDefault="009A4907" w:rsidP="005812DB">
      <w:pPr>
        <w:pStyle w:val="a1"/>
        <w:numPr>
          <w:ilvl w:val="0"/>
          <w:numId w:val="22"/>
        </w:numPr>
      </w:pPr>
      <w:r w:rsidRPr="00790BB9">
        <w:rPr>
          <w:rFonts w:hint="eastAsia"/>
        </w:rPr>
        <w:t>Worker</w:t>
      </w:r>
      <w:r w:rsidRPr="00790BB9">
        <w:rPr>
          <w:rFonts w:hint="eastAsia"/>
        </w:rPr>
        <w:t>向</w:t>
      </w:r>
      <w:r w:rsidRPr="00790BB9">
        <w:rPr>
          <w:rFonts w:hint="eastAsia"/>
        </w:rPr>
        <w:t>Master</w:t>
      </w:r>
      <w:r w:rsidRPr="00790BB9">
        <w:rPr>
          <w:rFonts w:hint="eastAsia"/>
        </w:rPr>
        <w:t>发送</w:t>
      </w:r>
      <w:r w:rsidRPr="00790BB9">
        <w:rPr>
          <w:rFonts w:hint="eastAsia"/>
        </w:rPr>
        <w:t>ExecutorStageChanged</w:t>
      </w:r>
      <w:r w:rsidRPr="00790BB9">
        <w:rPr>
          <w:rFonts w:hint="eastAsia"/>
        </w:rPr>
        <w:t>消息，通知</w:t>
      </w:r>
      <w:r w:rsidRPr="00790BB9">
        <w:rPr>
          <w:rFonts w:hint="eastAsia"/>
        </w:rPr>
        <w:t>Executor</w:t>
      </w:r>
      <w:r w:rsidRPr="00790BB9">
        <w:rPr>
          <w:rFonts w:hint="eastAsia"/>
        </w:rPr>
        <w:t>状态已发生变化</w:t>
      </w:r>
    </w:p>
    <w:p w:rsidR="009A4907" w:rsidRPr="00790BB9" w:rsidRDefault="009A4907" w:rsidP="005812DB">
      <w:pPr>
        <w:pStyle w:val="a1"/>
        <w:numPr>
          <w:ilvl w:val="0"/>
          <w:numId w:val="22"/>
        </w:numPr>
      </w:pPr>
      <w:r w:rsidRPr="00790BB9">
        <w:rPr>
          <w:rFonts w:hint="eastAsia"/>
        </w:rPr>
        <w:t>Master</w:t>
      </w:r>
      <w:r w:rsidRPr="00790BB9">
        <w:rPr>
          <w:rFonts w:hint="eastAsia"/>
        </w:rPr>
        <w:t>向</w:t>
      </w:r>
      <w:r w:rsidRPr="00790BB9">
        <w:rPr>
          <w:rFonts w:hint="eastAsia"/>
        </w:rPr>
        <w:t>Driver</w:t>
      </w:r>
      <w:r w:rsidRPr="00790BB9">
        <w:rPr>
          <w:rFonts w:hint="eastAsia"/>
        </w:rPr>
        <w:t>发送</w:t>
      </w:r>
      <w:r w:rsidRPr="00790BB9">
        <w:rPr>
          <w:rFonts w:hint="eastAsia"/>
        </w:rPr>
        <w:t>ExecutorUpdated</w:t>
      </w:r>
      <w:r w:rsidRPr="00790BB9">
        <w:rPr>
          <w:rFonts w:hint="eastAsia"/>
        </w:rPr>
        <w:t>消息，此时</w:t>
      </w:r>
      <w:r w:rsidRPr="00790BB9">
        <w:rPr>
          <w:rFonts w:hint="eastAsia"/>
        </w:rPr>
        <w:t>Executor</w:t>
      </w:r>
      <w:r w:rsidRPr="00790BB9">
        <w:rPr>
          <w:rFonts w:hint="eastAsia"/>
        </w:rPr>
        <w:t>已经启动</w:t>
      </w:r>
    </w:p>
    <w:p w:rsidR="009A4907" w:rsidRPr="00015F06" w:rsidRDefault="009A4907" w:rsidP="00790BB9">
      <w:pPr>
        <w:pStyle w:val="a1"/>
        <w:rPr>
          <w:b/>
          <w:i/>
        </w:rPr>
      </w:pPr>
      <w:r w:rsidRPr="00015F06">
        <w:rPr>
          <w:rFonts w:hint="eastAsia"/>
          <w:b/>
          <w:i/>
        </w:rPr>
        <w:t>粉色：启动</w:t>
      </w:r>
      <w:r w:rsidRPr="00015F06">
        <w:rPr>
          <w:rFonts w:hint="eastAsia"/>
          <w:b/>
          <w:i/>
        </w:rPr>
        <w:t>Task</w:t>
      </w:r>
      <w:r w:rsidRPr="00015F06">
        <w:rPr>
          <w:rFonts w:hint="eastAsia"/>
          <w:b/>
          <w:i/>
        </w:rPr>
        <w:t>执行</w:t>
      </w:r>
    </w:p>
    <w:p w:rsidR="009A4907" w:rsidRPr="00790BB9" w:rsidRDefault="009A4907" w:rsidP="005812DB">
      <w:pPr>
        <w:pStyle w:val="a1"/>
        <w:numPr>
          <w:ilvl w:val="0"/>
          <w:numId w:val="23"/>
        </w:numPr>
      </w:pPr>
      <w:r w:rsidRPr="00790BB9">
        <w:rPr>
          <w:rFonts w:hint="eastAsia"/>
        </w:rPr>
        <w:t>StandaloneSchedulerBackend</w:t>
      </w:r>
      <w:r w:rsidRPr="00790BB9">
        <w:rPr>
          <w:rFonts w:hint="eastAsia"/>
        </w:rPr>
        <w:t>启动一个</w:t>
      </w:r>
      <w:r w:rsidRPr="00790BB9">
        <w:rPr>
          <w:rFonts w:hint="eastAsia"/>
        </w:rPr>
        <w:t>DriverEndpoint</w:t>
      </w:r>
    </w:p>
    <w:p w:rsidR="009A4907" w:rsidRPr="00790BB9" w:rsidRDefault="009A4907" w:rsidP="005812DB">
      <w:pPr>
        <w:pStyle w:val="a1"/>
        <w:numPr>
          <w:ilvl w:val="0"/>
          <w:numId w:val="23"/>
        </w:numPr>
      </w:pPr>
      <w:r w:rsidRPr="00790BB9">
        <w:rPr>
          <w:rFonts w:hint="eastAsia"/>
        </w:rPr>
        <w:t>DriverEndpoint</w:t>
      </w:r>
      <w:r w:rsidRPr="00790BB9">
        <w:rPr>
          <w:rFonts w:hint="eastAsia"/>
        </w:rPr>
        <w:t>启动后，会周期性地检查</w:t>
      </w:r>
      <w:r w:rsidRPr="00790BB9">
        <w:rPr>
          <w:rFonts w:hint="eastAsia"/>
        </w:rPr>
        <w:t>Driver</w:t>
      </w:r>
      <w:r w:rsidRPr="00790BB9">
        <w:rPr>
          <w:rFonts w:hint="eastAsia"/>
        </w:rPr>
        <w:t>维护的</w:t>
      </w:r>
      <w:r w:rsidRPr="00790BB9">
        <w:rPr>
          <w:rFonts w:hint="eastAsia"/>
        </w:rPr>
        <w:t>Executor</w:t>
      </w:r>
      <w:r w:rsidRPr="00790BB9">
        <w:rPr>
          <w:rFonts w:hint="eastAsia"/>
        </w:rPr>
        <w:t>的状态，如果有空闲的</w:t>
      </w:r>
      <w:r w:rsidRPr="00790BB9">
        <w:rPr>
          <w:rFonts w:hint="eastAsia"/>
        </w:rPr>
        <w:t>Executor</w:t>
      </w:r>
      <w:r w:rsidRPr="00790BB9">
        <w:rPr>
          <w:rFonts w:hint="eastAsia"/>
        </w:rPr>
        <w:t>便会调度任务执行</w:t>
      </w:r>
    </w:p>
    <w:p w:rsidR="009A4907" w:rsidRPr="00790BB9" w:rsidRDefault="009A4907" w:rsidP="005812DB">
      <w:pPr>
        <w:pStyle w:val="a1"/>
        <w:numPr>
          <w:ilvl w:val="0"/>
          <w:numId w:val="23"/>
        </w:numPr>
      </w:pPr>
      <w:r w:rsidRPr="00790BB9">
        <w:rPr>
          <w:rFonts w:hint="eastAsia"/>
        </w:rPr>
        <w:t>DriverEndpoint</w:t>
      </w:r>
      <w:r w:rsidRPr="00790BB9">
        <w:rPr>
          <w:rFonts w:hint="eastAsia"/>
        </w:rPr>
        <w:t>向</w:t>
      </w:r>
      <w:r w:rsidRPr="00790BB9">
        <w:rPr>
          <w:rFonts w:hint="eastAsia"/>
        </w:rPr>
        <w:t>TaskScheduler</w:t>
      </w:r>
      <w:r w:rsidRPr="00790BB9">
        <w:rPr>
          <w:rFonts w:hint="eastAsia"/>
        </w:rPr>
        <w:t>发送</w:t>
      </w:r>
      <w:r w:rsidRPr="00790BB9">
        <w:rPr>
          <w:rFonts w:hint="eastAsia"/>
        </w:rPr>
        <w:t>Resource Offer</w:t>
      </w:r>
      <w:r w:rsidRPr="00790BB9">
        <w:rPr>
          <w:rFonts w:hint="eastAsia"/>
        </w:rPr>
        <w:t>请求</w:t>
      </w:r>
    </w:p>
    <w:p w:rsidR="009A4907" w:rsidRPr="00790BB9" w:rsidRDefault="009A4907" w:rsidP="005812DB">
      <w:pPr>
        <w:pStyle w:val="a1"/>
        <w:numPr>
          <w:ilvl w:val="0"/>
          <w:numId w:val="23"/>
        </w:numPr>
      </w:pPr>
      <w:r w:rsidRPr="00790BB9">
        <w:rPr>
          <w:rFonts w:hint="eastAsia"/>
        </w:rPr>
        <w:t>如果有可用资源启动</w:t>
      </w:r>
      <w:r w:rsidRPr="00790BB9">
        <w:rPr>
          <w:rFonts w:hint="eastAsia"/>
        </w:rPr>
        <w:t>Task</w:t>
      </w:r>
      <w:r w:rsidRPr="00790BB9">
        <w:rPr>
          <w:rFonts w:hint="eastAsia"/>
        </w:rPr>
        <w:t>，则</w:t>
      </w:r>
      <w:r w:rsidRPr="00790BB9">
        <w:rPr>
          <w:rFonts w:hint="eastAsia"/>
        </w:rPr>
        <w:t>DriverEndpoint</w:t>
      </w:r>
      <w:r w:rsidRPr="00790BB9">
        <w:rPr>
          <w:rFonts w:hint="eastAsia"/>
        </w:rPr>
        <w:t>向</w:t>
      </w:r>
      <w:r w:rsidRPr="00790BB9">
        <w:rPr>
          <w:rFonts w:hint="eastAsia"/>
        </w:rPr>
        <w:t>Executor</w:t>
      </w:r>
      <w:r w:rsidRPr="00790BB9">
        <w:rPr>
          <w:rFonts w:hint="eastAsia"/>
        </w:rPr>
        <w:t>发送</w:t>
      </w:r>
      <w:r w:rsidRPr="00790BB9">
        <w:rPr>
          <w:rFonts w:hint="eastAsia"/>
        </w:rPr>
        <w:t>LaunchTask</w:t>
      </w:r>
      <w:r w:rsidRPr="00790BB9">
        <w:rPr>
          <w:rFonts w:hint="eastAsia"/>
        </w:rPr>
        <w:t>请求</w:t>
      </w:r>
    </w:p>
    <w:p w:rsidR="009A4907" w:rsidRPr="00790BB9" w:rsidRDefault="009A4907" w:rsidP="005812DB">
      <w:pPr>
        <w:pStyle w:val="a1"/>
        <w:numPr>
          <w:ilvl w:val="0"/>
          <w:numId w:val="23"/>
        </w:numPr>
      </w:pPr>
      <w:r w:rsidRPr="00790BB9">
        <w:rPr>
          <w:rFonts w:hint="eastAsia"/>
        </w:rPr>
        <w:t>Executor</w:t>
      </w:r>
      <w:r w:rsidRPr="00790BB9">
        <w:rPr>
          <w:rFonts w:hint="eastAsia"/>
        </w:rPr>
        <w:t>进程内部的</w:t>
      </w:r>
      <w:r w:rsidRPr="00790BB9">
        <w:rPr>
          <w:rFonts w:hint="eastAsia"/>
        </w:rPr>
        <w:t>CoarseGrainedExecutorBackend</w:t>
      </w:r>
      <w:r w:rsidRPr="00790BB9">
        <w:rPr>
          <w:rFonts w:hint="eastAsia"/>
        </w:rPr>
        <w:t>调用内部的</w:t>
      </w:r>
      <w:r w:rsidRPr="00790BB9">
        <w:rPr>
          <w:rFonts w:hint="eastAsia"/>
        </w:rPr>
        <w:t>Executor</w:t>
      </w:r>
      <w:r w:rsidRPr="00790BB9">
        <w:rPr>
          <w:rFonts w:hint="eastAsia"/>
        </w:rPr>
        <w:t>线程的</w:t>
      </w:r>
      <w:r w:rsidRPr="00790BB9">
        <w:rPr>
          <w:rFonts w:hint="eastAsia"/>
        </w:rPr>
        <w:t>launchTask</w:t>
      </w:r>
      <w:r w:rsidRPr="00790BB9">
        <w:rPr>
          <w:rFonts w:hint="eastAsia"/>
        </w:rPr>
        <w:t>方法启动</w:t>
      </w:r>
      <w:r w:rsidRPr="00790BB9">
        <w:rPr>
          <w:rFonts w:hint="eastAsia"/>
        </w:rPr>
        <w:t>Task</w:t>
      </w:r>
    </w:p>
    <w:p w:rsidR="009A4907" w:rsidRPr="00790BB9" w:rsidRDefault="009A4907" w:rsidP="005812DB">
      <w:pPr>
        <w:pStyle w:val="a1"/>
        <w:numPr>
          <w:ilvl w:val="0"/>
          <w:numId w:val="23"/>
        </w:numPr>
      </w:pPr>
      <w:r w:rsidRPr="00790BB9">
        <w:rPr>
          <w:rFonts w:hint="eastAsia"/>
        </w:rPr>
        <w:t>Executor</w:t>
      </w:r>
      <w:r w:rsidRPr="00790BB9">
        <w:rPr>
          <w:rFonts w:hint="eastAsia"/>
        </w:rPr>
        <w:t>线程内部维护一个线程池，创建一个</w:t>
      </w:r>
      <w:r w:rsidRPr="00790BB9">
        <w:rPr>
          <w:rFonts w:hint="eastAsia"/>
        </w:rPr>
        <w:t>TaskRunner</w:t>
      </w:r>
      <w:r w:rsidRPr="00790BB9">
        <w:rPr>
          <w:rFonts w:hint="eastAsia"/>
        </w:rPr>
        <w:t>线程并提交到线程池执行</w:t>
      </w:r>
    </w:p>
    <w:p w:rsidR="009A4907" w:rsidRPr="00015F06" w:rsidRDefault="009A4907" w:rsidP="00790BB9">
      <w:pPr>
        <w:pStyle w:val="a1"/>
        <w:rPr>
          <w:b/>
          <w:i/>
        </w:rPr>
      </w:pPr>
      <w:r w:rsidRPr="00015F06">
        <w:rPr>
          <w:rFonts w:hint="eastAsia"/>
          <w:b/>
          <w:i/>
        </w:rPr>
        <w:t>绿色：</w:t>
      </w:r>
      <w:r w:rsidRPr="00015F06">
        <w:rPr>
          <w:rFonts w:hint="eastAsia"/>
          <w:b/>
          <w:i/>
        </w:rPr>
        <w:t>Task</w:t>
      </w:r>
      <w:r w:rsidRPr="00015F06">
        <w:rPr>
          <w:rFonts w:hint="eastAsia"/>
          <w:b/>
          <w:i/>
        </w:rPr>
        <w:t>运行完成</w:t>
      </w:r>
    </w:p>
    <w:p w:rsidR="009A4907" w:rsidRPr="00790BB9" w:rsidRDefault="009A4907" w:rsidP="005812DB">
      <w:pPr>
        <w:pStyle w:val="a1"/>
        <w:numPr>
          <w:ilvl w:val="0"/>
          <w:numId w:val="24"/>
        </w:numPr>
      </w:pPr>
      <w:r w:rsidRPr="00790BB9">
        <w:rPr>
          <w:rFonts w:hint="eastAsia"/>
        </w:rPr>
        <w:t>Executor</w:t>
      </w:r>
      <w:r w:rsidRPr="00790BB9">
        <w:rPr>
          <w:rFonts w:hint="eastAsia"/>
        </w:rPr>
        <w:t>进程内部的</w:t>
      </w:r>
      <w:r w:rsidRPr="00790BB9">
        <w:rPr>
          <w:rFonts w:hint="eastAsia"/>
        </w:rPr>
        <w:t>Executor</w:t>
      </w:r>
      <w:r w:rsidRPr="00790BB9">
        <w:rPr>
          <w:rFonts w:hint="eastAsia"/>
        </w:rPr>
        <w:t>线程通知</w:t>
      </w:r>
      <w:r w:rsidRPr="00790BB9">
        <w:rPr>
          <w:rFonts w:hint="eastAsia"/>
        </w:rPr>
        <w:t>CoarseGrainedExecutorBackend</w:t>
      </w:r>
      <w:r w:rsidRPr="00790BB9">
        <w:rPr>
          <w:rFonts w:hint="eastAsia"/>
        </w:rPr>
        <w:t>，</w:t>
      </w:r>
      <w:r w:rsidRPr="00790BB9">
        <w:rPr>
          <w:rFonts w:hint="eastAsia"/>
        </w:rPr>
        <w:t>Task</w:t>
      </w:r>
      <w:r w:rsidRPr="00790BB9">
        <w:rPr>
          <w:rFonts w:hint="eastAsia"/>
        </w:rPr>
        <w:t>运行完成</w:t>
      </w:r>
    </w:p>
    <w:p w:rsidR="009A4907" w:rsidRPr="00790BB9" w:rsidRDefault="009A4907" w:rsidP="005812DB">
      <w:pPr>
        <w:pStyle w:val="a1"/>
        <w:numPr>
          <w:ilvl w:val="0"/>
          <w:numId w:val="24"/>
        </w:numPr>
      </w:pPr>
      <w:r w:rsidRPr="00790BB9">
        <w:rPr>
          <w:rFonts w:hint="eastAsia"/>
        </w:rPr>
        <w:t>CoarseGrainedExecutorBackend</w:t>
      </w:r>
      <w:r w:rsidRPr="00790BB9">
        <w:rPr>
          <w:rFonts w:hint="eastAsia"/>
        </w:rPr>
        <w:t>向</w:t>
      </w:r>
      <w:r w:rsidRPr="00790BB9">
        <w:rPr>
          <w:rFonts w:hint="eastAsia"/>
        </w:rPr>
        <w:t>DriverEndpoint</w:t>
      </w:r>
      <w:r w:rsidRPr="00790BB9">
        <w:rPr>
          <w:rFonts w:hint="eastAsia"/>
        </w:rPr>
        <w:t>发送</w:t>
      </w:r>
      <w:r w:rsidRPr="00790BB9">
        <w:rPr>
          <w:rFonts w:hint="eastAsia"/>
        </w:rPr>
        <w:t>StatusUpdated</w:t>
      </w:r>
      <w:r w:rsidRPr="00790BB9">
        <w:rPr>
          <w:rFonts w:hint="eastAsia"/>
        </w:rPr>
        <w:t>消息，通知</w:t>
      </w:r>
      <w:r w:rsidRPr="00790BB9">
        <w:rPr>
          <w:rFonts w:hint="eastAsia"/>
        </w:rPr>
        <w:t>Driver</w:t>
      </w:r>
      <w:r w:rsidRPr="00790BB9">
        <w:rPr>
          <w:rFonts w:hint="eastAsia"/>
        </w:rPr>
        <w:t>运行的</w:t>
      </w:r>
      <w:r w:rsidRPr="00790BB9">
        <w:rPr>
          <w:rFonts w:hint="eastAsia"/>
        </w:rPr>
        <w:t>Task</w:t>
      </w:r>
      <w:r w:rsidRPr="00790BB9">
        <w:rPr>
          <w:rFonts w:hint="eastAsia"/>
        </w:rPr>
        <w:t>状态发生变更</w:t>
      </w:r>
    </w:p>
    <w:p w:rsidR="009A4907" w:rsidRPr="00790BB9" w:rsidRDefault="009A4907" w:rsidP="005812DB">
      <w:pPr>
        <w:pStyle w:val="a1"/>
        <w:numPr>
          <w:ilvl w:val="0"/>
          <w:numId w:val="24"/>
        </w:numPr>
      </w:pPr>
      <w:r w:rsidRPr="00790BB9">
        <w:rPr>
          <w:rFonts w:hint="eastAsia"/>
        </w:rPr>
        <w:t>StandaloneSchedulerBackend</w:t>
      </w:r>
      <w:r w:rsidRPr="00790BB9">
        <w:rPr>
          <w:rFonts w:hint="eastAsia"/>
        </w:rPr>
        <w:t>调用</w:t>
      </w:r>
      <w:r w:rsidRPr="00790BB9">
        <w:rPr>
          <w:rFonts w:hint="eastAsia"/>
        </w:rPr>
        <w:t>TaskScheduler</w:t>
      </w:r>
      <w:r w:rsidRPr="00790BB9">
        <w:rPr>
          <w:rFonts w:hint="eastAsia"/>
        </w:rPr>
        <w:t>的</w:t>
      </w:r>
      <w:r w:rsidRPr="00790BB9">
        <w:rPr>
          <w:rFonts w:hint="eastAsia"/>
        </w:rPr>
        <w:t>updateStatus</w:t>
      </w:r>
      <w:r w:rsidRPr="00790BB9">
        <w:rPr>
          <w:rFonts w:hint="eastAsia"/>
        </w:rPr>
        <w:t>方法更新</w:t>
      </w:r>
      <w:r w:rsidRPr="00790BB9">
        <w:rPr>
          <w:rFonts w:hint="eastAsia"/>
        </w:rPr>
        <w:t>Task</w:t>
      </w:r>
      <w:r w:rsidRPr="00790BB9">
        <w:rPr>
          <w:rFonts w:hint="eastAsia"/>
        </w:rPr>
        <w:t>状态</w:t>
      </w:r>
    </w:p>
    <w:p w:rsidR="009A4907" w:rsidRPr="00015F06" w:rsidRDefault="009A4907" w:rsidP="005812DB">
      <w:pPr>
        <w:pStyle w:val="a1"/>
        <w:numPr>
          <w:ilvl w:val="0"/>
          <w:numId w:val="24"/>
        </w:numPr>
      </w:pPr>
      <w:r w:rsidRPr="00790BB9">
        <w:rPr>
          <w:rFonts w:hint="eastAsia"/>
        </w:rPr>
        <w:t>StandaloneSchedulerBackend</w:t>
      </w:r>
      <w:r w:rsidRPr="00790BB9">
        <w:rPr>
          <w:rFonts w:hint="eastAsia"/>
        </w:rPr>
        <w:t>继续调用</w:t>
      </w:r>
      <w:r w:rsidRPr="00790BB9">
        <w:rPr>
          <w:rFonts w:hint="eastAsia"/>
        </w:rPr>
        <w:t>TaskScheduler</w:t>
      </w:r>
      <w:r w:rsidRPr="00790BB9">
        <w:rPr>
          <w:rFonts w:hint="eastAsia"/>
        </w:rPr>
        <w:t>的</w:t>
      </w:r>
      <w:r w:rsidRPr="00790BB9">
        <w:rPr>
          <w:rFonts w:hint="eastAsia"/>
        </w:rPr>
        <w:t>resourceOffers</w:t>
      </w:r>
      <w:r w:rsidRPr="00790BB9">
        <w:rPr>
          <w:rFonts w:hint="eastAsia"/>
        </w:rPr>
        <w:t>方法，调度其他任务运行</w:t>
      </w:r>
    </w:p>
    <w:p w:rsidR="009A4907" w:rsidRPr="009A4907" w:rsidRDefault="009A4907" w:rsidP="009A4907">
      <w:pPr>
        <w:pStyle w:val="2"/>
      </w:pPr>
      <w:bookmarkStart w:id="10" w:name="_Toc492099123"/>
      <w:r w:rsidRPr="009A4907">
        <w:rPr>
          <w:rFonts w:hint="eastAsia"/>
        </w:rPr>
        <w:t>Block</w:t>
      </w:r>
      <w:r w:rsidRPr="009A4907">
        <w:rPr>
          <w:rFonts w:hint="eastAsia"/>
        </w:rPr>
        <w:t>管理</w:t>
      </w:r>
      <w:bookmarkEnd w:id="10"/>
    </w:p>
    <w:p w:rsidR="009A4907" w:rsidRPr="00790BB9" w:rsidRDefault="009A4907" w:rsidP="00101BB0">
      <w:pPr>
        <w:pStyle w:val="a1"/>
        <w:ind w:firstLineChars="211" w:firstLine="549"/>
      </w:pPr>
      <w:r w:rsidRPr="00790BB9">
        <w:rPr>
          <w:rFonts w:hint="eastAsia"/>
        </w:rPr>
        <w:t>Block</w:t>
      </w:r>
      <w:r w:rsidRPr="00790BB9">
        <w:rPr>
          <w:rFonts w:hint="eastAsia"/>
        </w:rPr>
        <w:t>管理，主要是为</w:t>
      </w:r>
      <w:r w:rsidRPr="00790BB9">
        <w:rPr>
          <w:rFonts w:hint="eastAsia"/>
        </w:rPr>
        <w:t>Spark</w:t>
      </w:r>
      <w:r w:rsidRPr="00790BB9">
        <w:rPr>
          <w:rFonts w:hint="eastAsia"/>
        </w:rPr>
        <w:t>提供的</w:t>
      </w:r>
      <w:r w:rsidRPr="00790BB9">
        <w:rPr>
          <w:rFonts w:hint="eastAsia"/>
        </w:rPr>
        <w:t>Broadcast</w:t>
      </w:r>
      <w:r w:rsidRPr="00790BB9">
        <w:rPr>
          <w:rFonts w:hint="eastAsia"/>
        </w:rPr>
        <w:t>机制提供服务支撑的。</w:t>
      </w:r>
      <w:r w:rsidRPr="00790BB9">
        <w:rPr>
          <w:rFonts w:hint="eastAsia"/>
        </w:rPr>
        <w:t>Spark</w:t>
      </w:r>
      <w:r w:rsidRPr="00790BB9">
        <w:rPr>
          <w:rFonts w:hint="eastAsia"/>
        </w:rPr>
        <w:t>中内置采用</w:t>
      </w:r>
      <w:r w:rsidRPr="00790BB9">
        <w:rPr>
          <w:rFonts w:hint="eastAsia"/>
        </w:rPr>
        <w:t>TorrentBroadcast</w:t>
      </w:r>
      <w:r w:rsidRPr="00790BB9">
        <w:rPr>
          <w:rFonts w:hint="eastAsia"/>
        </w:rPr>
        <w:t>实现，该</w:t>
      </w:r>
      <w:r w:rsidRPr="00790BB9">
        <w:rPr>
          <w:rFonts w:hint="eastAsia"/>
        </w:rPr>
        <w:t>Broadcast</w:t>
      </w:r>
      <w:r w:rsidRPr="00790BB9">
        <w:rPr>
          <w:rFonts w:hint="eastAsia"/>
        </w:rPr>
        <w:t>变量对应的数据（</w:t>
      </w:r>
      <w:r w:rsidRPr="00790BB9">
        <w:rPr>
          <w:rFonts w:hint="eastAsia"/>
        </w:rPr>
        <w:t>Task</w:t>
      </w:r>
      <w:r w:rsidRPr="00790BB9">
        <w:rPr>
          <w:rFonts w:hint="eastAsia"/>
        </w:rPr>
        <w:t>数据）</w:t>
      </w:r>
      <w:r w:rsidRPr="00790BB9">
        <w:rPr>
          <w:rFonts w:hint="eastAsia"/>
        </w:rPr>
        <w:lastRenderedPageBreak/>
        <w:t>或数据集（如</w:t>
      </w:r>
      <w:r w:rsidRPr="00790BB9">
        <w:rPr>
          <w:rFonts w:hint="eastAsia"/>
        </w:rPr>
        <w:t>RDD</w:t>
      </w:r>
      <w:r w:rsidRPr="00790BB9">
        <w:rPr>
          <w:rFonts w:hint="eastAsia"/>
        </w:rPr>
        <w:t>），默认会被切分成若干</w:t>
      </w:r>
      <w:r w:rsidRPr="00790BB9">
        <w:rPr>
          <w:rFonts w:hint="eastAsia"/>
        </w:rPr>
        <w:t>4M</w:t>
      </w:r>
      <w:r w:rsidRPr="00790BB9">
        <w:rPr>
          <w:rFonts w:hint="eastAsia"/>
        </w:rPr>
        <w:t>大小的</w:t>
      </w:r>
      <w:r w:rsidRPr="00790BB9">
        <w:rPr>
          <w:rFonts w:hint="eastAsia"/>
        </w:rPr>
        <w:t>Block</w:t>
      </w:r>
      <w:r w:rsidRPr="00790BB9">
        <w:rPr>
          <w:rFonts w:hint="eastAsia"/>
        </w:rPr>
        <w:t>，</w:t>
      </w:r>
      <w:r w:rsidRPr="00790BB9">
        <w:rPr>
          <w:rFonts w:hint="eastAsia"/>
        </w:rPr>
        <w:t>Task</w:t>
      </w:r>
      <w:r w:rsidRPr="00790BB9">
        <w:rPr>
          <w:rFonts w:hint="eastAsia"/>
        </w:rPr>
        <w:t>运行过程中读取到该</w:t>
      </w:r>
      <w:r w:rsidRPr="00790BB9">
        <w:rPr>
          <w:rFonts w:hint="eastAsia"/>
        </w:rPr>
        <w:t>Broadcast</w:t>
      </w:r>
      <w:r w:rsidRPr="00790BB9">
        <w:rPr>
          <w:rFonts w:hint="eastAsia"/>
        </w:rPr>
        <w:t>变量，会以</w:t>
      </w:r>
      <w:r w:rsidRPr="00790BB9">
        <w:rPr>
          <w:rFonts w:hint="eastAsia"/>
        </w:rPr>
        <w:t>4M</w:t>
      </w:r>
      <w:r w:rsidRPr="00790BB9">
        <w:rPr>
          <w:rFonts w:hint="eastAsia"/>
        </w:rPr>
        <w:t>为单位的</w:t>
      </w:r>
      <w:r w:rsidRPr="00790BB9">
        <w:rPr>
          <w:rFonts w:hint="eastAsia"/>
        </w:rPr>
        <w:t>Block</w:t>
      </w:r>
      <w:r w:rsidRPr="00790BB9">
        <w:rPr>
          <w:rFonts w:hint="eastAsia"/>
        </w:rPr>
        <w:t>为拉取数据的最小单位，最后将所有的</w:t>
      </w:r>
      <w:r w:rsidRPr="00790BB9">
        <w:rPr>
          <w:rFonts w:hint="eastAsia"/>
        </w:rPr>
        <w:t>Block</w:t>
      </w:r>
      <w:r w:rsidRPr="00790BB9">
        <w:rPr>
          <w:rFonts w:hint="eastAsia"/>
        </w:rPr>
        <w:t>合并成</w:t>
      </w:r>
      <w:r w:rsidRPr="00790BB9">
        <w:rPr>
          <w:rFonts w:hint="eastAsia"/>
        </w:rPr>
        <w:t>Broadcast</w:t>
      </w:r>
      <w:r w:rsidRPr="00790BB9">
        <w:rPr>
          <w:rFonts w:hint="eastAsia"/>
        </w:rPr>
        <w:t>变量对应的完整数据或数据集。将数据切分成</w:t>
      </w:r>
      <w:r w:rsidRPr="00790BB9">
        <w:rPr>
          <w:rFonts w:hint="eastAsia"/>
        </w:rPr>
        <w:t>4M</w:t>
      </w:r>
      <w:r w:rsidRPr="00790BB9">
        <w:rPr>
          <w:rFonts w:hint="eastAsia"/>
        </w:rPr>
        <w:t>大小的</w:t>
      </w:r>
      <w:r w:rsidRPr="00790BB9">
        <w:rPr>
          <w:rFonts w:hint="eastAsia"/>
        </w:rPr>
        <w:t>Block</w:t>
      </w:r>
      <w:r w:rsidRPr="00790BB9">
        <w:rPr>
          <w:rFonts w:hint="eastAsia"/>
        </w:rPr>
        <w:t>，</w:t>
      </w:r>
      <w:r w:rsidRPr="00790BB9">
        <w:rPr>
          <w:rFonts w:hint="eastAsia"/>
        </w:rPr>
        <w:t>Task</w:t>
      </w:r>
      <w:r w:rsidRPr="00790BB9">
        <w:rPr>
          <w:rFonts w:hint="eastAsia"/>
        </w:rPr>
        <w:t>从多个</w:t>
      </w:r>
      <w:r w:rsidRPr="00790BB9">
        <w:rPr>
          <w:rFonts w:hint="eastAsia"/>
        </w:rPr>
        <w:t>Executor</w:t>
      </w:r>
      <w:r w:rsidRPr="00790BB9">
        <w:rPr>
          <w:rFonts w:hint="eastAsia"/>
        </w:rPr>
        <w:t>拉取</w:t>
      </w:r>
      <w:r w:rsidRPr="00790BB9">
        <w:rPr>
          <w:rFonts w:hint="eastAsia"/>
        </w:rPr>
        <w:t>Block</w:t>
      </w:r>
      <w:r w:rsidRPr="00790BB9">
        <w:rPr>
          <w:rFonts w:hint="eastAsia"/>
        </w:rPr>
        <w:t>，可以非常好地均衡网络传输负载，提高整个计算集群的稳定性。</w:t>
      </w:r>
    </w:p>
    <w:p w:rsidR="009A4907" w:rsidRPr="00790BB9" w:rsidRDefault="009A4907" w:rsidP="00015F06">
      <w:pPr>
        <w:pStyle w:val="a1"/>
        <w:ind w:firstLineChars="200" w:firstLine="520"/>
      </w:pPr>
      <w:r w:rsidRPr="00790BB9">
        <w:rPr>
          <w:rFonts w:hint="eastAsia"/>
        </w:rPr>
        <w:t>通常，用户程序在编写过程中，会对某个变量进行</w:t>
      </w:r>
      <w:r w:rsidRPr="00790BB9">
        <w:rPr>
          <w:rFonts w:hint="eastAsia"/>
        </w:rPr>
        <w:t>Broadcast</w:t>
      </w:r>
      <w:r w:rsidRPr="00790BB9">
        <w:rPr>
          <w:rFonts w:hint="eastAsia"/>
        </w:rPr>
        <w:t>，该变量称为</w:t>
      </w:r>
      <w:r w:rsidRPr="00790BB9">
        <w:rPr>
          <w:rFonts w:hint="eastAsia"/>
        </w:rPr>
        <w:t>Broadcast</w:t>
      </w:r>
      <w:r w:rsidRPr="00790BB9">
        <w:rPr>
          <w:rFonts w:hint="eastAsia"/>
        </w:rPr>
        <w:t>变量。在实际物理节点的</w:t>
      </w:r>
      <w:r w:rsidRPr="00790BB9">
        <w:rPr>
          <w:rFonts w:hint="eastAsia"/>
        </w:rPr>
        <w:t>Executor</w:t>
      </w:r>
      <w:r w:rsidRPr="00790BB9">
        <w:rPr>
          <w:rFonts w:hint="eastAsia"/>
        </w:rPr>
        <w:t>上执行</w:t>
      </w:r>
      <w:r w:rsidRPr="00790BB9">
        <w:rPr>
          <w:rFonts w:hint="eastAsia"/>
        </w:rPr>
        <w:t>Task</w:t>
      </w:r>
      <w:r w:rsidRPr="00790BB9">
        <w:rPr>
          <w:rFonts w:hint="eastAsia"/>
        </w:rPr>
        <w:t>时，需要读取</w:t>
      </w:r>
      <w:r w:rsidRPr="00790BB9">
        <w:rPr>
          <w:rFonts w:hint="eastAsia"/>
        </w:rPr>
        <w:t>Broadcast</w:t>
      </w:r>
      <w:r w:rsidRPr="00790BB9">
        <w:rPr>
          <w:rFonts w:hint="eastAsia"/>
        </w:rPr>
        <w:t>变量对应的数据集，那么此时会根据需要拉取</w:t>
      </w:r>
      <w:r w:rsidRPr="00790BB9">
        <w:rPr>
          <w:rFonts w:hint="eastAsia"/>
        </w:rPr>
        <w:t>DAG</w:t>
      </w:r>
      <w:r w:rsidRPr="00790BB9">
        <w:rPr>
          <w:rFonts w:hint="eastAsia"/>
        </w:rPr>
        <w:t>执行流上游已经生成的数据集。采用</w:t>
      </w:r>
      <w:r w:rsidRPr="00790BB9">
        <w:rPr>
          <w:rFonts w:hint="eastAsia"/>
        </w:rPr>
        <w:t>Broadcast</w:t>
      </w:r>
      <w:r w:rsidRPr="00790BB9">
        <w:rPr>
          <w:rFonts w:hint="eastAsia"/>
        </w:rPr>
        <w:t>机制，可以有效地降低数据在计算集群环境中传输的开销。具体地，如果一个用户对应的程序中的</w:t>
      </w:r>
      <w:r w:rsidRPr="00790BB9">
        <w:rPr>
          <w:rFonts w:hint="eastAsia"/>
        </w:rPr>
        <w:t>Broadcast</w:t>
      </w:r>
      <w:r w:rsidRPr="00790BB9">
        <w:rPr>
          <w:rFonts w:hint="eastAsia"/>
        </w:rPr>
        <w:t>变量，对应着一个数据集，它在计算过程中需要拉取对应的数据，如果在同一个物理节点上运行着多个</w:t>
      </w:r>
      <w:r w:rsidRPr="00790BB9">
        <w:rPr>
          <w:rFonts w:hint="eastAsia"/>
        </w:rPr>
        <w:t>Task</w:t>
      </w:r>
      <w:r w:rsidRPr="00790BB9">
        <w:rPr>
          <w:rFonts w:hint="eastAsia"/>
        </w:rPr>
        <w:t>，多个</w:t>
      </w:r>
      <w:r w:rsidRPr="00790BB9">
        <w:rPr>
          <w:rFonts w:hint="eastAsia"/>
        </w:rPr>
        <w:t>Task</w:t>
      </w:r>
      <w:r w:rsidRPr="00790BB9">
        <w:rPr>
          <w:rFonts w:hint="eastAsia"/>
        </w:rPr>
        <w:t>都需要该数据，有了</w:t>
      </w:r>
      <w:r w:rsidRPr="00790BB9">
        <w:rPr>
          <w:rFonts w:hint="eastAsia"/>
        </w:rPr>
        <w:t>Broadcast</w:t>
      </w:r>
      <w:r w:rsidRPr="00790BB9">
        <w:rPr>
          <w:rFonts w:hint="eastAsia"/>
        </w:rPr>
        <w:t>机制，只需要拉取一份存储在本地</w:t>
      </w:r>
      <w:proofErr w:type="gramStart"/>
      <w:r w:rsidRPr="00790BB9">
        <w:rPr>
          <w:rFonts w:hint="eastAsia"/>
        </w:rPr>
        <w:t>物理机磁盘</w:t>
      </w:r>
      <w:proofErr w:type="gramEnd"/>
      <w:r w:rsidRPr="00790BB9">
        <w:rPr>
          <w:rFonts w:hint="eastAsia"/>
        </w:rPr>
        <w:t>即可，供多个</w:t>
      </w:r>
      <w:r w:rsidRPr="00790BB9">
        <w:rPr>
          <w:rFonts w:hint="eastAsia"/>
        </w:rPr>
        <w:t>Task</w:t>
      </w:r>
      <w:r w:rsidRPr="00790BB9">
        <w:rPr>
          <w:rFonts w:hint="eastAsia"/>
        </w:rPr>
        <w:t>计算共享。</w:t>
      </w:r>
    </w:p>
    <w:p w:rsidR="009A4907" w:rsidRPr="00790BB9" w:rsidRDefault="009A4907" w:rsidP="00015F06">
      <w:pPr>
        <w:pStyle w:val="a1"/>
        <w:ind w:firstLineChars="200" w:firstLine="520"/>
      </w:pPr>
      <w:r w:rsidRPr="00790BB9">
        <w:rPr>
          <w:rFonts w:hint="eastAsia"/>
        </w:rPr>
        <w:t>另外，用户程序在进行调度过程中，会根据调度策略将</w:t>
      </w:r>
      <w:r w:rsidRPr="00790BB9">
        <w:rPr>
          <w:rFonts w:hint="eastAsia"/>
        </w:rPr>
        <w:t>Task</w:t>
      </w:r>
      <w:r w:rsidRPr="00790BB9">
        <w:rPr>
          <w:rFonts w:hint="eastAsia"/>
        </w:rPr>
        <w:t>计算逻辑数据（代码）移动到对应的</w:t>
      </w:r>
      <w:r w:rsidRPr="00790BB9">
        <w:rPr>
          <w:rFonts w:hint="eastAsia"/>
        </w:rPr>
        <w:t>Worker</w:t>
      </w:r>
      <w:r w:rsidRPr="00790BB9">
        <w:rPr>
          <w:rFonts w:hint="eastAsia"/>
        </w:rPr>
        <w:t>节点上，最优情况是对本地数据进行处理，那么代码（序列化格式）也需要在网络上传输，也是通过</w:t>
      </w:r>
      <w:r w:rsidRPr="00790BB9">
        <w:rPr>
          <w:rFonts w:hint="eastAsia"/>
        </w:rPr>
        <w:t>Broadcast</w:t>
      </w:r>
      <w:r w:rsidRPr="00790BB9">
        <w:rPr>
          <w:rFonts w:hint="eastAsia"/>
        </w:rPr>
        <w:t>机制进行传输，不过这种方式是首先将代码序列化到</w:t>
      </w:r>
      <w:r w:rsidRPr="00790BB9">
        <w:rPr>
          <w:rFonts w:hint="eastAsia"/>
        </w:rPr>
        <w:t>Driver</w:t>
      </w:r>
      <w:r w:rsidRPr="00790BB9">
        <w:rPr>
          <w:rFonts w:hint="eastAsia"/>
        </w:rPr>
        <w:t>所在</w:t>
      </w:r>
      <w:r w:rsidRPr="00790BB9">
        <w:rPr>
          <w:rFonts w:hint="eastAsia"/>
        </w:rPr>
        <w:t>Worker</w:t>
      </w:r>
      <w:r w:rsidRPr="00790BB9">
        <w:rPr>
          <w:rFonts w:hint="eastAsia"/>
        </w:rPr>
        <w:t>节点，后续如果</w:t>
      </w:r>
      <w:r w:rsidRPr="00790BB9">
        <w:rPr>
          <w:rFonts w:hint="eastAsia"/>
        </w:rPr>
        <w:t>Task</w:t>
      </w:r>
      <w:r w:rsidRPr="00790BB9">
        <w:rPr>
          <w:rFonts w:hint="eastAsia"/>
        </w:rPr>
        <w:t>在其他</w:t>
      </w:r>
      <w:r w:rsidRPr="00790BB9">
        <w:rPr>
          <w:rFonts w:hint="eastAsia"/>
        </w:rPr>
        <w:t>Worker</w:t>
      </w:r>
      <w:r w:rsidRPr="00790BB9">
        <w:rPr>
          <w:rFonts w:hint="eastAsia"/>
        </w:rPr>
        <w:t>中执行，需要读取对应代码的</w:t>
      </w:r>
      <w:r w:rsidRPr="00790BB9">
        <w:rPr>
          <w:rFonts w:hint="eastAsia"/>
        </w:rPr>
        <w:t>Broadcast</w:t>
      </w:r>
      <w:r w:rsidRPr="00790BB9">
        <w:rPr>
          <w:rFonts w:hint="eastAsia"/>
        </w:rPr>
        <w:t>变量，首先就是从</w:t>
      </w:r>
      <w:r w:rsidRPr="00790BB9">
        <w:rPr>
          <w:rFonts w:hint="eastAsia"/>
        </w:rPr>
        <w:t>Driver</w:t>
      </w:r>
      <w:r w:rsidRPr="00790BB9">
        <w:rPr>
          <w:rFonts w:hint="eastAsia"/>
        </w:rPr>
        <w:t>上拉取代码数据，接着其他晚一些被调度的</w:t>
      </w:r>
      <w:r w:rsidRPr="00790BB9">
        <w:rPr>
          <w:rFonts w:hint="eastAsia"/>
        </w:rPr>
        <w:t>Task</w:t>
      </w:r>
      <w:r w:rsidRPr="00790BB9">
        <w:rPr>
          <w:rFonts w:hint="eastAsia"/>
        </w:rPr>
        <w:t>可能直接从其他</w:t>
      </w:r>
      <w:r w:rsidRPr="00790BB9">
        <w:rPr>
          <w:rFonts w:hint="eastAsia"/>
        </w:rPr>
        <w:t>Worker</w:t>
      </w:r>
      <w:r w:rsidRPr="00790BB9">
        <w:rPr>
          <w:rFonts w:hint="eastAsia"/>
        </w:rPr>
        <w:t>上的</w:t>
      </w:r>
      <w:r w:rsidRPr="00790BB9">
        <w:rPr>
          <w:rFonts w:hint="eastAsia"/>
        </w:rPr>
        <w:t>Executor</w:t>
      </w:r>
      <w:r w:rsidRPr="00790BB9">
        <w:rPr>
          <w:rFonts w:hint="eastAsia"/>
        </w:rPr>
        <w:t>中拉取代码数据。</w:t>
      </w:r>
    </w:p>
    <w:p w:rsidR="009A4907" w:rsidRPr="00790BB9" w:rsidRDefault="009A4907" w:rsidP="00015F06">
      <w:pPr>
        <w:pStyle w:val="a1"/>
        <w:ind w:firstLineChars="200" w:firstLine="520"/>
      </w:pPr>
      <w:r w:rsidRPr="00790BB9">
        <w:rPr>
          <w:rFonts w:hint="eastAsia"/>
        </w:rPr>
        <w:t>我们通过以</w:t>
      </w:r>
      <w:r w:rsidRPr="00790BB9">
        <w:rPr>
          <w:rFonts w:hint="eastAsia"/>
        </w:rPr>
        <w:t>Broadcast</w:t>
      </w:r>
      <w:r w:rsidRPr="00790BB9">
        <w:rPr>
          <w:rFonts w:hint="eastAsia"/>
        </w:rPr>
        <w:t>变量</w:t>
      </w:r>
      <w:r w:rsidRPr="00790BB9">
        <w:rPr>
          <w:rFonts w:hint="eastAsia"/>
        </w:rPr>
        <w:t>taskBinary</w:t>
      </w:r>
      <w:r w:rsidRPr="00790BB9">
        <w:rPr>
          <w:rFonts w:hint="eastAsia"/>
        </w:rPr>
        <w:t>为例，说明</w:t>
      </w:r>
      <w:r w:rsidRPr="00790BB9">
        <w:rPr>
          <w:rFonts w:hint="eastAsia"/>
        </w:rPr>
        <w:t>Block</w:t>
      </w:r>
      <w:r w:rsidRPr="00790BB9">
        <w:rPr>
          <w:rFonts w:hint="eastAsia"/>
        </w:rPr>
        <w:t>是如何管理的，如下图所示：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6998CB48" wp14:editId="160328F3">
            <wp:extent cx="5540188" cy="3177269"/>
            <wp:effectExtent l="0" t="0" r="3810" b="4445"/>
            <wp:docPr id="7" name="图片 7" descr="http://www.uml.org.cn/bigdata/images/20170111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uml.org.cn/bigdata/images/20170111051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5995" cy="3180599"/>
                    </a:xfrm>
                    <a:prstGeom prst="rect">
                      <a:avLst/>
                    </a:prstGeom>
                    <a:noFill/>
                    <a:ln>
                      <a:noFill/>
                    </a:ln>
                  </pic:spPr>
                </pic:pic>
              </a:graphicData>
            </a:graphic>
          </wp:inline>
        </w:drawing>
      </w:r>
    </w:p>
    <w:p w:rsidR="00C92A8B" w:rsidRPr="00790BB9" w:rsidRDefault="009A4907" w:rsidP="00790BB9">
      <w:pPr>
        <w:pStyle w:val="a1"/>
      </w:pPr>
      <w:r w:rsidRPr="00790BB9">
        <w:rPr>
          <w:rFonts w:hint="eastAsia"/>
        </w:rPr>
        <w:t>上图中，</w:t>
      </w:r>
      <w:r w:rsidRPr="00790BB9">
        <w:rPr>
          <w:rFonts w:hint="eastAsia"/>
        </w:rPr>
        <w:t>Driver</w:t>
      </w:r>
      <w:r w:rsidRPr="00790BB9">
        <w:rPr>
          <w:rFonts w:hint="eastAsia"/>
        </w:rPr>
        <w:t>负责管理所有的</w:t>
      </w:r>
      <w:r w:rsidRPr="00790BB9">
        <w:rPr>
          <w:rFonts w:hint="eastAsia"/>
        </w:rPr>
        <w:t>Broadcast</w:t>
      </w:r>
      <w:r w:rsidRPr="00790BB9">
        <w:rPr>
          <w:rFonts w:hint="eastAsia"/>
        </w:rPr>
        <w:t>变量对应的数据所在的</w:t>
      </w:r>
      <w:r w:rsidRPr="00790BB9">
        <w:rPr>
          <w:rFonts w:hint="eastAsia"/>
        </w:rPr>
        <w:t>Executor</w:t>
      </w:r>
      <w:r w:rsidRPr="00790BB9">
        <w:rPr>
          <w:rFonts w:hint="eastAsia"/>
        </w:rPr>
        <w:t>，即一个</w:t>
      </w:r>
      <w:r w:rsidRPr="00790BB9">
        <w:rPr>
          <w:rFonts w:hint="eastAsia"/>
        </w:rPr>
        <w:t>Executor</w:t>
      </w:r>
      <w:r w:rsidRPr="00790BB9">
        <w:rPr>
          <w:rFonts w:hint="eastAsia"/>
        </w:rPr>
        <w:t>维护一个</w:t>
      </w:r>
      <w:r w:rsidRPr="00790BB9">
        <w:rPr>
          <w:rFonts w:hint="eastAsia"/>
        </w:rPr>
        <w:t>Block</w:t>
      </w:r>
      <w:r w:rsidRPr="00790BB9">
        <w:rPr>
          <w:rFonts w:hint="eastAsia"/>
        </w:rPr>
        <w:t>列表。在</w:t>
      </w:r>
      <w:r w:rsidRPr="00790BB9">
        <w:rPr>
          <w:rFonts w:hint="eastAsia"/>
        </w:rPr>
        <w:t>Executor</w:t>
      </w:r>
      <w:r w:rsidRPr="00790BB9">
        <w:rPr>
          <w:rFonts w:hint="eastAsia"/>
        </w:rPr>
        <w:t>中运行一个</w:t>
      </w:r>
      <w:r w:rsidRPr="00790BB9">
        <w:rPr>
          <w:rFonts w:hint="eastAsia"/>
        </w:rPr>
        <w:t>Task</w:t>
      </w:r>
      <w:r w:rsidRPr="00790BB9">
        <w:rPr>
          <w:rFonts w:hint="eastAsia"/>
        </w:rPr>
        <w:t>时，执行到对应的</w:t>
      </w:r>
      <w:r w:rsidRPr="00790BB9">
        <w:rPr>
          <w:rFonts w:hint="eastAsia"/>
        </w:rPr>
        <w:t>Broadcast</w:t>
      </w:r>
      <w:r w:rsidRPr="00790BB9">
        <w:rPr>
          <w:rFonts w:hint="eastAsia"/>
        </w:rPr>
        <w:t>变量</w:t>
      </w:r>
      <w:r w:rsidRPr="00790BB9">
        <w:rPr>
          <w:rFonts w:hint="eastAsia"/>
        </w:rPr>
        <w:t>taskBinary</w:t>
      </w:r>
      <w:r w:rsidRPr="00790BB9">
        <w:rPr>
          <w:rFonts w:hint="eastAsia"/>
        </w:rPr>
        <w:t>，如果本地没有对应的数据，则会向</w:t>
      </w:r>
      <w:r w:rsidRPr="00790BB9">
        <w:rPr>
          <w:rFonts w:hint="eastAsia"/>
        </w:rPr>
        <w:t>Driver</w:t>
      </w:r>
      <w:r w:rsidRPr="00790BB9">
        <w:rPr>
          <w:rFonts w:hint="eastAsia"/>
        </w:rPr>
        <w:t>请求获取</w:t>
      </w:r>
      <w:r w:rsidRPr="00790BB9">
        <w:rPr>
          <w:rFonts w:hint="eastAsia"/>
        </w:rPr>
        <w:t>Broadcast</w:t>
      </w:r>
      <w:r w:rsidRPr="00790BB9">
        <w:rPr>
          <w:rFonts w:hint="eastAsia"/>
        </w:rPr>
        <w:t>变量对应的数据，包括一个或多个</w:t>
      </w:r>
      <w:r w:rsidRPr="00790BB9">
        <w:rPr>
          <w:rFonts w:hint="eastAsia"/>
        </w:rPr>
        <w:t>Block</w:t>
      </w:r>
      <w:r w:rsidRPr="00790BB9">
        <w:rPr>
          <w:rFonts w:hint="eastAsia"/>
        </w:rPr>
        <w:t>所在的</w:t>
      </w:r>
      <w:r w:rsidRPr="00790BB9">
        <w:rPr>
          <w:rFonts w:hint="eastAsia"/>
        </w:rPr>
        <w:t>Executor</w:t>
      </w:r>
      <w:r w:rsidRPr="00790BB9">
        <w:rPr>
          <w:rFonts w:hint="eastAsia"/>
        </w:rPr>
        <w:t>列表，然后该</w:t>
      </w:r>
      <w:r w:rsidRPr="00790BB9">
        <w:rPr>
          <w:rFonts w:hint="eastAsia"/>
        </w:rPr>
        <w:t>Executor</w:t>
      </w:r>
      <w:r w:rsidRPr="00790BB9">
        <w:rPr>
          <w:rFonts w:hint="eastAsia"/>
        </w:rPr>
        <w:t>根据</w:t>
      </w:r>
      <w:r w:rsidRPr="00790BB9">
        <w:rPr>
          <w:rFonts w:hint="eastAsia"/>
        </w:rPr>
        <w:t>Driver</w:t>
      </w:r>
      <w:r w:rsidRPr="00790BB9">
        <w:rPr>
          <w:rFonts w:hint="eastAsia"/>
        </w:rPr>
        <w:t>返回的</w:t>
      </w:r>
      <w:r w:rsidRPr="00790BB9">
        <w:rPr>
          <w:rFonts w:hint="eastAsia"/>
        </w:rPr>
        <w:t>Executor</w:t>
      </w:r>
      <w:r w:rsidRPr="00790BB9">
        <w:rPr>
          <w:rFonts w:hint="eastAsia"/>
        </w:rPr>
        <w:t>列表，直接通过底层的</w:t>
      </w:r>
      <w:r w:rsidRPr="00790BB9">
        <w:rPr>
          <w:rFonts w:hint="eastAsia"/>
        </w:rPr>
        <w:t>BlockTransferService</w:t>
      </w:r>
      <w:r w:rsidRPr="00790BB9">
        <w:rPr>
          <w:rFonts w:hint="eastAsia"/>
        </w:rPr>
        <w:t>组件向对应</w:t>
      </w:r>
      <w:r w:rsidRPr="00790BB9">
        <w:rPr>
          <w:rFonts w:hint="eastAsia"/>
        </w:rPr>
        <w:t>Executor</w:t>
      </w:r>
      <w:r w:rsidRPr="00790BB9">
        <w:rPr>
          <w:rFonts w:hint="eastAsia"/>
        </w:rPr>
        <w:t>请求拉取</w:t>
      </w:r>
      <w:r w:rsidRPr="00790BB9">
        <w:rPr>
          <w:rFonts w:hint="eastAsia"/>
        </w:rPr>
        <w:t>Block</w:t>
      </w:r>
      <w:r w:rsidRPr="00790BB9">
        <w:rPr>
          <w:rFonts w:hint="eastAsia"/>
        </w:rPr>
        <w:t>。</w:t>
      </w:r>
      <w:r w:rsidRPr="00790BB9">
        <w:rPr>
          <w:rFonts w:hint="eastAsia"/>
        </w:rPr>
        <w:t>Executor</w:t>
      </w:r>
      <w:r w:rsidRPr="00790BB9">
        <w:rPr>
          <w:rFonts w:hint="eastAsia"/>
        </w:rPr>
        <w:t>拉取到的</w:t>
      </w:r>
      <w:r w:rsidRPr="00790BB9">
        <w:rPr>
          <w:rFonts w:hint="eastAsia"/>
        </w:rPr>
        <w:t>Block</w:t>
      </w:r>
      <w:r w:rsidRPr="00790BB9">
        <w:rPr>
          <w:rFonts w:hint="eastAsia"/>
        </w:rPr>
        <w:t>会缓存到本地，同时向</w:t>
      </w:r>
      <w:r w:rsidRPr="00790BB9">
        <w:rPr>
          <w:rFonts w:hint="eastAsia"/>
        </w:rPr>
        <w:t>Driver</w:t>
      </w:r>
      <w:r w:rsidRPr="00790BB9">
        <w:rPr>
          <w:rFonts w:hint="eastAsia"/>
        </w:rPr>
        <w:t>报告该</w:t>
      </w:r>
      <w:r w:rsidRPr="00790BB9">
        <w:rPr>
          <w:rFonts w:hint="eastAsia"/>
        </w:rPr>
        <w:t>Executor</w:t>
      </w:r>
      <w:r w:rsidRPr="00790BB9">
        <w:rPr>
          <w:rFonts w:hint="eastAsia"/>
        </w:rPr>
        <w:t>上存在的</w:t>
      </w:r>
      <w:r w:rsidRPr="00790BB9">
        <w:rPr>
          <w:rFonts w:hint="eastAsia"/>
        </w:rPr>
        <w:t>Block</w:t>
      </w:r>
      <w:r w:rsidRPr="00790BB9">
        <w:rPr>
          <w:rFonts w:hint="eastAsia"/>
        </w:rPr>
        <w:t>信息，以供其他</w:t>
      </w:r>
      <w:r w:rsidRPr="00790BB9">
        <w:rPr>
          <w:rFonts w:hint="eastAsia"/>
        </w:rPr>
        <w:t>Executor</w:t>
      </w:r>
      <w:r w:rsidRPr="00790BB9">
        <w:rPr>
          <w:rFonts w:hint="eastAsia"/>
        </w:rPr>
        <w:t>执行</w:t>
      </w:r>
      <w:r w:rsidRPr="00790BB9">
        <w:rPr>
          <w:rFonts w:hint="eastAsia"/>
        </w:rPr>
        <w:t>Task</w:t>
      </w:r>
      <w:r w:rsidRPr="00790BB9">
        <w:rPr>
          <w:rFonts w:hint="eastAsia"/>
        </w:rPr>
        <w:t>时获取</w:t>
      </w:r>
      <w:r w:rsidRPr="00790BB9">
        <w:rPr>
          <w:rFonts w:hint="eastAsia"/>
        </w:rPr>
        <w:t>Broadcast</w:t>
      </w:r>
      <w:r w:rsidRPr="00790BB9">
        <w:rPr>
          <w:rFonts w:hint="eastAsia"/>
        </w:rPr>
        <w:t>变量对应的数据。</w:t>
      </w:r>
    </w:p>
    <w:p w:rsidR="00A838B5" w:rsidRDefault="00A838B5" w:rsidP="00A838B5">
      <w:pPr>
        <w:pStyle w:val="2"/>
      </w:pPr>
      <w:bookmarkStart w:id="11" w:name="_Toc492099124"/>
      <w:r>
        <w:rPr>
          <w:rFonts w:hint="eastAsia"/>
        </w:rPr>
        <w:t>整体应用</w:t>
      </w:r>
      <w:bookmarkEnd w:id="11"/>
    </w:p>
    <w:p w:rsidR="00132923" w:rsidRPr="00015F06" w:rsidRDefault="00132923" w:rsidP="00015F06">
      <w:pPr>
        <w:pStyle w:val="a1"/>
        <w:ind w:firstLineChars="200" w:firstLine="520"/>
      </w:pPr>
      <w:r w:rsidRPr="00790BB9">
        <w:rPr>
          <w:rFonts w:hint="eastAsia"/>
        </w:rPr>
        <w:t>用户通过</w:t>
      </w:r>
      <w:r w:rsidRPr="00790BB9">
        <w:rPr>
          <w:rFonts w:hint="eastAsia"/>
        </w:rPr>
        <w:t>spark-submit</w:t>
      </w:r>
      <w:r w:rsidRPr="00790BB9">
        <w:rPr>
          <w:rFonts w:hint="eastAsia"/>
        </w:rPr>
        <w:t>提交或者运行</w:t>
      </w:r>
      <w:r w:rsidRPr="00790BB9">
        <w:rPr>
          <w:rFonts w:hint="eastAsia"/>
        </w:rPr>
        <w:t>spark-shell REPL</w:t>
      </w:r>
      <w:r w:rsidRPr="00790BB9">
        <w:rPr>
          <w:rFonts w:hint="eastAsia"/>
        </w:rPr>
        <w:t>，集群创建</w:t>
      </w:r>
      <w:r w:rsidRPr="00790BB9">
        <w:rPr>
          <w:rFonts w:hint="eastAsia"/>
        </w:rPr>
        <w:t>Driver</w:t>
      </w:r>
      <w:r w:rsidRPr="00790BB9">
        <w:rPr>
          <w:rFonts w:hint="eastAsia"/>
        </w:rPr>
        <w:t>，</w:t>
      </w:r>
      <w:r w:rsidRPr="00790BB9">
        <w:rPr>
          <w:rFonts w:hint="eastAsia"/>
        </w:rPr>
        <w:t>Driver</w:t>
      </w:r>
      <w:r w:rsidRPr="00790BB9">
        <w:rPr>
          <w:rFonts w:hint="eastAsia"/>
        </w:rPr>
        <w:t>加载</w:t>
      </w:r>
      <w:r w:rsidRPr="00790BB9">
        <w:rPr>
          <w:rFonts w:hint="eastAsia"/>
        </w:rPr>
        <w:t>Application</w:t>
      </w:r>
      <w:r w:rsidRPr="00790BB9">
        <w:rPr>
          <w:rFonts w:hint="eastAsia"/>
        </w:rPr>
        <w:t>，最后</w:t>
      </w:r>
      <w:r w:rsidRPr="00790BB9">
        <w:rPr>
          <w:rFonts w:hint="eastAsia"/>
        </w:rPr>
        <w:t>Application</w:t>
      </w:r>
      <w:r w:rsidRPr="00790BB9">
        <w:rPr>
          <w:rFonts w:hint="eastAsia"/>
        </w:rPr>
        <w:t>根据用户代码转化为</w:t>
      </w:r>
      <w:r w:rsidRPr="00790BB9">
        <w:rPr>
          <w:rFonts w:hint="eastAsia"/>
        </w:rPr>
        <w:t>RDD</w:t>
      </w:r>
      <w:r w:rsidRPr="00790BB9">
        <w:rPr>
          <w:rFonts w:hint="eastAsia"/>
        </w:rPr>
        <w:t>，</w:t>
      </w:r>
      <w:r w:rsidRPr="00790BB9">
        <w:rPr>
          <w:rFonts w:hint="eastAsia"/>
        </w:rPr>
        <w:t>RDD</w:t>
      </w:r>
      <w:r w:rsidRPr="00790BB9">
        <w:rPr>
          <w:rFonts w:hint="eastAsia"/>
        </w:rPr>
        <w:t>分解为</w:t>
      </w:r>
      <w:r w:rsidRPr="00790BB9">
        <w:rPr>
          <w:rFonts w:hint="eastAsia"/>
        </w:rPr>
        <w:t>Tasks</w:t>
      </w:r>
      <w:r w:rsidRPr="00790BB9">
        <w:rPr>
          <w:rFonts w:hint="eastAsia"/>
        </w:rPr>
        <w:t>，</w:t>
      </w:r>
      <w:r w:rsidRPr="00790BB9">
        <w:rPr>
          <w:rFonts w:hint="eastAsia"/>
        </w:rPr>
        <w:t>Executor</w:t>
      </w:r>
      <w:r w:rsidRPr="00790BB9">
        <w:rPr>
          <w:rFonts w:hint="eastAsia"/>
        </w:rPr>
        <w:t>执行</w:t>
      </w:r>
      <w:r w:rsidRPr="00790BB9">
        <w:rPr>
          <w:rFonts w:hint="eastAsia"/>
        </w:rPr>
        <w:t>Task</w:t>
      </w:r>
      <w:r w:rsidRPr="00790BB9">
        <w:rPr>
          <w:rFonts w:hint="eastAsia"/>
        </w:rPr>
        <w:t>等系列知识，整体交互蓝图如下：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50A13C91" wp14:editId="29B976EE">
            <wp:extent cx="5530642" cy="3745682"/>
            <wp:effectExtent l="0" t="0" r="6985" b="0"/>
            <wp:docPr id="123" name="Picture 123" descr="http://images2015.cnblogs.com/blog/806887/201704/806887-20170419192518212-919727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06887/201704/806887-20170419192518212-9197276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7924" cy="3757386"/>
                    </a:xfrm>
                    <a:prstGeom prst="rect">
                      <a:avLst/>
                    </a:prstGeom>
                    <a:noFill/>
                    <a:ln>
                      <a:noFill/>
                    </a:ln>
                  </pic:spPr>
                </pic:pic>
              </a:graphicData>
            </a:graphic>
          </wp:inline>
        </w:drawing>
      </w:r>
      <w:r>
        <w:rPr>
          <w:rFonts w:ascii="微软雅黑" w:eastAsia="微软雅黑" w:hAnsi="微软雅黑" w:hint="eastAsia"/>
          <w:color w:val="000000"/>
          <w:sz w:val="23"/>
          <w:szCs w:val="23"/>
        </w:rPr>
        <w:t xml:space="preserve"> </w:t>
      </w:r>
    </w:p>
    <w:p w:rsidR="00132923" w:rsidRPr="00790BB9" w:rsidRDefault="00132923" w:rsidP="005812DB">
      <w:pPr>
        <w:pStyle w:val="a1"/>
        <w:numPr>
          <w:ilvl w:val="0"/>
          <w:numId w:val="25"/>
        </w:numPr>
      </w:pPr>
      <w:r w:rsidRPr="00790BB9">
        <w:rPr>
          <w:rFonts w:hint="eastAsia"/>
        </w:rPr>
        <w:t>Client</w:t>
      </w:r>
      <w:r w:rsidRPr="00790BB9">
        <w:rPr>
          <w:rFonts w:hint="eastAsia"/>
        </w:rPr>
        <w:t>运行时向</w:t>
      </w:r>
      <w:r w:rsidRPr="00790BB9">
        <w:rPr>
          <w:rFonts w:hint="eastAsia"/>
        </w:rPr>
        <w:t>Master</w:t>
      </w:r>
      <w:r w:rsidRPr="00790BB9">
        <w:rPr>
          <w:rFonts w:hint="eastAsia"/>
        </w:rPr>
        <w:t>发送启动驱动申请（发送</w:t>
      </w:r>
      <w:r w:rsidRPr="00790BB9">
        <w:rPr>
          <w:rFonts w:hint="eastAsia"/>
        </w:rPr>
        <w:t>RequestSubmitDriver</w:t>
      </w:r>
      <w:r w:rsidRPr="00790BB9">
        <w:rPr>
          <w:rFonts w:hint="eastAsia"/>
        </w:rPr>
        <w:t>指令）</w:t>
      </w:r>
    </w:p>
    <w:p w:rsidR="00132923" w:rsidRPr="00790BB9" w:rsidRDefault="00132923" w:rsidP="005812DB">
      <w:pPr>
        <w:pStyle w:val="a1"/>
        <w:numPr>
          <w:ilvl w:val="0"/>
          <w:numId w:val="25"/>
        </w:numPr>
      </w:pPr>
      <w:r w:rsidRPr="00790BB9">
        <w:rPr>
          <w:rFonts w:hint="eastAsia"/>
        </w:rPr>
        <w:t>Master</w:t>
      </w:r>
      <w:r w:rsidRPr="00790BB9">
        <w:rPr>
          <w:rFonts w:hint="eastAsia"/>
        </w:rPr>
        <w:t>调度可用</w:t>
      </w:r>
      <w:r w:rsidRPr="00790BB9">
        <w:rPr>
          <w:rFonts w:hint="eastAsia"/>
        </w:rPr>
        <w:t>Worker</w:t>
      </w:r>
      <w:r w:rsidRPr="00790BB9">
        <w:rPr>
          <w:rFonts w:hint="eastAsia"/>
        </w:rPr>
        <w:t>资源进行驱动安装（发送</w:t>
      </w:r>
      <w:r w:rsidRPr="00790BB9">
        <w:rPr>
          <w:rFonts w:hint="eastAsia"/>
        </w:rPr>
        <w:t>LaunchDriver</w:t>
      </w:r>
      <w:r w:rsidRPr="00790BB9">
        <w:rPr>
          <w:rFonts w:hint="eastAsia"/>
        </w:rPr>
        <w:t>指令）</w:t>
      </w:r>
    </w:p>
    <w:p w:rsidR="00132923" w:rsidRPr="00790BB9" w:rsidRDefault="00132923" w:rsidP="005812DB">
      <w:pPr>
        <w:pStyle w:val="a1"/>
        <w:numPr>
          <w:ilvl w:val="0"/>
          <w:numId w:val="25"/>
        </w:numPr>
      </w:pPr>
      <w:r w:rsidRPr="00790BB9">
        <w:rPr>
          <w:rFonts w:hint="eastAsia"/>
        </w:rPr>
        <w:t>Worker</w:t>
      </w:r>
      <w:r w:rsidRPr="00790BB9">
        <w:rPr>
          <w:rFonts w:hint="eastAsia"/>
        </w:rPr>
        <w:t>运行</w:t>
      </w:r>
      <w:r w:rsidRPr="00790BB9">
        <w:rPr>
          <w:rFonts w:hint="eastAsia"/>
        </w:rPr>
        <w:t>DriverRunner</w:t>
      </w:r>
      <w:r w:rsidRPr="00790BB9">
        <w:rPr>
          <w:rFonts w:hint="eastAsia"/>
        </w:rPr>
        <w:t>进行驱动加载，并向</w:t>
      </w:r>
      <w:r w:rsidRPr="00790BB9">
        <w:rPr>
          <w:rFonts w:hint="eastAsia"/>
        </w:rPr>
        <w:t>Master</w:t>
      </w:r>
      <w:r w:rsidRPr="00790BB9">
        <w:rPr>
          <w:rFonts w:hint="eastAsia"/>
        </w:rPr>
        <w:t>发送应用注册请求（发送</w:t>
      </w:r>
      <w:r w:rsidRPr="00790BB9">
        <w:rPr>
          <w:rFonts w:hint="eastAsia"/>
        </w:rPr>
        <w:t>RegisterApplication</w:t>
      </w:r>
      <w:r w:rsidRPr="00790BB9">
        <w:rPr>
          <w:rFonts w:hint="eastAsia"/>
        </w:rPr>
        <w:t>指令）</w:t>
      </w:r>
    </w:p>
    <w:p w:rsidR="00132923" w:rsidRPr="00790BB9" w:rsidRDefault="00132923" w:rsidP="005812DB">
      <w:pPr>
        <w:pStyle w:val="a1"/>
        <w:numPr>
          <w:ilvl w:val="0"/>
          <w:numId w:val="25"/>
        </w:numPr>
      </w:pPr>
      <w:r w:rsidRPr="00790BB9">
        <w:rPr>
          <w:rFonts w:hint="eastAsia"/>
        </w:rPr>
        <w:t>Master</w:t>
      </w:r>
      <w:r w:rsidRPr="00790BB9">
        <w:rPr>
          <w:rFonts w:hint="eastAsia"/>
        </w:rPr>
        <w:t>调度可用</w:t>
      </w:r>
      <w:r w:rsidRPr="00790BB9">
        <w:rPr>
          <w:rFonts w:hint="eastAsia"/>
        </w:rPr>
        <w:t>Worker</w:t>
      </w:r>
      <w:r w:rsidRPr="00790BB9">
        <w:rPr>
          <w:rFonts w:hint="eastAsia"/>
        </w:rPr>
        <w:t>资源进行应用的</w:t>
      </w:r>
      <w:r w:rsidRPr="00790BB9">
        <w:rPr>
          <w:rFonts w:hint="eastAsia"/>
        </w:rPr>
        <w:t>Executor</w:t>
      </w:r>
      <w:r w:rsidRPr="00790BB9">
        <w:rPr>
          <w:rFonts w:hint="eastAsia"/>
        </w:rPr>
        <w:t>安装（发送</w:t>
      </w:r>
      <w:r w:rsidRPr="00790BB9">
        <w:rPr>
          <w:rFonts w:hint="eastAsia"/>
        </w:rPr>
        <w:t>LaunchExecutor</w:t>
      </w:r>
      <w:r w:rsidRPr="00790BB9">
        <w:rPr>
          <w:rFonts w:hint="eastAsia"/>
        </w:rPr>
        <w:t>指令）</w:t>
      </w:r>
    </w:p>
    <w:p w:rsidR="00132923" w:rsidRPr="00790BB9" w:rsidRDefault="00132923" w:rsidP="005812DB">
      <w:pPr>
        <w:pStyle w:val="a1"/>
        <w:numPr>
          <w:ilvl w:val="0"/>
          <w:numId w:val="25"/>
        </w:numPr>
      </w:pPr>
      <w:r w:rsidRPr="00790BB9">
        <w:rPr>
          <w:rFonts w:hint="eastAsia"/>
        </w:rPr>
        <w:t>Executor</w:t>
      </w:r>
      <w:r w:rsidRPr="00790BB9">
        <w:rPr>
          <w:rFonts w:hint="eastAsia"/>
        </w:rPr>
        <w:t>安装完毕后向</w:t>
      </w:r>
      <w:r w:rsidRPr="00790BB9">
        <w:rPr>
          <w:rFonts w:hint="eastAsia"/>
        </w:rPr>
        <w:t>Driver</w:t>
      </w:r>
      <w:r w:rsidRPr="00790BB9">
        <w:rPr>
          <w:rFonts w:hint="eastAsia"/>
        </w:rPr>
        <w:t>注册驱动可用</w:t>
      </w:r>
      <w:r w:rsidRPr="00790BB9">
        <w:rPr>
          <w:rFonts w:hint="eastAsia"/>
        </w:rPr>
        <w:t>Executor</w:t>
      </w:r>
      <w:r w:rsidRPr="00790BB9">
        <w:rPr>
          <w:rFonts w:hint="eastAsia"/>
        </w:rPr>
        <w:t>资源（发送</w:t>
      </w:r>
      <w:r w:rsidRPr="00790BB9">
        <w:rPr>
          <w:rFonts w:hint="eastAsia"/>
        </w:rPr>
        <w:t>RegisterExecutor</w:t>
      </w:r>
      <w:r w:rsidRPr="00790BB9">
        <w:rPr>
          <w:rFonts w:hint="eastAsia"/>
        </w:rPr>
        <w:t>指令）</w:t>
      </w:r>
    </w:p>
    <w:p w:rsidR="00132923" w:rsidRPr="00790BB9" w:rsidRDefault="00132923" w:rsidP="005812DB">
      <w:pPr>
        <w:pStyle w:val="a1"/>
        <w:numPr>
          <w:ilvl w:val="0"/>
          <w:numId w:val="25"/>
        </w:numPr>
      </w:pPr>
      <w:r w:rsidRPr="00790BB9">
        <w:rPr>
          <w:rFonts w:hint="eastAsia"/>
        </w:rPr>
        <w:t>最后是运行用户代码时，通过</w:t>
      </w:r>
      <w:r w:rsidRPr="00790BB9">
        <w:rPr>
          <w:rFonts w:hint="eastAsia"/>
        </w:rPr>
        <w:t>DAGScheduler</w:t>
      </w:r>
      <w:r w:rsidRPr="00790BB9">
        <w:rPr>
          <w:rFonts w:hint="eastAsia"/>
        </w:rPr>
        <w:t>，</w:t>
      </w:r>
      <w:r w:rsidRPr="00790BB9">
        <w:rPr>
          <w:rFonts w:hint="eastAsia"/>
        </w:rPr>
        <w:t>TaskScheduler</w:t>
      </w:r>
      <w:r w:rsidRPr="00790BB9">
        <w:rPr>
          <w:rFonts w:hint="eastAsia"/>
        </w:rPr>
        <w:t>封装为可以执行的</w:t>
      </w:r>
      <w:r w:rsidRPr="00790BB9">
        <w:rPr>
          <w:rFonts w:hint="eastAsia"/>
        </w:rPr>
        <w:t>TaskSetManager</w:t>
      </w:r>
      <w:r w:rsidRPr="00790BB9">
        <w:rPr>
          <w:rFonts w:hint="eastAsia"/>
        </w:rPr>
        <w:t>对象</w:t>
      </w:r>
    </w:p>
    <w:p w:rsidR="00132923" w:rsidRPr="00790BB9" w:rsidRDefault="00132923" w:rsidP="005812DB">
      <w:pPr>
        <w:pStyle w:val="a1"/>
        <w:numPr>
          <w:ilvl w:val="0"/>
          <w:numId w:val="25"/>
        </w:numPr>
      </w:pPr>
      <w:r w:rsidRPr="00790BB9">
        <w:rPr>
          <w:rFonts w:hint="eastAsia"/>
        </w:rPr>
        <w:t>TaskSetManager</w:t>
      </w:r>
      <w:r w:rsidRPr="00790BB9">
        <w:rPr>
          <w:rFonts w:hint="eastAsia"/>
        </w:rPr>
        <w:t>对象与</w:t>
      </w:r>
      <w:r w:rsidRPr="00790BB9">
        <w:rPr>
          <w:rFonts w:hint="eastAsia"/>
        </w:rPr>
        <w:t>Driver</w:t>
      </w:r>
      <w:r w:rsidRPr="00790BB9">
        <w:rPr>
          <w:rFonts w:hint="eastAsia"/>
        </w:rPr>
        <w:t>中的</w:t>
      </w:r>
      <w:r w:rsidRPr="00790BB9">
        <w:rPr>
          <w:rFonts w:hint="eastAsia"/>
        </w:rPr>
        <w:t>Executor</w:t>
      </w:r>
      <w:r w:rsidRPr="00790BB9">
        <w:rPr>
          <w:rFonts w:hint="eastAsia"/>
        </w:rPr>
        <w:t>资源进行匹配，在队形的</w:t>
      </w:r>
      <w:r w:rsidRPr="00790BB9">
        <w:rPr>
          <w:rFonts w:hint="eastAsia"/>
        </w:rPr>
        <w:t>Executor</w:t>
      </w:r>
      <w:r w:rsidRPr="00790BB9">
        <w:rPr>
          <w:rFonts w:hint="eastAsia"/>
        </w:rPr>
        <w:t>中发布任务（发送</w:t>
      </w:r>
      <w:r w:rsidRPr="00790BB9">
        <w:rPr>
          <w:rFonts w:hint="eastAsia"/>
        </w:rPr>
        <w:t>LaunchTask</w:t>
      </w:r>
      <w:r w:rsidRPr="00790BB9">
        <w:rPr>
          <w:rFonts w:hint="eastAsia"/>
        </w:rPr>
        <w:t>指令）</w:t>
      </w:r>
    </w:p>
    <w:p w:rsidR="00132923" w:rsidRPr="00790BB9" w:rsidRDefault="00132923" w:rsidP="005812DB">
      <w:pPr>
        <w:pStyle w:val="a1"/>
        <w:numPr>
          <w:ilvl w:val="0"/>
          <w:numId w:val="25"/>
        </w:numPr>
      </w:pPr>
      <w:r w:rsidRPr="00790BB9">
        <w:rPr>
          <w:rFonts w:hint="eastAsia"/>
        </w:rPr>
        <w:t>TaskRunner</w:t>
      </w:r>
      <w:r w:rsidRPr="00790BB9">
        <w:rPr>
          <w:rFonts w:hint="eastAsia"/>
        </w:rPr>
        <w:t>执行完毕后，调用</w:t>
      </w:r>
      <w:r w:rsidRPr="00790BB9">
        <w:rPr>
          <w:rFonts w:hint="eastAsia"/>
        </w:rPr>
        <w:t>DriverRunner</w:t>
      </w:r>
      <w:r w:rsidRPr="00790BB9">
        <w:rPr>
          <w:rFonts w:hint="eastAsia"/>
        </w:rPr>
        <w:t>提交给</w:t>
      </w:r>
      <w:r w:rsidRPr="00790BB9">
        <w:rPr>
          <w:rFonts w:hint="eastAsia"/>
        </w:rPr>
        <w:t>DAGScheduler</w:t>
      </w:r>
      <w:r w:rsidRPr="00790BB9">
        <w:rPr>
          <w:rFonts w:hint="eastAsia"/>
        </w:rPr>
        <w:t>，循环</w:t>
      </w:r>
      <w:r w:rsidRPr="00790BB9">
        <w:rPr>
          <w:rFonts w:hint="eastAsia"/>
        </w:rPr>
        <w:t>7.</w:t>
      </w:r>
      <w:r w:rsidRPr="00790BB9">
        <w:rPr>
          <w:rFonts w:hint="eastAsia"/>
        </w:rPr>
        <w:t>直到任务完成</w:t>
      </w:r>
    </w:p>
    <w:p w:rsidR="00132923" w:rsidRDefault="00132923" w:rsidP="00132923">
      <w:pPr>
        <w:pStyle w:val="1"/>
        <w:tabs>
          <w:tab w:val="left" w:pos="1080"/>
        </w:tabs>
      </w:pPr>
      <w:bookmarkStart w:id="12" w:name="_Toc492099125"/>
      <w:r>
        <w:rPr>
          <w:rFonts w:hint="eastAsia"/>
        </w:rPr>
        <w:lastRenderedPageBreak/>
        <w:t>脚本解析</w:t>
      </w:r>
      <w:bookmarkEnd w:id="12"/>
    </w:p>
    <w:p w:rsidR="00132923" w:rsidRPr="00790BB9" w:rsidRDefault="00132923" w:rsidP="00015F06">
      <w:pPr>
        <w:pStyle w:val="a1"/>
        <w:ind w:firstLineChars="200" w:firstLine="520"/>
      </w:pPr>
      <w:r w:rsidRPr="00790BB9">
        <w:rPr>
          <w:rFonts w:hint="eastAsia"/>
        </w:rPr>
        <w:t>在看源码之前，我们一般会看相关脚本了解其初始化信息以及</w:t>
      </w:r>
      <w:r w:rsidRPr="00790BB9">
        <w:rPr>
          <w:rFonts w:hint="eastAsia"/>
        </w:rPr>
        <w:t>Bootstrap</w:t>
      </w:r>
      <w:r w:rsidRPr="00790BB9">
        <w:rPr>
          <w:rFonts w:hint="eastAsia"/>
        </w:rPr>
        <w:t>类，</w:t>
      </w:r>
      <w:r w:rsidRPr="00790BB9">
        <w:rPr>
          <w:rFonts w:hint="eastAsia"/>
        </w:rPr>
        <w:t>Spark</w:t>
      </w:r>
      <w:r w:rsidRPr="00790BB9">
        <w:rPr>
          <w:rFonts w:hint="eastAsia"/>
        </w:rPr>
        <w:t>也不例外，而</w:t>
      </w:r>
      <w:r w:rsidRPr="00790BB9">
        <w:rPr>
          <w:rFonts w:hint="eastAsia"/>
        </w:rPr>
        <w:t>Spark</w:t>
      </w:r>
      <w:r w:rsidR="00015F06">
        <w:rPr>
          <w:rFonts w:hint="eastAsia"/>
        </w:rPr>
        <w:t>中相关的</w:t>
      </w:r>
      <w:r w:rsidRPr="00790BB9">
        <w:rPr>
          <w:rFonts w:hint="eastAsia"/>
        </w:rPr>
        <w:t>脚本如下：</w:t>
      </w:r>
    </w:p>
    <w:p w:rsidR="00132923" w:rsidRPr="00790BB9" w:rsidRDefault="00132923" w:rsidP="00015F06">
      <w:pPr>
        <w:pStyle w:val="a1"/>
        <w:ind w:firstLineChars="200" w:firstLine="520"/>
      </w:pPr>
      <w:r w:rsidRPr="00790BB9">
        <w:rPr>
          <w:rFonts w:hint="eastAsia"/>
        </w:rPr>
        <w:t>%SPARK_HOME%/sbin/start-master.sh</w:t>
      </w:r>
    </w:p>
    <w:p w:rsidR="00132923" w:rsidRPr="00790BB9" w:rsidRDefault="00132923" w:rsidP="00015F06">
      <w:pPr>
        <w:pStyle w:val="a1"/>
        <w:ind w:firstLineChars="200" w:firstLine="520"/>
      </w:pPr>
      <w:r w:rsidRPr="00790BB9">
        <w:rPr>
          <w:rFonts w:hint="eastAsia"/>
        </w:rPr>
        <w:t>%SPARK_HOME%/sbin/start-slaves.sh</w:t>
      </w:r>
    </w:p>
    <w:p w:rsidR="00132923" w:rsidRPr="00790BB9" w:rsidRDefault="00132923" w:rsidP="00015F06">
      <w:pPr>
        <w:pStyle w:val="a1"/>
        <w:ind w:firstLineChars="200" w:firstLine="520"/>
      </w:pPr>
      <w:r w:rsidRPr="00790BB9">
        <w:rPr>
          <w:rFonts w:hint="eastAsia"/>
        </w:rPr>
        <w:t>%SPARK_HOME%/sbin/start-all.sh</w:t>
      </w:r>
    </w:p>
    <w:p w:rsidR="00132923" w:rsidRPr="00790BB9" w:rsidRDefault="00132923" w:rsidP="00015F06">
      <w:pPr>
        <w:pStyle w:val="a1"/>
        <w:ind w:firstLineChars="200" w:firstLine="520"/>
      </w:pPr>
      <w:r w:rsidRPr="00790BB9">
        <w:rPr>
          <w:rFonts w:hint="eastAsia"/>
        </w:rPr>
        <w:t>%SPARK_HOME%/bin/spark-submit</w:t>
      </w:r>
    </w:p>
    <w:p w:rsidR="00132923" w:rsidRDefault="00132923" w:rsidP="00015F06">
      <w:pPr>
        <w:pStyle w:val="a1"/>
      </w:pPr>
      <w:r w:rsidRPr="00790BB9">
        <w:rPr>
          <w:rFonts w:hint="eastAsia"/>
        </w:rPr>
        <w:t> </w:t>
      </w:r>
      <w:r w:rsidRPr="00790BB9">
        <w:rPr>
          <w:rFonts w:hint="eastAsia"/>
        </w:rPr>
        <w:t>启动脚本中对于公共处理部分进行抽取为独立的脚本，如下：</w:t>
      </w:r>
    </w:p>
    <w:tbl>
      <w:tblPr>
        <w:tblW w:w="8789" w:type="dxa"/>
        <w:tblInd w:w="-8"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835"/>
        <w:gridCol w:w="5954"/>
      </w:tblGrid>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spark-config.sh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初始化环境变量</w:t>
            </w:r>
            <w:r w:rsidRPr="00015F06">
              <w:rPr>
                <w:rFonts w:hint="eastAsia"/>
                <w:sz w:val="22"/>
              </w:rPr>
              <w:t xml:space="preserve"> SPARK_CONF_DIR, PYTHONPATH</w:t>
            </w:r>
          </w:p>
        </w:tc>
      </w:tr>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bin/load-spark-env.sh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初始化环境变量</w:t>
            </w:r>
            <w:r w:rsidRPr="00015F06">
              <w:rPr>
                <w:rFonts w:hint="eastAsia"/>
                <w:sz w:val="22"/>
              </w:rPr>
              <w:t>SPARK_SCALA_VERSION</w:t>
            </w:r>
            <w:r w:rsidRPr="00015F06">
              <w:rPr>
                <w:rFonts w:hint="eastAsia"/>
                <w:sz w:val="22"/>
              </w:rPr>
              <w:t>，</w:t>
            </w:r>
          </w:p>
          <w:p w:rsidR="00015F06" w:rsidRPr="00015F06" w:rsidRDefault="00015F06" w:rsidP="00775B3F">
            <w:pPr>
              <w:pStyle w:val="a1"/>
              <w:ind w:firstLine="0"/>
              <w:jc w:val="left"/>
              <w:rPr>
                <w:sz w:val="22"/>
              </w:rPr>
            </w:pPr>
            <w:r w:rsidRPr="00015F06">
              <w:rPr>
                <w:rFonts w:hint="eastAsia"/>
                <w:sz w:val="22"/>
              </w:rPr>
              <w:t>调用</w:t>
            </w:r>
            <w:r w:rsidRPr="00015F06">
              <w:rPr>
                <w:rFonts w:hint="eastAsia"/>
                <w:sz w:val="22"/>
              </w:rPr>
              <w:t>%SPARK_HOME%/conf/spark-env.sh</w:t>
            </w:r>
            <w:r w:rsidRPr="00015F06">
              <w:rPr>
                <w:rFonts w:hint="eastAsia"/>
                <w:sz w:val="22"/>
              </w:rPr>
              <w:t>加载用户自定义环境变量</w:t>
            </w:r>
          </w:p>
        </w:tc>
      </w:tr>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conf/spark-env.sh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用户自定义配置</w:t>
            </w:r>
          </w:p>
        </w:tc>
      </w:tr>
    </w:tbl>
    <w:p w:rsidR="00132923" w:rsidRPr="00385065" w:rsidRDefault="00132923" w:rsidP="00132923">
      <w:pPr>
        <w:pStyle w:val="2"/>
      </w:pPr>
      <w:bookmarkStart w:id="13" w:name="_Toc492099126"/>
      <w:proofErr w:type="gramStart"/>
      <w:r w:rsidRPr="00385065">
        <w:rPr>
          <w:rFonts w:hint="eastAsia"/>
        </w:rPr>
        <w:t>start-daemon.sh</w:t>
      </w:r>
      <w:bookmarkEnd w:id="13"/>
      <w:proofErr w:type="gramEnd"/>
    </w:p>
    <w:p w:rsidR="00132923" w:rsidRDefault="00FF01B8" w:rsidP="00790BB9">
      <w:pPr>
        <w:pStyle w:val="a1"/>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sidR="00132923" w:rsidRPr="00790BB9">
        <w:rPr>
          <w:rFonts w:hint="eastAsia"/>
        </w:rPr>
        <w:t>主要完成进程相关基本信息初始化，然后调用</w:t>
      </w:r>
      <w:r w:rsidR="00132923" w:rsidRPr="00790BB9">
        <w:rPr>
          <w:rFonts w:hint="eastAsia"/>
        </w:rPr>
        <w:t>bin/spark-class</w:t>
      </w:r>
      <w:r w:rsidR="00132923" w:rsidRPr="00790BB9">
        <w:rPr>
          <w:rFonts w:hint="eastAsia"/>
        </w:rPr>
        <w:t>进行守护进程启动，该脚本是创建端点的通用脚本，三端各自脚本都会调用</w:t>
      </w:r>
      <w:r w:rsidR="00132923" w:rsidRPr="00790BB9">
        <w:rPr>
          <w:rFonts w:hint="eastAsia"/>
        </w:rPr>
        <w:t>spark-daemon.sh</w:t>
      </w:r>
      <w:r w:rsidR="00132923" w:rsidRPr="00790BB9">
        <w:rPr>
          <w:rFonts w:hint="eastAsia"/>
        </w:rPr>
        <w:t>脚本启动各自进程</w:t>
      </w:r>
    </w:p>
    <w:p w:rsidR="00132923" w:rsidRDefault="00FF01B8"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1C0A722" wp14:editId="5F1DECC6">
            <wp:extent cx="5579745" cy="3339019"/>
            <wp:effectExtent l="0" t="0" r="8255" b="0"/>
            <wp:docPr id="128" name="Picture 128" descr="http://images2015.cnblogs.com/blog/806887/201704/806887-20170421103813743-1253049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06887/201704/806887-20170421103813743-125304978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339019"/>
                    </a:xfrm>
                    <a:prstGeom prst="rect">
                      <a:avLst/>
                    </a:prstGeom>
                    <a:noFill/>
                    <a:ln>
                      <a:noFill/>
                    </a:ln>
                  </pic:spPr>
                </pic:pic>
              </a:graphicData>
            </a:graphic>
          </wp:inline>
        </w:drawing>
      </w:r>
      <w:r>
        <w:rPr>
          <w:rFonts w:ascii="微软雅黑" w:eastAsia="微软雅黑" w:hAnsi="微软雅黑" w:hint="eastAsia"/>
          <w:color w:val="000000"/>
          <w:sz w:val="23"/>
          <w:szCs w:val="23"/>
        </w:rPr>
        <w:t xml:space="preserve"> </w:t>
      </w:r>
    </w:p>
    <w:p w:rsidR="00132923" w:rsidRPr="00790BB9" w:rsidRDefault="00132923" w:rsidP="005812DB">
      <w:pPr>
        <w:pStyle w:val="a1"/>
        <w:numPr>
          <w:ilvl w:val="0"/>
          <w:numId w:val="26"/>
        </w:numPr>
      </w:pPr>
      <w:r w:rsidRPr="00790BB9">
        <w:rPr>
          <w:rFonts w:hint="eastAsia"/>
        </w:rPr>
        <w:lastRenderedPageBreak/>
        <w:t>初始化</w:t>
      </w:r>
      <w:r w:rsidRPr="00790BB9">
        <w:rPr>
          <w:rFonts w:hint="eastAsia"/>
        </w:rPr>
        <w:t xml:space="preserve"> SPRK_HOME</w:t>
      </w:r>
      <w:r w:rsidRPr="00790BB9">
        <w:rPr>
          <w:rFonts w:hint="eastAsia"/>
        </w:rPr>
        <w:t>，</w:t>
      </w:r>
      <w:r w:rsidRPr="00790BB9">
        <w:rPr>
          <w:rFonts w:hint="eastAsia"/>
        </w:rPr>
        <w:t>SPARK_CONF_DIR</w:t>
      </w:r>
      <w:r w:rsidRPr="00790BB9">
        <w:rPr>
          <w:rFonts w:hint="eastAsia"/>
        </w:rPr>
        <w:t>，</w:t>
      </w:r>
      <w:r w:rsidRPr="00790BB9">
        <w:rPr>
          <w:rFonts w:hint="eastAsia"/>
        </w:rPr>
        <w:t>SPARK_IDENT_STRING</w:t>
      </w:r>
      <w:r w:rsidRPr="00790BB9">
        <w:rPr>
          <w:rFonts w:hint="eastAsia"/>
        </w:rPr>
        <w:t>，</w:t>
      </w:r>
      <w:r w:rsidRPr="00790BB9">
        <w:rPr>
          <w:rFonts w:hint="eastAsia"/>
        </w:rPr>
        <w:t>SPARK_LOG_DIR</w:t>
      </w:r>
      <w:r w:rsidRPr="00790BB9">
        <w:rPr>
          <w:rFonts w:hint="eastAsia"/>
        </w:rPr>
        <w:t>环境变量（如果不存在）</w:t>
      </w:r>
    </w:p>
    <w:p w:rsidR="00132923" w:rsidRPr="00790BB9" w:rsidRDefault="00132923" w:rsidP="005812DB">
      <w:pPr>
        <w:pStyle w:val="a1"/>
        <w:numPr>
          <w:ilvl w:val="0"/>
          <w:numId w:val="26"/>
        </w:numPr>
      </w:pPr>
      <w:r w:rsidRPr="00790BB9">
        <w:rPr>
          <w:rFonts w:hint="eastAsia"/>
        </w:rPr>
        <w:t>初始化日志并测试日志文件夹读写权限</w:t>
      </w:r>
      <w:r w:rsidRPr="00790BB9">
        <w:rPr>
          <w:rFonts w:hint="eastAsia"/>
        </w:rPr>
        <w:t>,</w:t>
      </w:r>
      <w:r w:rsidRPr="00790BB9">
        <w:rPr>
          <w:rFonts w:hint="eastAsia"/>
        </w:rPr>
        <w:t>初始化</w:t>
      </w:r>
      <w:r w:rsidRPr="00790BB9">
        <w:rPr>
          <w:rFonts w:hint="eastAsia"/>
        </w:rPr>
        <w:t>PID</w:t>
      </w:r>
      <w:r w:rsidRPr="00790BB9">
        <w:rPr>
          <w:rFonts w:hint="eastAsia"/>
        </w:rPr>
        <w:t>目录并校验</w:t>
      </w:r>
      <w:r w:rsidRPr="00790BB9">
        <w:rPr>
          <w:rFonts w:hint="eastAsia"/>
        </w:rPr>
        <w:t>PID</w:t>
      </w:r>
      <w:r w:rsidRPr="00790BB9">
        <w:rPr>
          <w:rFonts w:hint="eastAsia"/>
        </w:rPr>
        <w:t>信息</w:t>
      </w:r>
    </w:p>
    <w:p w:rsidR="00132923" w:rsidRPr="00015F06" w:rsidRDefault="00132923" w:rsidP="005812DB">
      <w:pPr>
        <w:pStyle w:val="a1"/>
        <w:numPr>
          <w:ilvl w:val="0"/>
          <w:numId w:val="26"/>
        </w:numPr>
      </w:pPr>
      <w:r w:rsidRPr="00790BB9">
        <w:rPr>
          <w:rFonts w:hint="eastAsia"/>
        </w:rPr>
        <w:t>调用</w:t>
      </w:r>
      <w:r w:rsidRPr="00790BB9">
        <w:rPr>
          <w:rFonts w:hint="eastAsia"/>
        </w:rPr>
        <w:t>/bin/spark-class</w:t>
      </w:r>
      <w:r w:rsidRPr="00790BB9">
        <w:rPr>
          <w:rFonts w:hint="eastAsia"/>
        </w:rPr>
        <w:t>脚本，</w:t>
      </w:r>
      <w:r w:rsidRPr="00790BB9">
        <w:rPr>
          <w:rFonts w:hint="eastAsia"/>
        </w:rPr>
        <w:t>/bin/spark-class</w:t>
      </w:r>
      <w:r w:rsidRPr="00790BB9">
        <w:rPr>
          <w:rFonts w:hint="eastAsia"/>
        </w:rPr>
        <w:t>见下</w:t>
      </w:r>
    </w:p>
    <w:p w:rsidR="00132923" w:rsidRDefault="00132923" w:rsidP="00132923">
      <w:pPr>
        <w:pStyle w:val="2"/>
      </w:pPr>
      <w:bookmarkStart w:id="14" w:name="_Toc492099127"/>
      <w:proofErr w:type="gramStart"/>
      <w:r w:rsidRPr="00385065">
        <w:rPr>
          <w:rFonts w:hint="eastAsia"/>
        </w:rPr>
        <w:t>spark-class</w:t>
      </w:r>
      <w:bookmarkEnd w:id="14"/>
      <w:proofErr w:type="gramEnd"/>
    </w:p>
    <w:p w:rsidR="00F904CB" w:rsidRDefault="00F904CB" w:rsidP="00015F06">
      <w:pPr>
        <w:pStyle w:val="a1"/>
        <w:jc w:val="left"/>
      </w:pPr>
      <w:r>
        <w:rPr>
          <w:rFonts w:hint="eastAsia"/>
        </w:rPr>
        <w:t>Master</w:t>
      </w:r>
      <w:r w:rsidR="00132923" w:rsidRPr="00790BB9">
        <w:rPr>
          <w:rFonts w:hint="eastAsia"/>
        </w:rPr>
        <w:t>调用举例：</w:t>
      </w:r>
    </w:p>
    <w:p w:rsidR="00132923" w:rsidRPr="00790BB9" w:rsidRDefault="00132923" w:rsidP="00015F06">
      <w:pPr>
        <w:pStyle w:val="a1"/>
        <w:jc w:val="left"/>
      </w:pPr>
      <w:proofErr w:type="gramStart"/>
      <w:r w:rsidRPr="00790BB9">
        <w:rPr>
          <w:rFonts w:hint="eastAsia"/>
        </w:rPr>
        <w:t>bin/spark-class</w:t>
      </w:r>
      <w:proofErr w:type="gramEnd"/>
      <w:r w:rsidRPr="00790BB9">
        <w:rPr>
          <w:rFonts w:hint="eastAsia"/>
        </w:rPr>
        <w:t xml:space="preserve"> --class org.apache.spark.deploy.master.Master --host $SPARK_MASTER_HOST --port $SPARK_MASTER_PORT --webui-port $SPARK_MASTER_WEBUI_PORT $ORIGINAL_ARGS</w:t>
      </w:r>
    </w:p>
    <w:p w:rsidR="00132923" w:rsidRPr="00790BB9" w:rsidRDefault="00132923" w:rsidP="005812DB">
      <w:pPr>
        <w:pStyle w:val="a1"/>
        <w:numPr>
          <w:ilvl w:val="0"/>
          <w:numId w:val="27"/>
        </w:numPr>
        <w:jc w:val="left"/>
      </w:pPr>
      <w:r w:rsidRPr="00790BB9">
        <w:rPr>
          <w:rFonts w:hint="eastAsia"/>
        </w:rPr>
        <w:t>初始化</w:t>
      </w:r>
      <w:r w:rsidRPr="00790BB9">
        <w:rPr>
          <w:rFonts w:hint="eastAsia"/>
        </w:rPr>
        <w:t xml:space="preserve"> RUNNER</w:t>
      </w:r>
      <w:r w:rsidRPr="00790BB9">
        <w:rPr>
          <w:rFonts w:hint="eastAsia"/>
        </w:rPr>
        <w:t>（</w:t>
      </w:r>
      <w:r w:rsidRPr="00790BB9">
        <w:rPr>
          <w:rFonts w:hint="eastAsia"/>
        </w:rPr>
        <w:t>java</w:t>
      </w:r>
      <w:r w:rsidRPr="00790BB9">
        <w:rPr>
          <w:rFonts w:hint="eastAsia"/>
        </w:rPr>
        <w:t>）</w:t>
      </w:r>
      <w:r w:rsidRPr="00790BB9">
        <w:rPr>
          <w:rFonts w:hint="eastAsia"/>
        </w:rPr>
        <w:t>,SPARK_JARS_DIR</w:t>
      </w:r>
      <w:r w:rsidRPr="00790BB9">
        <w:rPr>
          <w:rFonts w:hint="eastAsia"/>
        </w:rPr>
        <w:t>（</w:t>
      </w:r>
      <w:r w:rsidRPr="00790BB9">
        <w:rPr>
          <w:rFonts w:hint="eastAsia"/>
        </w:rPr>
        <w:t>%SPARK_HOME%/jars</w:t>
      </w:r>
      <w:r w:rsidRPr="00790BB9">
        <w:rPr>
          <w:rFonts w:hint="eastAsia"/>
        </w:rPr>
        <w:t>）</w:t>
      </w:r>
      <w:r w:rsidRPr="00790BB9">
        <w:rPr>
          <w:rFonts w:hint="eastAsia"/>
        </w:rPr>
        <w:t>,LAUNCH_CLASSPATH</w:t>
      </w:r>
      <w:r w:rsidRPr="00790BB9">
        <w:rPr>
          <w:rFonts w:hint="eastAsia"/>
        </w:rPr>
        <w:t>信息</w:t>
      </w:r>
    </w:p>
    <w:p w:rsidR="00132923" w:rsidRPr="00790BB9" w:rsidRDefault="00132923" w:rsidP="005812DB">
      <w:pPr>
        <w:pStyle w:val="a1"/>
        <w:numPr>
          <w:ilvl w:val="0"/>
          <w:numId w:val="27"/>
        </w:numPr>
        <w:jc w:val="left"/>
      </w:pPr>
      <w:r w:rsidRPr="00790BB9">
        <w:rPr>
          <w:rFonts w:hint="eastAsia"/>
        </w:rPr>
        <w:t>调用（</w:t>
      </w:r>
      <w:r w:rsidRPr="00790BB9">
        <w:rPr>
          <w:rFonts w:hint="eastAsia"/>
        </w:rPr>
        <w:t xml:space="preserve"> "$RUNNER" -Xmx128m -cp "$LAUNCH_CLASSPATH" org.apache.spark.launcher.Main "$@"</w:t>
      </w:r>
      <w:r w:rsidRPr="00790BB9">
        <w:rPr>
          <w:rFonts w:hint="eastAsia"/>
        </w:rPr>
        <w:t>）获取最终执行的</w:t>
      </w:r>
      <w:r w:rsidRPr="00790BB9">
        <w:rPr>
          <w:rFonts w:hint="eastAsia"/>
        </w:rPr>
        <w:t>shell</w:t>
      </w:r>
      <w:r w:rsidRPr="00790BB9">
        <w:rPr>
          <w:rFonts w:hint="eastAsia"/>
        </w:rPr>
        <w:t>语句</w:t>
      </w:r>
    </w:p>
    <w:p w:rsidR="00132923" w:rsidRPr="00F904CB" w:rsidRDefault="00132923" w:rsidP="005812DB">
      <w:pPr>
        <w:pStyle w:val="a1"/>
        <w:numPr>
          <w:ilvl w:val="0"/>
          <w:numId w:val="27"/>
        </w:numPr>
        <w:jc w:val="left"/>
      </w:pPr>
      <w:r w:rsidRPr="00790BB9">
        <w:rPr>
          <w:rFonts w:hint="eastAsia"/>
        </w:rPr>
        <w:t>执行最终的</w:t>
      </w:r>
      <w:r w:rsidRPr="00790BB9">
        <w:rPr>
          <w:rFonts w:hint="eastAsia"/>
        </w:rPr>
        <w:t>shell</w:t>
      </w:r>
      <w:r w:rsidRPr="00790BB9">
        <w:rPr>
          <w:rFonts w:hint="eastAsia"/>
        </w:rPr>
        <w:t>语句（比如：</w:t>
      </w:r>
      <w:r w:rsidRPr="00790BB9">
        <w:rPr>
          <w:rFonts w:hint="eastAsia"/>
        </w:rPr>
        <w:t>/opt/jdk1.7.0_79/bin/java -cp /opt/spark-2.1.0/conf/:/opt/spark-2.1.0/jars/*:/opt/hadoop-2.6.4/etc/hadoop/ -Xmx1g -XX:MaxPermSize=256m org.apache.spark.deploy.master.Master --host zqh --port 7077 --webui-port 8080</w:t>
      </w:r>
      <w:r w:rsidRPr="00790BB9">
        <w:rPr>
          <w:rFonts w:hint="eastAsia"/>
        </w:rPr>
        <w:t>），如果是</w:t>
      </w:r>
      <w:r w:rsidRPr="00790BB9">
        <w:rPr>
          <w:rFonts w:hint="eastAsia"/>
        </w:rPr>
        <w:t>Client</w:t>
      </w:r>
      <w:r w:rsidRPr="00790BB9">
        <w:rPr>
          <w:rFonts w:hint="eastAsia"/>
        </w:rPr>
        <w:t>，那么可能为</w:t>
      </w:r>
      <w:r w:rsidRPr="00790BB9">
        <w:rPr>
          <w:rFonts w:hint="eastAsia"/>
        </w:rPr>
        <w:t>r</w:t>
      </w:r>
      <w:r w:rsidRPr="00790BB9">
        <w:rPr>
          <w:rFonts w:hint="eastAsia"/>
        </w:rPr>
        <w:t>，或者</w:t>
      </w:r>
      <w:r w:rsidRPr="00790BB9">
        <w:rPr>
          <w:rFonts w:hint="eastAsia"/>
        </w:rPr>
        <w:t>python</w:t>
      </w:r>
      <w:r w:rsidRPr="00790BB9">
        <w:rPr>
          <w:rFonts w:hint="eastAsia"/>
        </w:rPr>
        <w:t>脚本</w:t>
      </w:r>
    </w:p>
    <w:p w:rsidR="00132923" w:rsidRDefault="00132923" w:rsidP="00132923">
      <w:pPr>
        <w:pStyle w:val="2"/>
      </w:pPr>
      <w:bookmarkStart w:id="15" w:name="_Toc492099128"/>
      <w:proofErr w:type="gramStart"/>
      <w:r w:rsidRPr="00385065">
        <w:rPr>
          <w:rFonts w:hint="eastAsia"/>
        </w:rPr>
        <w:t>start-master.sh</w:t>
      </w:r>
      <w:bookmarkEnd w:id="15"/>
      <w:proofErr w:type="gramEnd"/>
    </w:p>
    <w:p w:rsidR="00132923" w:rsidRPr="00F904CB" w:rsidRDefault="00132923" w:rsidP="00F904CB">
      <w:pPr>
        <w:pStyle w:val="a1"/>
        <w:ind w:firstLineChars="200" w:firstLine="520"/>
        <w:jc w:val="left"/>
      </w:pPr>
      <w:r w:rsidRPr="00F904CB">
        <w:rPr>
          <w:rFonts w:hint="eastAsia"/>
        </w:rPr>
        <w:t>启动</w:t>
      </w:r>
      <w:r w:rsidRPr="00F904CB">
        <w:rPr>
          <w:rFonts w:hint="eastAsia"/>
        </w:rPr>
        <w:t>Master</w:t>
      </w:r>
      <w:r w:rsidRPr="00F904CB">
        <w:rPr>
          <w:rFonts w:hint="eastAsia"/>
        </w:rPr>
        <w:t>的脚本，流程如下：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6DF6A45B" wp14:editId="6ED54C7F">
            <wp:extent cx="5635126" cy="3115960"/>
            <wp:effectExtent l="0" t="0" r="3810" b="8255"/>
            <wp:docPr id="127" name="Picture 127" descr="http://images2015.cnblogs.com/blog/806887/201704/806887-20170421103838743-97295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06887/201704/806887-20170421103838743-9729538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2183" cy="3136451"/>
                    </a:xfrm>
                    <a:prstGeom prst="rect">
                      <a:avLst/>
                    </a:prstGeom>
                    <a:noFill/>
                    <a:ln>
                      <a:noFill/>
                    </a:ln>
                  </pic:spPr>
                </pic:pic>
              </a:graphicData>
            </a:graphic>
          </wp:inline>
        </w:drawing>
      </w:r>
    </w:p>
    <w:p w:rsidR="00132923" w:rsidRPr="00790BB9" w:rsidRDefault="00132923" w:rsidP="005812DB">
      <w:pPr>
        <w:pStyle w:val="a1"/>
        <w:numPr>
          <w:ilvl w:val="0"/>
          <w:numId w:val="28"/>
        </w:numPr>
      </w:pPr>
      <w:r w:rsidRPr="00790BB9">
        <w:rPr>
          <w:rFonts w:hint="eastAsia"/>
        </w:rPr>
        <w:t>用户执行</w:t>
      </w:r>
      <w:r w:rsidRPr="00790BB9">
        <w:rPr>
          <w:rFonts w:hint="eastAsia"/>
        </w:rPr>
        <w:t>start-master.sh</w:t>
      </w:r>
      <w:r w:rsidRPr="00790BB9">
        <w:rPr>
          <w:rFonts w:hint="eastAsia"/>
        </w:rPr>
        <w:t>脚本，初始化环境变量</w:t>
      </w:r>
      <w:r w:rsidRPr="00790BB9">
        <w:rPr>
          <w:rFonts w:hint="eastAsia"/>
          <w:b/>
          <w:bCs/>
        </w:rPr>
        <w:t>SPARK_HOME</w:t>
      </w:r>
      <w:r w:rsidRPr="00790BB9">
        <w:rPr>
          <w:rFonts w:hint="eastAsia"/>
        </w:rPr>
        <w:t> </w:t>
      </w:r>
      <w:r w:rsidRPr="00790BB9">
        <w:rPr>
          <w:rFonts w:hint="eastAsia"/>
        </w:rPr>
        <w:t>（如果</w:t>
      </w:r>
      <w:r w:rsidRPr="00790BB9">
        <w:rPr>
          <w:rFonts w:hint="eastAsia"/>
        </w:rPr>
        <w:t>PATH</w:t>
      </w:r>
      <w:r w:rsidRPr="00790BB9">
        <w:rPr>
          <w:rFonts w:hint="eastAsia"/>
        </w:rPr>
        <w:t>不存在</w:t>
      </w:r>
      <w:r w:rsidRPr="00790BB9">
        <w:rPr>
          <w:rFonts w:hint="eastAsia"/>
        </w:rPr>
        <w:t>SPARK_HOME,</w:t>
      </w:r>
      <w:r w:rsidRPr="00790BB9">
        <w:rPr>
          <w:rFonts w:hint="eastAsia"/>
        </w:rPr>
        <w:t>初始化脚本的上级目录为</w:t>
      </w:r>
      <w:r w:rsidRPr="00790BB9">
        <w:rPr>
          <w:rFonts w:hint="eastAsia"/>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p>
    <w:p w:rsidR="00132923" w:rsidRPr="00790BB9" w:rsidRDefault="00132923" w:rsidP="005812DB">
      <w:pPr>
        <w:pStyle w:val="a1"/>
        <w:numPr>
          <w:ilvl w:val="0"/>
          <w:numId w:val="28"/>
        </w:numPr>
      </w:pPr>
      <w:r w:rsidRPr="00790BB9">
        <w:rPr>
          <w:rFonts w:hint="eastAsia"/>
        </w:rPr>
        <w:t>如果环境变量</w:t>
      </w:r>
      <w:r w:rsidRPr="00790BB9">
        <w:rPr>
          <w:rFonts w:hint="eastAsia"/>
          <w:b/>
          <w:bCs/>
        </w:rPr>
        <w:t>SPARK_MASTER_HOST</w:t>
      </w:r>
      <w:r w:rsidRPr="00790BB9">
        <w:rPr>
          <w:rFonts w:hint="eastAsia"/>
          <w:b/>
          <w:bCs/>
        </w:rPr>
        <w:t>，</w:t>
      </w:r>
      <w:r w:rsidRPr="00790BB9">
        <w:rPr>
          <w:rFonts w:hint="eastAsia"/>
          <w:b/>
          <w:bCs/>
        </w:rPr>
        <w:t> SPARK_MASTER_PORT</w:t>
      </w:r>
      <w:r w:rsidRPr="00790BB9">
        <w:rPr>
          <w:rFonts w:hint="eastAsia"/>
          <w:b/>
          <w:bCs/>
        </w:rPr>
        <w:t>，</w:t>
      </w:r>
      <w:r w:rsidRPr="00790BB9">
        <w:rPr>
          <w:rFonts w:hint="eastAsia"/>
          <w:b/>
          <w:bCs/>
        </w:rPr>
        <w:t>SPARK_MASTER_WEBUI_PORT</w:t>
      </w:r>
      <w:r w:rsidRPr="00790BB9">
        <w:rPr>
          <w:rFonts w:hint="eastAsia"/>
        </w:rPr>
        <w:t>不存在，进行初始化</w:t>
      </w:r>
      <w:r w:rsidRPr="00790BB9">
        <w:rPr>
          <w:rFonts w:hint="eastAsia"/>
        </w:rPr>
        <w:t>7077</w:t>
      </w:r>
      <w:r w:rsidRPr="00790BB9">
        <w:rPr>
          <w:rFonts w:hint="eastAsia"/>
        </w:rPr>
        <w:t>，</w:t>
      </w:r>
      <w:r w:rsidRPr="00790BB9">
        <w:rPr>
          <w:rFonts w:hint="eastAsia"/>
        </w:rPr>
        <w:t>hostname -f</w:t>
      </w:r>
      <w:r w:rsidRPr="00790BB9">
        <w:rPr>
          <w:rFonts w:hint="eastAsia"/>
        </w:rPr>
        <w:t>，</w:t>
      </w:r>
      <w:r w:rsidRPr="00790BB9">
        <w:rPr>
          <w:rFonts w:hint="eastAsia"/>
        </w:rPr>
        <w:t>8080</w:t>
      </w:r>
    </w:p>
    <w:p w:rsidR="00132923" w:rsidRPr="00F904CB" w:rsidRDefault="00132923" w:rsidP="005812DB">
      <w:pPr>
        <w:pStyle w:val="a1"/>
        <w:numPr>
          <w:ilvl w:val="0"/>
          <w:numId w:val="28"/>
        </w:numPr>
      </w:pPr>
      <w:r w:rsidRPr="00790BB9">
        <w:rPr>
          <w:rFonts w:hint="eastAsia"/>
        </w:rPr>
        <w:t>调用</w:t>
      </w:r>
      <w:r w:rsidRPr="00790BB9">
        <w:rPr>
          <w:rFonts w:hint="eastAsia"/>
        </w:rPr>
        <w:t>spark-daemon.sh</w:t>
      </w:r>
      <w:r w:rsidRPr="00790BB9">
        <w:rPr>
          <w:rFonts w:hint="eastAsia"/>
        </w:rPr>
        <w:t>脚本启动</w:t>
      </w:r>
      <w:r w:rsidRPr="00790BB9">
        <w:rPr>
          <w:rFonts w:hint="eastAsia"/>
        </w:rPr>
        <w:t>master</w:t>
      </w:r>
      <w:r w:rsidRPr="00790BB9">
        <w:rPr>
          <w:rFonts w:hint="eastAsia"/>
        </w:rPr>
        <w:t>进程（</w:t>
      </w:r>
      <w:r w:rsidRPr="00790BB9">
        <w:rPr>
          <w:rFonts w:hint="eastAsia"/>
        </w:rPr>
        <w:t>spark-daemon.sh start org.apache.spark.deploy.master.Master 1 --host $SPARK_MASTER_HOST --port $SPARK_MASTER_PORT --webui-port $SPARK_MASTER_WEBUI_PORT $ORIGINAL_ARGS</w:t>
      </w:r>
      <w:r w:rsidRPr="00790BB9">
        <w:rPr>
          <w:rFonts w:hint="eastAsia"/>
        </w:rPr>
        <w:t>）</w:t>
      </w:r>
    </w:p>
    <w:p w:rsidR="00132923" w:rsidRDefault="00132923" w:rsidP="00132923">
      <w:pPr>
        <w:pStyle w:val="2"/>
      </w:pPr>
      <w:bookmarkStart w:id="16" w:name="_Toc492099129"/>
      <w:proofErr w:type="gramStart"/>
      <w:r w:rsidRPr="00385065">
        <w:rPr>
          <w:rFonts w:hint="eastAsia"/>
        </w:rPr>
        <w:t>start-slaves.sh</w:t>
      </w:r>
      <w:bookmarkEnd w:id="16"/>
      <w:proofErr w:type="gramEnd"/>
    </w:p>
    <w:p w:rsidR="00132923" w:rsidRPr="00790BB9" w:rsidRDefault="00132923" w:rsidP="00790BB9">
      <w:pPr>
        <w:pStyle w:val="a1"/>
      </w:pPr>
      <w:r w:rsidRPr="00790BB9">
        <w:rPr>
          <w:rFonts w:hint="eastAsia"/>
        </w:rPr>
        <w:t>     </w:t>
      </w:r>
      <w:r w:rsidRPr="00790BB9">
        <w:rPr>
          <w:rFonts w:hint="eastAsia"/>
        </w:rPr>
        <w:t>启动</w:t>
      </w:r>
      <w:r w:rsidRPr="00790BB9">
        <w:rPr>
          <w:rFonts w:hint="eastAsia"/>
        </w:rPr>
        <w:t>Worker</w:t>
      </w:r>
      <w:r w:rsidRPr="00790BB9">
        <w:rPr>
          <w:rFonts w:hint="eastAsia"/>
        </w:rPr>
        <w:t>的脚本，流程如下：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2A0C311F" wp14:editId="748D7E5C">
            <wp:extent cx="5601182" cy="3490403"/>
            <wp:effectExtent l="0" t="0" r="0" b="0"/>
            <wp:docPr id="126" name="Picture 126" descr="http://images2015.cnblogs.com/blog/806887/201704/806887-20170421103852212-225877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06887/201704/806887-20170421103852212-2258776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733" cy="3498224"/>
                    </a:xfrm>
                    <a:prstGeom prst="rect">
                      <a:avLst/>
                    </a:prstGeom>
                    <a:noFill/>
                    <a:ln>
                      <a:noFill/>
                    </a:ln>
                  </pic:spPr>
                </pic:pic>
              </a:graphicData>
            </a:graphic>
          </wp:inline>
        </w:drawing>
      </w:r>
    </w:p>
    <w:p w:rsidR="00132923" w:rsidRPr="00790BB9" w:rsidRDefault="00132923" w:rsidP="005812DB">
      <w:pPr>
        <w:pStyle w:val="a1"/>
        <w:numPr>
          <w:ilvl w:val="0"/>
          <w:numId w:val="29"/>
        </w:numPr>
        <w:jc w:val="left"/>
      </w:pPr>
      <w:r w:rsidRPr="00790BB9">
        <w:rPr>
          <w:rFonts w:hint="eastAsia"/>
        </w:rPr>
        <w:t>用户执行</w:t>
      </w:r>
      <w:r w:rsidRPr="00790BB9">
        <w:rPr>
          <w:rFonts w:hint="eastAsia"/>
        </w:rPr>
        <w:t>start-slaves.sh</w:t>
      </w:r>
      <w:r w:rsidRPr="00790BB9">
        <w:rPr>
          <w:rFonts w:hint="eastAsia"/>
        </w:rPr>
        <w:t>脚本，初始化环境变量</w:t>
      </w:r>
      <w:r w:rsidRPr="00790BB9">
        <w:rPr>
          <w:rFonts w:hint="eastAsia"/>
          <w:b/>
          <w:bCs/>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r w:rsidRPr="00790BB9">
        <w:rPr>
          <w:rFonts w:hint="eastAsia"/>
        </w:rPr>
        <w:t>，初始化</w:t>
      </w:r>
      <w:r w:rsidRPr="00790BB9">
        <w:rPr>
          <w:rFonts w:hint="eastAsia"/>
        </w:rPr>
        <w:t>Master host/port</w:t>
      </w:r>
      <w:r w:rsidRPr="00790BB9">
        <w:rPr>
          <w:rFonts w:hint="eastAsia"/>
        </w:rPr>
        <w:t>信息，</w:t>
      </w:r>
    </w:p>
    <w:p w:rsidR="00132923" w:rsidRPr="00790BB9" w:rsidRDefault="00132923" w:rsidP="005812DB">
      <w:pPr>
        <w:pStyle w:val="a1"/>
        <w:numPr>
          <w:ilvl w:val="0"/>
          <w:numId w:val="29"/>
        </w:numPr>
        <w:jc w:val="left"/>
      </w:pPr>
      <w:r w:rsidRPr="00790BB9">
        <w:rPr>
          <w:rFonts w:hint="eastAsia"/>
        </w:rPr>
        <w:t>调用</w:t>
      </w:r>
      <w:r w:rsidRPr="00790BB9">
        <w:rPr>
          <w:rFonts w:hint="eastAsia"/>
        </w:rPr>
        <w:t>slaves.sh</w:t>
      </w:r>
      <w:r w:rsidRPr="00790BB9">
        <w:rPr>
          <w:rFonts w:hint="eastAsia"/>
        </w:rPr>
        <w:t>脚本，读取</w:t>
      </w:r>
      <w:r w:rsidRPr="00790BB9">
        <w:rPr>
          <w:rFonts w:hint="eastAsia"/>
        </w:rPr>
        <w:t>conf/slaves</w:t>
      </w:r>
      <w:r w:rsidRPr="00790BB9">
        <w:rPr>
          <w:rFonts w:hint="eastAsia"/>
        </w:rPr>
        <w:t>文件并遍历，通过</w:t>
      </w:r>
      <w:r w:rsidRPr="00790BB9">
        <w:rPr>
          <w:rFonts w:hint="eastAsia"/>
        </w:rPr>
        <w:t>ssh</w:t>
      </w:r>
      <w:r w:rsidRPr="00790BB9">
        <w:rPr>
          <w:rFonts w:hint="eastAsia"/>
        </w:rPr>
        <w:t>连接到对应</w:t>
      </w:r>
      <w:r w:rsidRPr="00790BB9">
        <w:rPr>
          <w:rFonts w:hint="eastAsia"/>
        </w:rPr>
        <w:t>slave</w:t>
      </w:r>
      <w:r w:rsidRPr="00790BB9">
        <w:rPr>
          <w:rFonts w:hint="eastAsia"/>
        </w:rPr>
        <w:t>节点，启动</w:t>
      </w:r>
      <w:r w:rsidRPr="00790BB9">
        <w:rPr>
          <w:rFonts w:hint="eastAsia"/>
        </w:rPr>
        <w:t xml:space="preserve"> ${SPARK_HOME}/sbin/start-slave.sh spark://$SPARK_MASTER_HOST:$SPARK_MASTER_PORT</w:t>
      </w:r>
    </w:p>
    <w:p w:rsidR="00132923" w:rsidRPr="00790BB9" w:rsidRDefault="00132923" w:rsidP="005812DB">
      <w:pPr>
        <w:pStyle w:val="a1"/>
        <w:numPr>
          <w:ilvl w:val="0"/>
          <w:numId w:val="29"/>
        </w:numPr>
        <w:jc w:val="left"/>
      </w:pPr>
      <w:r w:rsidRPr="00790BB9">
        <w:rPr>
          <w:rFonts w:hint="eastAsia"/>
        </w:rPr>
        <w:t>start-slave.sh</w:t>
      </w:r>
      <w:r w:rsidRPr="00790BB9">
        <w:rPr>
          <w:rFonts w:hint="eastAsia"/>
        </w:rPr>
        <w:t>在各个节点中，初始化环境变量</w:t>
      </w:r>
      <w:r w:rsidRPr="00790BB9">
        <w:rPr>
          <w:rFonts w:hint="eastAsia"/>
          <w:b/>
          <w:bCs/>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r w:rsidR="00F904CB">
        <w:rPr>
          <w:rFonts w:hint="eastAsia"/>
        </w:rPr>
        <w:t>，根</w:t>
      </w:r>
      <w:r w:rsidRPr="00790BB9">
        <w:rPr>
          <w:rFonts w:hint="eastAsia"/>
        </w:rPr>
        <w:t>$SPARK_WORKER_INSTANCES</w:t>
      </w:r>
      <w:r w:rsidRPr="00790BB9">
        <w:rPr>
          <w:rFonts w:hint="eastAsia"/>
        </w:rPr>
        <w:t>计算</w:t>
      </w:r>
      <w:r w:rsidRPr="00790BB9">
        <w:rPr>
          <w:rFonts w:hint="eastAsia"/>
        </w:rPr>
        <w:t>WEBUI_PORT</w:t>
      </w:r>
      <w:r w:rsidRPr="00790BB9">
        <w:rPr>
          <w:rFonts w:hint="eastAsia"/>
        </w:rPr>
        <w:t>端口（</w:t>
      </w:r>
      <w:r w:rsidRPr="00790BB9">
        <w:rPr>
          <w:rFonts w:hint="eastAsia"/>
        </w:rPr>
        <w:t>worker</w:t>
      </w:r>
      <w:r w:rsidRPr="00790BB9">
        <w:rPr>
          <w:rFonts w:hint="eastAsia"/>
        </w:rPr>
        <w:t>端口号依次递增</w:t>
      </w:r>
      <w:r w:rsidRPr="00790BB9">
        <w:rPr>
          <w:rFonts w:hint="eastAsia"/>
        </w:rPr>
        <w:t xml:space="preserve"> </w:t>
      </w:r>
      <w:r w:rsidRPr="00790BB9">
        <w:rPr>
          <w:rFonts w:hint="eastAsia"/>
        </w:rPr>
        <w:t>）并启动</w:t>
      </w:r>
      <w:r w:rsidRPr="00790BB9">
        <w:rPr>
          <w:rFonts w:hint="eastAsia"/>
        </w:rPr>
        <w:t>Worker</w:t>
      </w:r>
      <w:r w:rsidRPr="00790BB9">
        <w:rPr>
          <w:rFonts w:hint="eastAsia"/>
        </w:rPr>
        <w:t>进程（</w:t>
      </w:r>
      <w:r w:rsidRPr="00790BB9">
        <w:rPr>
          <w:rFonts w:hint="eastAsia"/>
        </w:rPr>
        <w:t>${SPARK_HOME}/sbin</w:t>
      </w:r>
      <w:r w:rsidR="00F904CB">
        <w:rPr>
          <w:rFonts w:hint="eastAsia"/>
          <w:b/>
          <w:bCs/>
        </w:rPr>
        <w:t> /spark-</w:t>
      </w:r>
      <w:r w:rsidRPr="00790BB9">
        <w:rPr>
          <w:rFonts w:hint="eastAsia"/>
          <w:b/>
          <w:bCs/>
        </w:rPr>
        <w:t>daemon.sh start</w:t>
      </w:r>
      <w:r w:rsidRPr="00790BB9">
        <w:rPr>
          <w:rFonts w:hint="eastAsia"/>
        </w:rPr>
        <w:t> org.apache.spark.deploy.worker.Worker</w:t>
      </w:r>
      <w:r w:rsidRPr="00790BB9">
        <w:rPr>
          <w:rFonts w:hint="eastAsia"/>
          <w:b/>
          <w:bCs/>
        </w:rPr>
        <w:t> </w:t>
      </w:r>
      <w:r w:rsidRPr="00790BB9">
        <w:rPr>
          <w:rFonts w:hint="eastAsia"/>
        </w:rPr>
        <w:t>$WORKER_NUM  --webui-port "$WEBUI_PORT" $PORT_FLAG $PORT_NUM $MASTER "$@"</w:t>
      </w:r>
      <w:r w:rsidRPr="00790BB9">
        <w:rPr>
          <w:rFonts w:hint="eastAsia"/>
        </w:rPr>
        <w:t>）</w:t>
      </w:r>
    </w:p>
    <w:p w:rsidR="00132923" w:rsidRDefault="00132923" w:rsidP="00132923">
      <w:pPr>
        <w:shd w:val="clear" w:color="auto" w:fill="FFFFFF"/>
        <w:rPr>
          <w:rFonts w:ascii="微软雅黑" w:eastAsia="微软雅黑" w:hAnsi="微软雅黑"/>
          <w:color w:val="000000"/>
          <w:sz w:val="23"/>
          <w:szCs w:val="23"/>
        </w:rPr>
      </w:pPr>
      <w:r>
        <w:rPr>
          <w:rStyle w:val="afc"/>
          <w:rFonts w:ascii="微软雅黑" w:eastAsia="微软雅黑" w:hAnsi="微软雅黑" w:hint="eastAsia"/>
          <w:color w:val="000000"/>
          <w:sz w:val="23"/>
          <w:szCs w:val="23"/>
        </w:rPr>
        <w:t>     </w:t>
      </w:r>
    </w:p>
    <w:p w:rsidR="00132923" w:rsidRDefault="00132923" w:rsidP="00132923">
      <w:pPr>
        <w:pStyle w:val="2"/>
      </w:pPr>
      <w:bookmarkStart w:id="17" w:name="_Toc492099130"/>
      <w:proofErr w:type="gramStart"/>
      <w:r w:rsidRPr="00385065">
        <w:rPr>
          <w:rFonts w:hint="eastAsia"/>
        </w:rPr>
        <w:t>start-all.sh</w:t>
      </w:r>
      <w:bookmarkEnd w:id="17"/>
      <w:proofErr w:type="gramEnd"/>
    </w:p>
    <w:p w:rsidR="00132923" w:rsidRPr="00790BB9" w:rsidRDefault="00F904CB" w:rsidP="00790BB9">
      <w:pPr>
        <w:pStyle w:val="a1"/>
      </w:pPr>
      <w:r>
        <w:rPr>
          <w:rStyle w:val="afc"/>
          <w:rFonts w:ascii="微软雅黑" w:eastAsia="微软雅黑" w:hAnsi="微软雅黑" w:hint="eastAsia"/>
          <w:color w:val="000000"/>
          <w:sz w:val="23"/>
          <w:szCs w:val="23"/>
        </w:rPr>
        <w:t xml:space="preserve">  </w:t>
      </w:r>
      <w:r w:rsidR="00132923" w:rsidRPr="00790BB9">
        <w:rPr>
          <w:rFonts w:hint="eastAsia"/>
        </w:rPr>
        <w:t>属于快捷脚本，内部调用</w:t>
      </w:r>
      <w:r w:rsidR="00132923" w:rsidRPr="00790BB9">
        <w:rPr>
          <w:rFonts w:hint="eastAsia"/>
        </w:rPr>
        <w:t>start-master.sh</w:t>
      </w:r>
      <w:r w:rsidR="00132923" w:rsidRPr="00790BB9">
        <w:rPr>
          <w:rFonts w:hint="eastAsia"/>
        </w:rPr>
        <w:t>与</w:t>
      </w:r>
      <w:r w:rsidR="00132923" w:rsidRPr="00790BB9">
        <w:rPr>
          <w:rFonts w:hint="eastAsia"/>
        </w:rPr>
        <w:t>start-slaves.sh</w:t>
      </w:r>
      <w:r w:rsidR="00132923" w:rsidRPr="00790BB9">
        <w:rPr>
          <w:rFonts w:hint="eastAsia"/>
        </w:rPr>
        <w:t>脚本</w:t>
      </w:r>
      <w:r w:rsidR="00132923" w:rsidRPr="00790BB9">
        <w:rPr>
          <w:rFonts w:hint="eastAsia"/>
        </w:rPr>
        <w:t>,</w:t>
      </w:r>
      <w:r w:rsidR="00132923" w:rsidRPr="00790BB9">
        <w:rPr>
          <w:rFonts w:hint="eastAsia"/>
        </w:rPr>
        <w:t>并无额外工作</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132923" w:rsidRDefault="00132923" w:rsidP="00132923">
      <w:pPr>
        <w:pStyle w:val="2"/>
      </w:pPr>
      <w:bookmarkStart w:id="18" w:name="_Toc492099131"/>
      <w:proofErr w:type="gramStart"/>
      <w:r w:rsidRPr="00385065">
        <w:rPr>
          <w:rFonts w:hint="eastAsia"/>
        </w:rPr>
        <w:lastRenderedPageBreak/>
        <w:t>spark-</w:t>
      </w:r>
      <w:proofErr w:type="gramEnd"/>
      <w:r w:rsidRPr="00385065">
        <w:rPr>
          <w:rFonts w:hint="eastAsia"/>
        </w:rPr>
        <w:t>submit</w:t>
      </w:r>
      <w:bookmarkEnd w:id="18"/>
    </w:p>
    <w:p w:rsidR="00132923" w:rsidRPr="00790BB9" w:rsidRDefault="00132923" w:rsidP="00F904CB">
      <w:pPr>
        <w:pStyle w:val="a1"/>
        <w:ind w:firstLineChars="200" w:firstLine="520"/>
      </w:pPr>
      <w:r w:rsidRPr="00790BB9">
        <w:rPr>
          <w:rFonts w:hint="eastAsia"/>
        </w:rPr>
        <w:t>任务提交的基本脚本，流程如下：</w:t>
      </w:r>
    </w:p>
    <w:p w:rsidR="00132923" w:rsidRDefault="00132923" w:rsidP="006D5B81">
      <w:pPr>
        <w:shd w:val="clear" w:color="auto" w:fill="FFFFFF"/>
        <w:jc w:val="center"/>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30C52D3B" wp14:editId="52FDC775">
            <wp:extent cx="4414520" cy="3185160"/>
            <wp:effectExtent l="0" t="0" r="5080" b="0"/>
            <wp:docPr id="125" name="Picture 125" descr="http://images2015.cnblogs.com/blog/806887/201704/806887-20170421103910946-308663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06887/201704/806887-20170421103910946-3086632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520" cy="3185160"/>
                    </a:xfrm>
                    <a:prstGeom prst="rect">
                      <a:avLst/>
                    </a:prstGeom>
                    <a:noFill/>
                    <a:ln>
                      <a:noFill/>
                    </a:ln>
                  </pic:spPr>
                </pic:pic>
              </a:graphicData>
            </a:graphic>
          </wp:inline>
        </w:drawing>
      </w:r>
    </w:p>
    <w:p w:rsidR="00132923" w:rsidRPr="00790BB9" w:rsidRDefault="00132923" w:rsidP="005812DB">
      <w:pPr>
        <w:pStyle w:val="a1"/>
        <w:numPr>
          <w:ilvl w:val="0"/>
          <w:numId w:val="30"/>
        </w:numPr>
        <w:jc w:val="left"/>
      </w:pPr>
      <w:r w:rsidRPr="00790BB9">
        <w:rPr>
          <w:rFonts w:hint="eastAsia"/>
        </w:rPr>
        <w:t>直接调用</w:t>
      </w:r>
      <w:r w:rsidRPr="00790BB9">
        <w:rPr>
          <w:rFonts w:hint="eastAsia"/>
        </w:rPr>
        <w:t>spark-class</w:t>
      </w:r>
      <w:r w:rsidRPr="00790BB9">
        <w:rPr>
          <w:rFonts w:hint="eastAsia"/>
        </w:rPr>
        <w:t>脚本进行进程创建（</w:t>
      </w:r>
      <w:r w:rsidRPr="00790BB9">
        <w:rPr>
          <w:rFonts w:hint="eastAsia"/>
        </w:rPr>
        <w:t>./spark-submit --class org.apache.spark.examples.SparkPi --master spark://</w:t>
      </w:r>
      <w:r w:rsidR="00F904CB">
        <w:rPr>
          <w:rFonts w:hint="eastAsia"/>
        </w:rPr>
        <w:t>master</w:t>
      </w:r>
      <w:r w:rsidR="00F904CB">
        <w:t>01</w:t>
      </w:r>
      <w:r w:rsidR="00F904CB">
        <w:rPr>
          <w:rFonts w:hint="eastAsia"/>
        </w:rPr>
        <w:t>:7077</w:t>
      </w:r>
      <w:r w:rsidRPr="00790BB9">
        <w:rPr>
          <w:rFonts w:hint="eastAsia"/>
        </w:rPr>
        <w:t xml:space="preserve"> ../examples/jars/spark-examples_2.11-2.1.0.jar 10</w:t>
      </w:r>
      <w:r w:rsidRPr="00790BB9">
        <w:rPr>
          <w:rFonts w:hint="eastAsia"/>
        </w:rPr>
        <w:t>）</w:t>
      </w:r>
    </w:p>
    <w:p w:rsidR="00132923" w:rsidRPr="00790BB9" w:rsidRDefault="00132923" w:rsidP="005812DB">
      <w:pPr>
        <w:pStyle w:val="a1"/>
        <w:numPr>
          <w:ilvl w:val="0"/>
          <w:numId w:val="30"/>
        </w:numPr>
        <w:jc w:val="left"/>
      </w:pPr>
      <w:r w:rsidRPr="00790BB9">
        <w:rPr>
          <w:rFonts w:hint="eastAsia"/>
        </w:rPr>
        <w:t>如果是</w:t>
      </w:r>
      <w:r w:rsidRPr="00790BB9">
        <w:rPr>
          <w:rFonts w:hint="eastAsia"/>
        </w:rPr>
        <w:t>java/scala</w:t>
      </w:r>
      <w:r w:rsidRPr="00790BB9">
        <w:rPr>
          <w:rFonts w:hint="eastAsia"/>
        </w:rPr>
        <w:t>任务，那么最终调用</w:t>
      </w:r>
      <w:r w:rsidRPr="00790BB9">
        <w:rPr>
          <w:rFonts w:hint="eastAsia"/>
        </w:rPr>
        <w:t>SparkSubmit.scala</w:t>
      </w:r>
      <w:r w:rsidRPr="00790BB9">
        <w:rPr>
          <w:rFonts w:hint="eastAsia"/>
        </w:rPr>
        <w:t>进行任务处理（</w:t>
      </w:r>
      <w:r w:rsidRPr="00790BB9">
        <w:rPr>
          <w:rFonts w:hint="eastAsia"/>
        </w:rPr>
        <w:t>/opt/jdk1.7.0_79/bin/java -cp /opt/spark-2.1.0/conf/:/opt/spark-2.1.0/jars/*:/opt/hadoop-2.6.4/etc/hadoop/ -Xmx1g -XX:MaxPermSize=256m </w:t>
      </w:r>
      <w:r w:rsidRPr="00790BB9">
        <w:rPr>
          <w:rFonts w:hint="eastAsia"/>
          <w:b/>
          <w:bCs/>
        </w:rPr>
        <w:t>org.apache.spark.deploy.SparkSubmit</w:t>
      </w:r>
      <w:r w:rsidRPr="00790BB9">
        <w:rPr>
          <w:rFonts w:hint="eastAsia"/>
        </w:rPr>
        <w:t> --master spark://zqh:7077 --class org.apache.spark.examples.SparkPi ../examples/jars/spark-examples_2.11-2.1.0.jar 10</w:t>
      </w:r>
      <w:r w:rsidRPr="00790BB9">
        <w:rPr>
          <w:rFonts w:hint="eastAsia"/>
        </w:rPr>
        <w:t>）</w:t>
      </w:r>
    </w:p>
    <w:p w:rsidR="00132923" w:rsidRPr="00132923" w:rsidRDefault="00EE4E01" w:rsidP="00EE4E01">
      <w:pPr>
        <w:pStyle w:val="1"/>
      </w:pPr>
      <w:bookmarkStart w:id="19" w:name="_Toc492099132"/>
      <w:r>
        <w:t>Spark</w:t>
      </w:r>
      <w:r>
        <w:t>通信架构</w:t>
      </w:r>
      <w:bookmarkEnd w:id="19"/>
    </w:p>
    <w:p w:rsidR="00EE4E01" w:rsidRPr="00790BB9" w:rsidRDefault="00EE4E01" w:rsidP="00101BB0">
      <w:pPr>
        <w:pStyle w:val="a1"/>
        <w:ind w:firstLineChars="211" w:firstLine="549"/>
      </w:pPr>
      <w:r w:rsidRPr="00790BB9">
        <w:rPr>
          <w:rFonts w:hint="eastAsia"/>
        </w:rPr>
        <w:t>Spark</w:t>
      </w:r>
      <w:r w:rsidRPr="00790BB9">
        <w:rPr>
          <w:rFonts w:hint="eastAsia"/>
        </w:rPr>
        <w:t>作为分布式计算框架，多个节点的设计与相互通信模式是其重要的组成部分。</w:t>
      </w:r>
    </w:p>
    <w:p w:rsidR="004D0F5B" w:rsidRPr="00790BB9" w:rsidRDefault="004D0F5B" w:rsidP="00F904CB">
      <w:pPr>
        <w:pStyle w:val="a1"/>
        <w:ind w:firstLineChars="200" w:firstLine="520"/>
      </w:pPr>
      <w:r w:rsidRPr="00790BB9">
        <w:t>Spark</w:t>
      </w:r>
      <w:r w:rsidRPr="00790BB9">
        <w:t>一开始使用</w:t>
      </w:r>
      <w:r w:rsidRPr="00790BB9">
        <w:t xml:space="preserve"> Akka </w:t>
      </w:r>
      <w:r w:rsidRPr="00790BB9">
        <w:t>作为内部通信部件。在</w:t>
      </w:r>
      <w:r w:rsidR="00F904CB">
        <w:t>Spark 1.</w:t>
      </w:r>
      <w:proofErr w:type="gramStart"/>
      <w:r w:rsidR="00F904CB">
        <w:t>3</w:t>
      </w:r>
      <w:proofErr w:type="gramEnd"/>
      <w:r w:rsidRPr="00790BB9">
        <w:t>年代，为了解决大块数据（如</w:t>
      </w:r>
      <w:r w:rsidRPr="00790BB9">
        <w:t>Shuffle</w:t>
      </w:r>
      <w:r w:rsidRPr="00790BB9">
        <w:t>）的传输问题，</w:t>
      </w:r>
      <w:r w:rsidRPr="00790BB9">
        <w:t>Spark</w:t>
      </w:r>
      <w:r w:rsidRPr="00790BB9">
        <w:t>引入了</w:t>
      </w:r>
      <w:r w:rsidRPr="00790BB9">
        <w:t>Netty</w:t>
      </w:r>
      <w:r w:rsidRPr="00790BB9">
        <w:t>通信框架。到了</w:t>
      </w:r>
      <w:r w:rsidRPr="00790BB9">
        <w:t xml:space="preserve"> Spark </w:t>
      </w:r>
      <w:r w:rsidRPr="00790BB9">
        <w:lastRenderedPageBreak/>
        <w:t>1.6, Spark</w:t>
      </w:r>
      <w:r w:rsidRPr="00790BB9">
        <w:t>可以配置使用</w:t>
      </w:r>
      <w:r w:rsidRPr="00790BB9">
        <w:t xml:space="preserve"> Akka </w:t>
      </w:r>
      <w:r w:rsidRPr="00790BB9">
        <w:t>或者</w:t>
      </w:r>
      <w:r w:rsidRPr="00790BB9">
        <w:t xml:space="preserve"> Netty </w:t>
      </w:r>
      <w:r w:rsidRPr="00790BB9">
        <w:t>了，这意味着</w:t>
      </w:r>
      <w:r w:rsidRPr="00790BB9">
        <w:t xml:space="preserve"> Netty </w:t>
      </w:r>
      <w:r w:rsidRPr="00790BB9">
        <w:t>可以完全替代</w:t>
      </w:r>
      <w:r w:rsidR="00F904CB">
        <w:t xml:space="preserve"> Akka</w:t>
      </w:r>
      <w:r w:rsidRPr="00790BB9">
        <w:t>了。再到</w:t>
      </w:r>
      <w:r w:rsidRPr="00790BB9">
        <w:t xml:space="preserve"> Spark 2, Spark </w:t>
      </w:r>
      <w:r w:rsidRPr="00790BB9">
        <w:t>已经完全抛弃</w:t>
      </w:r>
      <w:r w:rsidR="00F904CB">
        <w:t xml:space="preserve"> Akka</w:t>
      </w:r>
      <w:r w:rsidRPr="00790BB9">
        <w:t>了，全部使用</w:t>
      </w:r>
      <w:r w:rsidRPr="00790BB9">
        <w:t>Netty</w:t>
      </w:r>
      <w:r w:rsidRPr="00790BB9">
        <w:t>了。</w:t>
      </w:r>
    </w:p>
    <w:p w:rsidR="004D0F5B" w:rsidRPr="00790BB9" w:rsidRDefault="004D0F5B" w:rsidP="00F904CB">
      <w:pPr>
        <w:pStyle w:val="a1"/>
        <w:ind w:firstLineChars="200" w:firstLine="520"/>
      </w:pPr>
      <w:r w:rsidRPr="00790BB9">
        <w:rPr>
          <w:rFonts w:hint="eastAsia"/>
        </w:rPr>
        <w:t>为什么呢？官方的解释是</w:t>
      </w:r>
      <w:r w:rsidR="00B12695" w:rsidRPr="00790BB9">
        <w:rPr>
          <w:rFonts w:hint="eastAsia"/>
        </w:rPr>
        <w:t>：</w:t>
      </w:r>
    </w:p>
    <w:p w:rsidR="00F904CB" w:rsidRDefault="00B12695" w:rsidP="005812DB">
      <w:pPr>
        <w:pStyle w:val="a1"/>
        <w:numPr>
          <w:ilvl w:val="0"/>
          <w:numId w:val="31"/>
        </w:numPr>
      </w:pPr>
      <w:r w:rsidRPr="00790BB9">
        <w:t>很多</w:t>
      </w:r>
      <w:r w:rsidRPr="00790BB9">
        <w:t>Spark</w:t>
      </w:r>
      <w:r w:rsidRPr="00790BB9">
        <w:t>用户也使用</w:t>
      </w:r>
      <w:r w:rsidRPr="00790BB9">
        <w:t>Akka</w:t>
      </w:r>
      <w:r w:rsidRPr="00790BB9">
        <w:t>，但是由于</w:t>
      </w:r>
      <w:r w:rsidRPr="00790BB9">
        <w:t>Akka</w:t>
      </w:r>
      <w:r w:rsidRPr="00790BB9">
        <w:t>不同版本之间无法互相通信，这就要求用户必须使用跟</w:t>
      </w:r>
      <w:r w:rsidRPr="00790BB9">
        <w:t>Spark</w:t>
      </w:r>
      <w:r w:rsidRPr="00790BB9">
        <w:t>完全一样的</w:t>
      </w:r>
      <w:r w:rsidRPr="00790BB9">
        <w:t>Akka</w:t>
      </w:r>
      <w:r w:rsidRPr="00790BB9">
        <w:t>版本，导致用户无法升级</w:t>
      </w:r>
      <w:r w:rsidRPr="00790BB9">
        <w:t>Akka</w:t>
      </w:r>
      <w:r w:rsidRPr="00790BB9">
        <w:t>。</w:t>
      </w:r>
    </w:p>
    <w:p w:rsidR="00F904CB" w:rsidRDefault="00B12695" w:rsidP="005812DB">
      <w:pPr>
        <w:pStyle w:val="a1"/>
        <w:numPr>
          <w:ilvl w:val="0"/>
          <w:numId w:val="31"/>
        </w:numPr>
      </w:pPr>
      <w:r w:rsidRPr="00790BB9">
        <w:t>Spark</w:t>
      </w:r>
      <w:r w:rsidRPr="00790BB9">
        <w:t>的</w:t>
      </w:r>
      <w:r w:rsidRPr="00790BB9">
        <w:t>Akka</w:t>
      </w:r>
      <w:r w:rsidRPr="00790BB9">
        <w:t>配置是针对</w:t>
      </w:r>
      <w:r w:rsidRPr="00790BB9">
        <w:t>Spark</w:t>
      </w:r>
      <w:r w:rsidRPr="00790BB9">
        <w:t>自身来调优的，可能</w:t>
      </w:r>
      <w:proofErr w:type="gramStart"/>
      <w:r w:rsidRPr="00790BB9">
        <w:t>跟用户</w:t>
      </w:r>
      <w:proofErr w:type="gramEnd"/>
      <w:r w:rsidRPr="00790BB9">
        <w:t>自己代码中的</w:t>
      </w:r>
      <w:r w:rsidRPr="00790BB9">
        <w:t>Akka</w:t>
      </w:r>
      <w:r w:rsidRPr="00790BB9">
        <w:t>配置冲突。</w:t>
      </w:r>
    </w:p>
    <w:p w:rsidR="00EE4E01" w:rsidRPr="00790BB9" w:rsidRDefault="00B12695" w:rsidP="005812DB">
      <w:pPr>
        <w:pStyle w:val="a1"/>
        <w:numPr>
          <w:ilvl w:val="0"/>
          <w:numId w:val="31"/>
        </w:numPr>
      </w:pPr>
      <w:r w:rsidRPr="00790BB9">
        <w:t>Spark</w:t>
      </w:r>
      <w:r w:rsidRPr="00790BB9">
        <w:t>用的</w:t>
      </w:r>
      <w:r w:rsidRPr="00790BB9">
        <w:t>Akka</w:t>
      </w:r>
      <w:r w:rsidRPr="00790BB9">
        <w:t>特性很少，这部分特性很容易自己实现。同时，这部分代码量相比</w:t>
      </w:r>
      <w:r w:rsidRPr="00790BB9">
        <w:t>Akka</w:t>
      </w:r>
      <w:r w:rsidRPr="00790BB9">
        <w:t>来说少很多，</w:t>
      </w:r>
      <w:r w:rsidRPr="00790BB9">
        <w:t>debug</w:t>
      </w:r>
      <w:r w:rsidRPr="00790BB9">
        <w:t>比较容易。如果遇到什么</w:t>
      </w:r>
      <w:r w:rsidRPr="00790BB9">
        <w:t>bug</w:t>
      </w:r>
      <w:r w:rsidRPr="00790BB9">
        <w:t>，也可以自己马上</w:t>
      </w:r>
      <w:r w:rsidRPr="00790BB9">
        <w:t>fix</w:t>
      </w:r>
      <w:r w:rsidRPr="00790BB9">
        <w:t>，不需要等</w:t>
      </w:r>
      <w:r w:rsidRPr="00790BB9">
        <w:t>Akka</w:t>
      </w:r>
      <w:r w:rsidRPr="00790BB9">
        <w:t>上游发布新版本。而且，</w:t>
      </w:r>
      <w:r w:rsidRPr="00790BB9">
        <w:t>Spark</w:t>
      </w:r>
      <w:r w:rsidRPr="00790BB9">
        <w:t>升级</w:t>
      </w:r>
      <w:r w:rsidRPr="00790BB9">
        <w:t>Akka</w:t>
      </w:r>
      <w:r w:rsidRPr="00790BB9">
        <w:t>本身又因为第一点会强制要求用户升级他们使用的</w:t>
      </w:r>
      <w:r w:rsidRPr="00790BB9">
        <w:t>Akka</w:t>
      </w:r>
      <w:r w:rsidRPr="00790BB9">
        <w:t>，对于某些用户来说是不现实的。</w:t>
      </w:r>
    </w:p>
    <w:p w:rsidR="00EE4E01" w:rsidRPr="00EE4E01" w:rsidRDefault="00F904CB" w:rsidP="00EE4E01">
      <w:pPr>
        <w:pStyle w:val="2"/>
      </w:pPr>
      <w:bookmarkStart w:id="20" w:name="_Toc492099133"/>
      <w:r>
        <w:rPr>
          <w:rFonts w:hint="eastAsia"/>
        </w:rPr>
        <w:t>通信</w:t>
      </w:r>
      <w:r w:rsidR="00EE4E01" w:rsidRPr="00EE4E01">
        <w:rPr>
          <w:rFonts w:hint="eastAsia"/>
        </w:rPr>
        <w:t>组件概览</w:t>
      </w:r>
      <w:bookmarkEnd w:id="20"/>
    </w:p>
    <w:p w:rsidR="00EE4E01" w:rsidRPr="00790BB9" w:rsidRDefault="00EE4E01" w:rsidP="00101BB0">
      <w:pPr>
        <w:pStyle w:val="a1"/>
        <w:ind w:firstLineChars="211" w:firstLine="549"/>
      </w:pPr>
      <w:r w:rsidRPr="00790BB9">
        <w:rPr>
          <w:rFonts w:hint="eastAsia"/>
        </w:rPr>
        <w:t>对源码分析，对于设计思路理解如下：</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6D41C997" wp14:editId="1AEC1CC3">
            <wp:extent cx="5601182" cy="3342347"/>
            <wp:effectExtent l="0" t="0" r="0" b="10795"/>
            <wp:docPr id="135" name="Picture 135" descr="http://images2015.cnblogs.com/blog/806887/201705/806887-20170502104756523-178917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2015.cnblogs.com/blog/806887/201705/806887-20170502104756523-1789179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7487" cy="3358044"/>
                    </a:xfrm>
                    <a:prstGeom prst="rect">
                      <a:avLst/>
                    </a:prstGeom>
                    <a:noFill/>
                    <a:ln>
                      <a:noFill/>
                    </a:ln>
                  </pic:spPr>
                </pic:pic>
              </a:graphicData>
            </a:graphic>
          </wp:inline>
        </w:drawing>
      </w:r>
    </w:p>
    <w:p w:rsidR="00EE4E01" w:rsidRPr="00790BB9" w:rsidRDefault="00EE4E01" w:rsidP="005812DB">
      <w:pPr>
        <w:pStyle w:val="a1"/>
        <w:numPr>
          <w:ilvl w:val="0"/>
          <w:numId w:val="32"/>
        </w:numPr>
      </w:pPr>
      <w:r w:rsidRPr="00790BB9">
        <w:rPr>
          <w:rFonts w:hint="eastAsia"/>
        </w:rPr>
        <w:t>RpcEndpoint</w:t>
      </w:r>
      <w:r w:rsidRPr="00790BB9">
        <w:rPr>
          <w:rFonts w:hint="eastAsia"/>
        </w:rPr>
        <w:t>：</w:t>
      </w:r>
      <w:r w:rsidRPr="00790BB9">
        <w:rPr>
          <w:rFonts w:hint="eastAsia"/>
        </w:rPr>
        <w:t>RPC</w:t>
      </w:r>
      <w:r w:rsidRPr="00790BB9">
        <w:rPr>
          <w:rFonts w:hint="eastAsia"/>
        </w:rPr>
        <w:t>端点</w:t>
      </w:r>
      <w:r w:rsidRPr="00790BB9">
        <w:rPr>
          <w:rFonts w:hint="eastAsia"/>
        </w:rPr>
        <w:t xml:space="preserve"> </w:t>
      </w:r>
      <w:r w:rsidRPr="00790BB9">
        <w:rPr>
          <w:rFonts w:hint="eastAsia"/>
        </w:rPr>
        <w:t>，</w:t>
      </w:r>
      <w:r w:rsidRPr="00790BB9">
        <w:rPr>
          <w:rFonts w:hint="eastAsia"/>
        </w:rPr>
        <w:t>Spark</w:t>
      </w:r>
      <w:r w:rsidRPr="00790BB9">
        <w:rPr>
          <w:rFonts w:hint="eastAsia"/>
        </w:rPr>
        <w:t>针对于每个节点（</w:t>
      </w:r>
      <w:r w:rsidRPr="00790BB9">
        <w:rPr>
          <w:rFonts w:hint="eastAsia"/>
        </w:rPr>
        <w:t>Client/Master/Worker</w:t>
      </w:r>
      <w:r w:rsidRPr="00790BB9">
        <w:rPr>
          <w:rFonts w:hint="eastAsia"/>
        </w:rPr>
        <w:t>）都称之一</w:t>
      </w:r>
      <w:proofErr w:type="gramStart"/>
      <w:r w:rsidRPr="00790BB9">
        <w:rPr>
          <w:rFonts w:hint="eastAsia"/>
        </w:rPr>
        <w:t>个</w:t>
      </w:r>
      <w:proofErr w:type="gramEnd"/>
      <w:r w:rsidRPr="00790BB9">
        <w:rPr>
          <w:rFonts w:hint="eastAsia"/>
        </w:rPr>
        <w:t>Rpc</w:t>
      </w:r>
      <w:r w:rsidRPr="00790BB9">
        <w:rPr>
          <w:rFonts w:hint="eastAsia"/>
        </w:rPr>
        <w:t>端点</w:t>
      </w:r>
      <w:r w:rsidRPr="00790BB9">
        <w:rPr>
          <w:rFonts w:hint="eastAsia"/>
        </w:rPr>
        <w:t xml:space="preserve"> ,</w:t>
      </w:r>
      <w:r w:rsidRPr="00790BB9">
        <w:rPr>
          <w:rFonts w:hint="eastAsia"/>
        </w:rPr>
        <w:t>且都实现</w:t>
      </w:r>
      <w:r w:rsidRPr="00790BB9">
        <w:rPr>
          <w:rFonts w:hint="eastAsia"/>
        </w:rPr>
        <w:t>RpcEndpoint</w:t>
      </w:r>
      <w:r w:rsidRPr="00790BB9">
        <w:rPr>
          <w:rFonts w:hint="eastAsia"/>
        </w:rPr>
        <w:t>接口，内部根据不同端点的需求，设计不同的消息和不同的业务处理，如果需要发送（询问）则调用</w:t>
      </w:r>
      <w:r w:rsidRPr="00790BB9">
        <w:rPr>
          <w:rFonts w:hint="eastAsia"/>
        </w:rPr>
        <w:t>Dispatcher</w:t>
      </w:r>
    </w:p>
    <w:p w:rsidR="00EE4E01" w:rsidRPr="00790BB9" w:rsidRDefault="00EE4E01" w:rsidP="005812DB">
      <w:pPr>
        <w:pStyle w:val="a1"/>
        <w:numPr>
          <w:ilvl w:val="0"/>
          <w:numId w:val="32"/>
        </w:numPr>
      </w:pPr>
      <w:r w:rsidRPr="00790BB9">
        <w:rPr>
          <w:rFonts w:hint="eastAsia"/>
        </w:rPr>
        <w:lastRenderedPageBreak/>
        <w:t>RpcEnv</w:t>
      </w:r>
      <w:r w:rsidRPr="00790BB9">
        <w:rPr>
          <w:rFonts w:hint="eastAsia"/>
        </w:rPr>
        <w:t>：</w:t>
      </w:r>
      <w:r w:rsidRPr="00790BB9">
        <w:rPr>
          <w:rFonts w:hint="eastAsia"/>
        </w:rPr>
        <w:t>RPC</w:t>
      </w:r>
      <w:r w:rsidRPr="00790BB9">
        <w:rPr>
          <w:rFonts w:hint="eastAsia"/>
        </w:rPr>
        <w:t>上下文环境，每个</w:t>
      </w:r>
      <w:r w:rsidRPr="00790BB9">
        <w:rPr>
          <w:rFonts w:hint="eastAsia"/>
        </w:rPr>
        <w:t>Rpc</w:t>
      </w:r>
      <w:r w:rsidRPr="00790BB9">
        <w:rPr>
          <w:rFonts w:hint="eastAsia"/>
        </w:rPr>
        <w:t>端点运行时依赖的上下文环境称之为</w:t>
      </w:r>
      <w:r w:rsidRPr="00790BB9">
        <w:rPr>
          <w:rFonts w:hint="eastAsia"/>
        </w:rPr>
        <w:t>RpcEnv</w:t>
      </w:r>
    </w:p>
    <w:p w:rsidR="00EE4E01" w:rsidRPr="00790BB9" w:rsidRDefault="00EE4E01" w:rsidP="005812DB">
      <w:pPr>
        <w:pStyle w:val="a1"/>
        <w:numPr>
          <w:ilvl w:val="0"/>
          <w:numId w:val="32"/>
        </w:numPr>
      </w:pPr>
      <w:r w:rsidRPr="00790BB9">
        <w:rPr>
          <w:rFonts w:hint="eastAsia"/>
        </w:rPr>
        <w:t>Dispatcher</w:t>
      </w:r>
      <w:r w:rsidRPr="00790BB9">
        <w:rPr>
          <w:rFonts w:hint="eastAsia"/>
        </w:rPr>
        <w:t>：消息分发器，针对于</w:t>
      </w:r>
      <w:r w:rsidRPr="00790BB9">
        <w:rPr>
          <w:rFonts w:hint="eastAsia"/>
        </w:rPr>
        <w:t>RPC</w:t>
      </w:r>
      <w:r w:rsidRPr="00790BB9">
        <w:rPr>
          <w:rFonts w:hint="eastAsia"/>
        </w:rPr>
        <w:t>端点需要发送消息或者从远程</w:t>
      </w:r>
      <w:r w:rsidRPr="00790BB9">
        <w:rPr>
          <w:rFonts w:hint="eastAsia"/>
        </w:rPr>
        <w:t>RPC</w:t>
      </w:r>
      <w:r w:rsidRPr="00790BB9">
        <w:rPr>
          <w:rFonts w:hint="eastAsia"/>
        </w:rPr>
        <w:t>接收到的消息，分发至对应的指令收件箱</w:t>
      </w:r>
      <w:r w:rsidRPr="00790BB9">
        <w:rPr>
          <w:rFonts w:hint="eastAsia"/>
        </w:rPr>
        <w:t>/</w:t>
      </w:r>
      <w:r w:rsidRPr="00790BB9">
        <w:rPr>
          <w:rFonts w:hint="eastAsia"/>
        </w:rPr>
        <w:t>发件箱。如果指令接收方是自己存入收件箱，如果指令接收方为非自身端点，则放入发件箱</w:t>
      </w:r>
    </w:p>
    <w:p w:rsidR="00EE4E01" w:rsidRPr="00790BB9" w:rsidRDefault="00EE4E01" w:rsidP="005812DB">
      <w:pPr>
        <w:pStyle w:val="a1"/>
        <w:numPr>
          <w:ilvl w:val="0"/>
          <w:numId w:val="32"/>
        </w:numPr>
      </w:pPr>
      <w:r w:rsidRPr="00790BB9">
        <w:rPr>
          <w:rFonts w:hint="eastAsia"/>
        </w:rPr>
        <w:t>Inbox</w:t>
      </w:r>
      <w:r w:rsidRPr="00790BB9">
        <w:rPr>
          <w:rFonts w:hint="eastAsia"/>
        </w:rPr>
        <w:t>：指令消息收件箱，一个本地端点对应一个收件箱，</w:t>
      </w:r>
      <w:r w:rsidRPr="00790BB9">
        <w:rPr>
          <w:rFonts w:hint="eastAsia"/>
        </w:rPr>
        <w:t>Dispatcher</w:t>
      </w:r>
      <w:r w:rsidRPr="00790BB9">
        <w:rPr>
          <w:rFonts w:hint="eastAsia"/>
        </w:rPr>
        <w:t>在每次向</w:t>
      </w:r>
      <w:r w:rsidRPr="00790BB9">
        <w:rPr>
          <w:rFonts w:hint="eastAsia"/>
        </w:rPr>
        <w:t>Inbox</w:t>
      </w:r>
      <w:r w:rsidRPr="00790BB9">
        <w:rPr>
          <w:rFonts w:hint="eastAsia"/>
        </w:rPr>
        <w:t>存入消息时，都将对应</w:t>
      </w:r>
      <w:r w:rsidRPr="00790BB9">
        <w:rPr>
          <w:rFonts w:hint="eastAsia"/>
        </w:rPr>
        <w:t>EndpointData</w:t>
      </w:r>
      <w:r w:rsidRPr="00790BB9">
        <w:rPr>
          <w:rFonts w:hint="eastAsia"/>
        </w:rPr>
        <w:t>加入内部待</w:t>
      </w:r>
      <w:r w:rsidRPr="00790BB9">
        <w:rPr>
          <w:rFonts w:hint="eastAsia"/>
        </w:rPr>
        <w:t>Receiver Queue</w:t>
      </w:r>
      <w:r w:rsidRPr="00790BB9">
        <w:rPr>
          <w:rFonts w:hint="eastAsia"/>
        </w:rPr>
        <w:t>中，另外</w:t>
      </w:r>
      <w:r w:rsidRPr="00790BB9">
        <w:rPr>
          <w:rFonts w:hint="eastAsia"/>
        </w:rPr>
        <w:t>Dispatcher</w:t>
      </w:r>
      <w:r w:rsidRPr="00790BB9">
        <w:rPr>
          <w:rFonts w:hint="eastAsia"/>
        </w:rPr>
        <w:t>创建时会启动一个单独线程进行轮询</w:t>
      </w:r>
      <w:r w:rsidRPr="00790BB9">
        <w:rPr>
          <w:rFonts w:hint="eastAsia"/>
        </w:rPr>
        <w:t>Receiver Queue</w:t>
      </w:r>
      <w:r w:rsidRPr="00790BB9">
        <w:rPr>
          <w:rFonts w:hint="eastAsia"/>
        </w:rPr>
        <w:t>，进行收件</w:t>
      </w:r>
      <w:proofErr w:type="gramStart"/>
      <w:r w:rsidRPr="00790BB9">
        <w:rPr>
          <w:rFonts w:hint="eastAsia"/>
        </w:rPr>
        <w:t>箱消息</w:t>
      </w:r>
      <w:proofErr w:type="gramEnd"/>
      <w:r w:rsidRPr="00790BB9">
        <w:rPr>
          <w:rFonts w:hint="eastAsia"/>
        </w:rPr>
        <w:t>消费</w:t>
      </w:r>
    </w:p>
    <w:p w:rsidR="00EE4E01" w:rsidRPr="00790BB9" w:rsidRDefault="00EE4E01" w:rsidP="005812DB">
      <w:pPr>
        <w:pStyle w:val="a1"/>
        <w:numPr>
          <w:ilvl w:val="0"/>
          <w:numId w:val="32"/>
        </w:numPr>
      </w:pPr>
      <w:r w:rsidRPr="00790BB9">
        <w:rPr>
          <w:rFonts w:hint="eastAsia"/>
        </w:rPr>
        <w:t>OutBox</w:t>
      </w:r>
      <w:r w:rsidRPr="00790BB9">
        <w:rPr>
          <w:rFonts w:hint="eastAsia"/>
        </w:rPr>
        <w:t>：指令消息发件箱，一个远程端点对应一个发件箱，当消息放入</w:t>
      </w:r>
      <w:r w:rsidRPr="00790BB9">
        <w:rPr>
          <w:rFonts w:hint="eastAsia"/>
        </w:rPr>
        <w:t>Outbox</w:t>
      </w:r>
      <w:r w:rsidRPr="00790BB9">
        <w:rPr>
          <w:rFonts w:hint="eastAsia"/>
        </w:rPr>
        <w:t>后，紧接着将消息通过</w:t>
      </w:r>
      <w:r w:rsidRPr="00790BB9">
        <w:rPr>
          <w:rFonts w:hint="eastAsia"/>
        </w:rPr>
        <w:t>TransportClient</w:t>
      </w:r>
      <w:r w:rsidRPr="00790BB9">
        <w:rPr>
          <w:rFonts w:hint="eastAsia"/>
        </w:rPr>
        <w:t>发送出去。消息放入</w:t>
      </w:r>
      <w:proofErr w:type="gramStart"/>
      <w:r w:rsidRPr="00790BB9">
        <w:rPr>
          <w:rFonts w:hint="eastAsia"/>
        </w:rPr>
        <w:t>发件箱以及</w:t>
      </w:r>
      <w:proofErr w:type="gramEnd"/>
      <w:r w:rsidRPr="00790BB9">
        <w:rPr>
          <w:rFonts w:hint="eastAsia"/>
        </w:rPr>
        <w:t>发送过程是在同一个线程中进行，这样做的主要原因是远程消息分为</w:t>
      </w:r>
      <w:r w:rsidRPr="00790BB9">
        <w:rPr>
          <w:rFonts w:hint="eastAsia"/>
        </w:rPr>
        <w:t>RpcOutboxMessage, OneWayOutboxMessage</w:t>
      </w:r>
      <w:r w:rsidRPr="00790BB9">
        <w:rPr>
          <w:rFonts w:hint="eastAsia"/>
        </w:rPr>
        <w:t>两种消息，而针对于需要应答的消息直接发送且需要得到结果进行处理</w:t>
      </w:r>
    </w:p>
    <w:p w:rsidR="00EE4E01" w:rsidRPr="00790BB9" w:rsidRDefault="00EE4E01" w:rsidP="005812DB">
      <w:pPr>
        <w:pStyle w:val="a1"/>
        <w:numPr>
          <w:ilvl w:val="0"/>
          <w:numId w:val="32"/>
        </w:numPr>
      </w:pPr>
      <w:r w:rsidRPr="00790BB9">
        <w:rPr>
          <w:rFonts w:hint="eastAsia"/>
        </w:rPr>
        <w:t>TransportClient</w:t>
      </w:r>
      <w:r w:rsidRPr="00790BB9">
        <w:rPr>
          <w:rFonts w:hint="eastAsia"/>
        </w:rPr>
        <w:t>：</w:t>
      </w:r>
      <w:r w:rsidRPr="00790BB9">
        <w:rPr>
          <w:rFonts w:hint="eastAsia"/>
        </w:rPr>
        <w:t>Netty</w:t>
      </w:r>
      <w:r w:rsidRPr="00790BB9">
        <w:rPr>
          <w:rFonts w:hint="eastAsia"/>
        </w:rPr>
        <w:t>通信客户端，根据</w:t>
      </w:r>
      <w:r w:rsidRPr="00790BB9">
        <w:rPr>
          <w:rFonts w:hint="eastAsia"/>
        </w:rPr>
        <w:t>OutBox</w:t>
      </w:r>
      <w:r w:rsidRPr="00790BB9">
        <w:rPr>
          <w:rFonts w:hint="eastAsia"/>
        </w:rPr>
        <w:t>消息的</w:t>
      </w:r>
      <w:r w:rsidRPr="00790BB9">
        <w:rPr>
          <w:rFonts w:hint="eastAsia"/>
        </w:rPr>
        <w:t>receiver</w:t>
      </w:r>
      <w:r w:rsidRPr="00790BB9">
        <w:rPr>
          <w:rFonts w:hint="eastAsia"/>
        </w:rPr>
        <w:t>信息，请求对应远程</w:t>
      </w:r>
      <w:r w:rsidRPr="00790BB9">
        <w:rPr>
          <w:rFonts w:hint="eastAsia"/>
        </w:rPr>
        <w:t>TransportServer</w:t>
      </w:r>
    </w:p>
    <w:p w:rsidR="00EE4E01" w:rsidRPr="00790BB9" w:rsidRDefault="00EE4E01" w:rsidP="005812DB">
      <w:pPr>
        <w:pStyle w:val="a1"/>
        <w:numPr>
          <w:ilvl w:val="0"/>
          <w:numId w:val="32"/>
        </w:numPr>
      </w:pPr>
      <w:r w:rsidRPr="00790BB9">
        <w:rPr>
          <w:rFonts w:hint="eastAsia"/>
        </w:rPr>
        <w:t>TransportServer</w:t>
      </w:r>
      <w:r w:rsidRPr="00790BB9">
        <w:rPr>
          <w:rFonts w:hint="eastAsia"/>
        </w:rPr>
        <w:t>：</w:t>
      </w:r>
      <w:r w:rsidRPr="00790BB9">
        <w:rPr>
          <w:rFonts w:hint="eastAsia"/>
        </w:rPr>
        <w:t>Netty</w:t>
      </w:r>
      <w:r w:rsidRPr="00790BB9">
        <w:rPr>
          <w:rFonts w:hint="eastAsia"/>
        </w:rPr>
        <w:t>通信服务端，一个</w:t>
      </w:r>
      <w:r w:rsidRPr="00790BB9">
        <w:rPr>
          <w:rFonts w:hint="eastAsia"/>
        </w:rPr>
        <w:t>RPC</w:t>
      </w:r>
      <w:r w:rsidRPr="00790BB9">
        <w:rPr>
          <w:rFonts w:hint="eastAsia"/>
        </w:rPr>
        <w:t>端点一个</w:t>
      </w:r>
      <w:r w:rsidRPr="00790BB9">
        <w:rPr>
          <w:rFonts w:hint="eastAsia"/>
        </w:rPr>
        <w:t>TransportServer,</w:t>
      </w:r>
      <w:r w:rsidRPr="00790BB9">
        <w:rPr>
          <w:rFonts w:hint="eastAsia"/>
        </w:rPr>
        <w:t>接受远程消息后调用</w:t>
      </w:r>
      <w:r w:rsidRPr="00790BB9">
        <w:rPr>
          <w:rFonts w:hint="eastAsia"/>
        </w:rPr>
        <w:t>Dispatcher</w:t>
      </w:r>
      <w:r w:rsidRPr="00790BB9">
        <w:rPr>
          <w:rFonts w:hint="eastAsia"/>
        </w:rPr>
        <w:t>分发消息至对应收发件箱</w:t>
      </w:r>
    </w:p>
    <w:p w:rsidR="00EE4E01" w:rsidRPr="00F904CB" w:rsidRDefault="00F904CB" w:rsidP="00F904CB">
      <w:pPr>
        <w:pStyle w:val="a1"/>
        <w:ind w:firstLineChars="200" w:firstLine="522"/>
        <w:rPr>
          <w:b/>
          <w:i/>
        </w:rPr>
      </w:pPr>
      <w:r w:rsidRPr="00F904CB">
        <w:rPr>
          <w:rFonts w:hint="eastAsia"/>
          <w:b/>
          <w:i/>
        </w:rPr>
        <w:t>注意：</w:t>
      </w:r>
    </w:p>
    <w:p w:rsidR="00EE4E01" w:rsidRPr="00790BB9" w:rsidRDefault="00EE4E01" w:rsidP="00F904CB">
      <w:pPr>
        <w:pStyle w:val="a1"/>
        <w:ind w:firstLineChars="200" w:firstLine="520"/>
      </w:pPr>
      <w:r w:rsidRPr="00790BB9">
        <w:rPr>
          <w:rFonts w:hint="eastAsia"/>
        </w:rPr>
        <w:t>TransportClient</w:t>
      </w:r>
      <w:r w:rsidRPr="00790BB9">
        <w:rPr>
          <w:rFonts w:hint="eastAsia"/>
        </w:rPr>
        <w:t>与</w:t>
      </w:r>
      <w:r w:rsidRPr="00790BB9">
        <w:rPr>
          <w:rFonts w:hint="eastAsia"/>
        </w:rPr>
        <w:t>TransportServer</w:t>
      </w:r>
      <w:r w:rsidRPr="00790BB9">
        <w:rPr>
          <w:rFonts w:hint="eastAsia"/>
        </w:rPr>
        <w:t>通信虚线表示两个</w:t>
      </w:r>
      <w:r w:rsidRPr="00790BB9">
        <w:rPr>
          <w:rFonts w:hint="eastAsia"/>
        </w:rPr>
        <w:t>RpcEnv</w:t>
      </w:r>
      <w:r w:rsidRPr="00790BB9">
        <w:rPr>
          <w:rFonts w:hint="eastAsia"/>
        </w:rPr>
        <w:t>之间的通信，图示没有单独表达式</w:t>
      </w:r>
    </w:p>
    <w:p w:rsidR="00EE4E01" w:rsidRPr="00790BB9" w:rsidRDefault="00EE4E01" w:rsidP="00F904CB">
      <w:pPr>
        <w:pStyle w:val="a1"/>
        <w:ind w:firstLineChars="200" w:firstLine="520"/>
      </w:pPr>
      <w:r w:rsidRPr="00790BB9">
        <w:rPr>
          <w:rFonts w:hint="eastAsia"/>
        </w:rPr>
        <w:t>一个</w:t>
      </w:r>
      <w:r w:rsidRPr="00790BB9">
        <w:rPr>
          <w:rFonts w:hint="eastAsia"/>
        </w:rPr>
        <w:t>Outbox</w:t>
      </w:r>
      <w:r w:rsidRPr="00790BB9">
        <w:rPr>
          <w:rFonts w:hint="eastAsia"/>
        </w:rPr>
        <w:t>一个</w:t>
      </w:r>
      <w:r w:rsidRPr="00790BB9">
        <w:rPr>
          <w:rFonts w:hint="eastAsia"/>
        </w:rPr>
        <w:t>TransportClient</w:t>
      </w:r>
      <w:r w:rsidRPr="00790BB9">
        <w:rPr>
          <w:rFonts w:hint="eastAsia"/>
        </w:rPr>
        <w:t>，图示没有单独表达式</w:t>
      </w:r>
    </w:p>
    <w:p w:rsidR="00EE4E01" w:rsidRPr="00F904CB" w:rsidRDefault="00EE4E01" w:rsidP="00F904CB">
      <w:pPr>
        <w:pStyle w:val="a1"/>
        <w:ind w:firstLineChars="200" w:firstLine="520"/>
      </w:pPr>
      <w:r w:rsidRPr="00790BB9">
        <w:rPr>
          <w:rFonts w:hint="eastAsia"/>
        </w:rPr>
        <w:t>一个</w:t>
      </w:r>
      <w:r w:rsidRPr="00790BB9">
        <w:rPr>
          <w:rFonts w:hint="eastAsia"/>
        </w:rPr>
        <w:t>RpcEnv</w:t>
      </w:r>
      <w:r w:rsidRPr="00790BB9">
        <w:rPr>
          <w:rFonts w:hint="eastAsia"/>
        </w:rPr>
        <w:t>中存在两个</w:t>
      </w:r>
      <w:r w:rsidRPr="00790BB9">
        <w:rPr>
          <w:rFonts w:hint="eastAsia"/>
        </w:rPr>
        <w:t>RpcEndpoint,</w:t>
      </w:r>
      <w:r w:rsidRPr="00790BB9">
        <w:rPr>
          <w:rFonts w:hint="eastAsia"/>
        </w:rPr>
        <w:t>一个代表本身启动的</w:t>
      </w:r>
      <w:r w:rsidRPr="00790BB9">
        <w:rPr>
          <w:rFonts w:hint="eastAsia"/>
        </w:rPr>
        <w:t>RPC</w:t>
      </w:r>
      <w:r w:rsidRPr="00790BB9">
        <w:rPr>
          <w:rFonts w:hint="eastAsia"/>
        </w:rPr>
        <w:t>端点，另外一个为</w:t>
      </w:r>
      <w:r w:rsidRPr="00790BB9">
        <w:rPr>
          <w:rFonts w:hint="eastAsia"/>
        </w:rPr>
        <w:t xml:space="preserve"> RpcEndpointVerifier</w:t>
      </w:r>
    </w:p>
    <w:p w:rsidR="00EE4E01" w:rsidRPr="00EE4E01" w:rsidRDefault="00EE4E01" w:rsidP="00EE4E01">
      <w:pPr>
        <w:pStyle w:val="2"/>
      </w:pPr>
      <w:bookmarkStart w:id="21" w:name="_Toc492099134"/>
      <w:r w:rsidRPr="00EE4E01">
        <w:rPr>
          <w:rFonts w:hint="eastAsia"/>
        </w:rPr>
        <w:lastRenderedPageBreak/>
        <w:t>Endpoint</w:t>
      </w:r>
      <w:r w:rsidRPr="00EE4E01">
        <w:rPr>
          <w:rFonts w:hint="eastAsia"/>
        </w:rPr>
        <w:t>启动过程</w:t>
      </w:r>
      <w:bookmarkEnd w:id="21"/>
    </w:p>
    <w:p w:rsidR="00EE4E01" w:rsidRPr="00EE4E01" w:rsidRDefault="00EE4E01" w:rsidP="00EE4E01">
      <w:pPr>
        <w:shd w:val="clear" w:color="auto" w:fill="FFFFFF"/>
        <w:rPr>
          <w:rFonts w:ascii="微软雅黑" w:eastAsia="微软雅黑" w:hAnsi="微软雅黑"/>
          <w:color w:val="000000"/>
          <w:sz w:val="23"/>
          <w:szCs w:val="23"/>
        </w:rPr>
      </w:pPr>
      <w:r w:rsidRPr="00F904CB">
        <w:rPr>
          <w:rFonts w:hint="eastAsia"/>
          <w:spacing w:val="10"/>
          <w:kern w:val="2"/>
        </w:rPr>
        <w:t>     </w:t>
      </w:r>
      <w:r w:rsidRPr="00F904CB">
        <w:rPr>
          <w:rFonts w:hint="eastAsia"/>
          <w:spacing w:val="10"/>
          <w:kern w:val="2"/>
        </w:rPr>
        <w:t>启动的流程如下：</w:t>
      </w:r>
      <w:r w:rsidRPr="00EE4E01">
        <w:rPr>
          <w:rFonts w:ascii="微软雅黑" w:eastAsia="微软雅黑" w:hAnsi="微软雅黑"/>
          <w:noProof/>
          <w:color w:val="000000"/>
          <w:sz w:val="23"/>
          <w:szCs w:val="23"/>
        </w:rPr>
        <w:drawing>
          <wp:inline distT="0" distB="0" distL="0" distR="0" wp14:anchorId="0FDF8A7D" wp14:editId="785E3FC7">
            <wp:extent cx="5639588" cy="5040830"/>
            <wp:effectExtent l="0" t="0" r="0" b="0"/>
            <wp:docPr id="134" name="Picture 134" descr="http://images2015.cnblogs.com/blog/806887/201704/806887-20170423203743460-220785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015.cnblogs.com/blog/806887/201704/806887-20170423203743460-2207858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3977" cy="5044753"/>
                    </a:xfrm>
                    <a:prstGeom prst="rect">
                      <a:avLst/>
                    </a:prstGeom>
                    <a:noFill/>
                    <a:ln>
                      <a:noFill/>
                    </a:ln>
                  </pic:spPr>
                </pic:pic>
              </a:graphicData>
            </a:graphic>
          </wp:inline>
        </w:drawing>
      </w:r>
    </w:p>
    <w:p w:rsidR="00EE4E01" w:rsidRPr="00790BB9" w:rsidRDefault="00F904CB" w:rsidP="00F904CB">
      <w:pPr>
        <w:pStyle w:val="a1"/>
        <w:ind w:firstLineChars="200" w:firstLine="520"/>
        <w:jc w:val="left"/>
      </w:pPr>
      <w:r>
        <w:rPr>
          <w:rFonts w:hint="eastAsia"/>
        </w:rPr>
        <w:t>Endpoint</w:t>
      </w:r>
      <w:r w:rsidR="00EE4E01" w:rsidRPr="00790BB9">
        <w:rPr>
          <w:rFonts w:hint="eastAsia"/>
        </w:rPr>
        <w:t>启动后，默认会向</w:t>
      </w:r>
      <w:r w:rsidR="00EE4E01" w:rsidRPr="00790BB9">
        <w:rPr>
          <w:rFonts w:hint="eastAsia"/>
        </w:rPr>
        <w:t>Inbox</w:t>
      </w:r>
      <w:r w:rsidR="00EE4E01" w:rsidRPr="00790BB9">
        <w:rPr>
          <w:rFonts w:hint="eastAsia"/>
        </w:rPr>
        <w:t>中添加</w:t>
      </w:r>
      <w:r w:rsidR="00EE4E01" w:rsidRPr="00790BB9">
        <w:rPr>
          <w:rFonts w:hint="eastAsia"/>
        </w:rPr>
        <w:t>OnStart</w:t>
      </w:r>
      <w:r w:rsidR="00EE4E01" w:rsidRPr="00790BB9">
        <w:rPr>
          <w:rFonts w:hint="eastAsia"/>
        </w:rPr>
        <w:t>消息，不同的端点（</w:t>
      </w:r>
      <w:r w:rsidR="00EE4E01" w:rsidRPr="00790BB9">
        <w:rPr>
          <w:rFonts w:hint="eastAsia"/>
        </w:rPr>
        <w:t>Master/Worker/Client</w:t>
      </w:r>
      <w:r w:rsidR="00EE4E01" w:rsidRPr="00790BB9">
        <w:rPr>
          <w:rFonts w:hint="eastAsia"/>
        </w:rPr>
        <w:t>）消费</w:t>
      </w:r>
      <w:r w:rsidR="00EE4E01" w:rsidRPr="00790BB9">
        <w:rPr>
          <w:rFonts w:hint="eastAsia"/>
        </w:rPr>
        <w:t>OnStart</w:t>
      </w:r>
      <w:r w:rsidR="00EE4E01" w:rsidRPr="00790BB9">
        <w:rPr>
          <w:rFonts w:hint="eastAsia"/>
        </w:rPr>
        <w:t>指令时，进行相关端点的启动额外处理</w:t>
      </w:r>
    </w:p>
    <w:p w:rsidR="00EE4E01" w:rsidRPr="00790BB9" w:rsidRDefault="00EE4E01" w:rsidP="00F904CB">
      <w:pPr>
        <w:pStyle w:val="a1"/>
        <w:ind w:firstLineChars="200" w:firstLine="520"/>
        <w:jc w:val="left"/>
      </w:pPr>
      <w:r w:rsidRPr="00790BB9">
        <w:rPr>
          <w:rFonts w:hint="eastAsia"/>
        </w:rPr>
        <w:t>Endpoint</w:t>
      </w:r>
      <w:r w:rsidRPr="00790BB9">
        <w:rPr>
          <w:rFonts w:hint="eastAsia"/>
        </w:rPr>
        <w:t>启动时，会默认启动</w:t>
      </w:r>
      <w:r w:rsidRPr="00790BB9">
        <w:rPr>
          <w:rFonts w:hint="eastAsia"/>
        </w:rPr>
        <w:t>TransportServer</w:t>
      </w:r>
      <w:r w:rsidRPr="00790BB9">
        <w:rPr>
          <w:rFonts w:hint="eastAsia"/>
        </w:rPr>
        <w:t>，</w:t>
      </w:r>
      <w:proofErr w:type="gramStart"/>
      <w:r w:rsidRPr="00790BB9">
        <w:rPr>
          <w:rFonts w:hint="eastAsia"/>
        </w:rPr>
        <w:t>且启动</w:t>
      </w:r>
      <w:proofErr w:type="gramEnd"/>
      <w:r w:rsidRPr="00790BB9">
        <w:rPr>
          <w:rFonts w:hint="eastAsia"/>
        </w:rPr>
        <w:t>结束后会进行一次同步测试</w:t>
      </w:r>
      <w:r w:rsidRPr="00790BB9">
        <w:rPr>
          <w:rFonts w:hint="eastAsia"/>
        </w:rPr>
        <w:t>rpc</w:t>
      </w:r>
      <w:r w:rsidRPr="00790BB9">
        <w:rPr>
          <w:rFonts w:hint="eastAsia"/>
        </w:rPr>
        <w:t>可用性（</w:t>
      </w:r>
      <w:r w:rsidRPr="00790BB9">
        <w:rPr>
          <w:rFonts w:hint="eastAsia"/>
        </w:rPr>
        <w:t>askSync-BoundPortsRequest</w:t>
      </w:r>
      <w:r w:rsidRPr="00790BB9">
        <w:rPr>
          <w:rFonts w:hint="eastAsia"/>
        </w:rPr>
        <w:t>）</w:t>
      </w:r>
    </w:p>
    <w:p w:rsidR="00074087" w:rsidRPr="00790BB9" w:rsidRDefault="00EE4E01" w:rsidP="00F904CB">
      <w:pPr>
        <w:pStyle w:val="a1"/>
        <w:ind w:firstLineChars="200" w:firstLine="520"/>
        <w:jc w:val="left"/>
      </w:pPr>
      <w:r w:rsidRPr="00790BB9">
        <w:rPr>
          <w:rFonts w:hint="eastAsia"/>
        </w:rPr>
        <w:t>Dispatcher</w:t>
      </w:r>
      <w:r w:rsidRPr="00790BB9">
        <w:rPr>
          <w:rFonts w:hint="eastAsia"/>
        </w:rPr>
        <w:t>作为一个分发器，内部存放了</w:t>
      </w:r>
      <w:r w:rsidRPr="00790BB9">
        <w:rPr>
          <w:rFonts w:hint="eastAsia"/>
        </w:rPr>
        <w:t>Inbox</w:t>
      </w:r>
      <w:r w:rsidRPr="00790BB9">
        <w:rPr>
          <w:rFonts w:hint="eastAsia"/>
        </w:rPr>
        <w:t>，</w:t>
      </w:r>
      <w:r w:rsidRPr="00790BB9">
        <w:rPr>
          <w:rFonts w:hint="eastAsia"/>
        </w:rPr>
        <w:t>Outbox</w:t>
      </w:r>
      <w:r w:rsidRPr="00790BB9">
        <w:rPr>
          <w:rFonts w:hint="eastAsia"/>
        </w:rPr>
        <w:t>的等相关句柄和存放了相关处理状态数据，结构大致如下</w:t>
      </w:r>
    </w:p>
    <w:p w:rsidR="00EE4E01" w:rsidRDefault="00EE4E01" w:rsidP="00074087">
      <w:pPr>
        <w:shd w:val="clear" w:color="auto" w:fill="FFFFFF"/>
        <w:spacing w:before="100" w:beforeAutospacing="1" w:after="100" w:afterAutospacing="1"/>
        <w:ind w:left="90"/>
        <w:rPr>
          <w:rFonts w:ascii="微软雅黑" w:eastAsia="微软雅黑" w:hAnsi="微软雅黑"/>
          <w:color w:val="000000"/>
          <w:sz w:val="23"/>
          <w:szCs w:val="23"/>
        </w:rPr>
      </w:pPr>
      <w:r w:rsidRPr="00EE4E01">
        <w:rPr>
          <w:rFonts w:ascii="微软雅黑" w:eastAsia="微软雅黑" w:hAnsi="微软雅黑"/>
          <w:noProof/>
          <w:color w:val="000000"/>
          <w:sz w:val="23"/>
          <w:szCs w:val="23"/>
        </w:rPr>
        <w:lastRenderedPageBreak/>
        <w:drawing>
          <wp:inline distT="0" distB="0" distL="0" distR="0" wp14:anchorId="0DD08ECB" wp14:editId="244E6145">
            <wp:extent cx="5470464" cy="4518752"/>
            <wp:effectExtent l="0" t="0" r="0" b="2540"/>
            <wp:docPr id="133" name="Picture 133" descr="http://images2015.cnblogs.com/blog/806887/201704/806887-20170423203824085-1594824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2015.cnblogs.com/blog/806887/201704/806887-20170423203824085-159482437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509" cy="4542744"/>
                    </a:xfrm>
                    <a:prstGeom prst="rect">
                      <a:avLst/>
                    </a:prstGeom>
                    <a:noFill/>
                    <a:ln>
                      <a:noFill/>
                    </a:ln>
                  </pic:spPr>
                </pic:pic>
              </a:graphicData>
            </a:graphic>
          </wp:inline>
        </w:drawing>
      </w:r>
    </w:p>
    <w:p w:rsidR="00F904CB" w:rsidRPr="00EE4E01" w:rsidRDefault="00F904CB" w:rsidP="00074087">
      <w:pPr>
        <w:shd w:val="clear" w:color="auto" w:fill="FFFFFF"/>
        <w:spacing w:before="100" w:beforeAutospacing="1" w:after="100" w:afterAutospacing="1"/>
        <w:ind w:left="90"/>
        <w:rPr>
          <w:rFonts w:ascii="微软雅黑" w:eastAsia="微软雅黑" w:hAnsi="微软雅黑"/>
          <w:color w:val="000000"/>
          <w:sz w:val="23"/>
          <w:szCs w:val="23"/>
        </w:rPr>
      </w:pPr>
    </w:p>
    <w:p w:rsidR="00EE4E01" w:rsidRPr="00EE4E01" w:rsidRDefault="00EE4E01" w:rsidP="00EE4E01">
      <w:pPr>
        <w:pStyle w:val="2"/>
      </w:pPr>
      <w:bookmarkStart w:id="22" w:name="OLE_LINK34"/>
      <w:bookmarkStart w:id="23" w:name="OLE_LINK35"/>
      <w:bookmarkStart w:id="24" w:name="_Toc492099135"/>
      <w:r w:rsidRPr="00EE4E01">
        <w:rPr>
          <w:rFonts w:hint="eastAsia"/>
        </w:rPr>
        <w:lastRenderedPageBreak/>
        <w:t xml:space="preserve">Endpoint </w:t>
      </w:r>
      <w:bookmarkEnd w:id="22"/>
      <w:bookmarkEnd w:id="23"/>
      <w:r w:rsidRPr="00EE4E01">
        <w:rPr>
          <w:rFonts w:hint="eastAsia"/>
        </w:rPr>
        <w:t>Send&amp;Ask</w:t>
      </w:r>
      <w:r w:rsidRPr="00EE4E01">
        <w:rPr>
          <w:rFonts w:hint="eastAsia"/>
        </w:rPr>
        <w:t>流程</w:t>
      </w:r>
      <w:bookmarkEnd w:id="24"/>
    </w:p>
    <w:p w:rsidR="00EE4E01" w:rsidRPr="00EE4E01" w:rsidRDefault="00EE4E01" w:rsidP="00EE4E01">
      <w:pPr>
        <w:shd w:val="clear" w:color="auto" w:fill="FFFFFF"/>
        <w:rPr>
          <w:rFonts w:ascii="微软雅黑" w:eastAsia="微软雅黑" w:hAnsi="微软雅黑"/>
          <w:color w:val="000000"/>
          <w:sz w:val="23"/>
          <w:szCs w:val="23"/>
        </w:rPr>
      </w:pPr>
      <w:r w:rsidRPr="00790BB9">
        <w:rPr>
          <w:rFonts w:hint="eastAsia"/>
          <w:spacing w:val="10"/>
          <w:kern w:val="2"/>
        </w:rPr>
        <w:t>     Endpoint</w:t>
      </w:r>
      <w:r w:rsidRPr="00790BB9">
        <w:rPr>
          <w:rFonts w:hint="eastAsia"/>
          <w:spacing w:val="10"/>
          <w:kern w:val="2"/>
        </w:rPr>
        <w:t>的消息发送与请求流程，如下：</w:t>
      </w:r>
      <w:r w:rsidRPr="00EE4E01">
        <w:rPr>
          <w:rFonts w:ascii="微软雅黑" w:eastAsia="微软雅黑" w:hAnsi="微软雅黑"/>
          <w:noProof/>
          <w:color w:val="000000"/>
          <w:sz w:val="23"/>
          <w:szCs w:val="23"/>
        </w:rPr>
        <w:drawing>
          <wp:inline distT="0" distB="0" distL="0" distR="0" wp14:anchorId="1502A9C3" wp14:editId="1DF6D751">
            <wp:extent cx="5572466" cy="5212735"/>
            <wp:effectExtent l="0" t="0" r="0" b="0"/>
            <wp:docPr id="132" name="Picture 132" descr="http://images2015.cnblogs.com/blog/806887/201704/806887-20170423203848585-149819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2015.cnblogs.com/blog/806887/201704/806887-20170423203848585-14981943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049" cy="5221699"/>
                    </a:xfrm>
                    <a:prstGeom prst="rect">
                      <a:avLst/>
                    </a:prstGeom>
                    <a:noFill/>
                    <a:ln>
                      <a:noFill/>
                    </a:ln>
                  </pic:spPr>
                </pic:pic>
              </a:graphicData>
            </a:graphic>
          </wp:inline>
        </w:drawing>
      </w:r>
    </w:p>
    <w:p w:rsidR="00EE4E01" w:rsidRPr="00790BB9" w:rsidRDefault="00EE4E01" w:rsidP="00F904CB">
      <w:pPr>
        <w:pStyle w:val="a1"/>
        <w:ind w:firstLineChars="200" w:firstLine="520"/>
      </w:pPr>
      <w:r w:rsidRPr="00790BB9">
        <w:rPr>
          <w:rFonts w:hint="eastAsia"/>
        </w:rPr>
        <w:t>Endpoint</w:t>
      </w:r>
      <w:r w:rsidRPr="00790BB9">
        <w:rPr>
          <w:rFonts w:hint="eastAsia"/>
        </w:rPr>
        <w:t>根据业务需要存入两个维度的消息组合：</w:t>
      </w:r>
      <w:r w:rsidRPr="00790BB9">
        <w:rPr>
          <w:rFonts w:hint="eastAsia"/>
        </w:rPr>
        <w:t>send/ask</w:t>
      </w:r>
      <w:r w:rsidRPr="00790BB9">
        <w:rPr>
          <w:rFonts w:hint="eastAsia"/>
        </w:rPr>
        <w:t>某个消息，</w:t>
      </w:r>
      <w:r w:rsidRPr="00790BB9">
        <w:rPr>
          <w:rFonts w:hint="eastAsia"/>
        </w:rPr>
        <w:t>receiver</w:t>
      </w:r>
      <w:r w:rsidRPr="00790BB9">
        <w:rPr>
          <w:rFonts w:hint="eastAsia"/>
        </w:rPr>
        <w:t>是自身与非自身</w:t>
      </w:r>
    </w:p>
    <w:p w:rsidR="00EE4E01" w:rsidRPr="00790BB9" w:rsidRDefault="00EE4E01" w:rsidP="005812DB">
      <w:pPr>
        <w:pStyle w:val="a1"/>
        <w:numPr>
          <w:ilvl w:val="0"/>
          <w:numId w:val="33"/>
        </w:numPr>
      </w:pPr>
      <w:r w:rsidRPr="00790BB9">
        <w:rPr>
          <w:rFonts w:hint="eastAsia"/>
        </w:rPr>
        <w:t>OneWayMessage</w:t>
      </w:r>
      <w:r w:rsidRPr="00790BB9">
        <w:rPr>
          <w:rFonts w:hint="eastAsia"/>
        </w:rPr>
        <w:t>：</w:t>
      </w:r>
      <w:r w:rsidRPr="00790BB9">
        <w:rPr>
          <w:rFonts w:hint="eastAsia"/>
        </w:rPr>
        <w:t xml:space="preserve"> send + </w:t>
      </w:r>
      <w:r w:rsidRPr="00790BB9">
        <w:rPr>
          <w:rFonts w:hint="eastAsia"/>
        </w:rPr>
        <w:t>自身，</w:t>
      </w:r>
      <w:r w:rsidRPr="00790BB9">
        <w:rPr>
          <w:rFonts w:hint="eastAsia"/>
        </w:rPr>
        <w:t xml:space="preserve"> </w:t>
      </w:r>
      <w:r w:rsidRPr="00790BB9">
        <w:rPr>
          <w:rFonts w:hint="eastAsia"/>
        </w:rPr>
        <w:t>直接存入收件箱</w:t>
      </w:r>
    </w:p>
    <w:p w:rsidR="00EE4E01" w:rsidRPr="00790BB9" w:rsidRDefault="00EE4E01" w:rsidP="005812DB">
      <w:pPr>
        <w:pStyle w:val="a1"/>
        <w:numPr>
          <w:ilvl w:val="0"/>
          <w:numId w:val="33"/>
        </w:numPr>
      </w:pPr>
      <w:r w:rsidRPr="00790BB9">
        <w:rPr>
          <w:rFonts w:hint="eastAsia"/>
        </w:rPr>
        <w:t>OneWayOutboxMessage</w:t>
      </w:r>
      <w:r w:rsidRPr="00790BB9">
        <w:rPr>
          <w:rFonts w:hint="eastAsia"/>
        </w:rPr>
        <w:t>：</w:t>
      </w:r>
      <w:r w:rsidRPr="00790BB9">
        <w:rPr>
          <w:rFonts w:hint="eastAsia"/>
        </w:rPr>
        <w:t xml:space="preserve">send + </w:t>
      </w:r>
      <w:r w:rsidRPr="00790BB9">
        <w:rPr>
          <w:rFonts w:hint="eastAsia"/>
        </w:rPr>
        <w:t>非自身，存入</w:t>
      </w:r>
      <w:proofErr w:type="gramStart"/>
      <w:r w:rsidRPr="00790BB9">
        <w:rPr>
          <w:rFonts w:hint="eastAsia"/>
        </w:rPr>
        <w:t>发件箱并</w:t>
      </w:r>
      <w:proofErr w:type="gramEnd"/>
      <w:r w:rsidRPr="00790BB9">
        <w:rPr>
          <w:rFonts w:hint="eastAsia"/>
        </w:rPr>
        <w:t>直接发送</w:t>
      </w:r>
    </w:p>
    <w:p w:rsidR="00EE4E01" w:rsidRPr="00790BB9" w:rsidRDefault="00EE4E01" w:rsidP="005812DB">
      <w:pPr>
        <w:pStyle w:val="a1"/>
        <w:numPr>
          <w:ilvl w:val="0"/>
          <w:numId w:val="33"/>
        </w:numPr>
      </w:pPr>
      <w:r w:rsidRPr="00790BB9">
        <w:rPr>
          <w:rFonts w:hint="eastAsia"/>
        </w:rPr>
        <w:t>RpcMessage</w:t>
      </w:r>
      <w:r w:rsidRPr="00790BB9">
        <w:rPr>
          <w:rFonts w:hint="eastAsia"/>
        </w:rPr>
        <w:t>：</w:t>
      </w:r>
      <w:r w:rsidRPr="00790BB9">
        <w:rPr>
          <w:rFonts w:hint="eastAsia"/>
        </w:rPr>
        <w:t xml:space="preserve"> ask + </w:t>
      </w:r>
      <w:r w:rsidRPr="00790BB9">
        <w:rPr>
          <w:rFonts w:hint="eastAsia"/>
        </w:rPr>
        <w:t>自身，</w:t>
      </w:r>
      <w:r w:rsidRPr="00790BB9">
        <w:rPr>
          <w:rFonts w:hint="eastAsia"/>
        </w:rPr>
        <w:t xml:space="preserve"> </w:t>
      </w:r>
      <w:r w:rsidRPr="00790BB9">
        <w:rPr>
          <w:rFonts w:hint="eastAsia"/>
        </w:rPr>
        <w:t>直接存入收件箱，另外还需要存入</w:t>
      </w:r>
      <w:r w:rsidRPr="00790BB9">
        <w:rPr>
          <w:rFonts w:hint="eastAsia"/>
        </w:rPr>
        <w:t>LocalNettyRpcCallContext</w:t>
      </w:r>
      <w:r w:rsidRPr="00790BB9">
        <w:rPr>
          <w:rFonts w:hint="eastAsia"/>
        </w:rPr>
        <w:t>，需要回调后再返回</w:t>
      </w:r>
    </w:p>
    <w:p w:rsidR="00EE4E01" w:rsidRPr="00790BB9" w:rsidRDefault="00EE4E01" w:rsidP="005812DB">
      <w:pPr>
        <w:pStyle w:val="a1"/>
        <w:numPr>
          <w:ilvl w:val="0"/>
          <w:numId w:val="33"/>
        </w:numPr>
      </w:pPr>
      <w:r w:rsidRPr="00790BB9">
        <w:rPr>
          <w:rFonts w:hint="eastAsia"/>
        </w:rPr>
        <w:t xml:space="preserve">RpcOutboxMessage: ask + </w:t>
      </w:r>
      <w:r w:rsidRPr="00790BB9">
        <w:rPr>
          <w:rFonts w:hint="eastAsia"/>
        </w:rPr>
        <w:t>非自身，存入</w:t>
      </w:r>
      <w:proofErr w:type="gramStart"/>
      <w:r w:rsidRPr="00790BB9">
        <w:rPr>
          <w:rFonts w:hint="eastAsia"/>
        </w:rPr>
        <w:t>发件箱并</w:t>
      </w:r>
      <w:proofErr w:type="gramEnd"/>
      <w:r w:rsidRPr="00790BB9">
        <w:rPr>
          <w:rFonts w:hint="eastAsia"/>
        </w:rPr>
        <w:t>直接发送，，需要回调后再返回</w:t>
      </w:r>
    </w:p>
    <w:p w:rsidR="00EE4E01" w:rsidRPr="00EE4E01" w:rsidRDefault="00EE4E01" w:rsidP="00074087">
      <w:pPr>
        <w:pStyle w:val="2"/>
      </w:pPr>
      <w:bookmarkStart w:id="25" w:name="_Toc492099136"/>
      <w:r w:rsidRPr="00EE4E01">
        <w:rPr>
          <w:rFonts w:hint="eastAsia"/>
        </w:rPr>
        <w:lastRenderedPageBreak/>
        <w:t>Endpoint receive</w:t>
      </w:r>
      <w:r w:rsidRPr="00EE4E01">
        <w:rPr>
          <w:rFonts w:hint="eastAsia"/>
        </w:rPr>
        <w:t>流程</w:t>
      </w:r>
      <w:bookmarkEnd w:id="25"/>
    </w:p>
    <w:p w:rsidR="00EE4E01" w:rsidRPr="00790BB9" w:rsidRDefault="00EE4E01" w:rsidP="00A1422D">
      <w:pPr>
        <w:pStyle w:val="a1"/>
        <w:ind w:firstLineChars="200" w:firstLine="520"/>
      </w:pPr>
      <w:r w:rsidRPr="00790BB9">
        <w:rPr>
          <w:rFonts w:hint="eastAsia"/>
        </w:rPr>
        <w:t>Endpoint</w:t>
      </w:r>
      <w:r w:rsidRPr="00790BB9">
        <w:rPr>
          <w:rFonts w:hint="eastAsia"/>
        </w:rPr>
        <w:t>的消息的接收，流程如下：</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2237512B" wp14:editId="2610AEAE">
            <wp:extent cx="5605933" cy="4283271"/>
            <wp:effectExtent l="0" t="0" r="7620" b="9525"/>
            <wp:docPr id="131" name="Picture 131" descr="http://images2015.cnblogs.com/blog/806887/201704/806887-20170423203931476-69542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2015.cnblogs.com/blog/806887/201704/806887-20170423203931476-695424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6779" cy="4291558"/>
                    </a:xfrm>
                    <a:prstGeom prst="rect">
                      <a:avLst/>
                    </a:prstGeom>
                    <a:noFill/>
                    <a:ln>
                      <a:noFill/>
                    </a:ln>
                  </pic:spPr>
                </pic:pic>
              </a:graphicData>
            </a:graphic>
          </wp:inline>
        </w:drawing>
      </w:r>
    </w:p>
    <w:p w:rsidR="00EE4E01" w:rsidRPr="00790BB9" w:rsidRDefault="00EE4E01" w:rsidP="00A1422D">
      <w:pPr>
        <w:pStyle w:val="a1"/>
        <w:ind w:firstLineChars="200" w:firstLine="520"/>
      </w:pPr>
      <w:r w:rsidRPr="00790BB9">
        <w:rPr>
          <w:rFonts w:hint="eastAsia"/>
        </w:rPr>
        <w:t>上图</w:t>
      </w:r>
      <w:r w:rsidRPr="00790BB9">
        <w:rPr>
          <w:rFonts w:hint="eastAsia"/>
        </w:rPr>
        <w:t xml:space="preserve"> ServerBootstrap</w:t>
      </w:r>
      <w:r w:rsidRPr="00790BB9">
        <w:rPr>
          <w:rFonts w:hint="eastAsia"/>
        </w:rPr>
        <w:t>为</w:t>
      </w:r>
      <w:r w:rsidRPr="00790BB9">
        <w:rPr>
          <w:rFonts w:hint="eastAsia"/>
        </w:rPr>
        <w:t>Netty</w:t>
      </w:r>
      <w:r w:rsidRPr="00790BB9">
        <w:rPr>
          <w:rFonts w:hint="eastAsia"/>
        </w:rPr>
        <w:t>启动服务，</w:t>
      </w:r>
      <w:r w:rsidRPr="00790BB9">
        <w:rPr>
          <w:rFonts w:hint="eastAsia"/>
        </w:rPr>
        <w:t>SocketChanel</w:t>
      </w:r>
      <w:r w:rsidRPr="00790BB9">
        <w:rPr>
          <w:rFonts w:hint="eastAsia"/>
        </w:rPr>
        <w:t>为</w:t>
      </w:r>
      <w:r w:rsidRPr="00790BB9">
        <w:rPr>
          <w:rFonts w:hint="eastAsia"/>
        </w:rPr>
        <w:t>Netty</w:t>
      </w:r>
      <w:r w:rsidRPr="00790BB9">
        <w:rPr>
          <w:rFonts w:hint="eastAsia"/>
        </w:rPr>
        <w:t>数据通道</w:t>
      </w:r>
    </w:p>
    <w:p w:rsidR="00EE4E01" w:rsidRPr="00790BB9" w:rsidRDefault="00EE4E01" w:rsidP="00A1422D">
      <w:pPr>
        <w:pStyle w:val="a1"/>
        <w:ind w:firstLineChars="200" w:firstLine="520"/>
      </w:pPr>
      <w:r w:rsidRPr="00790BB9">
        <w:rPr>
          <w:rFonts w:hint="eastAsia"/>
        </w:rPr>
        <w:t>上述包含</w:t>
      </w:r>
      <w:r w:rsidRPr="00790BB9">
        <w:rPr>
          <w:rFonts w:hint="eastAsia"/>
        </w:rPr>
        <w:t>TransportSever</w:t>
      </w:r>
      <w:r w:rsidRPr="00790BB9">
        <w:rPr>
          <w:rFonts w:hint="eastAsia"/>
        </w:rPr>
        <w:t>启动与消息接受两个流程</w:t>
      </w:r>
      <w:r w:rsidRPr="00790BB9">
        <w:rPr>
          <w:rFonts w:hint="eastAsia"/>
        </w:rPr>
        <w:t> </w:t>
      </w:r>
    </w:p>
    <w:p w:rsidR="00EE4E01" w:rsidRPr="00EE4E01" w:rsidRDefault="00EE4E01" w:rsidP="00074087">
      <w:pPr>
        <w:pStyle w:val="2"/>
      </w:pPr>
      <w:bookmarkStart w:id="26" w:name="_Toc492099137"/>
      <w:r w:rsidRPr="00EE4E01">
        <w:rPr>
          <w:rFonts w:hint="eastAsia"/>
        </w:rPr>
        <w:t>Endpoint Inbox</w:t>
      </w:r>
      <w:r w:rsidRPr="00EE4E01">
        <w:rPr>
          <w:rFonts w:hint="eastAsia"/>
        </w:rPr>
        <w:t>处理流程</w:t>
      </w:r>
      <w:bookmarkEnd w:id="26"/>
    </w:p>
    <w:p w:rsidR="00EE4E01" w:rsidRPr="00790BB9" w:rsidRDefault="00EE4E01" w:rsidP="00A1422D">
      <w:pPr>
        <w:pStyle w:val="a1"/>
        <w:ind w:firstLineChars="200" w:firstLine="520"/>
      </w:pPr>
      <w:r w:rsidRPr="00790BB9">
        <w:rPr>
          <w:rFonts w:hint="eastAsia"/>
        </w:rPr>
        <w:t>Spark</w:t>
      </w:r>
      <w:r w:rsidRPr="00790BB9">
        <w:rPr>
          <w:rFonts w:hint="eastAsia"/>
        </w:rPr>
        <w:t>在</w:t>
      </w:r>
      <w:r w:rsidRPr="00790BB9">
        <w:rPr>
          <w:rFonts w:hint="eastAsia"/>
        </w:rPr>
        <w:t>Endpoint</w:t>
      </w:r>
      <w:r w:rsidRPr="00790BB9">
        <w:rPr>
          <w:rFonts w:hint="eastAsia"/>
        </w:rPr>
        <w:t>的设计上核心设计即为</w:t>
      </w:r>
      <w:r w:rsidRPr="00790BB9">
        <w:rPr>
          <w:rFonts w:hint="eastAsia"/>
        </w:rPr>
        <w:t>Inbox</w:t>
      </w:r>
      <w:r w:rsidRPr="00790BB9">
        <w:rPr>
          <w:rFonts w:hint="eastAsia"/>
        </w:rPr>
        <w:t>与</w:t>
      </w:r>
      <w:r w:rsidRPr="00790BB9">
        <w:rPr>
          <w:rFonts w:hint="eastAsia"/>
        </w:rPr>
        <w:t>Outbox</w:t>
      </w:r>
      <w:r w:rsidRPr="00790BB9">
        <w:rPr>
          <w:rFonts w:hint="eastAsia"/>
        </w:rPr>
        <w:t>，其中</w:t>
      </w:r>
      <w:r w:rsidRPr="00790BB9">
        <w:rPr>
          <w:rFonts w:hint="eastAsia"/>
        </w:rPr>
        <w:t>Inbox</w:t>
      </w:r>
      <w:r w:rsidRPr="00790BB9">
        <w:rPr>
          <w:rFonts w:hint="eastAsia"/>
        </w:rPr>
        <w:t>核心要点为</w:t>
      </w:r>
      <w:r w:rsidR="00A1422D">
        <w:rPr>
          <w:rFonts w:hint="eastAsia"/>
        </w:rPr>
        <w:t>：</w:t>
      </w:r>
    </w:p>
    <w:p w:rsidR="00EE4E01" w:rsidRPr="00790BB9" w:rsidRDefault="00EE4E01" w:rsidP="005812DB">
      <w:pPr>
        <w:pStyle w:val="a1"/>
        <w:numPr>
          <w:ilvl w:val="0"/>
          <w:numId w:val="34"/>
        </w:numPr>
      </w:pPr>
      <w:r w:rsidRPr="00790BB9">
        <w:rPr>
          <w:rFonts w:hint="eastAsia"/>
        </w:rPr>
        <w:t>内部的处理流程拆分为多个消息指令（</w:t>
      </w:r>
      <w:r w:rsidRPr="00790BB9">
        <w:rPr>
          <w:rFonts w:hint="eastAsia"/>
        </w:rPr>
        <w:t>InboxMessage</w:t>
      </w:r>
      <w:r w:rsidRPr="00790BB9">
        <w:rPr>
          <w:rFonts w:hint="eastAsia"/>
        </w:rPr>
        <w:t>）存放入</w:t>
      </w:r>
      <w:r w:rsidRPr="00790BB9">
        <w:rPr>
          <w:rFonts w:hint="eastAsia"/>
        </w:rPr>
        <w:t>Inbox</w:t>
      </w:r>
    </w:p>
    <w:p w:rsidR="00EE4E01" w:rsidRPr="00790BB9" w:rsidRDefault="00EE4E01" w:rsidP="005812DB">
      <w:pPr>
        <w:pStyle w:val="a1"/>
        <w:numPr>
          <w:ilvl w:val="0"/>
          <w:numId w:val="34"/>
        </w:numPr>
      </w:pPr>
      <w:r w:rsidRPr="00790BB9">
        <w:rPr>
          <w:rFonts w:hint="eastAsia"/>
        </w:rPr>
        <w:t>当</w:t>
      </w:r>
      <w:r w:rsidRPr="00790BB9">
        <w:rPr>
          <w:rFonts w:hint="eastAsia"/>
        </w:rPr>
        <w:t>Dispatcher</w:t>
      </w:r>
      <w:r w:rsidRPr="00790BB9">
        <w:rPr>
          <w:rFonts w:hint="eastAsia"/>
        </w:rPr>
        <w:t>启动最后，会启动一个名为【</w:t>
      </w:r>
      <w:r w:rsidRPr="00790BB9">
        <w:rPr>
          <w:rFonts w:hint="eastAsia"/>
        </w:rPr>
        <w:t>dispatcher-event-loop</w:t>
      </w:r>
      <w:r w:rsidRPr="00790BB9">
        <w:rPr>
          <w:rFonts w:hint="eastAsia"/>
        </w:rPr>
        <w:t>】的线程扫描</w:t>
      </w:r>
      <w:r w:rsidRPr="00790BB9">
        <w:rPr>
          <w:rFonts w:hint="eastAsia"/>
        </w:rPr>
        <w:t>Inbox</w:t>
      </w:r>
      <w:r w:rsidRPr="00790BB9">
        <w:rPr>
          <w:rFonts w:hint="eastAsia"/>
        </w:rPr>
        <w:t>待处理</w:t>
      </w:r>
      <w:r w:rsidRPr="00790BB9">
        <w:rPr>
          <w:rFonts w:hint="eastAsia"/>
        </w:rPr>
        <w:t>InboxMessage</w:t>
      </w:r>
      <w:r w:rsidRPr="00790BB9">
        <w:rPr>
          <w:rFonts w:hint="eastAsia"/>
        </w:rPr>
        <w:t>，并调用</w:t>
      </w:r>
      <w:r w:rsidRPr="00790BB9">
        <w:rPr>
          <w:rFonts w:hint="eastAsia"/>
        </w:rPr>
        <w:t>Endpoint</w:t>
      </w:r>
      <w:r w:rsidRPr="00790BB9">
        <w:rPr>
          <w:rFonts w:hint="eastAsia"/>
        </w:rPr>
        <w:t>根据</w:t>
      </w:r>
      <w:r w:rsidRPr="00790BB9">
        <w:rPr>
          <w:rFonts w:hint="eastAsia"/>
        </w:rPr>
        <w:t>InboxMessage</w:t>
      </w:r>
      <w:r w:rsidRPr="00790BB9">
        <w:rPr>
          <w:rFonts w:hint="eastAsia"/>
        </w:rPr>
        <w:t>类型做相应处理</w:t>
      </w:r>
    </w:p>
    <w:p w:rsidR="00A1422D" w:rsidRDefault="00EE4E01" w:rsidP="005812DB">
      <w:pPr>
        <w:pStyle w:val="a1"/>
        <w:numPr>
          <w:ilvl w:val="0"/>
          <w:numId w:val="34"/>
        </w:numPr>
      </w:pPr>
      <w:r w:rsidRPr="00790BB9">
        <w:rPr>
          <w:rFonts w:hint="eastAsia"/>
        </w:rPr>
        <w:t>当</w:t>
      </w:r>
      <w:r w:rsidRPr="00790BB9">
        <w:rPr>
          <w:rFonts w:hint="eastAsia"/>
        </w:rPr>
        <w:t>Dispatcher</w:t>
      </w:r>
      <w:r w:rsidRPr="00790BB9">
        <w:rPr>
          <w:rFonts w:hint="eastAsia"/>
        </w:rPr>
        <w:t>启动最后，默认会向</w:t>
      </w:r>
      <w:r w:rsidRPr="00790BB9">
        <w:rPr>
          <w:rFonts w:hint="eastAsia"/>
        </w:rPr>
        <w:t>Inbox</w:t>
      </w:r>
      <w:r w:rsidRPr="00790BB9">
        <w:rPr>
          <w:rFonts w:hint="eastAsia"/>
        </w:rPr>
        <w:t>存入</w:t>
      </w:r>
      <w:r w:rsidRPr="00790BB9">
        <w:rPr>
          <w:rFonts w:hint="eastAsia"/>
        </w:rPr>
        <w:t>OnStart</w:t>
      </w:r>
      <w:r w:rsidRPr="00790BB9">
        <w:rPr>
          <w:rFonts w:hint="eastAsia"/>
        </w:rPr>
        <w:t>类型的</w:t>
      </w:r>
      <w:r w:rsidRPr="00790BB9">
        <w:rPr>
          <w:rFonts w:hint="eastAsia"/>
        </w:rPr>
        <w:t>InboxMessage</w:t>
      </w:r>
      <w:r w:rsidRPr="00790BB9">
        <w:rPr>
          <w:rFonts w:hint="eastAsia"/>
        </w:rPr>
        <w:t>，</w:t>
      </w:r>
      <w:r w:rsidRPr="00790BB9">
        <w:rPr>
          <w:rFonts w:hint="eastAsia"/>
        </w:rPr>
        <w:t>Endpoint</w:t>
      </w:r>
      <w:r w:rsidRPr="00790BB9">
        <w:rPr>
          <w:rFonts w:hint="eastAsia"/>
        </w:rPr>
        <w:t>在根据</w:t>
      </w:r>
      <w:r w:rsidRPr="00790BB9">
        <w:rPr>
          <w:rFonts w:hint="eastAsia"/>
        </w:rPr>
        <w:t>OnStart</w:t>
      </w:r>
      <w:r w:rsidRPr="00790BB9">
        <w:rPr>
          <w:rFonts w:hint="eastAsia"/>
        </w:rPr>
        <w:t>指令</w:t>
      </w:r>
      <w:proofErr w:type="gramStart"/>
      <w:r w:rsidRPr="00790BB9">
        <w:rPr>
          <w:rFonts w:hint="eastAsia"/>
        </w:rPr>
        <w:t>做相关</w:t>
      </w:r>
      <w:proofErr w:type="gramEnd"/>
      <w:r w:rsidRPr="00790BB9">
        <w:rPr>
          <w:rFonts w:hint="eastAsia"/>
        </w:rPr>
        <w:t>的额外启动工作，三</w:t>
      </w:r>
      <w:proofErr w:type="gramStart"/>
      <w:r w:rsidRPr="00790BB9">
        <w:rPr>
          <w:rFonts w:hint="eastAsia"/>
        </w:rPr>
        <w:t>端启动</w:t>
      </w:r>
      <w:proofErr w:type="gramEnd"/>
      <w:r w:rsidRPr="00790BB9">
        <w:rPr>
          <w:rFonts w:hint="eastAsia"/>
        </w:rPr>
        <w:t>后所有的工作</w:t>
      </w:r>
      <w:r w:rsidR="00074087" w:rsidRPr="00790BB9">
        <w:rPr>
          <w:rFonts w:hint="eastAsia"/>
        </w:rPr>
        <w:t>都</w:t>
      </w:r>
      <w:r w:rsidRPr="00790BB9">
        <w:rPr>
          <w:rFonts w:hint="eastAsia"/>
        </w:rPr>
        <w:t>是对</w:t>
      </w:r>
      <w:r w:rsidRPr="00790BB9">
        <w:rPr>
          <w:rFonts w:hint="eastAsia"/>
        </w:rPr>
        <w:t>OnStart</w:t>
      </w:r>
      <w:r w:rsidRPr="00790BB9">
        <w:rPr>
          <w:rFonts w:hint="eastAsia"/>
        </w:rPr>
        <w:t>指令处理衍生出来的，因此可以说</w:t>
      </w:r>
      <w:r w:rsidRPr="00790BB9">
        <w:rPr>
          <w:rFonts w:hint="eastAsia"/>
        </w:rPr>
        <w:t>OnStart</w:t>
      </w:r>
      <w:r w:rsidRPr="00790BB9">
        <w:rPr>
          <w:rFonts w:hint="eastAsia"/>
        </w:rPr>
        <w:t>指令是相互通信的源头</w:t>
      </w:r>
    </w:p>
    <w:p w:rsidR="00EE4E01" w:rsidRPr="00EE4E01" w:rsidRDefault="00EE4E01" w:rsidP="00A1422D">
      <w:pPr>
        <w:jc w:val="center"/>
      </w:pPr>
      <w:r w:rsidRPr="00EE4E01">
        <w:rPr>
          <w:noProof/>
        </w:rPr>
        <w:lastRenderedPageBreak/>
        <w:drawing>
          <wp:inline distT="0" distB="0" distL="0" distR="0" wp14:anchorId="3F31A25B" wp14:editId="3A89762A">
            <wp:extent cx="4961890" cy="5006975"/>
            <wp:effectExtent l="0" t="0" r="0" b="0"/>
            <wp:docPr id="130" name="Picture 130" descr="http://images2015.cnblogs.com/blog/806887/201704/806887-20170423204002147-20295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2015.cnblogs.com/blog/806887/201704/806887-20170423204002147-20295745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1890" cy="5006975"/>
                    </a:xfrm>
                    <a:prstGeom prst="rect">
                      <a:avLst/>
                    </a:prstGeom>
                    <a:noFill/>
                    <a:ln>
                      <a:noFill/>
                    </a:ln>
                  </pic:spPr>
                </pic:pic>
              </a:graphicData>
            </a:graphic>
          </wp:inline>
        </w:drawing>
      </w:r>
    </w:p>
    <w:p w:rsidR="00EE4E01" w:rsidRPr="00790BB9" w:rsidRDefault="00EE4E01" w:rsidP="00790BB9">
      <w:pPr>
        <w:pStyle w:val="a1"/>
      </w:pPr>
      <w:r w:rsidRPr="00790BB9">
        <w:rPr>
          <w:rFonts w:hint="eastAsia"/>
        </w:rPr>
        <w:t>消息指令类型大致如下三类</w:t>
      </w:r>
    </w:p>
    <w:p w:rsidR="00EE4E01" w:rsidRPr="00790BB9" w:rsidRDefault="00EE4E01" w:rsidP="005812DB">
      <w:pPr>
        <w:pStyle w:val="a1"/>
        <w:numPr>
          <w:ilvl w:val="0"/>
          <w:numId w:val="35"/>
        </w:numPr>
      </w:pPr>
      <w:r w:rsidRPr="00790BB9">
        <w:rPr>
          <w:rFonts w:hint="eastAsia"/>
        </w:rPr>
        <w:t>OnStart/OnStop</w:t>
      </w:r>
    </w:p>
    <w:p w:rsidR="00EE4E01" w:rsidRPr="00790BB9" w:rsidRDefault="00EE4E01" w:rsidP="005812DB">
      <w:pPr>
        <w:pStyle w:val="a1"/>
        <w:numPr>
          <w:ilvl w:val="0"/>
          <w:numId w:val="35"/>
        </w:numPr>
      </w:pPr>
      <w:r w:rsidRPr="00790BB9">
        <w:rPr>
          <w:rFonts w:hint="eastAsia"/>
        </w:rPr>
        <w:t>RpcMessage/OneWayMessage</w:t>
      </w:r>
    </w:p>
    <w:p w:rsidR="00EE4E01" w:rsidRPr="00790BB9" w:rsidRDefault="00EE4E01" w:rsidP="005812DB">
      <w:pPr>
        <w:pStyle w:val="a1"/>
        <w:numPr>
          <w:ilvl w:val="0"/>
          <w:numId w:val="35"/>
        </w:numPr>
      </w:pPr>
      <w:r w:rsidRPr="00790BB9">
        <w:rPr>
          <w:rFonts w:hint="eastAsia"/>
        </w:rPr>
        <w:t>RemoteProcessDisconnected/RemoteProcessConnected/RemoteProcessConnectionError</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hint="eastAsia"/>
          <w:color w:val="000000"/>
          <w:sz w:val="23"/>
          <w:szCs w:val="23"/>
        </w:rPr>
        <w:t> </w:t>
      </w:r>
    </w:p>
    <w:p w:rsidR="00EE4E01" w:rsidRPr="00EE4E01" w:rsidRDefault="00EE4E01" w:rsidP="00074087">
      <w:pPr>
        <w:pStyle w:val="2"/>
      </w:pPr>
      <w:bookmarkStart w:id="27" w:name="_Toc492099138"/>
      <w:r w:rsidRPr="00EE4E01">
        <w:rPr>
          <w:rFonts w:hint="eastAsia"/>
        </w:rPr>
        <w:lastRenderedPageBreak/>
        <w:t>Endpoint</w:t>
      </w:r>
      <w:r w:rsidRPr="00EE4E01">
        <w:rPr>
          <w:rFonts w:hint="eastAsia"/>
        </w:rPr>
        <w:t>画像</w:t>
      </w:r>
      <w:bookmarkEnd w:id="27"/>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6E2E5EB0" wp14:editId="66FB1503">
            <wp:extent cx="5601182" cy="3760485"/>
            <wp:effectExtent l="0" t="0" r="12700" b="0"/>
            <wp:docPr id="129" name="Picture 129" descr="http://images2015.cnblogs.com/blog/806887/201704/806887-20170423204014429-1083776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2015.cnblogs.com/blog/806887/201704/806887-20170423204014429-108377617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2655" cy="3774901"/>
                    </a:xfrm>
                    <a:prstGeom prst="rect">
                      <a:avLst/>
                    </a:prstGeom>
                    <a:noFill/>
                    <a:ln>
                      <a:noFill/>
                    </a:ln>
                  </pic:spPr>
                </pic:pic>
              </a:graphicData>
            </a:graphic>
          </wp:inline>
        </w:drawing>
      </w:r>
    </w:p>
    <w:p w:rsidR="00AA5E67" w:rsidRPr="00EE4E01" w:rsidRDefault="00AA5E67" w:rsidP="00AA5E67">
      <w:pPr>
        <w:pStyle w:val="1"/>
      </w:pPr>
      <w:bookmarkStart w:id="28" w:name="_Toc492099139"/>
      <w:r>
        <w:rPr>
          <w:rFonts w:hint="eastAsia"/>
        </w:rPr>
        <w:t>Master</w:t>
      </w:r>
      <w:r>
        <w:rPr>
          <w:rFonts w:hint="eastAsia"/>
        </w:rPr>
        <w:t>节点启动</w:t>
      </w:r>
      <w:bookmarkEnd w:id="28"/>
    </w:p>
    <w:p w:rsidR="00AA5E67" w:rsidRPr="00790BB9" w:rsidRDefault="00AA5E67" w:rsidP="00A1422D">
      <w:pPr>
        <w:pStyle w:val="a1"/>
        <w:ind w:firstLineChars="200" w:firstLine="520"/>
      </w:pPr>
      <w:r w:rsidRPr="00790BB9">
        <w:rPr>
          <w:rFonts w:hint="eastAsia"/>
        </w:rPr>
        <w:t>Master</w:t>
      </w:r>
      <w:r w:rsidRPr="00790BB9">
        <w:rPr>
          <w:rFonts w:hint="eastAsia"/>
        </w:rPr>
        <w:t>作为</w:t>
      </w:r>
      <w:r w:rsidRPr="00790BB9">
        <w:rPr>
          <w:rFonts w:hint="eastAsia"/>
        </w:rPr>
        <w:t>Endpoint</w:t>
      </w:r>
      <w:r w:rsidRPr="00790BB9">
        <w:rPr>
          <w:rFonts w:hint="eastAsia"/>
        </w:rPr>
        <w:t>的具体实例，下面我们介绍一下</w:t>
      </w:r>
      <w:r w:rsidRPr="00790BB9">
        <w:rPr>
          <w:rFonts w:hint="eastAsia"/>
        </w:rPr>
        <w:t>Master</w:t>
      </w:r>
      <w:r w:rsidRPr="00790BB9">
        <w:rPr>
          <w:rFonts w:hint="eastAsia"/>
        </w:rPr>
        <w:t>启动以及</w:t>
      </w:r>
      <w:r w:rsidRPr="00790BB9">
        <w:rPr>
          <w:rFonts w:hint="eastAsia"/>
        </w:rPr>
        <w:t>OnStart</w:t>
      </w:r>
      <w:r w:rsidRPr="00790BB9">
        <w:rPr>
          <w:rFonts w:hint="eastAsia"/>
        </w:rPr>
        <w:t>指令后的相关工作</w:t>
      </w:r>
    </w:p>
    <w:p w:rsidR="00AA5E67" w:rsidRPr="00AA5E67" w:rsidRDefault="00AA5E67" w:rsidP="00F81080">
      <w:pPr>
        <w:pStyle w:val="2"/>
      </w:pPr>
      <w:bookmarkStart w:id="29" w:name="_Toc492099140"/>
      <w:r w:rsidRPr="00AA5E67">
        <w:rPr>
          <w:rFonts w:hint="eastAsia"/>
        </w:rPr>
        <w:t>脚本概览</w:t>
      </w:r>
      <w:bookmarkEnd w:id="29"/>
    </w:p>
    <w:p w:rsidR="00AA5E67" w:rsidRDefault="00A1422D" w:rsidP="00790BB9">
      <w:pPr>
        <w:pStyle w:val="a1"/>
      </w:pPr>
      <w:r>
        <w:rPr>
          <w:rFonts w:hint="eastAsia"/>
        </w:rPr>
        <w:t> </w:t>
      </w:r>
      <w:r w:rsidR="00AA5E67" w:rsidRPr="00790BB9">
        <w:rPr>
          <w:rFonts w:hint="eastAsia"/>
        </w:rPr>
        <w:t>下面是一个举例：</w:t>
      </w:r>
    </w:p>
    <w:tbl>
      <w:tblPr>
        <w:tblStyle w:val="afd"/>
        <w:tblW w:w="0" w:type="auto"/>
        <w:tblLook w:val="04A0" w:firstRow="1" w:lastRow="0" w:firstColumn="1" w:lastColumn="0" w:noHBand="0" w:noVBand="1"/>
      </w:tblPr>
      <w:tblGrid>
        <w:gridCol w:w="8777"/>
      </w:tblGrid>
      <w:tr w:rsidR="00790BB9" w:rsidTr="00790BB9">
        <w:tc>
          <w:tcPr>
            <w:tcW w:w="8777" w:type="dxa"/>
          </w:tcPr>
          <w:p w:rsidR="00790BB9" w:rsidRPr="00790BB9" w:rsidRDefault="00790BB9" w:rsidP="00790B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90BB9">
              <w:rPr>
                <w:rFonts w:ascii="宋体" w:hAnsi="宋体" w:cs="宋体" w:hint="eastAsia"/>
                <w:color w:val="000000"/>
                <w:sz w:val="18"/>
                <w:szCs w:val="18"/>
              </w:rPr>
              <w:t>/opt/jdk1</w:t>
            </w:r>
            <w:r w:rsidRPr="00790BB9">
              <w:rPr>
                <w:rFonts w:ascii="宋体" w:hAnsi="宋体" w:cs="宋体" w:hint="eastAsia"/>
                <w:color w:val="0000FF"/>
                <w:sz w:val="18"/>
                <w:szCs w:val="18"/>
              </w:rPr>
              <w:t>.7.0_79</w:t>
            </w:r>
            <w:r>
              <w:rPr>
                <w:rFonts w:ascii="宋体" w:hAnsi="宋体" w:cs="宋体" w:hint="eastAsia"/>
                <w:color w:val="000000"/>
                <w:sz w:val="18"/>
                <w:szCs w:val="18"/>
              </w:rPr>
              <w:t>/bin/java</w:t>
            </w:r>
            <w:r>
              <w:rPr>
                <w:rFonts w:ascii="宋体" w:hAnsi="宋体" w:cs="宋体" w:hint="eastAsia"/>
                <w:color w:val="000000"/>
                <w:sz w:val="18"/>
                <w:szCs w:val="18"/>
              </w:rPr>
              <w:br/>
            </w:r>
            <w:r w:rsidRPr="00790BB9">
              <w:rPr>
                <w:rFonts w:ascii="宋体" w:hAnsi="宋体" w:cs="宋体" w:hint="eastAsia"/>
                <w:color w:val="000000"/>
                <w:sz w:val="18"/>
                <w:szCs w:val="18"/>
              </w:rPr>
              <w:t>-cp /opt/spark-</w:t>
            </w:r>
            <w:r w:rsidRPr="00790BB9">
              <w:rPr>
                <w:rFonts w:ascii="宋体" w:hAnsi="宋体" w:cs="宋体" w:hint="eastAsia"/>
                <w:color w:val="0000FF"/>
                <w:sz w:val="18"/>
                <w:szCs w:val="18"/>
              </w:rPr>
              <w:t>2.1.0</w:t>
            </w:r>
            <w:r w:rsidRPr="00790BB9">
              <w:rPr>
                <w:rFonts w:ascii="宋体" w:hAnsi="宋体" w:cs="宋体" w:hint="eastAsia"/>
                <w:color w:val="000000"/>
                <w:sz w:val="18"/>
                <w:szCs w:val="18"/>
              </w:rPr>
              <w:t>/conf/:/opt/spark-</w:t>
            </w:r>
            <w:r w:rsidRPr="00790BB9">
              <w:rPr>
                <w:rFonts w:ascii="宋体" w:hAnsi="宋体" w:cs="宋体" w:hint="eastAsia"/>
                <w:color w:val="0000FF"/>
                <w:sz w:val="18"/>
                <w:szCs w:val="18"/>
              </w:rPr>
              <w:t>2.1.0</w:t>
            </w:r>
            <w:r w:rsidRPr="00790BB9">
              <w:rPr>
                <w:rFonts w:ascii="宋体" w:hAnsi="宋体" w:cs="宋体" w:hint="eastAsia"/>
                <w:color w:val="000000"/>
                <w:sz w:val="18"/>
                <w:szCs w:val="18"/>
              </w:rPr>
              <w:t>/jars</w:t>
            </w:r>
            <w:r w:rsidRPr="00790BB9">
              <w:rPr>
                <w:rFonts w:ascii="宋体" w:hAnsi="宋体" w:cs="宋体" w:hint="eastAsia"/>
                <w:i/>
                <w:iCs/>
                <w:color w:val="808080"/>
                <w:sz w:val="18"/>
                <w:szCs w:val="18"/>
              </w:rPr>
              <w:t>/*:/opt/hadoop-2.6.4/etc/hadoop/</w:t>
            </w:r>
            <w:r w:rsidRPr="00790BB9">
              <w:rPr>
                <w:rFonts w:ascii="宋体" w:hAnsi="宋体" w:cs="宋体" w:hint="eastAsia"/>
                <w:i/>
                <w:iCs/>
                <w:color w:val="808080"/>
                <w:sz w:val="18"/>
                <w:szCs w:val="18"/>
              </w:rPr>
              <w:br/>
              <w:t>-Xmx1g</w:t>
            </w:r>
            <w:r w:rsidRPr="00790BB9">
              <w:rPr>
                <w:rFonts w:ascii="宋体" w:hAnsi="宋体" w:cs="宋体" w:hint="eastAsia"/>
                <w:i/>
                <w:iCs/>
                <w:color w:val="808080"/>
                <w:sz w:val="18"/>
                <w:szCs w:val="18"/>
              </w:rPr>
              <w:br/>
              <w:t>-XX:MaxPermSize=256m</w:t>
            </w:r>
            <w:r w:rsidRPr="00790BB9">
              <w:rPr>
                <w:rFonts w:ascii="宋体" w:hAnsi="宋体" w:cs="宋体" w:hint="eastAsia"/>
                <w:i/>
                <w:iCs/>
                <w:color w:val="808080"/>
                <w:sz w:val="18"/>
                <w:szCs w:val="18"/>
              </w:rPr>
              <w:br/>
              <w:t>org.apache.spark.deploy.master.Master</w:t>
            </w:r>
            <w:r w:rsidRPr="00790BB9">
              <w:rPr>
                <w:rFonts w:ascii="宋体" w:hAnsi="宋体" w:cs="宋体" w:hint="eastAsia"/>
                <w:i/>
                <w:iCs/>
                <w:color w:val="808080"/>
                <w:sz w:val="18"/>
                <w:szCs w:val="18"/>
              </w:rPr>
              <w:br/>
              <w:t>--host zqh</w:t>
            </w:r>
            <w:r w:rsidRPr="00790BB9">
              <w:rPr>
                <w:rFonts w:ascii="宋体" w:hAnsi="宋体" w:cs="宋体" w:hint="eastAsia"/>
                <w:i/>
                <w:iCs/>
                <w:color w:val="808080"/>
                <w:sz w:val="18"/>
                <w:szCs w:val="18"/>
              </w:rPr>
              <w:br/>
              <w:t>--port 7077</w:t>
            </w:r>
          </w:p>
        </w:tc>
      </w:tr>
    </w:tbl>
    <w:p w:rsidR="00A1422D" w:rsidRDefault="00A1422D" w:rsidP="00A1422D"/>
    <w:p w:rsidR="00AA5E67" w:rsidRPr="00AA5E67" w:rsidRDefault="00AA5E67" w:rsidP="00F81080">
      <w:pPr>
        <w:pStyle w:val="2"/>
      </w:pPr>
      <w:bookmarkStart w:id="30" w:name="_Toc492099141"/>
      <w:r w:rsidRPr="00AA5E67">
        <w:rPr>
          <w:rFonts w:hint="eastAsia"/>
        </w:rPr>
        <w:lastRenderedPageBreak/>
        <w:t>启动流程</w:t>
      </w:r>
      <w:bookmarkEnd w:id="30"/>
    </w:p>
    <w:p w:rsidR="00AA5E67" w:rsidRPr="00385065" w:rsidRDefault="00AA5E67" w:rsidP="00A1422D">
      <w:pPr>
        <w:pStyle w:val="a1"/>
        <w:ind w:firstLineChars="200" w:firstLine="520"/>
      </w:pPr>
      <w:r w:rsidRPr="00385065">
        <w:rPr>
          <w:rFonts w:hint="eastAsia"/>
        </w:rPr>
        <w:t>Master</w:t>
      </w:r>
      <w:r w:rsidRPr="00385065">
        <w:rPr>
          <w:rFonts w:hint="eastAsia"/>
        </w:rPr>
        <w:t>的启动流程如下：</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drawing>
          <wp:inline distT="0" distB="0" distL="0" distR="0" wp14:anchorId="676291FF" wp14:editId="2DECC5BE">
            <wp:extent cx="5575081" cy="4239390"/>
            <wp:effectExtent l="0" t="0" r="0" b="2540"/>
            <wp:docPr id="138" name="Picture 138" descr="http://images2015.cnblogs.com/blog/806887/201704/806887-20170427102907444-75881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2015.cnblogs.com/blog/806887/201704/806887-20170427102907444-7588128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78" cy="4241517"/>
                    </a:xfrm>
                    <a:prstGeom prst="rect">
                      <a:avLst/>
                    </a:prstGeom>
                    <a:noFill/>
                    <a:ln>
                      <a:noFill/>
                    </a:ln>
                  </pic:spPr>
                </pic:pic>
              </a:graphicData>
            </a:graphic>
          </wp:inline>
        </w:drawing>
      </w:r>
    </w:p>
    <w:p w:rsidR="00AA5E67" w:rsidRPr="00385065" w:rsidRDefault="00AA5E67" w:rsidP="005812DB">
      <w:pPr>
        <w:pStyle w:val="a1"/>
        <w:numPr>
          <w:ilvl w:val="0"/>
          <w:numId w:val="36"/>
        </w:numPr>
      </w:pPr>
      <w:r w:rsidRPr="00385065">
        <w:rPr>
          <w:rFonts w:hint="eastAsia"/>
        </w:rPr>
        <w:t>SparkConf</w:t>
      </w:r>
      <w:r w:rsidRPr="00385065">
        <w:rPr>
          <w:rFonts w:hint="eastAsia"/>
        </w:rPr>
        <w:t>：加载</w:t>
      </w:r>
      <w:r w:rsidRPr="00385065">
        <w:rPr>
          <w:rFonts w:hint="eastAsia"/>
        </w:rPr>
        <w:t>key</w:t>
      </w:r>
      <w:r w:rsidRPr="00385065">
        <w:rPr>
          <w:rFonts w:hint="eastAsia"/>
        </w:rPr>
        <w:t>以</w:t>
      </w:r>
      <w:r w:rsidRPr="00385065">
        <w:rPr>
          <w:rFonts w:hint="eastAsia"/>
        </w:rPr>
        <w:t>spark.</w:t>
      </w:r>
      <w:r w:rsidRPr="00385065">
        <w:rPr>
          <w:rFonts w:hint="eastAsia"/>
        </w:rPr>
        <w:t>开头的系统属性（</w:t>
      </w:r>
      <w:r w:rsidRPr="00385065">
        <w:rPr>
          <w:rFonts w:hint="eastAsia"/>
        </w:rPr>
        <w:t>Utils.getSystemProperties</w:t>
      </w:r>
      <w:r w:rsidRPr="00385065">
        <w:rPr>
          <w:rFonts w:hint="eastAsia"/>
        </w:rPr>
        <w:t>）</w:t>
      </w:r>
    </w:p>
    <w:p w:rsidR="00AA5E67" w:rsidRPr="00385065" w:rsidRDefault="00AA5E67" w:rsidP="005812DB">
      <w:pPr>
        <w:pStyle w:val="a1"/>
        <w:numPr>
          <w:ilvl w:val="0"/>
          <w:numId w:val="36"/>
        </w:numPr>
      </w:pPr>
      <w:r w:rsidRPr="00385065">
        <w:rPr>
          <w:rFonts w:hint="eastAsia"/>
        </w:rPr>
        <w:t>MasterArguments</w:t>
      </w:r>
      <w:r w:rsidRPr="00385065">
        <w:rPr>
          <w:rFonts w:hint="eastAsia"/>
        </w:rPr>
        <w:t>：</w:t>
      </w:r>
    </w:p>
    <w:p w:rsidR="00AA5E67" w:rsidRPr="00385065" w:rsidRDefault="00AA5E67" w:rsidP="005812DB">
      <w:pPr>
        <w:pStyle w:val="a1"/>
        <w:numPr>
          <w:ilvl w:val="1"/>
          <w:numId w:val="36"/>
        </w:numPr>
      </w:pPr>
      <w:r w:rsidRPr="00385065">
        <w:rPr>
          <w:rFonts w:hint="eastAsia"/>
        </w:rPr>
        <w:t>解析</w:t>
      </w:r>
      <w:r w:rsidRPr="00385065">
        <w:rPr>
          <w:rFonts w:hint="eastAsia"/>
        </w:rPr>
        <w:t>Master</w:t>
      </w:r>
      <w:r w:rsidRPr="00385065">
        <w:rPr>
          <w:rFonts w:hint="eastAsia"/>
        </w:rPr>
        <w:t>启动的参数（</w:t>
      </w:r>
      <w:r w:rsidRPr="00385065">
        <w:rPr>
          <w:rFonts w:hint="eastAsia"/>
        </w:rPr>
        <w:t>--ip -i --host -h --port -p --webui-port  --properties-file</w:t>
      </w:r>
      <w:r w:rsidRPr="00385065">
        <w:rPr>
          <w:rFonts w:hint="eastAsia"/>
        </w:rPr>
        <w:t>）</w:t>
      </w:r>
    </w:p>
    <w:p w:rsidR="00AA5E67" w:rsidRPr="00385065" w:rsidRDefault="00AA5E67" w:rsidP="005812DB">
      <w:pPr>
        <w:pStyle w:val="a1"/>
        <w:numPr>
          <w:ilvl w:val="1"/>
          <w:numId w:val="36"/>
        </w:numPr>
      </w:pPr>
      <w:r w:rsidRPr="00385065">
        <w:rPr>
          <w:rFonts w:hint="eastAsia"/>
        </w:rPr>
        <w:t>将</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）中</w:t>
      </w:r>
      <w:r w:rsidRPr="00385065">
        <w:rPr>
          <w:rFonts w:hint="eastAsia"/>
        </w:rPr>
        <w:t>spark.</w:t>
      </w:r>
      <w:r w:rsidRPr="00385065">
        <w:rPr>
          <w:rFonts w:hint="eastAsia"/>
        </w:rPr>
        <w:t>开头的配置存入</w:t>
      </w:r>
      <w:r w:rsidRPr="00385065">
        <w:rPr>
          <w:rFonts w:hint="eastAsia"/>
        </w:rPr>
        <w:t>SparkConf</w:t>
      </w:r>
    </w:p>
    <w:p w:rsidR="00AA5E67" w:rsidRPr="00385065" w:rsidRDefault="00AA5E67" w:rsidP="005812DB">
      <w:pPr>
        <w:pStyle w:val="a1"/>
        <w:numPr>
          <w:ilvl w:val="0"/>
          <w:numId w:val="36"/>
        </w:numPr>
      </w:pPr>
      <w:r w:rsidRPr="00385065">
        <w:rPr>
          <w:rFonts w:hint="eastAsia"/>
        </w:rPr>
        <w:t>NettyRpcEnv</w:t>
      </w:r>
      <w:r w:rsidRPr="00385065">
        <w:rPr>
          <w:rFonts w:hint="eastAsia"/>
        </w:rPr>
        <w:t>中的内部处理遵循</w:t>
      </w:r>
      <w:r w:rsidRPr="00385065">
        <w:rPr>
          <w:rFonts w:hint="eastAsia"/>
        </w:rPr>
        <w:t>RpcEndpoint</w:t>
      </w:r>
      <w:r w:rsidRPr="00385065">
        <w:rPr>
          <w:rFonts w:hint="eastAsia"/>
        </w:rPr>
        <w:t>统一处理，这里不再赘述</w:t>
      </w:r>
    </w:p>
    <w:p w:rsidR="00AA5E67" w:rsidRPr="00385065" w:rsidRDefault="00AA5E67" w:rsidP="005812DB">
      <w:pPr>
        <w:pStyle w:val="a1"/>
        <w:numPr>
          <w:ilvl w:val="0"/>
          <w:numId w:val="36"/>
        </w:numPr>
      </w:pPr>
      <w:r w:rsidRPr="00385065">
        <w:rPr>
          <w:rFonts w:hint="eastAsia"/>
        </w:rPr>
        <w:t>BoundPortsResponse</w:t>
      </w:r>
      <w:r w:rsidRPr="00385065">
        <w:rPr>
          <w:rFonts w:hint="eastAsia"/>
        </w:rPr>
        <w:t>返回</w:t>
      </w:r>
      <w:r w:rsidRPr="00385065">
        <w:rPr>
          <w:rFonts w:hint="eastAsia"/>
        </w:rPr>
        <w:t>rpcEndpointPort</w:t>
      </w:r>
      <w:r w:rsidRPr="00385065">
        <w:rPr>
          <w:rFonts w:hint="eastAsia"/>
        </w:rPr>
        <w:t>，</w:t>
      </w:r>
      <w:r w:rsidRPr="00385065">
        <w:rPr>
          <w:rFonts w:hint="eastAsia"/>
        </w:rPr>
        <w:t>webUIPort</w:t>
      </w:r>
      <w:r w:rsidRPr="00385065">
        <w:rPr>
          <w:rFonts w:hint="eastAsia"/>
        </w:rPr>
        <w:t>，</w:t>
      </w:r>
      <w:r w:rsidRPr="00385065">
        <w:rPr>
          <w:rFonts w:hint="eastAsia"/>
        </w:rPr>
        <w:t>restPort</w:t>
      </w:r>
      <w:r w:rsidRPr="00385065">
        <w:rPr>
          <w:rFonts w:hint="eastAsia"/>
        </w:rPr>
        <w:t>真实端口</w:t>
      </w:r>
    </w:p>
    <w:p w:rsidR="00AA5E67" w:rsidRPr="00385065" w:rsidRDefault="00AA5E67" w:rsidP="005812DB">
      <w:pPr>
        <w:pStyle w:val="a1"/>
        <w:numPr>
          <w:ilvl w:val="0"/>
          <w:numId w:val="36"/>
        </w:numPr>
      </w:pPr>
      <w:r w:rsidRPr="00385065">
        <w:rPr>
          <w:rFonts w:hint="eastAsia"/>
        </w:rPr>
        <w:t>最终守护进程会一直存在等待</w:t>
      </w:r>
      <w:proofErr w:type="gramStart"/>
      <w:r w:rsidRPr="00385065">
        <w:rPr>
          <w:rFonts w:hint="eastAsia"/>
        </w:rPr>
        <w:t>结束信</w:t>
      </w:r>
      <w:proofErr w:type="gramEnd"/>
      <w:r w:rsidRPr="00385065">
        <w:rPr>
          <w:rFonts w:hint="eastAsia"/>
        </w:rPr>
        <w:t>awaitTermination</w:t>
      </w:r>
    </w:p>
    <w:p w:rsidR="00AA5E67" w:rsidRPr="00AA5E67" w:rsidRDefault="00AA5E67" w:rsidP="00F81080">
      <w:pPr>
        <w:pStyle w:val="2"/>
      </w:pPr>
      <w:bookmarkStart w:id="31" w:name="_Toc492099142"/>
      <w:r w:rsidRPr="00AA5E67">
        <w:rPr>
          <w:rFonts w:hint="eastAsia"/>
        </w:rPr>
        <w:lastRenderedPageBreak/>
        <w:t>OnStart</w:t>
      </w:r>
      <w:r w:rsidRPr="00AA5E67">
        <w:rPr>
          <w:rFonts w:hint="eastAsia"/>
        </w:rPr>
        <w:t>监听事件</w:t>
      </w:r>
      <w:bookmarkEnd w:id="31"/>
    </w:p>
    <w:p w:rsidR="00AA5E67" w:rsidRPr="00AA5E67" w:rsidRDefault="00AA5E67" w:rsidP="00A1422D">
      <w:pPr>
        <w:shd w:val="clear" w:color="auto" w:fill="FFFFFF"/>
        <w:ind w:firstLineChars="250" w:firstLine="650"/>
        <w:rPr>
          <w:rFonts w:ascii="微软雅黑" w:eastAsia="微软雅黑" w:hAnsi="微软雅黑"/>
          <w:color w:val="000000"/>
          <w:sz w:val="23"/>
          <w:szCs w:val="23"/>
        </w:rPr>
      </w:pPr>
      <w:r w:rsidRPr="00385065">
        <w:rPr>
          <w:rFonts w:hint="eastAsia"/>
          <w:spacing w:val="10"/>
          <w:kern w:val="2"/>
        </w:rPr>
        <w:t>Master</w:t>
      </w:r>
      <w:r w:rsidRPr="00385065">
        <w:rPr>
          <w:rFonts w:hint="eastAsia"/>
          <w:spacing w:val="10"/>
          <w:kern w:val="2"/>
        </w:rPr>
        <w:t>的启动完成后异步执行工作如下：</w:t>
      </w:r>
      <w:r w:rsidRPr="00AA5E67">
        <w:rPr>
          <w:rFonts w:ascii="微软雅黑" w:eastAsia="微软雅黑" w:hAnsi="微软雅黑"/>
          <w:noProof/>
          <w:color w:val="000000"/>
          <w:sz w:val="23"/>
          <w:szCs w:val="23"/>
        </w:rPr>
        <w:drawing>
          <wp:inline distT="0" distB="0" distL="0" distR="0" wp14:anchorId="4B87CFC2" wp14:editId="5FF38EE0">
            <wp:extent cx="5695950" cy="4901565"/>
            <wp:effectExtent l="0" t="0" r="0" b="635"/>
            <wp:docPr id="137" name="Picture 137" descr="http://images2015.cnblogs.com/blog/806887/201704/806887-20170427102942209-21938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s2015.cnblogs.com/blog/806887/201704/806887-20170427102942209-2193823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5950" cy="4901565"/>
                    </a:xfrm>
                    <a:prstGeom prst="rect">
                      <a:avLst/>
                    </a:prstGeom>
                    <a:noFill/>
                    <a:ln>
                      <a:noFill/>
                    </a:ln>
                  </pic:spPr>
                </pic:pic>
              </a:graphicData>
            </a:graphic>
          </wp:inline>
        </w:drawing>
      </w:r>
    </w:p>
    <w:p w:rsidR="00AA5E67" w:rsidRPr="00385065" w:rsidRDefault="00AA5E67" w:rsidP="005812DB">
      <w:pPr>
        <w:pStyle w:val="a1"/>
        <w:numPr>
          <w:ilvl w:val="0"/>
          <w:numId w:val="37"/>
        </w:numPr>
      </w:pPr>
      <w:r w:rsidRPr="00385065">
        <w:rPr>
          <w:rFonts w:hint="eastAsia"/>
        </w:rPr>
        <w:t>【</w:t>
      </w:r>
      <w:r w:rsidRPr="00385065">
        <w:rPr>
          <w:rFonts w:hint="eastAsia"/>
        </w:rPr>
        <w:t>dispatcher-event-loop</w:t>
      </w:r>
      <w:r w:rsidRPr="00385065">
        <w:rPr>
          <w:rFonts w:hint="eastAsia"/>
        </w:rPr>
        <w:t>】线程扫描到</w:t>
      </w:r>
      <w:r w:rsidRPr="00385065">
        <w:rPr>
          <w:rFonts w:hint="eastAsia"/>
        </w:rPr>
        <w:t>OnStart</w:t>
      </w:r>
      <w:r w:rsidRPr="00385065">
        <w:rPr>
          <w:rFonts w:hint="eastAsia"/>
        </w:rPr>
        <w:t>指令后会启动相关</w:t>
      </w:r>
      <w:r w:rsidRPr="00385065">
        <w:rPr>
          <w:rFonts w:hint="eastAsia"/>
        </w:rPr>
        <w:t>MasterWebUI(</w:t>
      </w:r>
      <w:r w:rsidRPr="00385065">
        <w:rPr>
          <w:rFonts w:hint="eastAsia"/>
        </w:rPr>
        <w:t>默认端口</w:t>
      </w:r>
      <w:r w:rsidRPr="00385065">
        <w:rPr>
          <w:rFonts w:hint="eastAsia"/>
        </w:rPr>
        <w:t>8080</w:t>
      </w:r>
      <w:r w:rsidRPr="00385065">
        <w:rPr>
          <w:rFonts w:hint="eastAsia"/>
        </w:rPr>
        <w:t>），根据配置选择安装</w:t>
      </w:r>
      <w:r w:rsidRPr="00385065">
        <w:rPr>
          <w:rFonts w:hint="eastAsia"/>
        </w:rPr>
        <w:t>ResetServer</w:t>
      </w:r>
      <w:r w:rsidRPr="00385065">
        <w:rPr>
          <w:rFonts w:hint="eastAsia"/>
        </w:rPr>
        <w:t>（默认端口</w:t>
      </w:r>
      <w:r w:rsidRPr="00385065">
        <w:rPr>
          <w:rFonts w:hint="eastAsia"/>
        </w:rPr>
        <w:t>6066</w:t>
      </w:r>
      <w:r w:rsidRPr="00385065">
        <w:rPr>
          <w:rFonts w:hint="eastAsia"/>
        </w:rPr>
        <w:t>）</w:t>
      </w:r>
    </w:p>
    <w:p w:rsidR="00AA5E67" w:rsidRPr="00385065" w:rsidRDefault="00AA5E67" w:rsidP="005812DB">
      <w:pPr>
        <w:pStyle w:val="a1"/>
        <w:numPr>
          <w:ilvl w:val="0"/>
          <w:numId w:val="37"/>
        </w:numPr>
      </w:pPr>
      <w:r w:rsidRPr="00385065">
        <w:rPr>
          <w:rFonts w:hint="eastAsia"/>
        </w:rPr>
        <w:t>另外新起【</w:t>
      </w:r>
      <w:r w:rsidRPr="00385065">
        <w:rPr>
          <w:rFonts w:hint="eastAsia"/>
        </w:rPr>
        <w:t>master-forward-message-thread</w:t>
      </w:r>
      <w:r w:rsidRPr="00385065">
        <w:rPr>
          <w:rFonts w:hint="eastAsia"/>
        </w:rPr>
        <w:t>】线程定期进行</w:t>
      </w:r>
      <w:r w:rsidRPr="00385065">
        <w:rPr>
          <w:rFonts w:hint="eastAsia"/>
        </w:rPr>
        <w:t>worker</w:t>
      </w:r>
      <w:r w:rsidRPr="00385065">
        <w:rPr>
          <w:rFonts w:hint="eastAsia"/>
        </w:rPr>
        <w:t>心跳是否超时</w:t>
      </w:r>
    </w:p>
    <w:p w:rsidR="00AA5E67" w:rsidRPr="00385065" w:rsidRDefault="00AA5E67" w:rsidP="005812DB">
      <w:pPr>
        <w:pStyle w:val="a1"/>
        <w:numPr>
          <w:ilvl w:val="0"/>
          <w:numId w:val="37"/>
        </w:numPr>
      </w:pPr>
      <w:r w:rsidRPr="00385065">
        <w:rPr>
          <w:rFonts w:hint="eastAsia"/>
        </w:rPr>
        <w:t>如果</w:t>
      </w:r>
      <w:r w:rsidRPr="00385065">
        <w:rPr>
          <w:rFonts w:hint="eastAsia"/>
        </w:rPr>
        <w:t>Worker</w:t>
      </w:r>
      <w:r w:rsidRPr="00385065">
        <w:rPr>
          <w:rFonts w:hint="eastAsia"/>
        </w:rPr>
        <w:t>心跳检测超时，那么对</w:t>
      </w:r>
      <w:r w:rsidRPr="00385065">
        <w:rPr>
          <w:rFonts w:hint="eastAsia"/>
        </w:rPr>
        <w:t>Worker</w:t>
      </w:r>
      <w:r w:rsidRPr="00385065">
        <w:rPr>
          <w:rFonts w:hint="eastAsia"/>
        </w:rPr>
        <w:t>下的发布的所有任务所属</w:t>
      </w:r>
      <w:r w:rsidRPr="00385065">
        <w:rPr>
          <w:rFonts w:hint="eastAsia"/>
        </w:rPr>
        <w:t>Driver</w:t>
      </w:r>
      <w:r w:rsidRPr="00385065">
        <w:rPr>
          <w:rFonts w:hint="eastAsia"/>
        </w:rPr>
        <w:t>进行</w:t>
      </w:r>
      <w:r w:rsidRPr="00385065">
        <w:rPr>
          <w:rFonts w:hint="eastAsia"/>
        </w:rPr>
        <w:t>ExecutorUpdated</w:t>
      </w:r>
      <w:r w:rsidRPr="00385065">
        <w:rPr>
          <w:rFonts w:hint="eastAsia"/>
        </w:rPr>
        <w:t>发送，同时自己在重新</w:t>
      </w:r>
      <w:r w:rsidRPr="00385065">
        <w:rPr>
          <w:rFonts w:hint="eastAsia"/>
        </w:rPr>
        <w:t>LaunchDriver</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color w:val="000000"/>
          <w:sz w:val="23"/>
          <w:szCs w:val="23"/>
        </w:rPr>
        <w:t> </w:t>
      </w:r>
    </w:p>
    <w:p w:rsidR="00AA5E67" w:rsidRPr="00F81080" w:rsidRDefault="00AA5E67" w:rsidP="00F81080">
      <w:pPr>
        <w:pStyle w:val="2"/>
      </w:pPr>
      <w:bookmarkStart w:id="32" w:name="_Toc492099143"/>
      <w:r w:rsidRPr="00AA5E67">
        <w:rPr>
          <w:rFonts w:hint="eastAsia"/>
        </w:rPr>
        <w:t>RpcMessage</w:t>
      </w:r>
      <w:r w:rsidRPr="00AA5E67">
        <w:rPr>
          <w:rFonts w:hint="eastAsia"/>
        </w:rPr>
        <w:t>处理</w:t>
      </w:r>
      <w:r w:rsidRPr="00AA5E67">
        <w:rPr>
          <w:rFonts w:hint="eastAsia"/>
        </w:rPr>
        <w:t>(receiveAndReply)</w:t>
      </w:r>
      <w:bookmarkEnd w:id="32"/>
    </w:p>
    <w:tbl>
      <w:tblPr>
        <w:tblStyle w:val="1-5"/>
        <w:tblW w:w="8965" w:type="dxa"/>
        <w:tblLook w:val="04A0" w:firstRow="1" w:lastRow="0" w:firstColumn="1" w:lastColumn="0" w:noHBand="0" w:noVBand="1"/>
      </w:tblPr>
      <w:tblGrid>
        <w:gridCol w:w="2660"/>
        <w:gridCol w:w="2473"/>
        <w:gridCol w:w="1179"/>
        <w:gridCol w:w="2653"/>
      </w:tblGrid>
      <w:tr w:rsidR="00F81080" w:rsidRPr="00F81080" w:rsidTr="00A142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center"/>
            </w:pPr>
            <w:r w:rsidRPr="00385065">
              <w:rPr>
                <w:rFonts w:hint="eastAsia"/>
              </w:rPr>
              <w:t>消息实例</w:t>
            </w:r>
          </w:p>
        </w:tc>
        <w:tc>
          <w:tcPr>
            <w:tcW w:w="2473"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发起方</w:t>
            </w:r>
          </w:p>
        </w:tc>
        <w:tc>
          <w:tcPr>
            <w:tcW w:w="1179"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接收方</w:t>
            </w:r>
          </w:p>
        </w:tc>
        <w:tc>
          <w:tcPr>
            <w:tcW w:w="2653"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说明</w:t>
            </w: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lastRenderedPageBreak/>
              <w:t>RequestSubmitDriver</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提交驱动程序</w:t>
            </w: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RequestKillDriver</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RequestDriverStatus</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RequestMasterState</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MasterWebUI</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BoundPortsRequest</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RequestExecutors</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KillExecutors  </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bl>
    <w:p w:rsidR="00AA5E67" w:rsidRPr="00385065" w:rsidRDefault="00AA5E67" w:rsidP="00385065">
      <w:pPr>
        <w:pStyle w:val="a1"/>
      </w:pPr>
      <w:r w:rsidRPr="00385065">
        <w:rPr>
          <w:rFonts w:hint="eastAsia"/>
        </w:rPr>
        <w:t> </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b/>
          <w:bCs/>
          <w:color w:val="000000"/>
          <w:sz w:val="23"/>
          <w:szCs w:val="23"/>
        </w:rPr>
        <w:t>五、OneWayMessage处理(receive)</w:t>
      </w:r>
    </w:p>
    <w:tbl>
      <w:tblPr>
        <w:tblStyle w:val="1-1"/>
        <w:tblW w:w="9162" w:type="dxa"/>
        <w:tblLook w:val="04A0" w:firstRow="1" w:lastRow="0" w:firstColumn="1" w:lastColumn="0" w:noHBand="0" w:noVBand="1"/>
      </w:tblPr>
      <w:tblGrid>
        <w:gridCol w:w="3803"/>
        <w:gridCol w:w="2780"/>
        <w:gridCol w:w="1179"/>
        <w:gridCol w:w="1400"/>
      </w:tblGrid>
      <w:tr w:rsidR="00F81080" w:rsidRPr="00AA5E67" w:rsidTr="00A142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center"/>
            </w:pPr>
            <w:r w:rsidRPr="00385065">
              <w:rPr>
                <w:rFonts w:hint="eastAsia"/>
              </w:rPr>
              <w:t>消息实例</w:t>
            </w:r>
          </w:p>
        </w:tc>
        <w:tc>
          <w:tcPr>
            <w:tcW w:w="2780"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发起方</w:t>
            </w:r>
          </w:p>
        </w:tc>
        <w:tc>
          <w:tcPr>
            <w:tcW w:w="1179"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接收方</w:t>
            </w:r>
          </w:p>
        </w:tc>
        <w:tc>
          <w:tcPr>
            <w:tcW w:w="1400"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说明</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ElectedLeader</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CompleteRecovery</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RevokedLeadership</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RegisterWorker</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RegisterApplication</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UnregisterApplication</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ExecutorStateChanged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Worker/ExecutorRunner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DriverStateChanged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DriverRunner/Master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Heartbeat</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MasterChangeAcknowledged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WorkerSchedulerStateResponse</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WorkerLatestState</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CheckForWorkerTimeOut</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bl>
    <w:p w:rsidR="00AA5E67" w:rsidRPr="00385065" w:rsidRDefault="00AA5E67" w:rsidP="00A1422D">
      <w:pPr>
        <w:pStyle w:val="a1"/>
        <w:ind w:firstLine="0"/>
      </w:pPr>
    </w:p>
    <w:p w:rsidR="00AA5E67" w:rsidRPr="00AA5E67" w:rsidRDefault="00AA5E67" w:rsidP="00F81080">
      <w:pPr>
        <w:pStyle w:val="2"/>
      </w:pPr>
      <w:bookmarkStart w:id="33" w:name="_Toc492099144"/>
      <w:r w:rsidRPr="00AA5E67">
        <w:rPr>
          <w:rFonts w:hint="eastAsia"/>
        </w:rPr>
        <w:t>Master</w:t>
      </w:r>
      <w:r w:rsidRPr="00AA5E67">
        <w:rPr>
          <w:rFonts w:hint="eastAsia"/>
        </w:rPr>
        <w:t>对</w:t>
      </w:r>
      <w:r w:rsidRPr="00AA5E67">
        <w:rPr>
          <w:rFonts w:hint="eastAsia"/>
        </w:rPr>
        <w:t>RpcMessage/OneWayMessage</w:t>
      </w:r>
      <w:r w:rsidR="00F81080">
        <w:rPr>
          <w:rFonts w:hint="eastAsia"/>
        </w:rPr>
        <w:t>处理逻辑</w:t>
      </w:r>
      <w:bookmarkEnd w:id="33"/>
    </w:p>
    <w:p w:rsidR="00AA5E67" w:rsidRPr="00385065" w:rsidRDefault="00AA5E67" w:rsidP="00385065">
      <w:pPr>
        <w:pStyle w:val="a1"/>
      </w:pPr>
      <w:r w:rsidRPr="00AA5E67">
        <w:rPr>
          <w:rFonts w:ascii="微软雅黑" w:eastAsia="微软雅黑" w:hAnsi="微软雅黑" w:hint="eastAsia"/>
          <w:b/>
          <w:bCs/>
          <w:color w:val="000000"/>
          <w:sz w:val="23"/>
          <w:szCs w:val="23"/>
        </w:rPr>
        <w:t>   </w:t>
      </w:r>
      <w:r w:rsidRPr="00385065">
        <w:rPr>
          <w:rFonts w:hint="eastAsia"/>
        </w:rPr>
        <w:t>  </w:t>
      </w:r>
      <w:r w:rsidR="00F81080" w:rsidRPr="00385065">
        <w:rPr>
          <w:rFonts w:hint="eastAsia"/>
        </w:rPr>
        <w:t xml:space="preserve"> </w:t>
      </w:r>
      <w:r w:rsidRPr="00385065">
        <w:rPr>
          <w:rFonts w:hint="eastAsia"/>
        </w:rPr>
        <w:t>这部分对整体</w:t>
      </w:r>
      <w:r w:rsidRPr="00385065">
        <w:rPr>
          <w:rFonts w:hint="eastAsia"/>
        </w:rPr>
        <w:t>Master</w:t>
      </w:r>
      <w:r w:rsidRPr="00385065">
        <w:rPr>
          <w:rFonts w:hint="eastAsia"/>
        </w:rPr>
        <w:t>理解作用不是很大</w:t>
      </w:r>
      <w:proofErr w:type="gramStart"/>
      <w:r w:rsidRPr="00385065">
        <w:rPr>
          <w:rFonts w:hint="eastAsia"/>
        </w:rPr>
        <w:t>且理解</w:t>
      </w:r>
      <w:proofErr w:type="gramEnd"/>
      <w:r w:rsidRPr="00385065">
        <w:rPr>
          <w:rFonts w:hint="eastAsia"/>
        </w:rPr>
        <w:t>比较抽象，可以先读后续内容，回头再</w:t>
      </w:r>
      <w:proofErr w:type="gramStart"/>
      <w:r w:rsidRPr="00385065">
        <w:rPr>
          <w:rFonts w:hint="eastAsia"/>
        </w:rPr>
        <w:t>考虑看</w:t>
      </w:r>
      <w:proofErr w:type="gramEnd"/>
      <w:r w:rsidRPr="00385065">
        <w:rPr>
          <w:rFonts w:hint="eastAsia"/>
        </w:rPr>
        <w:t>这部分内容，或者不读</w:t>
      </w:r>
    </w:p>
    <w:p w:rsidR="00AA5E67" w:rsidRPr="00AA5E67" w:rsidRDefault="00AA5E67" w:rsidP="00F81080">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lastRenderedPageBreak/>
        <w:drawing>
          <wp:inline distT="0" distB="0" distL="0" distR="0" wp14:anchorId="343A2370" wp14:editId="1BBC850C">
            <wp:extent cx="5601182" cy="8388985"/>
            <wp:effectExtent l="0" t="0" r="12700" b="0"/>
            <wp:docPr id="136" name="Picture 136" descr="http://images2015.cnblogs.com/blog/806887/201704/806887-20170427103038006-144925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806887/201704/806887-20170427103038006-144925874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5857" cy="8410964"/>
                    </a:xfrm>
                    <a:prstGeom prst="rect">
                      <a:avLst/>
                    </a:prstGeom>
                    <a:noFill/>
                    <a:ln>
                      <a:noFill/>
                    </a:ln>
                  </pic:spPr>
                </pic:pic>
              </a:graphicData>
            </a:graphic>
          </wp:inline>
        </w:drawing>
      </w:r>
    </w:p>
    <w:p w:rsidR="00A838B5" w:rsidRDefault="00AA5E67" w:rsidP="00AA5E67">
      <w:pPr>
        <w:pStyle w:val="1"/>
      </w:pPr>
      <w:bookmarkStart w:id="34" w:name="_Toc492099145"/>
      <w:r>
        <w:rPr>
          <w:rFonts w:hint="eastAsia"/>
        </w:rPr>
        <w:lastRenderedPageBreak/>
        <w:t>Work</w:t>
      </w:r>
      <w:r>
        <w:rPr>
          <w:rFonts w:hint="eastAsia"/>
        </w:rPr>
        <w:t>节点启动</w:t>
      </w:r>
      <w:bookmarkEnd w:id="34"/>
    </w:p>
    <w:p w:rsidR="00AA5E67" w:rsidRPr="00A1422D" w:rsidRDefault="00AA5E67" w:rsidP="00A1422D">
      <w:pPr>
        <w:pStyle w:val="a1"/>
        <w:ind w:firstLineChars="200" w:firstLine="520"/>
      </w:pPr>
      <w:r w:rsidRPr="00385065">
        <w:rPr>
          <w:rFonts w:hint="eastAsia"/>
        </w:rPr>
        <w:t>Worker</w:t>
      </w:r>
      <w:r w:rsidRPr="00385065">
        <w:rPr>
          <w:rFonts w:hint="eastAsia"/>
        </w:rPr>
        <w:t>作为</w:t>
      </w:r>
      <w:r w:rsidRPr="00385065">
        <w:rPr>
          <w:rFonts w:hint="eastAsia"/>
        </w:rPr>
        <w:t>Endpoint</w:t>
      </w:r>
      <w:r w:rsidRPr="00385065">
        <w:rPr>
          <w:rFonts w:hint="eastAsia"/>
        </w:rPr>
        <w:t>的具体实例，下面我们介绍一下</w:t>
      </w:r>
      <w:r w:rsidRPr="00385065">
        <w:rPr>
          <w:rFonts w:hint="eastAsia"/>
        </w:rPr>
        <w:t>Worker</w:t>
      </w:r>
      <w:r w:rsidRPr="00385065">
        <w:rPr>
          <w:rFonts w:hint="eastAsia"/>
        </w:rPr>
        <w:t>启动以及</w:t>
      </w:r>
      <w:r w:rsidRPr="00385065">
        <w:rPr>
          <w:rFonts w:hint="eastAsia"/>
        </w:rPr>
        <w:t>OnStart</w:t>
      </w:r>
      <w:r w:rsidRPr="00385065">
        <w:rPr>
          <w:rFonts w:hint="eastAsia"/>
        </w:rPr>
        <w:t>指令后的额外工作</w:t>
      </w:r>
    </w:p>
    <w:p w:rsidR="00AA5E67" w:rsidRPr="00AA5E67" w:rsidRDefault="00AA5E67" w:rsidP="00F81080">
      <w:pPr>
        <w:pStyle w:val="2"/>
      </w:pPr>
      <w:bookmarkStart w:id="35" w:name="_Toc492099146"/>
      <w:r w:rsidRPr="00AA5E67">
        <w:rPr>
          <w:rFonts w:hint="eastAsia"/>
        </w:rPr>
        <w:t>脚本概览</w:t>
      </w:r>
      <w:bookmarkEnd w:id="35"/>
    </w:p>
    <w:p w:rsidR="00AA5E67" w:rsidRPr="00385065" w:rsidRDefault="00AA5E67" w:rsidP="00775B3F">
      <w:pPr>
        <w:pStyle w:val="a1"/>
        <w:ind w:firstLineChars="211" w:firstLine="549"/>
      </w:pPr>
      <w:r w:rsidRPr="00385065">
        <w:rPr>
          <w:rFonts w:hint="eastAsia"/>
        </w:rPr>
        <w:t>下面是一个举例：</w:t>
      </w:r>
    </w:p>
    <w:tbl>
      <w:tblPr>
        <w:tblStyle w:val="afd"/>
        <w:tblW w:w="0" w:type="auto"/>
        <w:tblLook w:val="04A0" w:firstRow="1" w:lastRow="0" w:firstColumn="1" w:lastColumn="0" w:noHBand="0" w:noVBand="1"/>
      </w:tblPr>
      <w:tblGrid>
        <w:gridCol w:w="8777"/>
      </w:tblGrid>
      <w:tr w:rsidR="00775B3F" w:rsidTr="00775B3F">
        <w:tc>
          <w:tcPr>
            <w:tcW w:w="8777" w:type="dxa"/>
          </w:tcPr>
          <w:p w:rsidR="00775B3F" w:rsidRPr="00775B3F" w:rsidRDefault="00775B3F" w:rsidP="00775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75B3F">
              <w:rPr>
                <w:rFonts w:ascii="宋体" w:hAnsi="宋体" w:cs="宋体" w:hint="eastAsia"/>
                <w:color w:val="000000"/>
                <w:sz w:val="18"/>
                <w:szCs w:val="18"/>
              </w:rPr>
              <w:t>/opt/jdk1</w:t>
            </w:r>
            <w:r w:rsidRPr="00775B3F">
              <w:rPr>
                <w:rFonts w:ascii="宋体" w:hAnsi="宋体" w:cs="宋体" w:hint="eastAsia"/>
                <w:color w:val="0000FF"/>
                <w:sz w:val="18"/>
                <w:szCs w:val="18"/>
              </w:rPr>
              <w:t>.7.0_79</w:t>
            </w:r>
            <w:r w:rsidRPr="00775B3F">
              <w:rPr>
                <w:rFonts w:ascii="宋体" w:hAnsi="宋体" w:cs="宋体" w:hint="eastAsia"/>
                <w:color w:val="000000"/>
                <w:sz w:val="18"/>
                <w:szCs w:val="18"/>
              </w:rPr>
              <w:t>/bin/java</w:t>
            </w:r>
            <w:r w:rsidRPr="00775B3F">
              <w:rPr>
                <w:rFonts w:ascii="宋体" w:hAnsi="宋体" w:cs="宋体" w:hint="eastAsia"/>
                <w:color w:val="000000"/>
                <w:sz w:val="18"/>
                <w:szCs w:val="18"/>
              </w:rPr>
              <w:br/>
              <w:t>-cp /opt/spark-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/conf/:/opt/spark-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/jars</w:t>
            </w:r>
            <w:r w:rsidRPr="00775B3F">
              <w:rPr>
                <w:rFonts w:ascii="宋体" w:hAnsi="宋体" w:cs="宋体" w:hint="eastAsia"/>
                <w:i/>
                <w:iCs/>
                <w:color w:val="808080"/>
                <w:sz w:val="18"/>
                <w:szCs w:val="18"/>
              </w:rPr>
              <w:t>/*:/opt/hadoop-2.6.4/etc/hadoop/</w:t>
            </w:r>
            <w:r w:rsidRPr="00775B3F">
              <w:rPr>
                <w:rFonts w:ascii="宋体" w:hAnsi="宋体" w:cs="宋体" w:hint="eastAsia"/>
                <w:i/>
                <w:iCs/>
                <w:color w:val="808080"/>
                <w:sz w:val="18"/>
                <w:szCs w:val="18"/>
              </w:rPr>
              <w:br/>
              <w:t>-Xmx1g</w:t>
            </w:r>
            <w:r w:rsidRPr="00775B3F">
              <w:rPr>
                <w:rFonts w:ascii="宋体" w:hAnsi="宋体" w:cs="宋体" w:hint="eastAsia"/>
                <w:i/>
                <w:iCs/>
                <w:color w:val="808080"/>
                <w:sz w:val="18"/>
                <w:szCs w:val="18"/>
              </w:rPr>
              <w:br/>
              <w:t>-XX:MaxPermSize=256m</w:t>
            </w:r>
            <w:r w:rsidRPr="00775B3F">
              <w:rPr>
                <w:rFonts w:ascii="宋体" w:hAnsi="宋体" w:cs="宋体" w:hint="eastAsia"/>
                <w:i/>
                <w:iCs/>
                <w:color w:val="808080"/>
                <w:sz w:val="18"/>
                <w:szCs w:val="18"/>
              </w:rPr>
              <w:br/>
              <w:t>org.apache.spark.deploy.worker.Worker</w:t>
            </w:r>
            <w:r w:rsidRPr="00775B3F">
              <w:rPr>
                <w:rFonts w:ascii="宋体" w:hAnsi="宋体" w:cs="宋体" w:hint="eastAsia"/>
                <w:i/>
                <w:iCs/>
                <w:color w:val="808080"/>
                <w:sz w:val="18"/>
                <w:szCs w:val="18"/>
              </w:rPr>
              <w:br/>
              <w:t>--webui-port 8081</w:t>
            </w:r>
            <w:r w:rsidRPr="00775B3F">
              <w:rPr>
                <w:rFonts w:ascii="宋体" w:hAnsi="宋体" w:cs="宋体" w:hint="eastAsia"/>
                <w:i/>
                <w:iCs/>
                <w:color w:val="808080"/>
                <w:sz w:val="18"/>
                <w:szCs w:val="18"/>
              </w:rPr>
              <w:br/>
              <w:t>spark://master01:7077</w:t>
            </w:r>
          </w:p>
        </w:tc>
      </w:tr>
    </w:tbl>
    <w:p w:rsidR="00AA5E67" w:rsidRPr="00AA5E67" w:rsidRDefault="00AA5E67" w:rsidP="00AA5E67">
      <w:pPr>
        <w:shd w:val="clear" w:color="auto" w:fill="FFFFFF"/>
        <w:rPr>
          <w:rFonts w:ascii="微软雅黑" w:eastAsia="微软雅黑" w:hAnsi="微软雅黑"/>
          <w:color w:val="000000"/>
          <w:sz w:val="23"/>
          <w:szCs w:val="23"/>
        </w:rPr>
      </w:pPr>
    </w:p>
    <w:p w:rsidR="00AA5E67" w:rsidRPr="00AA5E67" w:rsidRDefault="00AA5E67" w:rsidP="00F81080">
      <w:pPr>
        <w:pStyle w:val="2"/>
      </w:pPr>
      <w:bookmarkStart w:id="36" w:name="_Toc492099147"/>
      <w:r w:rsidRPr="00AA5E67">
        <w:rPr>
          <w:rFonts w:hint="eastAsia"/>
        </w:rPr>
        <w:t>启动流程</w:t>
      </w:r>
      <w:bookmarkEnd w:id="36"/>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color w:val="000000"/>
          <w:sz w:val="23"/>
          <w:szCs w:val="23"/>
        </w:rPr>
        <w:t>   </w:t>
      </w:r>
      <w:r w:rsidRPr="00385065">
        <w:rPr>
          <w:rFonts w:hint="eastAsia"/>
          <w:spacing w:val="10"/>
          <w:kern w:val="2"/>
        </w:rPr>
        <w:t xml:space="preserve">  Worker</w:t>
      </w:r>
      <w:r w:rsidRPr="00385065">
        <w:rPr>
          <w:rFonts w:hint="eastAsia"/>
          <w:spacing w:val="10"/>
          <w:kern w:val="2"/>
        </w:rPr>
        <w:t>的启动流程如下：</w:t>
      </w:r>
      <w:r w:rsidRPr="00AA5E67">
        <w:rPr>
          <w:rFonts w:ascii="微软雅黑" w:eastAsia="微软雅黑" w:hAnsi="微软雅黑"/>
          <w:noProof/>
          <w:color w:val="000000"/>
          <w:sz w:val="23"/>
          <w:szCs w:val="23"/>
        </w:rPr>
        <w:drawing>
          <wp:inline distT="0" distB="0" distL="0" distR="0" wp14:anchorId="4D3E1FB1" wp14:editId="66FBE328">
            <wp:extent cx="5601182" cy="3455282"/>
            <wp:effectExtent l="0" t="0" r="12700" b="0"/>
            <wp:docPr id="142" name="Picture 142" descr="http://images2015.cnblogs.com/blog/806887/201705/806887-20170502104000539-142552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2015.cnblogs.com/blog/806887/201705/806887-20170502104000539-14255239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893" cy="3460039"/>
                    </a:xfrm>
                    <a:prstGeom prst="rect">
                      <a:avLst/>
                    </a:prstGeom>
                    <a:noFill/>
                    <a:ln>
                      <a:noFill/>
                    </a:ln>
                  </pic:spPr>
                </pic:pic>
              </a:graphicData>
            </a:graphic>
          </wp:inline>
        </w:drawing>
      </w:r>
    </w:p>
    <w:p w:rsidR="00AA5E67" w:rsidRPr="00385065" w:rsidRDefault="00AA5E67" w:rsidP="005812DB">
      <w:pPr>
        <w:pStyle w:val="a1"/>
        <w:numPr>
          <w:ilvl w:val="0"/>
          <w:numId w:val="38"/>
        </w:numPr>
        <w:jc w:val="left"/>
      </w:pPr>
      <w:r w:rsidRPr="00385065">
        <w:rPr>
          <w:rFonts w:hint="eastAsia"/>
        </w:rPr>
        <w:t>SparkConf</w:t>
      </w:r>
      <w:r w:rsidRPr="00385065">
        <w:rPr>
          <w:rFonts w:hint="eastAsia"/>
        </w:rPr>
        <w:t>：加载</w:t>
      </w:r>
      <w:r w:rsidRPr="00385065">
        <w:rPr>
          <w:rFonts w:hint="eastAsia"/>
        </w:rPr>
        <w:t>key</w:t>
      </w:r>
      <w:r w:rsidRPr="00385065">
        <w:rPr>
          <w:rFonts w:hint="eastAsia"/>
        </w:rPr>
        <w:t>以</w:t>
      </w:r>
      <w:r w:rsidRPr="00385065">
        <w:rPr>
          <w:rFonts w:hint="eastAsia"/>
        </w:rPr>
        <w:t>spark.</w:t>
      </w:r>
      <w:r w:rsidRPr="00385065">
        <w:rPr>
          <w:rFonts w:hint="eastAsia"/>
        </w:rPr>
        <w:t>开头的系统属性</w:t>
      </w:r>
      <w:r w:rsidRPr="00385065">
        <w:rPr>
          <w:rFonts w:hint="eastAsia"/>
        </w:rPr>
        <w:lastRenderedPageBreak/>
        <w:t>（</w:t>
      </w:r>
      <w:r w:rsidRPr="00385065">
        <w:rPr>
          <w:rFonts w:hint="eastAsia"/>
        </w:rPr>
        <w:t>Utils.getSystemProperties</w:t>
      </w:r>
      <w:r w:rsidRPr="00385065">
        <w:rPr>
          <w:rFonts w:hint="eastAsia"/>
        </w:rPr>
        <w:t>）</w:t>
      </w:r>
    </w:p>
    <w:p w:rsidR="00AA5E67" w:rsidRPr="00385065" w:rsidRDefault="00AA5E67" w:rsidP="005812DB">
      <w:pPr>
        <w:pStyle w:val="a1"/>
        <w:numPr>
          <w:ilvl w:val="0"/>
          <w:numId w:val="38"/>
        </w:numPr>
      </w:pPr>
      <w:r w:rsidRPr="00385065">
        <w:rPr>
          <w:rFonts w:hint="eastAsia"/>
        </w:rPr>
        <w:t>WorkerArguments</w:t>
      </w:r>
      <w:r w:rsidRPr="00385065">
        <w:rPr>
          <w:rFonts w:hint="eastAsia"/>
        </w:rPr>
        <w:t>：</w:t>
      </w:r>
    </w:p>
    <w:p w:rsidR="00AA5E67" w:rsidRPr="00385065" w:rsidRDefault="00AA5E67" w:rsidP="005812DB">
      <w:pPr>
        <w:pStyle w:val="a1"/>
        <w:numPr>
          <w:ilvl w:val="1"/>
          <w:numId w:val="38"/>
        </w:numPr>
      </w:pPr>
      <w:r w:rsidRPr="00385065">
        <w:rPr>
          <w:rFonts w:hint="eastAsia"/>
        </w:rPr>
        <w:t>解析</w:t>
      </w:r>
      <w:r w:rsidRPr="00385065">
        <w:rPr>
          <w:rFonts w:hint="eastAsia"/>
        </w:rPr>
        <w:t>Master</w:t>
      </w:r>
      <w:r w:rsidRPr="00385065">
        <w:rPr>
          <w:rFonts w:hint="eastAsia"/>
        </w:rPr>
        <w:t>启动的参数（</w:t>
      </w:r>
      <w:r w:rsidRPr="00385065">
        <w:rPr>
          <w:rFonts w:hint="eastAsia"/>
        </w:rPr>
        <w:t>--ip -i --host -h --port -p --cores -c --memory -m --work-dir --webui-port  --properties-file</w:t>
      </w:r>
      <w:r w:rsidRPr="00385065">
        <w:rPr>
          <w:rFonts w:hint="eastAsia"/>
        </w:rPr>
        <w:t>）</w:t>
      </w:r>
    </w:p>
    <w:p w:rsidR="00AA5E67" w:rsidRPr="00385065" w:rsidRDefault="00AA5E67" w:rsidP="005812DB">
      <w:pPr>
        <w:pStyle w:val="a1"/>
        <w:numPr>
          <w:ilvl w:val="1"/>
          <w:numId w:val="38"/>
        </w:numPr>
      </w:pPr>
      <w:r w:rsidRPr="00385065">
        <w:rPr>
          <w:rFonts w:hint="eastAsia"/>
        </w:rPr>
        <w:t>将</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）中</w:t>
      </w:r>
      <w:r w:rsidRPr="00385065">
        <w:rPr>
          <w:rFonts w:hint="eastAsia"/>
        </w:rPr>
        <w:t>spark.</w:t>
      </w:r>
      <w:r w:rsidRPr="00385065">
        <w:rPr>
          <w:rFonts w:hint="eastAsia"/>
        </w:rPr>
        <w:t>开头的配置存入</w:t>
      </w:r>
      <w:r w:rsidRPr="00385065">
        <w:rPr>
          <w:rFonts w:hint="eastAsia"/>
        </w:rPr>
        <w:t>SparkConf</w:t>
      </w:r>
    </w:p>
    <w:p w:rsidR="00AA5E67" w:rsidRPr="00385065" w:rsidRDefault="00AA5E67" w:rsidP="005812DB">
      <w:pPr>
        <w:pStyle w:val="a1"/>
        <w:numPr>
          <w:ilvl w:val="1"/>
          <w:numId w:val="38"/>
        </w:numPr>
      </w:pPr>
      <w:r w:rsidRPr="00385065">
        <w:rPr>
          <w:rFonts w:hint="eastAsia"/>
        </w:rPr>
        <w:t>在没有配置情况下，</w:t>
      </w:r>
      <w:r w:rsidRPr="00385065">
        <w:rPr>
          <w:rFonts w:hint="eastAsia"/>
        </w:rPr>
        <w:t>cores</w:t>
      </w:r>
      <w:r w:rsidRPr="00385065">
        <w:rPr>
          <w:rFonts w:hint="eastAsia"/>
        </w:rPr>
        <w:t>默认为服务器</w:t>
      </w:r>
      <w:r w:rsidRPr="00385065">
        <w:rPr>
          <w:rFonts w:hint="eastAsia"/>
        </w:rPr>
        <w:t>CPU</w:t>
      </w:r>
      <w:r w:rsidRPr="00385065">
        <w:rPr>
          <w:rFonts w:hint="eastAsia"/>
        </w:rPr>
        <w:t>核数</w:t>
      </w:r>
    </w:p>
    <w:p w:rsidR="00AA5E67" w:rsidRPr="00385065" w:rsidRDefault="00AA5E67" w:rsidP="005812DB">
      <w:pPr>
        <w:pStyle w:val="a1"/>
        <w:numPr>
          <w:ilvl w:val="1"/>
          <w:numId w:val="38"/>
        </w:numPr>
      </w:pPr>
      <w:r w:rsidRPr="00385065">
        <w:rPr>
          <w:rFonts w:hint="eastAsia"/>
        </w:rPr>
        <w:t>在没有配置情况下，</w:t>
      </w:r>
      <w:r w:rsidRPr="00385065">
        <w:rPr>
          <w:rFonts w:hint="eastAsia"/>
        </w:rPr>
        <w:t>memory</w:t>
      </w:r>
      <w:r w:rsidRPr="00385065">
        <w:rPr>
          <w:rFonts w:hint="eastAsia"/>
        </w:rPr>
        <w:t>默认为服务器内存减</w:t>
      </w:r>
      <w:r w:rsidRPr="00385065">
        <w:rPr>
          <w:rFonts w:hint="eastAsia"/>
        </w:rPr>
        <w:t>1G</w:t>
      </w:r>
      <w:r w:rsidRPr="00385065">
        <w:rPr>
          <w:rFonts w:hint="eastAsia"/>
        </w:rPr>
        <w:t>，如果低于</w:t>
      </w:r>
      <w:r w:rsidRPr="00385065">
        <w:rPr>
          <w:rFonts w:hint="eastAsia"/>
        </w:rPr>
        <w:t>1G</w:t>
      </w:r>
      <w:r w:rsidRPr="00385065">
        <w:rPr>
          <w:rFonts w:hint="eastAsia"/>
        </w:rPr>
        <w:t>取</w:t>
      </w:r>
      <w:r w:rsidRPr="00385065">
        <w:rPr>
          <w:rFonts w:hint="eastAsia"/>
        </w:rPr>
        <w:t>1G</w:t>
      </w:r>
    </w:p>
    <w:p w:rsidR="00AA5E67" w:rsidRPr="00385065" w:rsidRDefault="00AA5E67" w:rsidP="005812DB">
      <w:pPr>
        <w:pStyle w:val="a1"/>
        <w:numPr>
          <w:ilvl w:val="1"/>
          <w:numId w:val="38"/>
        </w:numPr>
      </w:pPr>
      <w:r w:rsidRPr="00385065">
        <w:rPr>
          <w:rFonts w:hint="eastAsia"/>
        </w:rPr>
        <w:t>webUiPort</w:t>
      </w:r>
      <w:r w:rsidRPr="00385065">
        <w:rPr>
          <w:rFonts w:hint="eastAsia"/>
        </w:rPr>
        <w:t>默认为</w:t>
      </w:r>
      <w:r w:rsidRPr="00385065">
        <w:rPr>
          <w:rFonts w:hint="eastAsia"/>
        </w:rPr>
        <w:t>8081</w:t>
      </w:r>
    </w:p>
    <w:p w:rsidR="00AA5E67" w:rsidRPr="00385065" w:rsidRDefault="00AA5E67" w:rsidP="005812DB">
      <w:pPr>
        <w:pStyle w:val="a1"/>
        <w:numPr>
          <w:ilvl w:val="0"/>
          <w:numId w:val="38"/>
        </w:numPr>
      </w:pPr>
      <w:r w:rsidRPr="00385065">
        <w:rPr>
          <w:rFonts w:hint="eastAsia"/>
        </w:rPr>
        <w:t>NettyRpcEnv</w:t>
      </w:r>
      <w:r w:rsidRPr="00385065">
        <w:rPr>
          <w:rFonts w:hint="eastAsia"/>
        </w:rPr>
        <w:t>中的内部处理遵循</w:t>
      </w:r>
      <w:r w:rsidRPr="00385065">
        <w:rPr>
          <w:rFonts w:hint="eastAsia"/>
        </w:rPr>
        <w:t>RpcEndpoint</w:t>
      </w:r>
      <w:r w:rsidRPr="00385065">
        <w:rPr>
          <w:rFonts w:hint="eastAsia"/>
        </w:rPr>
        <w:t>统一处理，这里不再赘述</w:t>
      </w:r>
    </w:p>
    <w:p w:rsidR="00AA5E67" w:rsidRPr="00775B3F" w:rsidRDefault="00AA5E67" w:rsidP="005812DB">
      <w:pPr>
        <w:pStyle w:val="a1"/>
        <w:numPr>
          <w:ilvl w:val="0"/>
          <w:numId w:val="38"/>
        </w:numPr>
      </w:pPr>
      <w:r w:rsidRPr="00385065">
        <w:rPr>
          <w:rFonts w:hint="eastAsia"/>
        </w:rPr>
        <w:t>最终守护进程会一直存在等待</w:t>
      </w:r>
      <w:proofErr w:type="gramStart"/>
      <w:r w:rsidRPr="00385065">
        <w:rPr>
          <w:rFonts w:hint="eastAsia"/>
        </w:rPr>
        <w:t>结束信</w:t>
      </w:r>
      <w:proofErr w:type="gramEnd"/>
      <w:r w:rsidRPr="00385065">
        <w:rPr>
          <w:rFonts w:hint="eastAsia"/>
        </w:rPr>
        <w:t>awaitTermination</w:t>
      </w:r>
    </w:p>
    <w:p w:rsidR="00AA5E67" w:rsidRPr="00AA5E67" w:rsidRDefault="00AA5E67" w:rsidP="00F81080">
      <w:pPr>
        <w:pStyle w:val="2"/>
      </w:pPr>
      <w:bookmarkStart w:id="37" w:name="_Toc492099148"/>
      <w:r w:rsidRPr="00AA5E67">
        <w:rPr>
          <w:rFonts w:hint="eastAsia"/>
        </w:rPr>
        <w:t>OnStart</w:t>
      </w:r>
      <w:r w:rsidRPr="00AA5E67">
        <w:rPr>
          <w:rFonts w:hint="eastAsia"/>
        </w:rPr>
        <w:t>监听事件</w:t>
      </w:r>
      <w:bookmarkEnd w:id="37"/>
    </w:p>
    <w:p w:rsidR="00F81080" w:rsidRPr="00385065" w:rsidRDefault="00AA5E67" w:rsidP="00775B3F">
      <w:pPr>
        <w:pStyle w:val="a1"/>
        <w:ind w:firstLineChars="200" w:firstLine="520"/>
      </w:pPr>
      <w:r w:rsidRPr="00385065">
        <w:rPr>
          <w:rFonts w:hint="eastAsia"/>
        </w:rPr>
        <w:t>Worker</w:t>
      </w:r>
      <w:r w:rsidRPr="00385065">
        <w:rPr>
          <w:rFonts w:hint="eastAsia"/>
        </w:rPr>
        <w:t>的启动完成后异步执行工作如下</w:t>
      </w:r>
    </w:p>
    <w:p w:rsidR="00AA5E67" w:rsidRPr="00AA5E67" w:rsidRDefault="00AA5E67" w:rsidP="00F81080">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lastRenderedPageBreak/>
        <w:drawing>
          <wp:inline distT="0" distB="0" distL="0" distR="0" wp14:anchorId="635298A6" wp14:editId="4D7477B1">
            <wp:extent cx="5561194" cy="8425226"/>
            <wp:effectExtent l="0" t="0" r="1905" b="7620"/>
            <wp:docPr id="141" name="Picture 141" descr="http://images2015.cnblogs.com/blog/806887/201705/806887-20170502104020101-210649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2015.cnblogs.com/blog/806887/201705/806887-20170502104020101-21064943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719" cy="8442686"/>
                    </a:xfrm>
                    <a:prstGeom prst="rect">
                      <a:avLst/>
                    </a:prstGeom>
                    <a:noFill/>
                    <a:ln>
                      <a:noFill/>
                    </a:ln>
                  </pic:spPr>
                </pic:pic>
              </a:graphicData>
            </a:graphic>
          </wp:inline>
        </w:drawing>
      </w:r>
    </w:p>
    <w:p w:rsidR="00AA5E67" w:rsidRPr="00385065" w:rsidRDefault="00AA5E67" w:rsidP="005812DB">
      <w:pPr>
        <w:pStyle w:val="a1"/>
        <w:numPr>
          <w:ilvl w:val="0"/>
          <w:numId w:val="39"/>
        </w:numPr>
        <w:jc w:val="left"/>
      </w:pPr>
      <w:r w:rsidRPr="00385065">
        <w:rPr>
          <w:rFonts w:hint="eastAsia"/>
        </w:rPr>
        <w:t>【</w:t>
      </w:r>
      <w:r w:rsidRPr="00385065">
        <w:rPr>
          <w:rFonts w:hint="eastAsia"/>
        </w:rPr>
        <w:t>dispatcher-event-loop</w:t>
      </w:r>
      <w:r w:rsidRPr="00385065">
        <w:rPr>
          <w:rFonts w:hint="eastAsia"/>
        </w:rPr>
        <w:t>】线程扫描到</w:t>
      </w:r>
      <w:r w:rsidRPr="00385065">
        <w:rPr>
          <w:rFonts w:hint="eastAsia"/>
        </w:rPr>
        <w:t>OnStart</w:t>
      </w:r>
      <w:r w:rsidRPr="00385065">
        <w:rPr>
          <w:rFonts w:hint="eastAsia"/>
        </w:rPr>
        <w:t>指令后会启动相关</w:t>
      </w:r>
      <w:r w:rsidRPr="00385065">
        <w:rPr>
          <w:rFonts w:hint="eastAsia"/>
        </w:rPr>
        <w:lastRenderedPageBreak/>
        <w:t>WorkerWebUI(</w:t>
      </w:r>
      <w:r w:rsidRPr="00385065">
        <w:rPr>
          <w:rFonts w:hint="eastAsia"/>
        </w:rPr>
        <w:t>默认端口</w:t>
      </w:r>
      <w:r w:rsidRPr="00385065">
        <w:rPr>
          <w:rFonts w:hint="eastAsia"/>
        </w:rPr>
        <w:t>8081</w:t>
      </w:r>
      <w:r w:rsidRPr="00385065">
        <w:rPr>
          <w:rFonts w:hint="eastAsia"/>
        </w:rPr>
        <w:t>）</w:t>
      </w:r>
    </w:p>
    <w:p w:rsidR="00AA5E67" w:rsidRPr="00385065" w:rsidRDefault="00AA5E67" w:rsidP="005812DB">
      <w:pPr>
        <w:pStyle w:val="a1"/>
        <w:numPr>
          <w:ilvl w:val="0"/>
          <w:numId w:val="39"/>
        </w:numPr>
        <w:jc w:val="left"/>
      </w:pPr>
      <w:r w:rsidRPr="00385065">
        <w:rPr>
          <w:rFonts w:hint="eastAsia"/>
        </w:rPr>
        <w:t>Worker</w:t>
      </w:r>
      <w:r w:rsidRPr="00385065">
        <w:rPr>
          <w:rFonts w:hint="eastAsia"/>
        </w:rPr>
        <w:t>向</w:t>
      </w:r>
      <w:r w:rsidRPr="00385065">
        <w:rPr>
          <w:rFonts w:hint="eastAsia"/>
        </w:rPr>
        <w:t>Master</w:t>
      </w:r>
      <w:r w:rsidRPr="00385065">
        <w:rPr>
          <w:rFonts w:hint="eastAsia"/>
        </w:rPr>
        <w:t>发起一次</w:t>
      </w:r>
      <w:r w:rsidRPr="00385065">
        <w:rPr>
          <w:rFonts w:hint="eastAsia"/>
        </w:rPr>
        <w:t>RegisterWorker</w:t>
      </w:r>
      <w:r w:rsidRPr="00385065">
        <w:rPr>
          <w:rFonts w:hint="eastAsia"/>
        </w:rPr>
        <w:t>指令</w:t>
      </w:r>
    </w:p>
    <w:p w:rsidR="00AA5E67" w:rsidRPr="00385065" w:rsidRDefault="00AA5E67" w:rsidP="005812DB">
      <w:pPr>
        <w:pStyle w:val="a1"/>
        <w:numPr>
          <w:ilvl w:val="0"/>
          <w:numId w:val="39"/>
        </w:numPr>
        <w:jc w:val="left"/>
      </w:pPr>
      <w:r w:rsidRPr="00385065">
        <w:rPr>
          <w:rFonts w:hint="eastAsia"/>
        </w:rPr>
        <w:t>另起【</w:t>
      </w:r>
      <w:r w:rsidRPr="00385065">
        <w:rPr>
          <w:rFonts w:hint="eastAsia"/>
        </w:rPr>
        <w:t>master-forward-message-thread</w:t>
      </w:r>
      <w:r w:rsidRPr="00385065">
        <w:rPr>
          <w:rFonts w:hint="eastAsia"/>
        </w:rPr>
        <w:t>】线程定期执行</w:t>
      </w:r>
      <w:r w:rsidRPr="00385065">
        <w:rPr>
          <w:rFonts w:hint="eastAsia"/>
        </w:rPr>
        <w:t>ReregisterWithMaster</w:t>
      </w:r>
      <w:r w:rsidRPr="00385065">
        <w:rPr>
          <w:rFonts w:hint="eastAsia"/>
        </w:rPr>
        <w:t>任务，如果注册成功（</w:t>
      </w:r>
      <w:r w:rsidRPr="00385065">
        <w:rPr>
          <w:rFonts w:hint="eastAsia"/>
        </w:rPr>
        <w:t>RegisteredWorker</w:t>
      </w:r>
      <w:r w:rsidRPr="00385065">
        <w:rPr>
          <w:rFonts w:hint="eastAsia"/>
        </w:rPr>
        <w:t>）则跳过，否则再次向</w:t>
      </w:r>
      <w:r w:rsidRPr="00385065">
        <w:rPr>
          <w:rFonts w:hint="eastAsia"/>
        </w:rPr>
        <w:t>Master</w:t>
      </w:r>
      <w:r w:rsidRPr="00385065">
        <w:rPr>
          <w:rFonts w:hint="eastAsia"/>
        </w:rPr>
        <w:t>发起</w:t>
      </w:r>
      <w:r w:rsidRPr="00385065">
        <w:rPr>
          <w:rFonts w:hint="eastAsia"/>
        </w:rPr>
        <w:t>RegisterWorker</w:t>
      </w:r>
      <w:r w:rsidRPr="00385065">
        <w:rPr>
          <w:rFonts w:hint="eastAsia"/>
        </w:rPr>
        <w:t>指令，直到超过最大次数报错（默认</w:t>
      </w:r>
      <w:r w:rsidRPr="00385065">
        <w:rPr>
          <w:rFonts w:hint="eastAsia"/>
        </w:rPr>
        <w:t>16</w:t>
      </w:r>
      <w:r w:rsidRPr="00385065">
        <w:rPr>
          <w:rFonts w:hint="eastAsia"/>
        </w:rPr>
        <w:t>次）</w:t>
      </w:r>
    </w:p>
    <w:p w:rsidR="00AA5E67" w:rsidRPr="00385065" w:rsidRDefault="00AA5E67" w:rsidP="005812DB">
      <w:pPr>
        <w:pStyle w:val="a1"/>
        <w:numPr>
          <w:ilvl w:val="0"/>
          <w:numId w:val="39"/>
        </w:numPr>
        <w:jc w:val="left"/>
      </w:pPr>
      <w:r w:rsidRPr="00385065">
        <w:rPr>
          <w:rFonts w:hint="eastAsia"/>
        </w:rPr>
        <w:t>Master</w:t>
      </w:r>
      <w:r w:rsidRPr="00385065">
        <w:rPr>
          <w:rFonts w:hint="eastAsia"/>
        </w:rPr>
        <w:t>如果可以注册，则维护对应的</w:t>
      </w:r>
      <w:r w:rsidRPr="00385065">
        <w:rPr>
          <w:rFonts w:hint="eastAsia"/>
        </w:rPr>
        <w:t>WorkerInfo</w:t>
      </w:r>
      <w:r w:rsidRPr="00385065">
        <w:rPr>
          <w:rFonts w:hint="eastAsia"/>
        </w:rPr>
        <w:t>对象并持久化，完成后向</w:t>
      </w:r>
      <w:r w:rsidRPr="00385065">
        <w:rPr>
          <w:rFonts w:hint="eastAsia"/>
        </w:rPr>
        <w:t>Worker</w:t>
      </w:r>
      <w:r w:rsidRPr="00385065">
        <w:rPr>
          <w:rFonts w:hint="eastAsia"/>
        </w:rPr>
        <w:t>发起一条</w:t>
      </w:r>
      <w:r w:rsidRPr="00385065">
        <w:rPr>
          <w:rFonts w:hint="eastAsia"/>
        </w:rPr>
        <w:t>RegisteredWorker</w:t>
      </w:r>
      <w:r w:rsidRPr="00385065">
        <w:rPr>
          <w:rFonts w:hint="eastAsia"/>
        </w:rPr>
        <w:t>指令，如果</w:t>
      </w:r>
      <w:r w:rsidRPr="00385065">
        <w:rPr>
          <w:rFonts w:hint="eastAsia"/>
        </w:rPr>
        <w:t>Master</w:t>
      </w:r>
      <w:r w:rsidRPr="00385065">
        <w:rPr>
          <w:rFonts w:hint="eastAsia"/>
        </w:rPr>
        <w:t>为</w:t>
      </w:r>
      <w:r w:rsidRPr="00385065">
        <w:rPr>
          <w:rFonts w:hint="eastAsia"/>
        </w:rPr>
        <w:t>standby</w:t>
      </w:r>
      <w:r w:rsidRPr="00385065">
        <w:rPr>
          <w:rFonts w:hint="eastAsia"/>
        </w:rPr>
        <w:t>状态，则向</w:t>
      </w:r>
      <w:r w:rsidRPr="00385065">
        <w:rPr>
          <w:rFonts w:hint="eastAsia"/>
        </w:rPr>
        <w:t>Worker</w:t>
      </w:r>
      <w:r w:rsidRPr="00385065">
        <w:rPr>
          <w:rFonts w:hint="eastAsia"/>
        </w:rPr>
        <w:t>发起一条</w:t>
      </w:r>
      <w:r w:rsidRPr="00385065">
        <w:rPr>
          <w:rFonts w:hint="eastAsia"/>
        </w:rPr>
        <w:t>MasterInStandby</w:t>
      </w:r>
      <w:r w:rsidRPr="00385065">
        <w:rPr>
          <w:rFonts w:hint="eastAsia"/>
        </w:rPr>
        <w:t>指令</w:t>
      </w:r>
    </w:p>
    <w:p w:rsidR="00AA5E67" w:rsidRPr="00385065" w:rsidRDefault="00AA5E67" w:rsidP="005812DB">
      <w:pPr>
        <w:pStyle w:val="a1"/>
        <w:numPr>
          <w:ilvl w:val="0"/>
          <w:numId w:val="39"/>
        </w:numPr>
        <w:jc w:val="left"/>
      </w:pPr>
      <w:r w:rsidRPr="00385065">
        <w:rPr>
          <w:rFonts w:hint="eastAsia"/>
        </w:rPr>
        <w:t>Worker</w:t>
      </w:r>
      <w:r w:rsidRPr="00385065">
        <w:rPr>
          <w:rFonts w:hint="eastAsia"/>
        </w:rPr>
        <w:t>接受</w:t>
      </w:r>
      <w:r w:rsidRPr="00385065">
        <w:rPr>
          <w:rFonts w:hint="eastAsia"/>
        </w:rPr>
        <w:t>RegisteredWorker</w:t>
      </w:r>
      <w:r w:rsidRPr="00385065">
        <w:rPr>
          <w:rFonts w:hint="eastAsia"/>
        </w:rPr>
        <w:t>后，提交【</w:t>
      </w:r>
      <w:r w:rsidRPr="00385065">
        <w:rPr>
          <w:rFonts w:hint="eastAsia"/>
        </w:rPr>
        <w:t>master-forward-message-thread</w:t>
      </w:r>
      <w:r w:rsidRPr="00385065">
        <w:rPr>
          <w:rFonts w:hint="eastAsia"/>
        </w:rPr>
        <w:t>】线程定期执行</w:t>
      </w:r>
      <w:r w:rsidRPr="00385065">
        <w:rPr>
          <w:rFonts w:hint="eastAsia"/>
        </w:rPr>
        <w:t>SendHeartbeat</w:t>
      </w:r>
      <w:r w:rsidRPr="00385065">
        <w:rPr>
          <w:rFonts w:hint="eastAsia"/>
        </w:rPr>
        <w:t>任务，，完成后向</w:t>
      </w:r>
      <w:r w:rsidRPr="00385065">
        <w:rPr>
          <w:rFonts w:hint="eastAsia"/>
        </w:rPr>
        <w:t>Worker</w:t>
      </w:r>
      <w:r w:rsidRPr="00385065">
        <w:rPr>
          <w:rFonts w:hint="eastAsia"/>
        </w:rPr>
        <w:t>发起一条</w:t>
      </w:r>
      <w:r w:rsidRPr="00385065">
        <w:rPr>
          <w:rFonts w:hint="eastAsia"/>
        </w:rPr>
        <w:t>WorkerLatestState</w:t>
      </w:r>
      <w:r w:rsidRPr="00385065">
        <w:rPr>
          <w:rFonts w:hint="eastAsia"/>
        </w:rPr>
        <w:t>指令</w:t>
      </w:r>
    </w:p>
    <w:p w:rsidR="00AA5E67" w:rsidRPr="00775B3F" w:rsidRDefault="00AA5E67" w:rsidP="005812DB">
      <w:pPr>
        <w:pStyle w:val="a1"/>
        <w:numPr>
          <w:ilvl w:val="0"/>
          <w:numId w:val="39"/>
        </w:numPr>
        <w:jc w:val="left"/>
      </w:pPr>
      <w:r w:rsidRPr="00385065">
        <w:rPr>
          <w:rFonts w:hint="eastAsia"/>
        </w:rPr>
        <w:t>Worker</w:t>
      </w:r>
      <w:r w:rsidRPr="00385065">
        <w:rPr>
          <w:rFonts w:hint="eastAsia"/>
        </w:rPr>
        <w:t>发心跳检测，会触发更新</w:t>
      </w:r>
      <w:r w:rsidRPr="00385065">
        <w:rPr>
          <w:rFonts w:hint="eastAsia"/>
        </w:rPr>
        <w:t>Master</w:t>
      </w:r>
      <w:r w:rsidRPr="00385065">
        <w:rPr>
          <w:rFonts w:hint="eastAsia"/>
        </w:rPr>
        <w:t>对应</w:t>
      </w:r>
      <w:r w:rsidRPr="00385065">
        <w:rPr>
          <w:rFonts w:hint="eastAsia"/>
        </w:rPr>
        <w:t>WorkerInfo</w:t>
      </w:r>
      <w:r w:rsidRPr="00385065">
        <w:rPr>
          <w:rFonts w:hint="eastAsia"/>
        </w:rPr>
        <w:t>对象，如果</w:t>
      </w:r>
      <w:r w:rsidRPr="00385065">
        <w:rPr>
          <w:rFonts w:hint="eastAsia"/>
        </w:rPr>
        <w:t>Master</w:t>
      </w:r>
      <w:r w:rsidRPr="00385065">
        <w:rPr>
          <w:rFonts w:hint="eastAsia"/>
        </w:rPr>
        <w:t>检测到异常，则发起</w:t>
      </w:r>
      <w:r w:rsidRPr="00385065">
        <w:rPr>
          <w:rFonts w:hint="eastAsia"/>
        </w:rPr>
        <w:t>ReconnectWorker</w:t>
      </w:r>
      <w:r w:rsidRPr="00385065">
        <w:rPr>
          <w:rFonts w:hint="eastAsia"/>
        </w:rPr>
        <w:t>指令至</w:t>
      </w:r>
      <w:r w:rsidRPr="00385065">
        <w:rPr>
          <w:rFonts w:hint="eastAsia"/>
        </w:rPr>
        <w:t>Worker</w:t>
      </w:r>
      <w:r w:rsidRPr="00385065">
        <w:rPr>
          <w:rFonts w:hint="eastAsia"/>
        </w:rPr>
        <w:t>，</w:t>
      </w:r>
      <w:r w:rsidRPr="00385065">
        <w:rPr>
          <w:rFonts w:hint="eastAsia"/>
        </w:rPr>
        <w:t>Worker</w:t>
      </w:r>
      <w:r w:rsidRPr="00385065">
        <w:rPr>
          <w:rFonts w:hint="eastAsia"/>
        </w:rPr>
        <w:t>则再次执行</w:t>
      </w:r>
      <w:r w:rsidRPr="00385065">
        <w:rPr>
          <w:rFonts w:hint="eastAsia"/>
        </w:rPr>
        <w:t>ReregisterWithMaster</w:t>
      </w:r>
      <w:r w:rsidRPr="00385065">
        <w:rPr>
          <w:rFonts w:hint="eastAsia"/>
        </w:rPr>
        <w:t>工作</w:t>
      </w:r>
    </w:p>
    <w:p w:rsidR="00AA5E67" w:rsidRPr="00F81080" w:rsidRDefault="00AA5E67" w:rsidP="00F81080">
      <w:pPr>
        <w:pStyle w:val="2"/>
      </w:pPr>
      <w:bookmarkStart w:id="38" w:name="_Toc492099149"/>
      <w:r w:rsidRPr="00AA5E67">
        <w:rPr>
          <w:rFonts w:hint="eastAsia"/>
        </w:rPr>
        <w:t>RpcMessage</w:t>
      </w:r>
      <w:r w:rsidRPr="00AA5E67">
        <w:rPr>
          <w:rFonts w:hint="eastAsia"/>
        </w:rPr>
        <w:t>处理</w:t>
      </w:r>
      <w:r w:rsidRPr="00AA5E67">
        <w:rPr>
          <w:rFonts w:hint="eastAsia"/>
        </w:rPr>
        <w:t>(receiveAndReply)</w:t>
      </w:r>
      <w:bookmarkEnd w:id="38"/>
    </w:p>
    <w:tbl>
      <w:tblPr>
        <w:tblStyle w:val="1-1"/>
        <w:tblW w:w="8782" w:type="dxa"/>
        <w:tblLook w:val="04A0" w:firstRow="1" w:lastRow="0" w:firstColumn="1" w:lastColumn="0" w:noHBand="0" w:noVBand="1"/>
      </w:tblPr>
      <w:tblGrid>
        <w:gridCol w:w="2543"/>
        <w:gridCol w:w="1727"/>
        <w:gridCol w:w="1107"/>
        <w:gridCol w:w="3405"/>
      </w:tblGrid>
      <w:tr w:rsidR="00AA5E67" w:rsidRPr="00AA5E67" w:rsidTr="00775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hideMark/>
          </w:tcPr>
          <w:p w:rsidR="00AA5E67" w:rsidRPr="00385065" w:rsidRDefault="00AA5E67" w:rsidP="00775B3F">
            <w:pPr>
              <w:pStyle w:val="a1"/>
              <w:ind w:firstLine="0"/>
              <w:jc w:val="center"/>
            </w:pPr>
            <w:r w:rsidRPr="00385065">
              <w:t>消息实例</w:t>
            </w:r>
          </w:p>
        </w:tc>
        <w:tc>
          <w:tcPr>
            <w:tcW w:w="1656"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发起方</w:t>
            </w:r>
          </w:p>
        </w:tc>
        <w:tc>
          <w:tcPr>
            <w:tcW w:w="1155"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接收方</w:t>
            </w:r>
          </w:p>
        </w:tc>
        <w:tc>
          <w:tcPr>
            <w:tcW w:w="3768"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说明</w:t>
            </w:r>
          </w:p>
        </w:tc>
      </w:tr>
      <w:tr w:rsidR="00AA5E67" w:rsidRPr="00AA5E67" w:rsidTr="00775B3F">
        <w:trPr>
          <w:trHeight w:val="394"/>
        </w:trPr>
        <w:tc>
          <w:tcPr>
            <w:cnfStyle w:val="001000000000" w:firstRow="0" w:lastRow="0" w:firstColumn="1" w:lastColumn="0" w:oddVBand="0" w:evenVBand="0" w:oddHBand="0" w:evenHBand="0" w:firstRowFirstColumn="0" w:firstRowLastColumn="0" w:lastRowFirstColumn="0" w:lastRowLastColumn="0"/>
            <w:tcW w:w="2203" w:type="dxa"/>
            <w:hideMark/>
          </w:tcPr>
          <w:p w:rsidR="00AA5E67" w:rsidRPr="00385065" w:rsidRDefault="00AA5E67" w:rsidP="00775B3F">
            <w:pPr>
              <w:pStyle w:val="a1"/>
              <w:ind w:firstLine="0"/>
            </w:pPr>
            <w:r w:rsidRPr="00385065">
              <w:t>RequestWorkerState</w:t>
            </w:r>
          </w:p>
        </w:tc>
        <w:tc>
          <w:tcPr>
            <w:tcW w:w="1656"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WorkerWebUI</w:t>
            </w:r>
          </w:p>
        </w:tc>
        <w:tc>
          <w:tcPr>
            <w:tcW w:w="1155"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3768"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返回</w:t>
            </w:r>
            <w:r w:rsidRPr="00385065">
              <w:t>WorkerStateResponse</w:t>
            </w:r>
          </w:p>
        </w:tc>
      </w:tr>
    </w:tbl>
    <w:p w:rsidR="00AA5E67" w:rsidRPr="00385065" w:rsidRDefault="00AA5E67" w:rsidP="00385065">
      <w:pPr>
        <w:pStyle w:val="a1"/>
      </w:pPr>
    </w:p>
    <w:p w:rsidR="00AA5E67" w:rsidRPr="00AA5E67" w:rsidRDefault="00AA5E67" w:rsidP="00F81080">
      <w:pPr>
        <w:pStyle w:val="2"/>
      </w:pPr>
      <w:bookmarkStart w:id="39" w:name="_Toc492099150"/>
      <w:r w:rsidRPr="00AA5E67">
        <w:rPr>
          <w:rFonts w:hint="eastAsia"/>
        </w:rPr>
        <w:t>OneWayMessage</w:t>
      </w:r>
      <w:r w:rsidRPr="00AA5E67">
        <w:rPr>
          <w:rFonts w:hint="eastAsia"/>
        </w:rPr>
        <w:t>处理</w:t>
      </w:r>
      <w:r w:rsidRPr="00AA5E67">
        <w:rPr>
          <w:rFonts w:hint="eastAsia"/>
        </w:rPr>
        <w:t>(receive)</w:t>
      </w:r>
      <w:bookmarkEnd w:id="39"/>
    </w:p>
    <w:tbl>
      <w:tblPr>
        <w:tblStyle w:val="1-1"/>
        <w:tblW w:w="8782" w:type="dxa"/>
        <w:tblLook w:val="04A0" w:firstRow="1" w:lastRow="0" w:firstColumn="1" w:lastColumn="0" w:noHBand="0" w:noVBand="1"/>
      </w:tblPr>
      <w:tblGrid>
        <w:gridCol w:w="2790"/>
        <w:gridCol w:w="1929"/>
        <w:gridCol w:w="1793"/>
        <w:gridCol w:w="2270"/>
      </w:tblGrid>
      <w:tr w:rsidR="00AA5E67" w:rsidRPr="00AA5E67" w:rsidTr="00775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消息实例</w:t>
            </w:r>
          </w:p>
        </w:tc>
        <w:tc>
          <w:tcPr>
            <w:tcW w:w="1783"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发起方</w:t>
            </w:r>
          </w:p>
        </w:tc>
        <w:tc>
          <w:tcPr>
            <w:tcW w:w="1683"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接收方</w:t>
            </w:r>
          </w:p>
        </w:tc>
        <w:tc>
          <w:tcPr>
            <w:tcW w:w="2900"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说明</w:t>
            </w: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SendHeartbeat</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WorkDirCleanup</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ReregisterWithMaster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MasterChanged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ReconnectWorker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LaunchExecutor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ApplicationFinished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KillExecutor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LaunchDriver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lastRenderedPageBreak/>
              <w:t>KillDriver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DriverStateChanged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DriverRunner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ExecutorStateChanged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ExecutorRunner</w:t>
            </w:r>
          </w:p>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Worker/Master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bl>
    <w:p w:rsidR="00AA5E67" w:rsidRPr="00AA5E67" w:rsidRDefault="00AA5E67" w:rsidP="00AA5E67">
      <w:pPr>
        <w:shd w:val="clear" w:color="auto" w:fill="FFFFFF"/>
        <w:rPr>
          <w:rFonts w:ascii="微软雅黑" w:eastAsia="微软雅黑" w:hAnsi="微软雅黑"/>
          <w:color w:val="000000"/>
          <w:sz w:val="23"/>
          <w:szCs w:val="23"/>
        </w:rPr>
      </w:pPr>
    </w:p>
    <w:p w:rsidR="00AA5E67" w:rsidRDefault="00164CD8" w:rsidP="00164CD8">
      <w:pPr>
        <w:pStyle w:val="1"/>
      </w:pPr>
      <w:bookmarkStart w:id="40" w:name="_Toc492099151"/>
      <w:r>
        <w:t>Client</w:t>
      </w:r>
      <w:r>
        <w:t>启动流程</w:t>
      </w:r>
      <w:bookmarkEnd w:id="40"/>
    </w:p>
    <w:p w:rsidR="00164CD8" w:rsidRPr="00385065" w:rsidRDefault="00164CD8" w:rsidP="00775B3F">
      <w:pPr>
        <w:pStyle w:val="a1"/>
        <w:ind w:firstLineChars="200" w:firstLine="520"/>
      </w:pPr>
      <w:r w:rsidRPr="00385065">
        <w:rPr>
          <w:rFonts w:hint="eastAsia"/>
        </w:rPr>
        <w:t> Client</w:t>
      </w:r>
      <w:r w:rsidRPr="00385065">
        <w:rPr>
          <w:rFonts w:hint="eastAsia"/>
        </w:rPr>
        <w:t>作为</w:t>
      </w:r>
      <w:r w:rsidRPr="00385065">
        <w:rPr>
          <w:rFonts w:hint="eastAsia"/>
        </w:rPr>
        <w:t>Endpoint</w:t>
      </w:r>
      <w:r w:rsidRPr="00385065">
        <w:rPr>
          <w:rFonts w:hint="eastAsia"/>
        </w:rPr>
        <w:t>的具体实例，下面我们介绍一下</w:t>
      </w:r>
      <w:r w:rsidRPr="00385065">
        <w:rPr>
          <w:rFonts w:hint="eastAsia"/>
        </w:rPr>
        <w:t>Client</w:t>
      </w:r>
      <w:r w:rsidRPr="00385065">
        <w:rPr>
          <w:rFonts w:hint="eastAsia"/>
        </w:rPr>
        <w:t>启动以及</w:t>
      </w:r>
      <w:r w:rsidRPr="00385065">
        <w:rPr>
          <w:rFonts w:hint="eastAsia"/>
        </w:rPr>
        <w:t>OnStart</w:t>
      </w:r>
      <w:r w:rsidRPr="00385065">
        <w:rPr>
          <w:rFonts w:hint="eastAsia"/>
        </w:rPr>
        <w:t>指令后的额外工作</w:t>
      </w:r>
    </w:p>
    <w:p w:rsidR="00164CD8" w:rsidRPr="00164CD8" w:rsidRDefault="00164CD8" w:rsidP="00F81080">
      <w:pPr>
        <w:pStyle w:val="2"/>
      </w:pPr>
      <w:bookmarkStart w:id="41" w:name="_Toc492099152"/>
      <w:r w:rsidRPr="00164CD8">
        <w:rPr>
          <w:rFonts w:hint="eastAsia"/>
        </w:rPr>
        <w:t>脚本概览</w:t>
      </w:r>
      <w:bookmarkEnd w:id="41"/>
    </w:p>
    <w:p w:rsidR="00164CD8" w:rsidRDefault="00164CD8" w:rsidP="00775B3F">
      <w:pPr>
        <w:pStyle w:val="a1"/>
        <w:ind w:firstLineChars="200" w:firstLine="520"/>
      </w:pPr>
      <w:r w:rsidRPr="00385065">
        <w:rPr>
          <w:rFonts w:hint="eastAsia"/>
        </w:rPr>
        <w:t>下面是一个举例：</w:t>
      </w:r>
    </w:p>
    <w:tbl>
      <w:tblPr>
        <w:tblStyle w:val="afd"/>
        <w:tblW w:w="0" w:type="auto"/>
        <w:tblLook w:val="04A0" w:firstRow="1" w:lastRow="0" w:firstColumn="1" w:lastColumn="0" w:noHBand="0" w:noVBand="1"/>
      </w:tblPr>
      <w:tblGrid>
        <w:gridCol w:w="8777"/>
      </w:tblGrid>
      <w:tr w:rsidR="00775B3F" w:rsidTr="00775B3F">
        <w:tc>
          <w:tcPr>
            <w:tcW w:w="8777" w:type="dxa"/>
          </w:tcPr>
          <w:p w:rsidR="00775B3F" w:rsidRPr="00775B3F" w:rsidRDefault="00775B3F" w:rsidP="00775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75B3F">
              <w:rPr>
                <w:rFonts w:ascii="宋体" w:hAnsi="宋体" w:cs="宋体" w:hint="eastAsia"/>
                <w:color w:val="000000"/>
                <w:sz w:val="18"/>
                <w:szCs w:val="18"/>
              </w:rPr>
              <w:t>/opt/jdk1</w:t>
            </w:r>
            <w:r w:rsidRPr="00775B3F">
              <w:rPr>
                <w:rFonts w:ascii="宋体" w:hAnsi="宋体" w:cs="宋体" w:hint="eastAsia"/>
                <w:color w:val="0000FF"/>
                <w:sz w:val="18"/>
                <w:szCs w:val="18"/>
              </w:rPr>
              <w:t>.7.0_79</w:t>
            </w:r>
            <w:r>
              <w:rPr>
                <w:rFonts w:ascii="宋体" w:hAnsi="宋体" w:cs="宋体" w:hint="eastAsia"/>
                <w:color w:val="000000"/>
                <w:sz w:val="18"/>
                <w:szCs w:val="18"/>
              </w:rPr>
              <w:t>/bin/java</w:t>
            </w:r>
            <w:r>
              <w:rPr>
                <w:rFonts w:ascii="宋体" w:hAnsi="宋体" w:cs="宋体" w:hint="eastAsia"/>
                <w:color w:val="000000"/>
                <w:sz w:val="18"/>
                <w:szCs w:val="18"/>
              </w:rPr>
              <w:br/>
            </w:r>
            <w:r w:rsidRPr="00775B3F">
              <w:rPr>
                <w:rFonts w:ascii="宋体" w:hAnsi="宋体" w:cs="宋体" w:hint="eastAsia"/>
                <w:color w:val="000000"/>
                <w:sz w:val="18"/>
                <w:szCs w:val="18"/>
              </w:rPr>
              <w:t>-cp /opt/spark-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/conf/:/opt/spark-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/jars</w:t>
            </w:r>
            <w:r w:rsidRPr="00775B3F">
              <w:rPr>
                <w:rFonts w:ascii="宋体" w:hAnsi="宋体" w:cs="宋体" w:hint="eastAsia"/>
                <w:i/>
                <w:iCs/>
                <w:color w:val="808080"/>
                <w:sz w:val="18"/>
                <w:szCs w:val="18"/>
              </w:rPr>
              <w:t>/*:/opt/hadoop-2.6.4/etc/hadoop/</w:t>
            </w:r>
            <w:r w:rsidRPr="00775B3F">
              <w:rPr>
                <w:rFonts w:ascii="宋体" w:hAnsi="宋体" w:cs="宋体" w:hint="eastAsia"/>
                <w:i/>
                <w:iCs/>
                <w:color w:val="808080"/>
                <w:sz w:val="18"/>
                <w:szCs w:val="18"/>
              </w:rPr>
              <w:br/>
              <w:t>-Xmx1g</w:t>
            </w:r>
            <w:r w:rsidRPr="00775B3F">
              <w:rPr>
                <w:rFonts w:ascii="宋体" w:hAnsi="宋体" w:cs="宋体" w:hint="eastAsia"/>
                <w:i/>
                <w:iCs/>
                <w:color w:val="808080"/>
                <w:sz w:val="18"/>
                <w:szCs w:val="18"/>
              </w:rPr>
              <w:br/>
              <w:t>-XX</w:t>
            </w:r>
            <w:proofErr w:type="gramStart"/>
            <w:r w:rsidRPr="00775B3F">
              <w:rPr>
                <w:rFonts w:ascii="宋体" w:hAnsi="宋体" w:cs="宋体" w:hint="eastAsia"/>
                <w:i/>
                <w:iCs/>
                <w:color w:val="808080"/>
                <w:sz w:val="18"/>
                <w:szCs w:val="18"/>
              </w:rPr>
              <w:t>:MaxPermSize</w:t>
            </w:r>
            <w:proofErr w:type="gramEnd"/>
            <w:r w:rsidRPr="00775B3F">
              <w:rPr>
                <w:rFonts w:ascii="宋体" w:hAnsi="宋体" w:cs="宋体" w:hint="eastAsia"/>
                <w:i/>
                <w:iCs/>
                <w:color w:val="808080"/>
                <w:sz w:val="18"/>
                <w:szCs w:val="18"/>
              </w:rPr>
              <w:t>=256m</w:t>
            </w:r>
            <w:r w:rsidRPr="00775B3F">
              <w:rPr>
                <w:rFonts w:ascii="宋体" w:hAnsi="宋体" w:cs="宋体" w:hint="eastAsia"/>
                <w:i/>
                <w:iCs/>
                <w:color w:val="808080"/>
                <w:sz w:val="18"/>
                <w:szCs w:val="18"/>
              </w:rPr>
              <w:br/>
              <w:t>org.apache.spark.deploy.SparkSubmit</w:t>
            </w:r>
            <w:r w:rsidRPr="00775B3F">
              <w:rPr>
                <w:rFonts w:ascii="宋体" w:hAnsi="宋体" w:cs="宋体" w:hint="eastAsia"/>
                <w:i/>
                <w:iCs/>
                <w:color w:val="808080"/>
                <w:sz w:val="18"/>
                <w:szCs w:val="18"/>
              </w:rPr>
              <w:br/>
              <w:t>--master spark://zqh:7077</w:t>
            </w:r>
            <w:r w:rsidRPr="00775B3F">
              <w:rPr>
                <w:rFonts w:ascii="宋体" w:hAnsi="宋体" w:cs="宋体" w:hint="eastAsia"/>
                <w:i/>
                <w:iCs/>
                <w:color w:val="808080"/>
                <w:sz w:val="18"/>
                <w:szCs w:val="18"/>
              </w:rPr>
              <w:br/>
              <w:t>--class org.apache.spark.examples.SparkPi</w:t>
            </w:r>
            <w:r w:rsidRPr="00775B3F">
              <w:rPr>
                <w:rFonts w:ascii="宋体" w:hAnsi="宋体" w:cs="宋体" w:hint="eastAsia"/>
                <w:i/>
                <w:iCs/>
                <w:color w:val="808080"/>
                <w:sz w:val="18"/>
                <w:szCs w:val="18"/>
              </w:rPr>
              <w:br/>
              <w:t>../examples/jars/spark-examples_2.11-2.1.0.jar 10</w:t>
            </w:r>
          </w:p>
        </w:tc>
      </w:tr>
    </w:tbl>
    <w:p w:rsidR="00775B3F" w:rsidRPr="00385065" w:rsidRDefault="00775B3F" w:rsidP="00775B3F">
      <w:pPr>
        <w:pStyle w:val="a1"/>
        <w:ind w:firstLine="0"/>
      </w:pPr>
    </w:p>
    <w:p w:rsidR="00164CD8" w:rsidRPr="00164CD8" w:rsidRDefault="00164CD8" w:rsidP="00F81080">
      <w:pPr>
        <w:pStyle w:val="2"/>
      </w:pPr>
      <w:bookmarkStart w:id="42" w:name="_Toc492099153"/>
      <w:r w:rsidRPr="00164CD8">
        <w:rPr>
          <w:rFonts w:hint="eastAsia"/>
        </w:rPr>
        <w:lastRenderedPageBreak/>
        <w:t>SparkSubmit</w:t>
      </w:r>
      <w:r w:rsidRPr="00164CD8">
        <w:rPr>
          <w:rFonts w:hint="eastAsia"/>
        </w:rPr>
        <w:t>启动流程</w:t>
      </w:r>
      <w:bookmarkEnd w:id="42"/>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Pr="00385065">
        <w:rPr>
          <w:rFonts w:hint="eastAsia"/>
          <w:spacing w:val="10"/>
          <w:kern w:val="2"/>
        </w:rPr>
        <w:t>   </w:t>
      </w:r>
      <w:r w:rsidR="00775B3F">
        <w:rPr>
          <w:spacing w:val="10"/>
          <w:kern w:val="2"/>
        </w:rPr>
        <w:t xml:space="preserve">  </w:t>
      </w:r>
      <w:r w:rsidRPr="00385065">
        <w:rPr>
          <w:rFonts w:hint="eastAsia"/>
          <w:spacing w:val="10"/>
          <w:kern w:val="2"/>
        </w:rPr>
        <w:t>SparkSubmit</w:t>
      </w:r>
      <w:r w:rsidRPr="00385065">
        <w:rPr>
          <w:rFonts w:hint="eastAsia"/>
          <w:spacing w:val="10"/>
          <w:kern w:val="2"/>
        </w:rPr>
        <w:t>的启动流程如下：</w:t>
      </w:r>
      <w:r w:rsidRPr="00164CD8">
        <w:rPr>
          <w:rFonts w:ascii="微软雅黑" w:eastAsia="微软雅黑" w:hAnsi="微软雅黑"/>
          <w:noProof/>
          <w:color w:val="000000"/>
          <w:sz w:val="23"/>
          <w:szCs w:val="23"/>
        </w:rPr>
        <w:drawing>
          <wp:inline distT="0" distB="0" distL="0" distR="0" wp14:anchorId="67143498" wp14:editId="2DB8570D">
            <wp:extent cx="5550882" cy="5688582"/>
            <wp:effectExtent l="0" t="0" r="12065" b="1270"/>
            <wp:docPr id="149" name="Picture 149" descr="http://images2015.cnblogs.com/blog/806887/201705/806887-20170524104312638-120329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2015.cnblogs.com/blog/806887/201705/806887-20170524104312638-12032926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195" cy="5700175"/>
                    </a:xfrm>
                    <a:prstGeom prst="rect">
                      <a:avLst/>
                    </a:prstGeom>
                    <a:noFill/>
                    <a:ln>
                      <a:noFill/>
                    </a:ln>
                  </pic:spPr>
                </pic:pic>
              </a:graphicData>
            </a:graphic>
          </wp:inline>
        </w:drawing>
      </w:r>
    </w:p>
    <w:p w:rsidR="00164CD8" w:rsidRPr="00385065" w:rsidRDefault="00164CD8" w:rsidP="005812DB">
      <w:pPr>
        <w:pStyle w:val="a1"/>
        <w:numPr>
          <w:ilvl w:val="0"/>
          <w:numId w:val="40"/>
        </w:numPr>
        <w:jc w:val="left"/>
      </w:pPr>
      <w:r w:rsidRPr="00385065">
        <w:rPr>
          <w:rFonts w:hint="eastAsia"/>
        </w:rPr>
        <w:t>SparkSubmitArguments</w:t>
      </w:r>
      <w:r w:rsidRPr="00385065">
        <w:rPr>
          <w:rFonts w:hint="eastAsia"/>
        </w:rPr>
        <w:t>：</w:t>
      </w:r>
    </w:p>
    <w:p w:rsidR="00164CD8" w:rsidRPr="00385065" w:rsidRDefault="00164CD8" w:rsidP="005812DB">
      <w:pPr>
        <w:pStyle w:val="a1"/>
        <w:numPr>
          <w:ilvl w:val="1"/>
          <w:numId w:val="40"/>
        </w:numPr>
        <w:jc w:val="left"/>
      </w:pPr>
      <w:r w:rsidRPr="00385065">
        <w:rPr>
          <w:rFonts w:hint="eastAsia"/>
        </w:rPr>
        <w:t>解析</w:t>
      </w:r>
      <w:r w:rsidRPr="00385065">
        <w:rPr>
          <w:rFonts w:hint="eastAsia"/>
        </w:rPr>
        <w:t>Client</w:t>
      </w:r>
      <w:r w:rsidRPr="00385065">
        <w:rPr>
          <w:rFonts w:hint="eastAsia"/>
        </w:rPr>
        <w:t>启动的参数</w:t>
      </w:r>
    </w:p>
    <w:p w:rsidR="00164CD8" w:rsidRPr="00385065" w:rsidRDefault="00164CD8" w:rsidP="005812DB">
      <w:pPr>
        <w:pStyle w:val="a1"/>
        <w:numPr>
          <w:ilvl w:val="2"/>
          <w:numId w:val="40"/>
        </w:numPr>
        <w:jc w:val="left"/>
      </w:pPr>
      <w:r w:rsidRPr="00385065">
        <w:rPr>
          <w:rFonts w:hint="eastAsia"/>
        </w:rPr>
        <w:t>--name --master --class --deploy-mode</w:t>
      </w:r>
    </w:p>
    <w:p w:rsidR="00164CD8" w:rsidRPr="00385065" w:rsidRDefault="00164CD8" w:rsidP="005812DB">
      <w:pPr>
        <w:pStyle w:val="a1"/>
        <w:numPr>
          <w:ilvl w:val="2"/>
          <w:numId w:val="40"/>
        </w:numPr>
        <w:jc w:val="left"/>
      </w:pPr>
      <w:r w:rsidRPr="00385065">
        <w:rPr>
          <w:rFonts w:hint="eastAsia"/>
        </w:rPr>
        <w:t>--num-executors --executor-cores --total-executor-cores --executor-memory</w:t>
      </w:r>
    </w:p>
    <w:p w:rsidR="00164CD8" w:rsidRPr="00385065" w:rsidRDefault="00164CD8" w:rsidP="005812DB">
      <w:pPr>
        <w:pStyle w:val="a1"/>
        <w:numPr>
          <w:ilvl w:val="2"/>
          <w:numId w:val="40"/>
        </w:numPr>
        <w:jc w:val="left"/>
      </w:pPr>
      <w:r w:rsidRPr="00385065">
        <w:rPr>
          <w:rFonts w:hint="eastAsia"/>
        </w:rPr>
        <w:t>--driver-memory --driver-cores --driver-class-path --driver-java-options --driver-library-path</w:t>
      </w:r>
    </w:p>
    <w:p w:rsidR="00164CD8" w:rsidRPr="00385065" w:rsidRDefault="00164CD8" w:rsidP="005812DB">
      <w:pPr>
        <w:pStyle w:val="a1"/>
        <w:numPr>
          <w:ilvl w:val="2"/>
          <w:numId w:val="40"/>
        </w:numPr>
        <w:jc w:val="left"/>
      </w:pPr>
      <w:r w:rsidRPr="00385065">
        <w:rPr>
          <w:rFonts w:hint="eastAsia"/>
        </w:rPr>
        <w:t>--properties-file</w:t>
      </w:r>
    </w:p>
    <w:p w:rsidR="00164CD8" w:rsidRPr="00385065" w:rsidRDefault="00164CD8" w:rsidP="005812DB">
      <w:pPr>
        <w:pStyle w:val="a1"/>
        <w:numPr>
          <w:ilvl w:val="2"/>
          <w:numId w:val="40"/>
        </w:numPr>
        <w:jc w:val="left"/>
      </w:pPr>
      <w:r w:rsidRPr="00385065">
        <w:rPr>
          <w:rFonts w:hint="eastAsia"/>
        </w:rPr>
        <w:lastRenderedPageBreak/>
        <w:t>--kill --status --supervise --queue</w:t>
      </w:r>
    </w:p>
    <w:p w:rsidR="00164CD8" w:rsidRPr="00385065" w:rsidRDefault="00164CD8" w:rsidP="005812DB">
      <w:pPr>
        <w:pStyle w:val="a1"/>
        <w:numPr>
          <w:ilvl w:val="2"/>
          <w:numId w:val="40"/>
        </w:numPr>
        <w:jc w:val="left"/>
      </w:pPr>
      <w:r w:rsidRPr="00385065">
        <w:rPr>
          <w:rFonts w:hint="eastAsia"/>
        </w:rPr>
        <w:t>--files  --py-files</w:t>
      </w:r>
    </w:p>
    <w:p w:rsidR="00164CD8" w:rsidRPr="00385065" w:rsidRDefault="00164CD8" w:rsidP="005812DB">
      <w:pPr>
        <w:pStyle w:val="a1"/>
        <w:numPr>
          <w:ilvl w:val="2"/>
          <w:numId w:val="40"/>
        </w:numPr>
        <w:jc w:val="left"/>
      </w:pPr>
      <w:r w:rsidRPr="00385065">
        <w:rPr>
          <w:rFonts w:hint="eastAsia"/>
        </w:rPr>
        <w:t>--archives --jars --packages --exclude-packages --repositories</w:t>
      </w:r>
    </w:p>
    <w:p w:rsidR="00164CD8" w:rsidRPr="00385065" w:rsidRDefault="00164CD8" w:rsidP="005812DB">
      <w:pPr>
        <w:pStyle w:val="a1"/>
        <w:numPr>
          <w:ilvl w:val="2"/>
          <w:numId w:val="40"/>
        </w:numPr>
        <w:jc w:val="left"/>
      </w:pPr>
      <w:r w:rsidRPr="00385065">
        <w:rPr>
          <w:rFonts w:hint="eastAsia"/>
        </w:rPr>
        <w:t>--conf</w:t>
      </w:r>
      <w:r w:rsidRPr="00385065">
        <w:rPr>
          <w:rFonts w:hint="eastAsia"/>
        </w:rPr>
        <w:t>（解析存入</w:t>
      </w:r>
      <w:r w:rsidRPr="00385065">
        <w:rPr>
          <w:rFonts w:hint="eastAsia"/>
        </w:rPr>
        <w:t>Map : sparkProperties</w:t>
      </w:r>
      <w:r w:rsidRPr="00385065">
        <w:rPr>
          <w:rFonts w:hint="eastAsia"/>
        </w:rPr>
        <w:t>中）</w:t>
      </w:r>
    </w:p>
    <w:p w:rsidR="00164CD8" w:rsidRPr="00385065" w:rsidRDefault="00164CD8" w:rsidP="005812DB">
      <w:pPr>
        <w:pStyle w:val="a1"/>
        <w:numPr>
          <w:ilvl w:val="2"/>
          <w:numId w:val="40"/>
        </w:numPr>
        <w:jc w:val="left"/>
      </w:pPr>
      <w:r w:rsidRPr="00385065">
        <w:rPr>
          <w:rFonts w:hint="eastAsia"/>
        </w:rPr>
        <w:t>--proxy-user --principal --keytab --help --verbose --version --usage-error</w:t>
      </w:r>
    </w:p>
    <w:p w:rsidR="00164CD8" w:rsidRPr="00385065" w:rsidRDefault="00164CD8" w:rsidP="005812DB">
      <w:pPr>
        <w:pStyle w:val="a1"/>
        <w:numPr>
          <w:ilvl w:val="1"/>
          <w:numId w:val="40"/>
        </w:numPr>
        <w:jc w:val="left"/>
      </w:pPr>
      <w:r w:rsidRPr="00385065">
        <w:rPr>
          <w:rFonts w:hint="eastAsia"/>
        </w:rPr>
        <w:t>合并</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）文件配置项</w:t>
      </w:r>
      <w:r w:rsidRPr="00385065">
        <w:rPr>
          <w:rFonts w:hint="eastAsia"/>
        </w:rPr>
        <w:t>(</w:t>
      </w:r>
      <w:r w:rsidRPr="00385065">
        <w:rPr>
          <w:rFonts w:hint="eastAsia"/>
        </w:rPr>
        <w:t>不在</w:t>
      </w:r>
      <w:r w:rsidRPr="00385065">
        <w:rPr>
          <w:rFonts w:hint="eastAsia"/>
        </w:rPr>
        <w:t>--conf</w:t>
      </w:r>
      <w:r w:rsidRPr="00385065">
        <w:rPr>
          <w:rFonts w:hint="eastAsia"/>
        </w:rPr>
        <w:t>中的配置</w:t>
      </w:r>
      <w:r w:rsidRPr="00385065">
        <w:rPr>
          <w:rFonts w:hint="eastAsia"/>
        </w:rPr>
        <w:t> )</w:t>
      </w:r>
      <w:r w:rsidRPr="00385065">
        <w:rPr>
          <w:rFonts w:hint="eastAsia"/>
        </w:rPr>
        <w:t>至</w:t>
      </w:r>
      <w:r w:rsidRPr="00385065">
        <w:rPr>
          <w:rFonts w:hint="eastAsia"/>
        </w:rPr>
        <w:t>sparkProperties</w:t>
      </w:r>
    </w:p>
    <w:p w:rsidR="00164CD8" w:rsidRPr="00385065" w:rsidRDefault="00164CD8" w:rsidP="005812DB">
      <w:pPr>
        <w:pStyle w:val="a1"/>
        <w:numPr>
          <w:ilvl w:val="1"/>
          <w:numId w:val="40"/>
        </w:numPr>
        <w:jc w:val="left"/>
      </w:pPr>
      <w:r w:rsidRPr="00385065">
        <w:rPr>
          <w:rFonts w:hint="eastAsia"/>
        </w:rPr>
        <w:t>删除</w:t>
      </w:r>
      <w:r w:rsidRPr="00385065">
        <w:rPr>
          <w:rFonts w:hint="eastAsia"/>
        </w:rPr>
        <w:t>sparkProperties</w:t>
      </w:r>
      <w:r w:rsidRPr="00385065">
        <w:rPr>
          <w:rFonts w:hint="eastAsia"/>
        </w:rPr>
        <w:t>中不以</w:t>
      </w:r>
      <w:r w:rsidRPr="00385065">
        <w:rPr>
          <w:rFonts w:hint="eastAsia"/>
        </w:rPr>
        <w:t>spark.</w:t>
      </w:r>
      <w:r w:rsidRPr="00385065">
        <w:rPr>
          <w:rFonts w:hint="eastAsia"/>
        </w:rPr>
        <w:t>开头的配置项目</w:t>
      </w:r>
    </w:p>
    <w:p w:rsidR="00164CD8" w:rsidRPr="00385065" w:rsidRDefault="00164CD8" w:rsidP="005812DB">
      <w:pPr>
        <w:pStyle w:val="a1"/>
        <w:numPr>
          <w:ilvl w:val="1"/>
          <w:numId w:val="40"/>
        </w:numPr>
        <w:jc w:val="left"/>
      </w:pPr>
      <w:r w:rsidRPr="00385065">
        <w:rPr>
          <w:rFonts w:hint="eastAsia"/>
        </w:rPr>
        <w:t>启动参数为空的配置项从</w:t>
      </w:r>
      <w:r w:rsidRPr="00385065">
        <w:rPr>
          <w:rFonts w:hint="eastAsia"/>
        </w:rPr>
        <w:t>sparkProperties</w:t>
      </w:r>
      <w:r w:rsidRPr="00385065">
        <w:rPr>
          <w:rFonts w:hint="eastAsia"/>
        </w:rPr>
        <w:t>中合并</w:t>
      </w:r>
    </w:p>
    <w:p w:rsidR="00164CD8" w:rsidRPr="00385065" w:rsidRDefault="00164CD8" w:rsidP="005812DB">
      <w:pPr>
        <w:pStyle w:val="a1"/>
        <w:numPr>
          <w:ilvl w:val="1"/>
          <w:numId w:val="40"/>
        </w:numPr>
        <w:jc w:val="left"/>
      </w:pPr>
      <w:r w:rsidRPr="00385065">
        <w:rPr>
          <w:rFonts w:hint="eastAsia"/>
        </w:rPr>
        <w:t>根据</w:t>
      </w:r>
      <w:r w:rsidRPr="00385065">
        <w:rPr>
          <w:rFonts w:hint="eastAsia"/>
        </w:rPr>
        <w:t>action(SUBMIT,KILL,REQUEST_STATUS)</w:t>
      </w:r>
      <w:r w:rsidRPr="00385065">
        <w:rPr>
          <w:rFonts w:hint="eastAsia"/>
        </w:rPr>
        <w:t>校验各自必须参数是否有值</w:t>
      </w:r>
    </w:p>
    <w:p w:rsidR="00164CD8" w:rsidRPr="00385065" w:rsidRDefault="00164CD8" w:rsidP="005812DB">
      <w:pPr>
        <w:pStyle w:val="a1"/>
        <w:numPr>
          <w:ilvl w:val="0"/>
          <w:numId w:val="40"/>
        </w:numPr>
        <w:jc w:val="left"/>
      </w:pPr>
      <w:r w:rsidRPr="00385065">
        <w:rPr>
          <w:rFonts w:hint="eastAsia"/>
        </w:rPr>
        <w:t>Case Submit</w:t>
      </w:r>
      <w:r w:rsidRPr="00385065">
        <w:rPr>
          <w:rFonts w:hint="eastAsia"/>
        </w:rPr>
        <w: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childMainClass</w:t>
      </w:r>
    </w:p>
    <w:p w:rsidR="00164CD8" w:rsidRPr="00385065" w:rsidRDefault="00164CD8" w:rsidP="005812DB">
      <w:pPr>
        <w:pStyle w:val="a1"/>
        <w:numPr>
          <w:ilvl w:val="2"/>
          <w:numId w:val="40"/>
        </w:numPr>
        <w:jc w:val="left"/>
      </w:pPr>
      <w:r w:rsidRPr="00385065">
        <w:rPr>
          <w:rFonts w:hint="eastAsia"/>
        </w:rPr>
        <w:t>[--deploy-mode] = clent(</w:t>
      </w:r>
      <w:r w:rsidRPr="00385065">
        <w:rPr>
          <w:rFonts w:hint="eastAsia"/>
        </w:rPr>
        <w:t>默认</w:t>
      </w:r>
      <w:r w:rsidRPr="00385065">
        <w:rPr>
          <w:rFonts w:hint="eastAsia"/>
        </w:rPr>
        <w:t>)</w:t>
      </w:r>
      <w:r w:rsidRPr="00385065">
        <w:rPr>
          <w:rFonts w:hint="eastAsia"/>
        </w:rPr>
        <w:t>：用户任务启动类</w:t>
      </w:r>
      <w:r w:rsidRPr="00385065">
        <w:rPr>
          <w:rFonts w:hint="eastAsia"/>
        </w:rPr>
        <w:t>mainClass</w:t>
      </w:r>
      <w:r w:rsidRPr="00385065">
        <w:rPr>
          <w:rFonts w:hint="eastAsia"/>
        </w:rPr>
        <w:t>（</w:t>
      </w:r>
      <w:r w:rsidRPr="00385065">
        <w:rPr>
          <w:rFonts w:hint="eastAsia"/>
        </w:rPr>
        <w:t>--class</w:t>
      </w:r>
      <w:r w:rsidRPr="00385065">
        <w:rPr>
          <w:rFonts w:hint="eastAsia"/>
        </w:rPr>
        <w: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w:t>
      </w:r>
      <w:r>
        <w:rPr>
          <w:rFonts w:hint="eastAsia"/>
        </w:rPr>
        <w:t>:</w:t>
      </w:r>
      <w:r w:rsidR="00164CD8" w:rsidRPr="00385065">
        <w:rPr>
          <w:rFonts w:hint="eastAsia"/>
        </w:rPr>
        <w:t>org.apache.spark.deploy.rest.RestSubmissionClient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 :  org.apache.spark.deploy.Client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w:t>
      </w:r>
      <w:r w:rsidR="00164CD8" w:rsidRPr="00385065">
        <w:t>yarn</w:t>
      </w:r>
      <w:r w:rsidR="00164CD8" w:rsidRPr="00385065">
        <w:rPr>
          <w:rFonts w:hint="eastAsia"/>
        </w:rPr>
        <w:t>：</w:t>
      </w:r>
      <w:r w:rsidR="00164CD8" w:rsidRPr="00385065">
        <w:rPr>
          <w:rFonts w:hint="eastAsia"/>
        </w:rPr>
        <w:t> org.apache.spark.deploy.yarn.Client</w:t>
      </w:r>
    </w:p>
    <w:p w:rsidR="00164CD8" w:rsidRPr="00385065" w:rsidRDefault="00164CD8" w:rsidP="005812DB">
      <w:pPr>
        <w:pStyle w:val="a1"/>
        <w:numPr>
          <w:ilvl w:val="2"/>
          <w:numId w:val="40"/>
        </w:numPr>
        <w:jc w:val="left"/>
      </w:pPr>
      <w:r w:rsidRPr="00385065">
        <w:rPr>
          <w:rFonts w:hint="eastAsia"/>
        </w:rPr>
        <w:t>[--deploy-mode] = cluster &amp;  [--master] = mesos:*</w:t>
      </w:r>
      <w:r w:rsidRPr="00385065">
        <w:rPr>
          <w:rFonts w:hint="eastAsia"/>
        </w:rPr>
        <w:t>：</w:t>
      </w:r>
      <w:r w:rsidRPr="00385065">
        <w:rPr>
          <w:rFonts w:hint="eastAsia"/>
        </w:rPr>
        <w:t xml:space="preserve"> org.apache.spark.deploy.rest.RestSubmissionClient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childArgs(</w:t>
      </w:r>
      <w:proofErr w:type="gramStart"/>
      <w:r w:rsidRPr="00385065">
        <w:rPr>
          <w:rFonts w:hint="eastAsia"/>
        </w:rPr>
        <w:t>子运行</w:t>
      </w:r>
      <w:proofErr w:type="gramEnd"/>
      <w:r w:rsidRPr="00385065">
        <w:rPr>
          <w:rFonts w:hint="eastAsia"/>
        </w:rPr>
        <w:t>时对应命令行组装参数</w:t>
      </w:r>
      <w:r w:rsidRPr="00385065">
        <w:rPr>
          <w:rFonts w:hint="eastAsia"/>
        </w:rPr>
        <w:t>)</w:t>
      </w:r>
    </w:p>
    <w:p w:rsidR="00164CD8" w:rsidRPr="00385065" w:rsidRDefault="00164CD8" w:rsidP="00775B3F">
      <w:pPr>
        <w:pStyle w:val="a1"/>
        <w:jc w:val="left"/>
      </w:pPr>
    </w:p>
    <w:p w:rsidR="00164CD8" w:rsidRPr="00385065" w:rsidRDefault="00775B3F" w:rsidP="005812DB">
      <w:pPr>
        <w:pStyle w:val="a1"/>
        <w:numPr>
          <w:ilvl w:val="2"/>
          <w:numId w:val="40"/>
        </w:numPr>
        <w:jc w:val="left"/>
      </w:pPr>
      <w:r>
        <w:rPr>
          <w:rFonts w:hint="eastAsia"/>
        </w:rPr>
        <w:t>[--deploy-mode]</w:t>
      </w:r>
      <w:r w:rsidR="00164CD8" w:rsidRPr="00385065">
        <w:rPr>
          <w:rFonts w:hint="eastAsia"/>
        </w:rPr>
        <w:t> = cluster &amp;  [--master] = spark:* &amp; useRest</w:t>
      </w:r>
      <w:r w:rsidR="00164CD8" w:rsidRPr="00385065">
        <w:rPr>
          <w:rFonts w:hint="eastAsia"/>
        </w:rPr>
        <w:t>：</w:t>
      </w:r>
      <w:r w:rsidR="00164CD8" w:rsidRPr="00385065">
        <w:rPr>
          <w:rFonts w:hint="eastAsia"/>
        </w:rPr>
        <w:t> </w:t>
      </w:r>
      <w:r w:rsidR="00164CD8" w:rsidRPr="00385065">
        <w:rPr>
          <w:rFonts w:hint="eastAsia"/>
        </w:rPr>
        <w:t>包含</w:t>
      </w:r>
      <w:r w:rsidR="00164CD8" w:rsidRPr="00385065">
        <w:rPr>
          <w:rFonts w:hint="eastAsia"/>
        </w:rPr>
        <w:t>primaryResource</w:t>
      </w:r>
      <w:r w:rsidR="00164CD8" w:rsidRPr="00385065">
        <w:rPr>
          <w:rFonts w:hint="eastAsia"/>
        </w:rPr>
        <w:t>与</w:t>
      </w:r>
      <w:r w:rsidR="00164CD8" w:rsidRPr="00385065">
        <w:rPr>
          <w:rFonts w:hint="eastAsia"/>
        </w:rPr>
        <w:t>mainClass</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 :  </w:t>
      </w:r>
      <w:r w:rsidR="00164CD8" w:rsidRPr="00385065">
        <w:rPr>
          <w:rFonts w:hint="eastAsia"/>
        </w:rPr>
        <w:t>包含</w:t>
      </w:r>
      <w:r w:rsidR="00164CD8" w:rsidRPr="00385065">
        <w:rPr>
          <w:rFonts w:hint="eastAsia"/>
        </w:rPr>
        <w:t xml:space="preserve">--supervise --memory --cores  launch </w:t>
      </w:r>
      <w:r w:rsidR="00164CD8" w:rsidRPr="00385065">
        <w:rPr>
          <w:rFonts w:hint="eastAsia"/>
        </w:rPr>
        <w:t>【</w:t>
      </w:r>
      <w:r w:rsidR="00164CD8" w:rsidRPr="00385065">
        <w:rPr>
          <w:rFonts w:hint="eastAsia"/>
        </w:rPr>
        <w:t>childArgs</w:t>
      </w:r>
      <w:r w:rsidR="00164CD8" w:rsidRPr="00385065">
        <w:rPr>
          <w:rFonts w:hint="eastAsia"/>
        </w:rPr>
        <w:t>】</w:t>
      </w:r>
      <w:r w:rsidR="00164CD8" w:rsidRPr="00385065">
        <w:rPr>
          <w:rFonts w:hint="eastAsia"/>
        </w:rPr>
        <w:t>, primaryResource, mainClass</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w:t>
      </w:r>
      <w:r w:rsidR="00164CD8" w:rsidRPr="00385065">
        <w:t>yarn</w:t>
      </w:r>
      <w:r w:rsidR="00164CD8" w:rsidRPr="00385065">
        <w:rPr>
          <w:rFonts w:hint="eastAsia"/>
        </w:rPr>
        <w:t>：</w:t>
      </w:r>
      <w:r w:rsidR="00164CD8" w:rsidRPr="00385065">
        <w:rPr>
          <w:rFonts w:hint="eastAsia"/>
        </w:rPr>
        <w:t>--class  --arg --jar/--primary-py-file/--primary-r-file</w:t>
      </w:r>
    </w:p>
    <w:p w:rsidR="00164CD8" w:rsidRPr="00385065" w:rsidRDefault="00164CD8" w:rsidP="005812DB">
      <w:pPr>
        <w:pStyle w:val="a1"/>
        <w:numPr>
          <w:ilvl w:val="2"/>
          <w:numId w:val="40"/>
        </w:numPr>
        <w:jc w:val="left"/>
      </w:pPr>
      <w:r w:rsidRPr="00385065">
        <w:rPr>
          <w:rFonts w:hint="eastAsia"/>
        </w:rPr>
        <w:lastRenderedPageBreak/>
        <w:t>[--deploy-mode] = cluster &amp;  [--master] = mesos:*</w:t>
      </w:r>
      <w:r w:rsidRPr="00385065">
        <w:rPr>
          <w:rFonts w:hint="eastAsia"/>
        </w:rPr>
        <w:t>：</w:t>
      </w:r>
      <w:r w:rsidRPr="00385065">
        <w:rPr>
          <w:rFonts w:hint="eastAsia"/>
        </w:rPr>
        <w:t xml:space="preserve"> primaryResource</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childClasspath</w:t>
      </w:r>
    </w:p>
    <w:p w:rsidR="00164CD8" w:rsidRPr="00385065" w:rsidRDefault="00164CD8" w:rsidP="005812DB">
      <w:pPr>
        <w:pStyle w:val="a1"/>
        <w:numPr>
          <w:ilvl w:val="2"/>
          <w:numId w:val="40"/>
        </w:numPr>
        <w:jc w:val="left"/>
      </w:pPr>
      <w:r w:rsidRPr="00385065">
        <w:rPr>
          <w:rFonts w:hint="eastAsia"/>
        </w:rPr>
        <w:t>[--deploy-mode] = clent</w:t>
      </w:r>
      <w:r w:rsidRPr="00385065">
        <w:rPr>
          <w:rFonts w:hint="eastAsia"/>
        </w:rPr>
        <w:t>：读取</w:t>
      </w:r>
      <w:r w:rsidRPr="00385065">
        <w:rPr>
          <w:rFonts w:hint="eastAsia"/>
        </w:rPr>
        <w:t>--jars</w:t>
      </w:r>
      <w:r w:rsidRPr="00385065">
        <w:rPr>
          <w:rFonts w:hint="eastAsia"/>
        </w:rPr>
        <w:t>配置，与</w:t>
      </w:r>
      <w:r w:rsidRPr="00385065">
        <w:rPr>
          <w:rFonts w:hint="eastAsia"/>
        </w:rPr>
        <w:t>primaryResource</w:t>
      </w:r>
      <w:r w:rsidRPr="00385065">
        <w:rPr>
          <w:rFonts w:hint="eastAsia"/>
        </w:rPr>
        <w:t>信息（</w:t>
      </w:r>
      <w:r w:rsidRPr="00385065">
        <w:rPr>
          <w:rFonts w:hint="eastAsia"/>
        </w:rPr>
        <w:t>../examples/jars/spark-examples_2.11-2.1.0.jar</w:t>
      </w:r>
      <w:r w:rsidRPr="00385065">
        <w:rPr>
          <w:rFonts w:hint="eastAsia"/>
        </w:rPr>
        <w: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sysProps</w:t>
      </w:r>
    </w:p>
    <w:p w:rsidR="00164CD8" w:rsidRPr="00385065" w:rsidRDefault="00164CD8" w:rsidP="005812DB">
      <w:pPr>
        <w:pStyle w:val="a1"/>
        <w:numPr>
          <w:ilvl w:val="2"/>
          <w:numId w:val="40"/>
        </w:numPr>
        <w:jc w:val="left"/>
      </w:pPr>
      <w:r w:rsidRPr="00385065">
        <w:rPr>
          <w:rFonts w:hint="eastAsia"/>
        </w:rPr>
        <w:t>将</w:t>
      </w:r>
      <w:r w:rsidRPr="00385065">
        <w:rPr>
          <w:rFonts w:hint="eastAsia"/>
        </w:rPr>
        <w:t>sparkPropertie</w:t>
      </w:r>
      <w:r w:rsidRPr="00385065">
        <w:rPr>
          <w:rFonts w:hint="eastAsia"/>
        </w:rPr>
        <w:t>中的所有配置封装成新的</w:t>
      </w:r>
      <w:r w:rsidRPr="00385065">
        <w:rPr>
          <w:rFonts w:hint="eastAsia"/>
        </w:rPr>
        <w:t>sysProps</w:t>
      </w:r>
      <w:r w:rsidRPr="00385065">
        <w:rPr>
          <w:rFonts w:hint="eastAsia"/>
        </w:rPr>
        <w:t>对象，另外还增加了一下额外的配置项目</w:t>
      </w:r>
    </w:p>
    <w:p w:rsidR="00164CD8" w:rsidRPr="00385065" w:rsidRDefault="00164CD8" w:rsidP="005812DB">
      <w:pPr>
        <w:pStyle w:val="a1"/>
        <w:numPr>
          <w:ilvl w:val="1"/>
          <w:numId w:val="40"/>
        </w:numPr>
        <w:jc w:val="left"/>
      </w:pPr>
      <w:r w:rsidRPr="00385065">
        <w:rPr>
          <w:rFonts w:hint="eastAsia"/>
        </w:rPr>
        <w:t>将</w:t>
      </w:r>
      <w:r w:rsidRPr="00385065">
        <w:rPr>
          <w:rFonts w:hint="eastAsia"/>
        </w:rPr>
        <w:t>childClasspath</w:t>
      </w:r>
      <w:r w:rsidRPr="00385065">
        <w:rPr>
          <w:rFonts w:hint="eastAsia"/>
        </w:rPr>
        <w:t>通过当前的类加载器加载中</w:t>
      </w:r>
    </w:p>
    <w:p w:rsidR="00164CD8" w:rsidRPr="00385065" w:rsidRDefault="00164CD8" w:rsidP="005812DB">
      <w:pPr>
        <w:pStyle w:val="a1"/>
        <w:numPr>
          <w:ilvl w:val="1"/>
          <w:numId w:val="40"/>
        </w:numPr>
        <w:jc w:val="left"/>
      </w:pPr>
      <w:r w:rsidRPr="00385065">
        <w:rPr>
          <w:rFonts w:hint="eastAsia"/>
        </w:rPr>
        <w:t>将</w:t>
      </w:r>
      <w:r w:rsidRPr="00385065">
        <w:rPr>
          <w:rFonts w:hint="eastAsia"/>
        </w:rPr>
        <w:t>sysProps</w:t>
      </w:r>
      <w:r w:rsidRPr="00385065">
        <w:rPr>
          <w:rFonts w:hint="eastAsia"/>
        </w:rPr>
        <w:t>设置到当前</w:t>
      </w:r>
      <w:r w:rsidRPr="00385065">
        <w:rPr>
          <w:rFonts w:hint="eastAsia"/>
        </w:rPr>
        <w:t>jvm</w:t>
      </w:r>
      <w:r w:rsidRPr="00385065">
        <w:rPr>
          <w:rFonts w:hint="eastAsia"/>
        </w:rPr>
        <w:t>环境中</w:t>
      </w:r>
    </w:p>
    <w:p w:rsidR="00164CD8" w:rsidRPr="00385065" w:rsidRDefault="00164CD8" w:rsidP="005812DB">
      <w:pPr>
        <w:pStyle w:val="a1"/>
        <w:numPr>
          <w:ilvl w:val="1"/>
          <w:numId w:val="40"/>
        </w:numPr>
        <w:jc w:val="left"/>
      </w:pPr>
      <w:r w:rsidRPr="00385065">
        <w:rPr>
          <w:rFonts w:hint="eastAsia"/>
        </w:rPr>
        <w:t>最终反射执行</w:t>
      </w:r>
      <w:r w:rsidRPr="00385065">
        <w:rPr>
          <w:rFonts w:hint="eastAsia"/>
        </w:rPr>
        <w:t>childMainClass</w:t>
      </w:r>
      <w:r w:rsidRPr="00385065">
        <w:rPr>
          <w:rFonts w:hint="eastAsia"/>
        </w:rPr>
        <w:t>，</w:t>
      </w:r>
      <w:proofErr w:type="gramStart"/>
      <w:r w:rsidRPr="00385065">
        <w:rPr>
          <w:rFonts w:hint="eastAsia"/>
        </w:rPr>
        <w:t>传参为</w:t>
      </w:r>
      <w:proofErr w:type="gramEnd"/>
      <w:r w:rsidRPr="00385065">
        <w:rPr>
          <w:rFonts w:hint="eastAsia"/>
        </w:rPr>
        <w:t>childArgs</w:t>
      </w:r>
    </w:p>
    <w:p w:rsidR="00164CD8" w:rsidRPr="00164CD8" w:rsidRDefault="00164CD8" w:rsidP="00450EE3">
      <w:pPr>
        <w:pStyle w:val="2"/>
      </w:pPr>
      <w:bookmarkStart w:id="43" w:name="_Toc492099154"/>
      <w:r w:rsidRPr="00164CD8">
        <w:rPr>
          <w:rFonts w:hint="eastAsia"/>
        </w:rPr>
        <w:t>Client</w:t>
      </w:r>
      <w:r w:rsidRPr="00164CD8">
        <w:rPr>
          <w:rFonts w:hint="eastAsia"/>
        </w:rPr>
        <w:t>启动流程</w:t>
      </w:r>
      <w:bookmarkEnd w:id="43"/>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00775B3F">
        <w:rPr>
          <w:rFonts w:ascii="微软雅黑" w:eastAsia="微软雅黑" w:hAnsi="微软雅黑"/>
          <w:color w:val="000000"/>
          <w:sz w:val="23"/>
          <w:szCs w:val="23"/>
        </w:rPr>
        <w:t xml:space="preserve"> </w:t>
      </w:r>
      <w:r w:rsidRPr="00775B3F">
        <w:rPr>
          <w:rFonts w:hint="eastAsia"/>
          <w:spacing w:val="10"/>
          <w:kern w:val="2"/>
        </w:rPr>
        <w:t>Client</w:t>
      </w:r>
      <w:r w:rsidRPr="00775B3F">
        <w:rPr>
          <w:rFonts w:hint="eastAsia"/>
          <w:spacing w:val="10"/>
          <w:kern w:val="2"/>
        </w:rPr>
        <w:t>的启动流程如下：</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0D329C37" wp14:editId="15892B21">
            <wp:extent cx="5577993" cy="3808250"/>
            <wp:effectExtent l="0" t="0" r="10160" b="1905"/>
            <wp:docPr id="148" name="Picture 148" descr="http://images2015.cnblogs.com/blog/806887/201705/806887-20170524104244044-52827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2015.cnblogs.com/blog/806887/201705/806887-20170524104244044-5282726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778" cy="3810834"/>
                    </a:xfrm>
                    <a:prstGeom prst="rect">
                      <a:avLst/>
                    </a:prstGeom>
                    <a:noFill/>
                    <a:ln>
                      <a:noFill/>
                    </a:ln>
                  </pic:spPr>
                </pic:pic>
              </a:graphicData>
            </a:graphic>
          </wp:inline>
        </w:drawing>
      </w:r>
    </w:p>
    <w:p w:rsidR="00164CD8" w:rsidRPr="00775B3F" w:rsidRDefault="00164CD8" w:rsidP="005812DB">
      <w:pPr>
        <w:pStyle w:val="a1"/>
        <w:numPr>
          <w:ilvl w:val="0"/>
          <w:numId w:val="41"/>
        </w:numPr>
      </w:pPr>
      <w:r w:rsidRPr="00775B3F">
        <w:rPr>
          <w:rFonts w:hint="eastAsia"/>
        </w:rPr>
        <w:t>SparkConf</w:t>
      </w:r>
      <w:r w:rsidRPr="00775B3F">
        <w:rPr>
          <w:rFonts w:hint="eastAsia"/>
        </w:rPr>
        <w:t>：加载</w:t>
      </w:r>
      <w:r w:rsidRPr="00775B3F">
        <w:rPr>
          <w:rFonts w:hint="eastAsia"/>
        </w:rPr>
        <w:t>key</w:t>
      </w:r>
      <w:r w:rsidRPr="00775B3F">
        <w:rPr>
          <w:rFonts w:hint="eastAsia"/>
        </w:rPr>
        <w:t>以</w:t>
      </w:r>
      <w:r w:rsidRPr="00775B3F">
        <w:rPr>
          <w:rFonts w:hint="eastAsia"/>
        </w:rPr>
        <w:t>spark.</w:t>
      </w:r>
      <w:r w:rsidRPr="00775B3F">
        <w:rPr>
          <w:rFonts w:hint="eastAsia"/>
        </w:rPr>
        <w:t>开头的系统属性（</w:t>
      </w:r>
      <w:r w:rsidRPr="00775B3F">
        <w:rPr>
          <w:rFonts w:hint="eastAsia"/>
        </w:rPr>
        <w:t>Utils.getSystemProperties</w:t>
      </w:r>
      <w:r w:rsidRPr="00775B3F">
        <w:rPr>
          <w:rFonts w:hint="eastAsia"/>
        </w:rPr>
        <w:t>）</w:t>
      </w:r>
    </w:p>
    <w:p w:rsidR="00164CD8" w:rsidRPr="00775B3F" w:rsidRDefault="00164CD8" w:rsidP="005812DB">
      <w:pPr>
        <w:pStyle w:val="a1"/>
        <w:numPr>
          <w:ilvl w:val="0"/>
          <w:numId w:val="41"/>
        </w:numPr>
      </w:pPr>
      <w:r w:rsidRPr="00775B3F">
        <w:rPr>
          <w:rFonts w:hint="eastAsia"/>
        </w:rPr>
        <w:t>ClientArguments</w:t>
      </w:r>
      <w:r w:rsidRPr="00775B3F">
        <w:rPr>
          <w:rFonts w:hint="eastAsia"/>
        </w:rPr>
        <w:t>：</w:t>
      </w:r>
    </w:p>
    <w:p w:rsidR="00164CD8" w:rsidRPr="00775B3F" w:rsidRDefault="00164CD8" w:rsidP="005812DB">
      <w:pPr>
        <w:pStyle w:val="a1"/>
        <w:numPr>
          <w:ilvl w:val="1"/>
          <w:numId w:val="41"/>
        </w:numPr>
      </w:pPr>
      <w:r w:rsidRPr="00775B3F">
        <w:rPr>
          <w:rFonts w:hint="eastAsia"/>
        </w:rPr>
        <w:t>解析</w:t>
      </w:r>
      <w:r w:rsidRPr="00775B3F">
        <w:rPr>
          <w:rFonts w:hint="eastAsia"/>
        </w:rPr>
        <w:t>Client</w:t>
      </w:r>
      <w:r w:rsidRPr="00775B3F">
        <w:rPr>
          <w:rFonts w:hint="eastAsia"/>
        </w:rPr>
        <w:t>启动的参数</w:t>
      </w:r>
    </w:p>
    <w:p w:rsidR="00164CD8" w:rsidRPr="00775B3F" w:rsidRDefault="00164CD8" w:rsidP="005812DB">
      <w:pPr>
        <w:pStyle w:val="a1"/>
        <w:numPr>
          <w:ilvl w:val="2"/>
          <w:numId w:val="41"/>
        </w:numPr>
      </w:pPr>
      <w:r w:rsidRPr="00775B3F">
        <w:rPr>
          <w:rFonts w:hint="eastAsia"/>
        </w:rPr>
        <w:lastRenderedPageBreak/>
        <w:t>--cores  -c --memory -m --supervise -s --verbose -v</w:t>
      </w:r>
    </w:p>
    <w:p w:rsidR="00164CD8" w:rsidRPr="00775B3F" w:rsidRDefault="00164CD8" w:rsidP="005812DB">
      <w:pPr>
        <w:pStyle w:val="a1"/>
        <w:numPr>
          <w:ilvl w:val="2"/>
          <w:numId w:val="41"/>
        </w:numPr>
      </w:pPr>
      <w:r w:rsidRPr="00775B3F">
        <w:rPr>
          <w:rFonts w:hint="eastAsia"/>
        </w:rPr>
        <w:t>launch  jarUrl master mainClass</w:t>
      </w:r>
    </w:p>
    <w:p w:rsidR="00164CD8" w:rsidRPr="00775B3F" w:rsidRDefault="00164CD8" w:rsidP="005812DB">
      <w:pPr>
        <w:pStyle w:val="a1"/>
        <w:numPr>
          <w:ilvl w:val="2"/>
          <w:numId w:val="41"/>
        </w:numPr>
      </w:pPr>
      <w:r w:rsidRPr="00775B3F">
        <w:rPr>
          <w:rFonts w:hint="eastAsia"/>
        </w:rPr>
        <w:t>kill master driverId</w:t>
      </w:r>
    </w:p>
    <w:p w:rsidR="00164CD8" w:rsidRPr="00775B3F" w:rsidRDefault="00164CD8" w:rsidP="005812DB">
      <w:pPr>
        <w:pStyle w:val="a1"/>
        <w:numPr>
          <w:ilvl w:val="1"/>
          <w:numId w:val="41"/>
        </w:numPr>
      </w:pPr>
      <w:r w:rsidRPr="00775B3F">
        <w:rPr>
          <w:rFonts w:hint="eastAsia"/>
        </w:rPr>
        <w:t>将</w:t>
      </w:r>
      <w:r w:rsidRPr="00775B3F">
        <w:rPr>
          <w:rFonts w:hint="eastAsia"/>
        </w:rPr>
        <w:t>--properties-file</w:t>
      </w:r>
      <w:r w:rsidRPr="00775B3F">
        <w:rPr>
          <w:rFonts w:hint="eastAsia"/>
        </w:rPr>
        <w:t>（没有配置默认为</w:t>
      </w:r>
      <w:r w:rsidRPr="00775B3F">
        <w:rPr>
          <w:rFonts w:hint="eastAsia"/>
        </w:rPr>
        <w:t>conf/spark-defaults.conf</w:t>
      </w:r>
      <w:r w:rsidRPr="00775B3F">
        <w:rPr>
          <w:rFonts w:hint="eastAsia"/>
        </w:rPr>
        <w:t>）中</w:t>
      </w:r>
      <w:r w:rsidRPr="00775B3F">
        <w:rPr>
          <w:rFonts w:hint="eastAsia"/>
        </w:rPr>
        <w:t>spark.</w:t>
      </w:r>
      <w:r w:rsidRPr="00775B3F">
        <w:rPr>
          <w:rFonts w:hint="eastAsia"/>
        </w:rPr>
        <w:t>开头的配置存入</w:t>
      </w:r>
      <w:r w:rsidRPr="00775B3F">
        <w:rPr>
          <w:rFonts w:hint="eastAsia"/>
        </w:rPr>
        <w:t>SparkConf</w:t>
      </w:r>
    </w:p>
    <w:p w:rsidR="00164CD8" w:rsidRPr="00775B3F" w:rsidRDefault="00164CD8" w:rsidP="005812DB">
      <w:pPr>
        <w:pStyle w:val="a1"/>
        <w:numPr>
          <w:ilvl w:val="1"/>
          <w:numId w:val="41"/>
        </w:numPr>
      </w:pPr>
      <w:r w:rsidRPr="00775B3F">
        <w:rPr>
          <w:rFonts w:hint="eastAsia"/>
        </w:rPr>
        <w:t>在没有配置情况下，</w:t>
      </w:r>
      <w:r w:rsidRPr="00775B3F">
        <w:rPr>
          <w:rFonts w:hint="eastAsia"/>
        </w:rPr>
        <w:t>cores</w:t>
      </w:r>
      <w:r w:rsidRPr="00775B3F">
        <w:rPr>
          <w:rFonts w:hint="eastAsia"/>
        </w:rPr>
        <w:t>默认为</w:t>
      </w:r>
      <w:r w:rsidRPr="00775B3F">
        <w:rPr>
          <w:rFonts w:hint="eastAsia"/>
        </w:rPr>
        <w:t>1</w:t>
      </w:r>
      <w:r w:rsidRPr="00775B3F">
        <w:rPr>
          <w:rFonts w:hint="eastAsia"/>
        </w:rPr>
        <w:t>核</w:t>
      </w:r>
    </w:p>
    <w:p w:rsidR="00164CD8" w:rsidRPr="00775B3F" w:rsidRDefault="00164CD8" w:rsidP="005812DB">
      <w:pPr>
        <w:pStyle w:val="a1"/>
        <w:numPr>
          <w:ilvl w:val="1"/>
          <w:numId w:val="41"/>
        </w:numPr>
      </w:pPr>
      <w:r w:rsidRPr="00775B3F">
        <w:rPr>
          <w:rFonts w:hint="eastAsia"/>
        </w:rPr>
        <w:t>在没有配置情况下，</w:t>
      </w:r>
      <w:r w:rsidRPr="00775B3F">
        <w:rPr>
          <w:rFonts w:hint="eastAsia"/>
        </w:rPr>
        <w:t>memory</w:t>
      </w:r>
      <w:r w:rsidRPr="00775B3F">
        <w:rPr>
          <w:rFonts w:hint="eastAsia"/>
        </w:rPr>
        <w:t>默认为</w:t>
      </w:r>
      <w:r w:rsidRPr="00775B3F">
        <w:rPr>
          <w:rFonts w:hint="eastAsia"/>
        </w:rPr>
        <w:t>1G</w:t>
      </w:r>
    </w:p>
    <w:p w:rsidR="00164CD8" w:rsidRPr="00775B3F" w:rsidRDefault="00164CD8" w:rsidP="005812DB">
      <w:pPr>
        <w:pStyle w:val="a1"/>
        <w:numPr>
          <w:ilvl w:val="1"/>
          <w:numId w:val="41"/>
        </w:numPr>
      </w:pPr>
      <w:r w:rsidRPr="00775B3F">
        <w:rPr>
          <w:rFonts w:hint="eastAsia"/>
        </w:rPr>
        <w:t>NettyRpcEnv</w:t>
      </w:r>
      <w:r w:rsidRPr="00775B3F">
        <w:rPr>
          <w:rFonts w:hint="eastAsia"/>
        </w:rPr>
        <w:t>中的内部处理遵循</w:t>
      </w:r>
      <w:r w:rsidRPr="00775B3F">
        <w:rPr>
          <w:rFonts w:hint="eastAsia"/>
        </w:rPr>
        <w:t>RpcEndpoint</w:t>
      </w:r>
      <w:r w:rsidRPr="00775B3F">
        <w:rPr>
          <w:rFonts w:hint="eastAsia"/>
        </w:rPr>
        <w:t>统一处理，这里不再赘述</w:t>
      </w:r>
    </w:p>
    <w:p w:rsidR="00164CD8" w:rsidRPr="00101BB0" w:rsidRDefault="00164CD8" w:rsidP="005812DB">
      <w:pPr>
        <w:pStyle w:val="a1"/>
        <w:numPr>
          <w:ilvl w:val="0"/>
          <w:numId w:val="41"/>
        </w:numPr>
      </w:pPr>
      <w:r w:rsidRPr="00775B3F">
        <w:rPr>
          <w:rFonts w:hint="eastAsia"/>
        </w:rPr>
        <w:t>最终守护进程会一直存在等待</w:t>
      </w:r>
      <w:proofErr w:type="gramStart"/>
      <w:r w:rsidRPr="00775B3F">
        <w:rPr>
          <w:rFonts w:hint="eastAsia"/>
        </w:rPr>
        <w:t>结束信</w:t>
      </w:r>
      <w:proofErr w:type="gramEnd"/>
      <w:r w:rsidRPr="00775B3F">
        <w:rPr>
          <w:rFonts w:hint="eastAsia"/>
        </w:rPr>
        <w:t>awaitTermination</w:t>
      </w:r>
    </w:p>
    <w:p w:rsidR="00164CD8" w:rsidRPr="00164CD8" w:rsidRDefault="00164CD8" w:rsidP="00450EE3">
      <w:pPr>
        <w:pStyle w:val="2"/>
      </w:pPr>
      <w:bookmarkStart w:id="44" w:name="_Toc492099155"/>
      <w:r w:rsidRPr="00164CD8">
        <w:rPr>
          <w:rFonts w:hint="eastAsia"/>
        </w:rPr>
        <w:t>Client</w:t>
      </w:r>
      <w:r w:rsidRPr="00164CD8">
        <w:rPr>
          <w:rFonts w:hint="eastAsia"/>
        </w:rPr>
        <w:t>的</w:t>
      </w:r>
      <w:r w:rsidRPr="00164CD8">
        <w:rPr>
          <w:rFonts w:hint="eastAsia"/>
        </w:rPr>
        <w:t>OnStart</w:t>
      </w:r>
      <w:r w:rsidRPr="00164CD8">
        <w:rPr>
          <w:rFonts w:hint="eastAsia"/>
        </w:rPr>
        <w:t>监听事件</w:t>
      </w:r>
      <w:bookmarkEnd w:id="44"/>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Pr="00385065">
        <w:rPr>
          <w:rFonts w:hint="eastAsia"/>
          <w:spacing w:val="10"/>
          <w:kern w:val="2"/>
        </w:rPr>
        <w:t> Client</w:t>
      </w:r>
      <w:r w:rsidRPr="00385065">
        <w:rPr>
          <w:rFonts w:hint="eastAsia"/>
          <w:spacing w:val="10"/>
          <w:kern w:val="2"/>
        </w:rPr>
        <w:t xml:space="preserve">的启动完成后异步执行工作如下：　</w:t>
      </w:r>
      <w:r w:rsidRPr="00164CD8">
        <w:rPr>
          <w:rFonts w:ascii="微软雅黑" w:eastAsia="微软雅黑" w:hAnsi="微软雅黑"/>
          <w:noProof/>
          <w:color w:val="000000"/>
          <w:sz w:val="23"/>
          <w:szCs w:val="23"/>
        </w:rPr>
        <w:drawing>
          <wp:inline distT="0" distB="0" distL="0" distR="0" wp14:anchorId="699F9A28" wp14:editId="38073BC0">
            <wp:extent cx="5577993" cy="3675827"/>
            <wp:effectExtent l="0" t="0" r="10160" b="7620"/>
            <wp:docPr id="147" name="Picture 147" descr="http://images2015.cnblogs.com/blog/806887/201705/806887-20170524104225544-1574917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2015.cnblogs.com/blog/806887/201705/806887-20170524104225544-157491727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0954" cy="3684368"/>
                    </a:xfrm>
                    <a:prstGeom prst="rect">
                      <a:avLst/>
                    </a:prstGeom>
                    <a:noFill/>
                    <a:ln>
                      <a:noFill/>
                    </a:ln>
                  </pic:spPr>
                </pic:pic>
              </a:graphicData>
            </a:graphic>
          </wp:inline>
        </w:drawing>
      </w:r>
    </w:p>
    <w:p w:rsidR="00101BB0" w:rsidRDefault="00164CD8" w:rsidP="005812DB">
      <w:pPr>
        <w:pStyle w:val="a1"/>
        <w:numPr>
          <w:ilvl w:val="0"/>
          <w:numId w:val="42"/>
        </w:numPr>
      </w:pPr>
      <w:r w:rsidRPr="00385065">
        <w:rPr>
          <w:rFonts w:hint="eastAsia"/>
        </w:rPr>
        <w:t>如果是发布任务（</w:t>
      </w:r>
      <w:r w:rsidRPr="00385065">
        <w:rPr>
          <w:rFonts w:hint="eastAsia"/>
        </w:rPr>
        <w:t>case launch</w:t>
      </w:r>
      <w:r w:rsidRPr="00385065">
        <w:rPr>
          <w:rFonts w:hint="eastAsia"/>
        </w:rPr>
        <w:t>）</w:t>
      </w:r>
      <w:r w:rsidRPr="00385065">
        <w:rPr>
          <w:rFonts w:hint="eastAsia"/>
        </w:rPr>
        <w:t>,Client</w:t>
      </w:r>
      <w:r w:rsidRPr="00385065">
        <w:rPr>
          <w:rFonts w:hint="eastAsia"/>
        </w:rPr>
        <w:t>创建一个</w:t>
      </w:r>
      <w:r w:rsidRPr="00385065">
        <w:rPr>
          <w:rFonts w:hint="eastAsia"/>
        </w:rPr>
        <w:t>DriverDescription,</w:t>
      </w:r>
      <w:r w:rsidRPr="00385065">
        <w:rPr>
          <w:rFonts w:hint="eastAsia"/>
        </w:rPr>
        <w:t>并向</w:t>
      </w:r>
      <w:r w:rsidRPr="00385065">
        <w:rPr>
          <w:rFonts w:hint="eastAsia"/>
        </w:rPr>
        <w:t>Master</w:t>
      </w:r>
      <w:r w:rsidRPr="00385065">
        <w:rPr>
          <w:rFonts w:hint="eastAsia"/>
        </w:rPr>
        <w:t>发起</w:t>
      </w:r>
      <w:r w:rsidRPr="00385065">
        <w:rPr>
          <w:rFonts w:hint="eastAsia"/>
        </w:rPr>
        <w:t>RequestSubmitDriver</w:t>
      </w:r>
      <w:r w:rsidRPr="00385065">
        <w:rPr>
          <w:rFonts w:hint="eastAsia"/>
        </w:rPr>
        <w:t>请求</w:t>
      </w:r>
    </w:p>
    <w:p w:rsidR="00164CD8" w:rsidRPr="00101BB0" w:rsidRDefault="00164CD8" w:rsidP="00101BB0">
      <w:pPr>
        <w:jc w:val="center"/>
      </w:pPr>
      <w:r w:rsidRPr="00101BB0">
        <w:rPr>
          <w:noProof/>
        </w:rPr>
        <w:lastRenderedPageBreak/>
        <w:drawing>
          <wp:inline distT="0" distB="0" distL="0" distR="0" wp14:anchorId="2AE9E8DE" wp14:editId="28C64A87">
            <wp:extent cx="3754755" cy="1476375"/>
            <wp:effectExtent l="0" t="0" r="4445" b="0"/>
            <wp:docPr id="146" name="Picture 146" descr="http://images2015.cnblogs.com/blog/806887/201705/806887-20170524104212294-1457883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2015.cnblogs.com/blog/806887/201705/806887-20170524104212294-145788368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4755" cy="1476375"/>
                    </a:xfrm>
                    <a:prstGeom prst="rect">
                      <a:avLst/>
                    </a:prstGeom>
                    <a:noFill/>
                    <a:ln>
                      <a:noFill/>
                    </a:ln>
                  </pic:spPr>
                </pic:pic>
              </a:graphicData>
            </a:graphic>
          </wp:inline>
        </w:drawing>
      </w:r>
    </w:p>
    <w:p w:rsidR="00164CD8" w:rsidRPr="00101BB0" w:rsidRDefault="00164CD8" w:rsidP="005812DB">
      <w:pPr>
        <w:pStyle w:val="a1"/>
        <w:numPr>
          <w:ilvl w:val="1"/>
          <w:numId w:val="42"/>
        </w:numPr>
        <w:jc w:val="left"/>
      </w:pPr>
      <w:r w:rsidRPr="00101BB0">
        <w:rPr>
          <w:rFonts w:hint="eastAsia"/>
        </w:rPr>
        <w:t>Command</w:t>
      </w:r>
      <w:r w:rsidRPr="00101BB0">
        <w:rPr>
          <w:rFonts w:hint="eastAsia"/>
        </w:rPr>
        <w:t>中的</w:t>
      </w:r>
      <w:r w:rsidRPr="00101BB0">
        <w:rPr>
          <w:rFonts w:hint="eastAsia"/>
        </w:rPr>
        <w:t>mainClass</w:t>
      </w:r>
      <w:r w:rsidRPr="00101BB0">
        <w:rPr>
          <w:rFonts w:hint="eastAsia"/>
        </w:rPr>
        <w:t>为：</w:t>
      </w:r>
      <w:r w:rsidRPr="00101BB0">
        <w:rPr>
          <w:rFonts w:hint="eastAsia"/>
        </w:rPr>
        <w:t xml:space="preserve"> org.apache.spark.deploy.worker.DriverWrapper</w:t>
      </w:r>
    </w:p>
    <w:p w:rsidR="00164CD8" w:rsidRPr="00101BB0" w:rsidRDefault="00164CD8" w:rsidP="005812DB">
      <w:pPr>
        <w:pStyle w:val="a1"/>
        <w:numPr>
          <w:ilvl w:val="1"/>
          <w:numId w:val="42"/>
        </w:numPr>
        <w:jc w:val="left"/>
      </w:pPr>
      <w:r w:rsidRPr="00101BB0">
        <w:rPr>
          <w:rFonts w:hint="eastAsia"/>
        </w:rPr>
        <w:t>Command</w:t>
      </w:r>
      <w:r w:rsidRPr="00101BB0">
        <w:rPr>
          <w:rFonts w:hint="eastAsia"/>
        </w:rPr>
        <w:t>中的</w:t>
      </w:r>
      <w:r w:rsidRPr="00101BB0">
        <w:rPr>
          <w:rFonts w:hint="eastAsia"/>
        </w:rPr>
        <w:t>arguments</w:t>
      </w:r>
      <w:r w:rsidRPr="00101BB0">
        <w:rPr>
          <w:rFonts w:hint="eastAsia"/>
        </w:rPr>
        <w:t>为：</w:t>
      </w:r>
      <w:r w:rsidRPr="00101BB0">
        <w:rPr>
          <w:rFonts w:hint="eastAsia"/>
        </w:rPr>
        <w:t xml:space="preserve"> Seq("{{WORKER_URL}}", "{{USER_JAR}}", driverArgs.mainClass)</w:t>
      </w:r>
    </w:p>
    <w:p w:rsidR="00101BB0" w:rsidRDefault="00164CD8" w:rsidP="005812DB">
      <w:pPr>
        <w:pStyle w:val="a1"/>
        <w:numPr>
          <w:ilvl w:val="0"/>
          <w:numId w:val="42"/>
        </w:numPr>
        <w:jc w:val="left"/>
      </w:pPr>
      <w:r w:rsidRPr="00101BB0">
        <w:rPr>
          <w:rFonts w:hint="eastAsia"/>
        </w:rPr>
        <w:t>Master</w:t>
      </w:r>
      <w:r w:rsidRPr="00101BB0">
        <w:rPr>
          <w:rFonts w:hint="eastAsia"/>
        </w:rPr>
        <w:t>接受</w:t>
      </w:r>
      <w:r w:rsidRPr="00101BB0">
        <w:rPr>
          <w:rFonts w:hint="eastAsia"/>
        </w:rPr>
        <w:t>RequestSubmitDriver</w:t>
      </w:r>
      <w:r w:rsidRPr="00101BB0">
        <w:rPr>
          <w:rFonts w:hint="eastAsia"/>
        </w:rPr>
        <w:t>请求后，将</w:t>
      </w:r>
      <w:r w:rsidRPr="00101BB0">
        <w:rPr>
          <w:rFonts w:hint="eastAsia"/>
        </w:rPr>
        <w:t>DriverDescription</w:t>
      </w:r>
      <w:r w:rsidRPr="00101BB0">
        <w:rPr>
          <w:rFonts w:hint="eastAsia"/>
        </w:rPr>
        <w:t>封装为一个</w:t>
      </w:r>
      <w:r w:rsidRPr="00101BB0">
        <w:rPr>
          <w:rFonts w:hint="eastAsia"/>
        </w:rPr>
        <w:t>DriverInfo</w:t>
      </w:r>
      <w:r w:rsidRPr="00101BB0">
        <w:rPr>
          <w:rFonts w:hint="eastAsia"/>
        </w:rPr>
        <w:t>，</w:t>
      </w:r>
    </w:p>
    <w:p w:rsidR="00164CD8" w:rsidRPr="00101BB0" w:rsidRDefault="00164CD8" w:rsidP="00101BB0">
      <w:pPr>
        <w:jc w:val="center"/>
      </w:pPr>
      <w:r w:rsidRPr="00101BB0">
        <w:rPr>
          <w:noProof/>
        </w:rPr>
        <w:drawing>
          <wp:inline distT="0" distB="0" distL="0" distR="0" wp14:anchorId="6A975B8C" wp14:editId="59C9596D">
            <wp:extent cx="3448050" cy="1626235"/>
            <wp:effectExtent l="0" t="0" r="6350" b="0"/>
            <wp:docPr id="145" name="Picture 145" descr="http://images2015.cnblogs.com/blog/806887/201705/806887-20170524104156060-974096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806887/201705/806887-20170524104156060-9740965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8050" cy="1626235"/>
                    </a:xfrm>
                    <a:prstGeom prst="rect">
                      <a:avLst/>
                    </a:prstGeom>
                    <a:noFill/>
                    <a:ln>
                      <a:noFill/>
                    </a:ln>
                  </pic:spPr>
                </pic:pic>
              </a:graphicData>
            </a:graphic>
          </wp:inline>
        </w:drawing>
      </w:r>
    </w:p>
    <w:p w:rsidR="00164CD8" w:rsidRPr="00101BB0" w:rsidRDefault="00164CD8" w:rsidP="005812DB">
      <w:pPr>
        <w:pStyle w:val="a1"/>
        <w:numPr>
          <w:ilvl w:val="1"/>
          <w:numId w:val="42"/>
        </w:numPr>
        <w:jc w:val="left"/>
      </w:pPr>
      <w:r w:rsidRPr="00101BB0">
        <w:rPr>
          <w:rFonts w:hint="eastAsia"/>
        </w:rPr>
        <w:t>startTime</w:t>
      </w:r>
      <w:r w:rsidRPr="00101BB0">
        <w:rPr>
          <w:rFonts w:hint="eastAsia"/>
        </w:rPr>
        <w:t>与</w:t>
      </w:r>
      <w:r w:rsidRPr="00101BB0">
        <w:rPr>
          <w:rFonts w:hint="eastAsia"/>
        </w:rPr>
        <w:t>submitDate</w:t>
      </w:r>
      <w:r w:rsidRPr="00101BB0">
        <w:rPr>
          <w:rFonts w:hint="eastAsia"/>
        </w:rPr>
        <w:t>都为当前时间</w:t>
      </w:r>
    </w:p>
    <w:p w:rsidR="00164CD8" w:rsidRPr="00101BB0" w:rsidRDefault="00164CD8" w:rsidP="005812DB">
      <w:pPr>
        <w:pStyle w:val="a1"/>
        <w:numPr>
          <w:ilvl w:val="1"/>
          <w:numId w:val="42"/>
        </w:numPr>
        <w:jc w:val="left"/>
      </w:pPr>
      <w:r w:rsidRPr="00101BB0">
        <w:rPr>
          <w:rFonts w:hint="eastAsia"/>
        </w:rPr>
        <w:t>driverId</w:t>
      </w:r>
      <w:r w:rsidRPr="00101BB0">
        <w:rPr>
          <w:rFonts w:hint="eastAsia"/>
        </w:rPr>
        <w:t>格式为：</w:t>
      </w:r>
      <w:r w:rsidRPr="00101BB0">
        <w:rPr>
          <w:rFonts w:hint="eastAsia"/>
        </w:rPr>
        <w:t>driver-yyyyMMddHHmmss-nextId,nextId</w:t>
      </w:r>
      <w:r w:rsidRPr="00101BB0">
        <w:rPr>
          <w:rFonts w:hint="eastAsia"/>
        </w:rPr>
        <w:t>是全局唯一的</w:t>
      </w:r>
    </w:p>
    <w:p w:rsidR="00164CD8" w:rsidRPr="00101BB0" w:rsidRDefault="00164CD8" w:rsidP="005812DB">
      <w:pPr>
        <w:pStyle w:val="a1"/>
        <w:numPr>
          <w:ilvl w:val="0"/>
          <w:numId w:val="42"/>
        </w:numPr>
        <w:jc w:val="left"/>
      </w:pPr>
      <w:r w:rsidRPr="00101BB0">
        <w:rPr>
          <w:rFonts w:hint="eastAsia"/>
        </w:rPr>
        <w:t>Master</w:t>
      </w:r>
      <w:r w:rsidRPr="00101BB0">
        <w:rPr>
          <w:rFonts w:hint="eastAsia"/>
        </w:rPr>
        <w:t>持久化</w:t>
      </w:r>
      <w:r w:rsidRPr="00101BB0">
        <w:rPr>
          <w:rFonts w:hint="eastAsia"/>
        </w:rPr>
        <w:t>DriverInfo</w:t>
      </w:r>
      <w:r w:rsidRPr="00101BB0">
        <w:rPr>
          <w:rFonts w:hint="eastAsia"/>
        </w:rPr>
        <w:t>，并加入待调度列表中（</w:t>
      </w:r>
      <w:r w:rsidRPr="00101BB0">
        <w:rPr>
          <w:rFonts w:hint="eastAsia"/>
        </w:rPr>
        <w:t>waitingDrivers</w:t>
      </w:r>
      <w:r w:rsidRPr="00101BB0">
        <w:rPr>
          <w:rFonts w:hint="eastAsia"/>
        </w:rPr>
        <w:t>），触发公共资源调度逻辑</w:t>
      </w:r>
      <w:r w:rsidR="00101BB0">
        <w:rPr>
          <w:rFonts w:hint="eastAsia"/>
        </w:rPr>
        <w:t>。</w:t>
      </w:r>
    </w:p>
    <w:p w:rsidR="00164CD8" w:rsidRPr="00101BB0" w:rsidRDefault="00164CD8" w:rsidP="005812DB">
      <w:pPr>
        <w:pStyle w:val="a1"/>
        <w:numPr>
          <w:ilvl w:val="0"/>
          <w:numId w:val="42"/>
        </w:numPr>
        <w:jc w:val="left"/>
      </w:pPr>
      <w:r w:rsidRPr="00101BB0">
        <w:rPr>
          <w:rFonts w:hint="eastAsia"/>
        </w:rPr>
        <w:t>Master</w:t>
      </w:r>
      <w:r w:rsidRPr="00101BB0">
        <w:rPr>
          <w:rFonts w:hint="eastAsia"/>
        </w:rPr>
        <w:t>公共资源调度结束后，返回</w:t>
      </w:r>
      <w:r w:rsidRPr="00101BB0">
        <w:rPr>
          <w:rFonts w:hint="eastAsia"/>
        </w:rPr>
        <w:t>SubmitDriverResponse</w:t>
      </w:r>
      <w:r w:rsidRPr="00101BB0">
        <w:rPr>
          <w:rFonts w:hint="eastAsia"/>
        </w:rPr>
        <w:t>给</w:t>
      </w:r>
      <w:r w:rsidRPr="00101BB0">
        <w:rPr>
          <w:rFonts w:hint="eastAsia"/>
        </w:rPr>
        <w:t>Client</w:t>
      </w:r>
    </w:p>
    <w:p w:rsidR="00164CD8" w:rsidRPr="00101BB0" w:rsidRDefault="00164CD8" w:rsidP="00164CD8">
      <w:pPr>
        <w:shd w:val="clear" w:color="auto" w:fill="FFFFFF"/>
        <w:rPr>
          <w:spacing w:val="10"/>
          <w:kern w:val="2"/>
        </w:rPr>
      </w:pPr>
      <w:r w:rsidRPr="00101BB0">
        <w:rPr>
          <w:rFonts w:hint="eastAsia"/>
          <w:spacing w:val="10"/>
          <w:kern w:val="2"/>
        </w:rPr>
        <w:t> </w:t>
      </w:r>
    </w:p>
    <w:p w:rsidR="00164CD8" w:rsidRPr="00101BB0" w:rsidRDefault="00164CD8" w:rsidP="00101BB0">
      <w:pPr>
        <w:pStyle w:val="2"/>
        <w:rPr>
          <w:rFonts w:ascii="微软雅黑" w:eastAsia="微软雅黑" w:hAnsi="微软雅黑"/>
          <w:color w:val="000000"/>
          <w:sz w:val="23"/>
          <w:szCs w:val="23"/>
        </w:rPr>
      </w:pPr>
      <w:bookmarkStart w:id="45" w:name="_Toc492099156"/>
      <w:r w:rsidRPr="00450EE3">
        <w:rPr>
          <w:rFonts w:hint="eastAsia"/>
        </w:rPr>
        <w:t>RpcMessage</w:t>
      </w:r>
      <w:r w:rsidRPr="00450EE3">
        <w:rPr>
          <w:rFonts w:hint="eastAsia"/>
        </w:rPr>
        <w:t>处理</w:t>
      </w:r>
      <w:r w:rsidRPr="00450EE3">
        <w:rPr>
          <w:rFonts w:hint="eastAsia"/>
        </w:rPr>
        <w:t>(receiveAndReply)</w:t>
      </w:r>
      <w:bookmarkEnd w:id="45"/>
    </w:p>
    <w:tbl>
      <w:tblPr>
        <w:tblStyle w:val="1-1"/>
        <w:tblW w:w="8955" w:type="dxa"/>
        <w:tblLook w:val="04A0" w:firstRow="1" w:lastRow="0" w:firstColumn="1" w:lastColumn="0" w:noHBand="0" w:noVBand="1"/>
      </w:tblPr>
      <w:tblGrid>
        <w:gridCol w:w="2812"/>
        <w:gridCol w:w="2239"/>
        <w:gridCol w:w="2239"/>
        <w:gridCol w:w="1665"/>
      </w:tblGrid>
      <w:tr w:rsidR="00164CD8" w:rsidRPr="00164CD8" w:rsidTr="00101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64CD8" w:rsidRPr="00164CD8" w:rsidRDefault="00164CD8" w:rsidP="00164CD8">
            <w:pPr>
              <w:rPr>
                <w:rFonts w:eastAsia="Times New Roman"/>
              </w:rPr>
            </w:pPr>
            <w:r w:rsidRPr="00164CD8">
              <w:rPr>
                <w:rFonts w:ascii="MS Mincho" w:eastAsia="MS Mincho" w:hAnsi="MS Mincho" w:cs="MS Mincho"/>
                <w:b w:val="0"/>
                <w:bCs w:val="0"/>
              </w:rPr>
              <w:t>消息</w:t>
            </w:r>
            <w:r w:rsidRPr="00164CD8">
              <w:rPr>
                <w:rFonts w:ascii="宋体" w:hAnsi="宋体" w:cs="宋体"/>
                <w:b w:val="0"/>
                <w:bCs w:val="0"/>
              </w:rPr>
              <w:t>实</w:t>
            </w:r>
            <w:r w:rsidRPr="00164CD8">
              <w:rPr>
                <w:rFonts w:ascii="MS Mincho" w:eastAsia="MS Mincho" w:hAnsi="MS Mincho" w:cs="MS Mincho"/>
                <w:b w:val="0"/>
                <w:bCs w:val="0"/>
              </w:rPr>
              <w:t>例</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发起</w:t>
            </w:r>
            <w:r w:rsidRPr="00164CD8">
              <w:rPr>
                <w:rFonts w:ascii="MS Mincho" w:eastAsia="MS Mincho" w:hAnsi="MS Mincho" w:cs="MS Mincho"/>
                <w:b w:val="0"/>
                <w:bCs w:val="0"/>
              </w:rPr>
              <w:t>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MS Mincho" w:eastAsia="MS Mincho" w:hAnsi="MS Mincho" w:cs="MS Mincho"/>
                <w:b w:val="0"/>
                <w:bCs w:val="0"/>
              </w:rPr>
              <w:t>接收方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说</w:t>
            </w:r>
            <w:r w:rsidRPr="00164CD8">
              <w:rPr>
                <w:rFonts w:ascii="MS Mincho" w:eastAsia="MS Mincho" w:hAnsi="MS Mincho" w:cs="MS Mincho"/>
                <w:b w:val="0"/>
                <w:bCs w:val="0"/>
              </w:rPr>
              <w:t>明</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0" w:type="auto"/>
            <w:hideMark/>
          </w:tcPr>
          <w:p w:rsidR="00164CD8" w:rsidRPr="00164CD8" w:rsidRDefault="00164CD8" w:rsidP="00164CD8">
            <w:pPr>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bl>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p>
    <w:p w:rsidR="00164CD8" w:rsidRPr="00164CD8" w:rsidRDefault="00164CD8" w:rsidP="00450EE3">
      <w:pPr>
        <w:pStyle w:val="2"/>
      </w:pPr>
      <w:bookmarkStart w:id="46" w:name="_Toc492099157"/>
      <w:r w:rsidRPr="00164CD8">
        <w:rPr>
          <w:rFonts w:hint="eastAsia"/>
        </w:rPr>
        <w:lastRenderedPageBreak/>
        <w:t>OneWayMessage</w:t>
      </w:r>
      <w:r w:rsidRPr="00164CD8">
        <w:rPr>
          <w:rFonts w:hint="eastAsia"/>
        </w:rPr>
        <w:t>处理</w:t>
      </w:r>
      <w:r w:rsidRPr="00164CD8">
        <w:rPr>
          <w:rFonts w:hint="eastAsia"/>
        </w:rPr>
        <w:t>(receive)</w:t>
      </w:r>
      <w:bookmarkEnd w:id="46"/>
    </w:p>
    <w:tbl>
      <w:tblPr>
        <w:tblStyle w:val="1-1"/>
        <w:tblW w:w="8784" w:type="dxa"/>
        <w:tblLook w:val="04A0" w:firstRow="1" w:lastRow="0" w:firstColumn="1" w:lastColumn="0" w:noHBand="0" w:noVBand="1"/>
      </w:tblPr>
      <w:tblGrid>
        <w:gridCol w:w="2783"/>
        <w:gridCol w:w="1632"/>
        <w:gridCol w:w="1632"/>
        <w:gridCol w:w="2737"/>
      </w:tblGrid>
      <w:tr w:rsidR="00164CD8" w:rsidRPr="00164CD8" w:rsidTr="00101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ascii="MS Mincho" w:eastAsia="MS Mincho" w:hAnsi="MS Mincho" w:cs="MS Mincho"/>
                <w:b w:val="0"/>
                <w:bCs w:val="0"/>
              </w:rPr>
              <w:t>消息</w:t>
            </w:r>
            <w:r w:rsidRPr="00164CD8">
              <w:rPr>
                <w:rFonts w:ascii="宋体" w:hAnsi="宋体" w:cs="宋体"/>
                <w:b w:val="0"/>
                <w:bCs w:val="0"/>
              </w:rPr>
              <w:t>实</w:t>
            </w:r>
            <w:r w:rsidRPr="00164CD8">
              <w:rPr>
                <w:rFonts w:ascii="MS Mincho" w:eastAsia="MS Mincho" w:hAnsi="MS Mincho" w:cs="MS Mincho"/>
                <w:b w:val="0"/>
                <w:bCs w:val="0"/>
              </w:rPr>
              <w:t>例</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发起</w:t>
            </w:r>
            <w:r w:rsidRPr="00164CD8">
              <w:rPr>
                <w:rFonts w:ascii="MS Mincho" w:eastAsia="MS Mincho" w:hAnsi="MS Mincho" w:cs="MS Mincho"/>
                <w:b w:val="0"/>
                <w:bCs w:val="0"/>
              </w:rPr>
              <w:t>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MS Mincho" w:eastAsia="MS Mincho" w:hAnsi="MS Mincho" w:cs="MS Mincho"/>
                <w:b w:val="0"/>
                <w:bCs w:val="0"/>
              </w:rPr>
              <w:t>接收方</w:t>
            </w:r>
          </w:p>
        </w:tc>
        <w:tc>
          <w:tcPr>
            <w:tcW w:w="2737" w:type="dxa"/>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说</w:t>
            </w:r>
            <w:r w:rsidRPr="00164CD8">
              <w:rPr>
                <w:rFonts w:ascii="MS Mincho" w:eastAsia="MS Mincho" w:hAnsi="MS Mincho" w:cs="MS Mincho"/>
                <w:b w:val="0"/>
                <w:bCs w:val="0"/>
              </w:rPr>
              <w:t>明</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eastAsia="Times New Roman"/>
              </w:rPr>
              <w:t>SubmitDriverResponse</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Master</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Client</w:t>
            </w:r>
          </w:p>
        </w:tc>
        <w:tc>
          <w:tcPr>
            <w:tcW w:w="2737" w:type="dxa"/>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eastAsia="Times New Roman"/>
              </w:rPr>
              <w:t>KillDriverResponse</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Client</w:t>
            </w:r>
          </w:p>
        </w:tc>
        <w:tc>
          <w:tcPr>
            <w:tcW w:w="2737" w:type="dxa"/>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bl>
    <w:p w:rsidR="00164CD8" w:rsidRDefault="00164CD8" w:rsidP="00164CD8">
      <w:pPr>
        <w:pStyle w:val="NormalIndent1"/>
        <w:ind w:firstLine="0"/>
        <w:rPr>
          <w:rFonts w:hint="default"/>
        </w:rPr>
      </w:pPr>
    </w:p>
    <w:p w:rsidR="00164CD8" w:rsidRDefault="00164CD8" w:rsidP="00164CD8">
      <w:pPr>
        <w:pStyle w:val="1"/>
      </w:pPr>
      <w:bookmarkStart w:id="47" w:name="_Toc492099158"/>
      <w:r>
        <w:t>Driver</w:t>
      </w:r>
      <w:r>
        <w:t>和</w:t>
      </w:r>
      <w:r>
        <w:t>DriverRunner</w:t>
      </w:r>
      <w:bookmarkEnd w:id="47"/>
    </w:p>
    <w:p w:rsidR="00164CD8" w:rsidRPr="00101BB0" w:rsidRDefault="00164CD8" w:rsidP="00101BB0">
      <w:pPr>
        <w:pStyle w:val="a1"/>
        <w:ind w:firstLineChars="200" w:firstLine="520"/>
        <w:jc w:val="left"/>
      </w:pPr>
      <w:r w:rsidRPr="00101BB0">
        <w:rPr>
          <w:rFonts w:hint="eastAsia"/>
        </w:rPr>
        <w:t>Client</w:t>
      </w:r>
      <w:r w:rsidRPr="00101BB0">
        <w:rPr>
          <w:rFonts w:hint="eastAsia"/>
        </w:rPr>
        <w:t>向</w:t>
      </w:r>
      <w:r w:rsidRPr="00101BB0">
        <w:rPr>
          <w:rFonts w:hint="eastAsia"/>
        </w:rPr>
        <w:t>Master</w:t>
      </w:r>
      <w:r w:rsidRPr="00101BB0">
        <w:rPr>
          <w:rFonts w:hint="eastAsia"/>
        </w:rPr>
        <w:t>发起</w:t>
      </w:r>
      <w:r w:rsidRPr="00101BB0">
        <w:rPr>
          <w:rFonts w:hint="eastAsia"/>
        </w:rPr>
        <w:t>RequestSubmitDriver</w:t>
      </w:r>
      <w:r w:rsidRPr="00101BB0">
        <w:rPr>
          <w:rFonts w:hint="eastAsia"/>
        </w:rPr>
        <w:t>请求，</w:t>
      </w:r>
      <w:r w:rsidRPr="00101BB0">
        <w:rPr>
          <w:rFonts w:hint="eastAsia"/>
        </w:rPr>
        <w:t>Master</w:t>
      </w:r>
      <w:r w:rsidRPr="00101BB0">
        <w:rPr>
          <w:rFonts w:hint="eastAsia"/>
        </w:rPr>
        <w:t>将</w:t>
      </w:r>
      <w:r w:rsidRPr="00101BB0">
        <w:rPr>
          <w:rFonts w:hint="eastAsia"/>
        </w:rPr>
        <w:t>DriverInfo</w:t>
      </w:r>
      <w:r w:rsidRPr="00101BB0">
        <w:rPr>
          <w:rFonts w:hint="eastAsia"/>
        </w:rPr>
        <w:t>添加待调度列表中（</w:t>
      </w:r>
      <w:r w:rsidRPr="00101BB0">
        <w:rPr>
          <w:rFonts w:hint="eastAsia"/>
        </w:rPr>
        <w:t>waitingDrivers</w:t>
      </w:r>
      <w:r w:rsidRPr="00101BB0">
        <w:rPr>
          <w:rFonts w:hint="eastAsia"/>
        </w:rPr>
        <w:t>），下面针对于</w:t>
      </w:r>
      <w:r w:rsidRPr="00101BB0">
        <w:rPr>
          <w:rFonts w:hint="eastAsia"/>
        </w:rPr>
        <w:t>Driver</w:t>
      </w:r>
      <w:r w:rsidRPr="00101BB0">
        <w:rPr>
          <w:rFonts w:hint="eastAsia"/>
        </w:rPr>
        <w:t>进一步梳理</w:t>
      </w:r>
    </w:p>
    <w:p w:rsidR="00164CD8" w:rsidRPr="00867FEA" w:rsidRDefault="00164CD8" w:rsidP="00450EE3">
      <w:pPr>
        <w:pStyle w:val="2"/>
      </w:pPr>
      <w:bookmarkStart w:id="48" w:name="_Toc492099159"/>
      <w:r w:rsidRPr="00867FEA">
        <w:rPr>
          <w:rFonts w:hint="eastAsia"/>
          <w:bCs/>
        </w:rPr>
        <w:t>Master</w:t>
      </w:r>
      <w:r w:rsidRPr="00867FEA">
        <w:rPr>
          <w:rFonts w:hint="eastAsia"/>
          <w:bCs/>
        </w:rPr>
        <w:t>对</w:t>
      </w:r>
      <w:r w:rsidRPr="00867FEA">
        <w:rPr>
          <w:rFonts w:hint="eastAsia"/>
          <w:bCs/>
        </w:rPr>
        <w:t>Driver</w:t>
      </w:r>
      <w:r w:rsidRPr="00867FEA">
        <w:rPr>
          <w:rFonts w:hint="eastAsia"/>
          <w:bCs/>
        </w:rPr>
        <w:t>资源分配</w:t>
      </w:r>
      <w:bookmarkEnd w:id="48"/>
    </w:p>
    <w:p w:rsidR="00164CD8" w:rsidRDefault="00164CD8" w:rsidP="00164CD8">
      <w:pPr>
        <w:shd w:val="clear" w:color="auto" w:fill="FFFFFF"/>
        <w:rPr>
          <w:rFonts w:ascii="微软雅黑" w:eastAsia="微软雅黑" w:hAnsi="微软雅黑"/>
          <w:color w:val="000000"/>
          <w:sz w:val="23"/>
          <w:szCs w:val="23"/>
        </w:rPr>
      </w:pPr>
      <w:r>
        <w:rPr>
          <w:rStyle w:val="afc"/>
          <w:rFonts w:ascii="微软雅黑" w:eastAsia="微软雅黑" w:hAnsi="微软雅黑" w:hint="eastAsia"/>
          <w:color w:val="000000"/>
          <w:sz w:val="23"/>
          <w:szCs w:val="23"/>
        </w:rPr>
        <w:t xml:space="preserve">    </w:t>
      </w:r>
      <w:r w:rsidRPr="00101BB0">
        <w:rPr>
          <w:rFonts w:hint="eastAsia"/>
          <w:b/>
          <w:bCs/>
          <w:spacing w:val="10"/>
          <w:kern w:val="2"/>
        </w:rPr>
        <w:t> </w:t>
      </w:r>
      <w:r w:rsidRPr="00101BB0">
        <w:rPr>
          <w:rFonts w:hint="eastAsia"/>
          <w:spacing w:val="10"/>
          <w:kern w:val="2"/>
        </w:rPr>
        <w:t>大致流程如下：</w:t>
      </w:r>
      <w:r>
        <w:rPr>
          <w:rFonts w:ascii="微软雅黑" w:eastAsia="微软雅黑" w:hAnsi="微软雅黑"/>
          <w:noProof/>
          <w:color w:val="000000"/>
          <w:sz w:val="23"/>
          <w:szCs w:val="23"/>
        </w:rPr>
        <w:drawing>
          <wp:inline distT="0" distB="0" distL="0" distR="0" wp14:anchorId="07048A52" wp14:editId="15581792">
            <wp:extent cx="5572278" cy="3930446"/>
            <wp:effectExtent l="0" t="0" r="0" b="6985"/>
            <wp:docPr id="154" name="Picture 154" descr="http://images2015.cnblogs.com/blog/806887/201705/806887-20170526103228544-707692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2015.cnblogs.com/blog/806887/201705/806887-20170526103228544-70769266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903" cy="3934413"/>
                    </a:xfrm>
                    <a:prstGeom prst="rect">
                      <a:avLst/>
                    </a:prstGeom>
                    <a:noFill/>
                    <a:ln>
                      <a:noFill/>
                    </a:ln>
                  </pic:spPr>
                </pic:pic>
              </a:graphicData>
            </a:graphic>
          </wp:inline>
        </w:drawing>
      </w:r>
    </w:p>
    <w:p w:rsidR="00164CD8" w:rsidRPr="00101BB0" w:rsidRDefault="00101BB0" w:rsidP="00101BB0">
      <w:pPr>
        <w:pStyle w:val="a1"/>
        <w:ind w:firstLineChars="200" w:firstLine="500"/>
        <w:jc w:val="left"/>
      </w:pPr>
      <w:r>
        <w:rPr>
          <w:rFonts w:ascii="微软雅黑" w:eastAsia="微软雅黑" w:hAnsi="微软雅黑" w:hint="eastAsia"/>
          <w:color w:val="000000"/>
          <w:sz w:val="23"/>
          <w:szCs w:val="23"/>
        </w:rPr>
        <w:t> </w:t>
      </w:r>
      <w:r w:rsidR="00164CD8" w:rsidRPr="00101BB0">
        <w:rPr>
          <w:rFonts w:hint="eastAsia"/>
        </w:rPr>
        <w:t>waitingDrivers</w:t>
      </w:r>
      <w:r w:rsidR="00164CD8" w:rsidRPr="00101BB0">
        <w:rPr>
          <w:rFonts w:hint="eastAsia"/>
        </w:rPr>
        <w:t>与</w:t>
      </w:r>
      <w:r w:rsidR="00164CD8" w:rsidRPr="00101BB0">
        <w:rPr>
          <w:rFonts w:hint="eastAsia"/>
        </w:rPr>
        <w:t>aliveWorkers</w:t>
      </w:r>
      <w:r w:rsidR="00164CD8" w:rsidRPr="00101BB0">
        <w:rPr>
          <w:rFonts w:hint="eastAsia"/>
        </w:rPr>
        <w:t>进行资源匹配</w:t>
      </w:r>
      <w:r w:rsidR="00164CD8" w:rsidRPr="00101BB0">
        <w:rPr>
          <w:rFonts w:hint="eastAsia"/>
        </w:rPr>
        <w:t>,</w:t>
      </w:r>
    </w:p>
    <w:p w:rsidR="00164CD8" w:rsidRPr="00101BB0" w:rsidRDefault="00164CD8" w:rsidP="005812DB">
      <w:pPr>
        <w:pStyle w:val="a1"/>
        <w:numPr>
          <w:ilvl w:val="0"/>
          <w:numId w:val="44"/>
        </w:numPr>
        <w:jc w:val="left"/>
      </w:pPr>
      <w:r w:rsidRPr="00101BB0">
        <w:rPr>
          <w:rFonts w:hint="eastAsia"/>
        </w:rPr>
        <w:t>在</w:t>
      </w:r>
      <w:r w:rsidRPr="00101BB0">
        <w:rPr>
          <w:rFonts w:hint="eastAsia"/>
        </w:rPr>
        <w:t>waitingDrivers</w:t>
      </w:r>
      <w:r w:rsidRPr="00101BB0">
        <w:rPr>
          <w:rFonts w:hint="eastAsia"/>
        </w:rPr>
        <w:t>循环内，轮询所有</w:t>
      </w:r>
      <w:r w:rsidRPr="00101BB0">
        <w:rPr>
          <w:rFonts w:hint="eastAsia"/>
        </w:rPr>
        <w:t>aliveWorker</w:t>
      </w:r>
    </w:p>
    <w:p w:rsidR="00164CD8" w:rsidRPr="00101BB0" w:rsidRDefault="00164CD8" w:rsidP="005812DB">
      <w:pPr>
        <w:pStyle w:val="a1"/>
        <w:numPr>
          <w:ilvl w:val="0"/>
          <w:numId w:val="44"/>
        </w:numPr>
        <w:jc w:val="left"/>
      </w:pPr>
      <w:r w:rsidRPr="00101BB0">
        <w:rPr>
          <w:rFonts w:hint="eastAsia"/>
        </w:rPr>
        <w:t>如果</w:t>
      </w:r>
      <w:r w:rsidRPr="00101BB0">
        <w:rPr>
          <w:rFonts w:hint="eastAsia"/>
        </w:rPr>
        <w:t>aliveWorker</w:t>
      </w:r>
      <w:r w:rsidRPr="00101BB0">
        <w:rPr>
          <w:rFonts w:hint="eastAsia"/>
        </w:rPr>
        <w:t>满足当前</w:t>
      </w:r>
      <w:r w:rsidRPr="00101BB0">
        <w:rPr>
          <w:rFonts w:hint="eastAsia"/>
        </w:rPr>
        <w:t>waitingDriver</w:t>
      </w:r>
      <w:r w:rsidRPr="00101BB0">
        <w:rPr>
          <w:rFonts w:hint="eastAsia"/>
        </w:rPr>
        <w:t>资源要求，给</w:t>
      </w:r>
      <w:r w:rsidRPr="00101BB0">
        <w:rPr>
          <w:rFonts w:hint="eastAsia"/>
        </w:rPr>
        <w:t>Worker</w:t>
      </w:r>
      <w:r w:rsidRPr="00101BB0">
        <w:rPr>
          <w:rFonts w:hint="eastAsia"/>
        </w:rPr>
        <w:t>发送</w:t>
      </w:r>
      <w:r w:rsidRPr="00101BB0">
        <w:rPr>
          <w:rFonts w:hint="eastAsia"/>
        </w:rPr>
        <w:lastRenderedPageBreak/>
        <w:t>LaunchDriver</w:t>
      </w:r>
      <w:r w:rsidRPr="00101BB0">
        <w:rPr>
          <w:rFonts w:hint="eastAsia"/>
        </w:rPr>
        <w:t>指令并将</w:t>
      </w:r>
      <w:r w:rsidRPr="00101BB0">
        <w:rPr>
          <w:rFonts w:hint="eastAsia"/>
        </w:rPr>
        <w:t xml:space="preserve"> waitingDriver</w:t>
      </w:r>
      <w:r w:rsidRPr="00101BB0">
        <w:rPr>
          <w:rFonts w:hint="eastAsia"/>
        </w:rPr>
        <w:t>移除</w:t>
      </w:r>
      <w:r w:rsidRPr="00101BB0">
        <w:rPr>
          <w:rFonts w:hint="eastAsia"/>
        </w:rPr>
        <w:t>waitingDrivers</w:t>
      </w:r>
      <w:r w:rsidRPr="00101BB0">
        <w:rPr>
          <w:rFonts w:hint="eastAsia"/>
        </w:rPr>
        <w:t>，则进行下一次</w:t>
      </w:r>
      <w:r w:rsidRPr="00101BB0">
        <w:rPr>
          <w:rFonts w:hint="eastAsia"/>
        </w:rPr>
        <w:t>waitingDriver</w:t>
      </w:r>
      <w:r w:rsidRPr="00101BB0">
        <w:rPr>
          <w:rFonts w:hint="eastAsia"/>
        </w:rPr>
        <w:t>的轮询工作</w:t>
      </w:r>
    </w:p>
    <w:p w:rsidR="00164CD8" w:rsidRPr="00101BB0" w:rsidRDefault="00164CD8" w:rsidP="005812DB">
      <w:pPr>
        <w:pStyle w:val="a1"/>
        <w:numPr>
          <w:ilvl w:val="0"/>
          <w:numId w:val="44"/>
        </w:numPr>
        <w:jc w:val="left"/>
      </w:pPr>
      <w:r w:rsidRPr="00101BB0">
        <w:rPr>
          <w:rFonts w:hint="eastAsia"/>
        </w:rPr>
        <w:t>如果轮询完所有</w:t>
      </w:r>
      <w:r w:rsidRPr="00101BB0">
        <w:rPr>
          <w:rFonts w:hint="eastAsia"/>
        </w:rPr>
        <w:t>aliveWorker</w:t>
      </w:r>
      <w:r w:rsidRPr="00101BB0">
        <w:rPr>
          <w:rFonts w:hint="eastAsia"/>
        </w:rPr>
        <w:t>都不满足</w:t>
      </w:r>
      <w:r w:rsidRPr="00101BB0">
        <w:rPr>
          <w:rFonts w:hint="eastAsia"/>
        </w:rPr>
        <w:t>waitingDriver</w:t>
      </w:r>
      <w:r w:rsidRPr="00101BB0">
        <w:rPr>
          <w:rFonts w:hint="eastAsia"/>
        </w:rPr>
        <w:t>资源要求，则进行下一次</w:t>
      </w:r>
      <w:r w:rsidRPr="00101BB0">
        <w:rPr>
          <w:rFonts w:hint="eastAsia"/>
        </w:rPr>
        <w:t>waitingDriver</w:t>
      </w:r>
      <w:r w:rsidRPr="00101BB0">
        <w:rPr>
          <w:rFonts w:hint="eastAsia"/>
        </w:rPr>
        <w:t>的轮询工作</w:t>
      </w:r>
    </w:p>
    <w:p w:rsidR="00164CD8" w:rsidRPr="00101BB0" w:rsidRDefault="00164CD8" w:rsidP="005812DB">
      <w:pPr>
        <w:pStyle w:val="a1"/>
        <w:numPr>
          <w:ilvl w:val="0"/>
          <w:numId w:val="44"/>
        </w:numPr>
        <w:jc w:val="left"/>
      </w:pPr>
      <w:r w:rsidRPr="00101BB0">
        <w:rPr>
          <w:rFonts w:hint="eastAsia"/>
        </w:rPr>
        <w:t>所有发起的轮询开始点都上次轮询结束点的下一个点位开始</w:t>
      </w:r>
    </w:p>
    <w:p w:rsidR="00164CD8" w:rsidRDefault="00164CD8" w:rsidP="00450EE3">
      <w:pPr>
        <w:pStyle w:val="2"/>
      </w:pPr>
      <w:bookmarkStart w:id="49" w:name="_Toc492099160"/>
      <w:r w:rsidRPr="00385065">
        <w:rPr>
          <w:rFonts w:hint="eastAsia"/>
        </w:rPr>
        <w:t>Worker</w:t>
      </w:r>
      <w:r w:rsidRPr="00385065">
        <w:rPr>
          <w:rFonts w:hint="eastAsia"/>
        </w:rPr>
        <w:t>运行</w:t>
      </w:r>
      <w:r w:rsidRPr="00385065">
        <w:rPr>
          <w:rFonts w:hint="eastAsia"/>
        </w:rPr>
        <w:t>DriverRunner</w:t>
      </w:r>
      <w:bookmarkEnd w:id="49"/>
    </w:p>
    <w:p w:rsidR="00164CD8" w:rsidRPr="00101BB0" w:rsidRDefault="00164CD8" w:rsidP="00101BB0">
      <w:pPr>
        <w:pStyle w:val="a1"/>
        <w:ind w:firstLineChars="200" w:firstLine="520"/>
        <w:jc w:val="left"/>
      </w:pPr>
      <w:r w:rsidRPr="00101BB0">
        <w:rPr>
          <w:rFonts w:hint="eastAsia"/>
        </w:rPr>
        <w:t>Driver</w:t>
      </w:r>
      <w:r w:rsidRPr="00101BB0">
        <w:rPr>
          <w:rFonts w:hint="eastAsia"/>
        </w:rPr>
        <w:t>的启动，流程如下：</w:t>
      </w:r>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543B2290" wp14:editId="6314FF64">
            <wp:extent cx="5534813" cy="3566171"/>
            <wp:effectExtent l="0" t="0" r="2540" b="0"/>
            <wp:docPr id="153" name="Picture 153" descr="http://images2015.cnblogs.com/blog/806887/201705/806887-20170526103248107-67242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2015.cnblogs.com/blog/806887/201705/806887-20170526103248107-67242113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4314" cy="3578736"/>
                    </a:xfrm>
                    <a:prstGeom prst="rect">
                      <a:avLst/>
                    </a:prstGeom>
                    <a:noFill/>
                    <a:ln>
                      <a:noFill/>
                    </a:ln>
                  </pic:spPr>
                </pic:pic>
              </a:graphicData>
            </a:graphic>
          </wp:inline>
        </w:drawing>
      </w:r>
    </w:p>
    <w:p w:rsidR="00164CD8" w:rsidRPr="00101BB0" w:rsidRDefault="00164CD8" w:rsidP="005812DB">
      <w:pPr>
        <w:pStyle w:val="a1"/>
        <w:numPr>
          <w:ilvl w:val="0"/>
          <w:numId w:val="45"/>
        </w:numPr>
        <w:jc w:val="left"/>
      </w:pPr>
      <w:r w:rsidRPr="00101BB0">
        <w:rPr>
          <w:rFonts w:hint="eastAsia"/>
        </w:rPr>
        <w:t>当</w:t>
      </w:r>
      <w:r w:rsidRPr="00101BB0">
        <w:rPr>
          <w:rFonts w:hint="eastAsia"/>
        </w:rPr>
        <w:t>Worker</w:t>
      </w:r>
      <w:r w:rsidRPr="00101BB0">
        <w:rPr>
          <w:rFonts w:hint="eastAsia"/>
        </w:rPr>
        <w:t>遇到</w:t>
      </w:r>
      <w:r w:rsidRPr="00101BB0">
        <w:rPr>
          <w:rFonts w:hint="eastAsia"/>
        </w:rPr>
        <w:t>LaunchDriver</w:t>
      </w:r>
      <w:r w:rsidRPr="00101BB0">
        <w:rPr>
          <w:rFonts w:hint="eastAsia"/>
        </w:rPr>
        <w:t>指令时，创建并启动一个</w:t>
      </w:r>
      <w:r w:rsidRPr="00101BB0">
        <w:rPr>
          <w:rFonts w:hint="eastAsia"/>
        </w:rPr>
        <w:t>DriverRunner</w:t>
      </w:r>
    </w:p>
    <w:p w:rsidR="00164CD8" w:rsidRPr="00101BB0" w:rsidRDefault="00164CD8" w:rsidP="005812DB">
      <w:pPr>
        <w:pStyle w:val="a1"/>
        <w:numPr>
          <w:ilvl w:val="0"/>
          <w:numId w:val="45"/>
        </w:numPr>
        <w:jc w:val="left"/>
      </w:pPr>
      <w:r w:rsidRPr="00101BB0">
        <w:rPr>
          <w:rFonts w:hint="eastAsia"/>
        </w:rPr>
        <w:t>DriverRunner</w:t>
      </w:r>
      <w:r w:rsidRPr="00101BB0">
        <w:rPr>
          <w:rFonts w:hint="eastAsia"/>
        </w:rPr>
        <w:t>启动一个线程【</w:t>
      </w:r>
      <w:r w:rsidRPr="00101BB0">
        <w:rPr>
          <w:rFonts w:hint="eastAsia"/>
        </w:rPr>
        <w:t>DriverRunner for [driverId]</w:t>
      </w:r>
      <w:r w:rsidRPr="00101BB0">
        <w:rPr>
          <w:rFonts w:hint="eastAsia"/>
        </w:rPr>
        <w:t>】处理</w:t>
      </w:r>
      <w:r w:rsidRPr="00101BB0">
        <w:rPr>
          <w:rFonts w:hint="eastAsia"/>
        </w:rPr>
        <w:t>Driver</w:t>
      </w:r>
      <w:r w:rsidRPr="00101BB0">
        <w:rPr>
          <w:rFonts w:hint="eastAsia"/>
        </w:rPr>
        <w:t>启动工作</w:t>
      </w:r>
    </w:p>
    <w:p w:rsidR="00164CD8" w:rsidRPr="00101BB0" w:rsidRDefault="00164CD8" w:rsidP="005812DB">
      <w:pPr>
        <w:pStyle w:val="a1"/>
        <w:numPr>
          <w:ilvl w:val="0"/>
          <w:numId w:val="45"/>
        </w:numPr>
        <w:jc w:val="left"/>
      </w:pPr>
      <w:r w:rsidRPr="00101BB0">
        <w:rPr>
          <w:rFonts w:hint="eastAsia"/>
        </w:rPr>
        <w:t>【</w:t>
      </w:r>
      <w:r w:rsidRPr="00101BB0">
        <w:rPr>
          <w:rFonts w:hint="eastAsia"/>
        </w:rPr>
        <w:t>DriverRunner for [driverId]</w:t>
      </w:r>
      <w:r w:rsidRPr="00101BB0">
        <w:rPr>
          <w:rFonts w:hint="eastAsia"/>
        </w:rPr>
        <w:t>】：</w:t>
      </w:r>
    </w:p>
    <w:p w:rsidR="00164CD8" w:rsidRPr="00101BB0" w:rsidRDefault="00164CD8" w:rsidP="005812DB">
      <w:pPr>
        <w:pStyle w:val="a1"/>
        <w:numPr>
          <w:ilvl w:val="1"/>
          <w:numId w:val="45"/>
        </w:numPr>
        <w:jc w:val="left"/>
      </w:pPr>
      <w:r w:rsidRPr="00101BB0">
        <w:rPr>
          <w:rFonts w:hint="eastAsia"/>
        </w:rPr>
        <w:t>添加</w:t>
      </w:r>
      <w:r w:rsidRPr="00101BB0">
        <w:rPr>
          <w:rFonts w:hint="eastAsia"/>
        </w:rPr>
        <w:t>JVM</w:t>
      </w:r>
      <w:r w:rsidRPr="00101BB0">
        <w:rPr>
          <w:rFonts w:hint="eastAsia"/>
        </w:rPr>
        <w:t>钩子，针对于每个</w:t>
      </w:r>
      <w:r w:rsidRPr="00101BB0">
        <w:rPr>
          <w:rFonts w:hint="eastAsia"/>
        </w:rPr>
        <w:t>diriverId</w:t>
      </w:r>
      <w:r w:rsidRPr="00101BB0">
        <w:rPr>
          <w:rFonts w:hint="eastAsia"/>
        </w:rPr>
        <w:t>创建一个临时目录</w:t>
      </w:r>
    </w:p>
    <w:p w:rsidR="00164CD8" w:rsidRPr="00101BB0" w:rsidRDefault="00164CD8" w:rsidP="005812DB">
      <w:pPr>
        <w:pStyle w:val="a1"/>
        <w:numPr>
          <w:ilvl w:val="1"/>
          <w:numId w:val="45"/>
        </w:numPr>
        <w:jc w:val="left"/>
      </w:pPr>
      <w:r w:rsidRPr="00101BB0">
        <w:rPr>
          <w:rFonts w:hint="eastAsia"/>
        </w:rPr>
        <w:t>将</w:t>
      </w:r>
      <w:r w:rsidRPr="00101BB0">
        <w:rPr>
          <w:rFonts w:hint="eastAsia"/>
        </w:rPr>
        <w:t>DriverDesc.jarUrl</w:t>
      </w:r>
      <w:r w:rsidRPr="00101BB0">
        <w:rPr>
          <w:rFonts w:hint="eastAsia"/>
        </w:rPr>
        <w:t>通过</w:t>
      </w:r>
      <w:r w:rsidRPr="00101BB0">
        <w:rPr>
          <w:rFonts w:hint="eastAsia"/>
        </w:rPr>
        <w:t>Netty</w:t>
      </w:r>
      <w:r w:rsidRPr="00101BB0">
        <w:rPr>
          <w:rFonts w:hint="eastAsia"/>
        </w:rPr>
        <w:t>从</w:t>
      </w:r>
      <w:r w:rsidRPr="00101BB0">
        <w:rPr>
          <w:rFonts w:hint="eastAsia"/>
        </w:rPr>
        <w:t>Driver</w:t>
      </w:r>
      <w:r w:rsidRPr="00101BB0">
        <w:rPr>
          <w:rFonts w:hint="eastAsia"/>
        </w:rPr>
        <w:t>机器远程拷贝过来</w:t>
      </w:r>
    </w:p>
    <w:p w:rsidR="00164CD8" w:rsidRPr="00101BB0" w:rsidRDefault="00164CD8" w:rsidP="005812DB">
      <w:pPr>
        <w:pStyle w:val="a1"/>
        <w:numPr>
          <w:ilvl w:val="1"/>
          <w:numId w:val="45"/>
        </w:numPr>
        <w:jc w:val="left"/>
      </w:pPr>
      <w:r w:rsidRPr="00101BB0">
        <w:rPr>
          <w:rFonts w:hint="eastAsia"/>
        </w:rPr>
        <w:t>根据</w:t>
      </w:r>
      <w:r w:rsidRPr="00101BB0">
        <w:rPr>
          <w:rFonts w:hint="eastAsia"/>
        </w:rPr>
        <w:t>DriverDesc.command</w:t>
      </w:r>
      <w:r w:rsidRPr="00101BB0">
        <w:rPr>
          <w:rFonts w:hint="eastAsia"/>
        </w:rPr>
        <w:t>模板构建本地执行的</w:t>
      </w:r>
      <w:r w:rsidRPr="00101BB0">
        <w:rPr>
          <w:rFonts w:hint="eastAsia"/>
        </w:rPr>
        <w:t>command</w:t>
      </w:r>
      <w:r w:rsidRPr="00101BB0">
        <w:rPr>
          <w:rFonts w:hint="eastAsia"/>
        </w:rPr>
        <w:t>命令，并启动该</w:t>
      </w:r>
      <w:r w:rsidRPr="00101BB0">
        <w:rPr>
          <w:rFonts w:hint="eastAsia"/>
        </w:rPr>
        <w:t>command</w:t>
      </w:r>
      <w:r w:rsidRPr="00101BB0">
        <w:rPr>
          <w:rFonts w:hint="eastAsia"/>
        </w:rPr>
        <w:t>对应的</w:t>
      </w:r>
      <w:r w:rsidRPr="00101BB0">
        <w:rPr>
          <w:rFonts w:hint="eastAsia"/>
        </w:rPr>
        <w:t>Process</w:t>
      </w:r>
      <w:r w:rsidRPr="00101BB0">
        <w:rPr>
          <w:rFonts w:hint="eastAsia"/>
        </w:rPr>
        <w:t>进程</w:t>
      </w:r>
    </w:p>
    <w:p w:rsidR="00164CD8" w:rsidRPr="00101BB0" w:rsidRDefault="00164CD8" w:rsidP="005812DB">
      <w:pPr>
        <w:pStyle w:val="a1"/>
        <w:numPr>
          <w:ilvl w:val="1"/>
          <w:numId w:val="45"/>
        </w:numPr>
        <w:jc w:val="left"/>
      </w:pPr>
      <w:r w:rsidRPr="00101BB0">
        <w:rPr>
          <w:rFonts w:hint="eastAsia"/>
        </w:rPr>
        <w:t>将</w:t>
      </w:r>
      <w:r w:rsidRPr="00101BB0">
        <w:rPr>
          <w:rFonts w:hint="eastAsia"/>
        </w:rPr>
        <w:t>Process</w:t>
      </w:r>
      <w:r w:rsidRPr="00101BB0">
        <w:rPr>
          <w:rFonts w:hint="eastAsia"/>
        </w:rPr>
        <w:t>的输出流输出到文件</w:t>
      </w:r>
      <w:r w:rsidRPr="00101BB0">
        <w:rPr>
          <w:rFonts w:hint="eastAsia"/>
        </w:rPr>
        <w:t>stdout/stderror,</w:t>
      </w:r>
      <w:r w:rsidRPr="00101BB0">
        <w:rPr>
          <w:rFonts w:hint="eastAsia"/>
        </w:rPr>
        <w:t>如果</w:t>
      </w:r>
      <w:r w:rsidRPr="00101BB0">
        <w:rPr>
          <w:rFonts w:hint="eastAsia"/>
        </w:rPr>
        <w:t>Process</w:t>
      </w:r>
      <w:r w:rsidRPr="00101BB0">
        <w:rPr>
          <w:rFonts w:hint="eastAsia"/>
        </w:rPr>
        <w:t>启动失败，进行</w:t>
      </w:r>
      <w:r w:rsidRPr="00101BB0">
        <w:rPr>
          <w:rFonts w:hint="eastAsia"/>
        </w:rPr>
        <w:t>1-5</w:t>
      </w:r>
      <w:r w:rsidRPr="00101BB0">
        <w:rPr>
          <w:rFonts w:hint="eastAsia"/>
        </w:rPr>
        <w:t>的秒的反复启动工作，直到启动成功，在释放</w:t>
      </w:r>
      <w:r w:rsidRPr="00101BB0">
        <w:rPr>
          <w:rFonts w:hint="eastAsia"/>
        </w:rPr>
        <w:t>Worker</w:t>
      </w:r>
      <w:r w:rsidRPr="00101BB0">
        <w:rPr>
          <w:rFonts w:hint="eastAsia"/>
        </w:rPr>
        <w:t>节点的</w:t>
      </w:r>
      <w:r w:rsidRPr="00101BB0">
        <w:rPr>
          <w:rFonts w:hint="eastAsia"/>
        </w:rPr>
        <w:t>DriverRunner</w:t>
      </w:r>
      <w:r w:rsidRPr="00101BB0">
        <w:rPr>
          <w:rFonts w:hint="eastAsia"/>
        </w:rPr>
        <w:t>的资源</w:t>
      </w:r>
    </w:p>
    <w:p w:rsidR="00164CD8" w:rsidRDefault="00164CD8" w:rsidP="00013438">
      <w:pPr>
        <w:pStyle w:val="2"/>
      </w:pPr>
      <w:bookmarkStart w:id="50" w:name="_Toc492099161"/>
      <w:r w:rsidRPr="00385065">
        <w:rPr>
          <w:rFonts w:hint="eastAsia"/>
        </w:rPr>
        <w:lastRenderedPageBreak/>
        <w:t>DriverRunner</w:t>
      </w:r>
      <w:r w:rsidRPr="00385065">
        <w:rPr>
          <w:rFonts w:hint="eastAsia"/>
        </w:rPr>
        <w:t>创建并运行</w:t>
      </w:r>
      <w:r w:rsidRPr="00385065">
        <w:rPr>
          <w:rFonts w:hint="eastAsia"/>
        </w:rPr>
        <w:t>DriverWrapper</w:t>
      </w:r>
      <w:bookmarkEnd w:id="50"/>
    </w:p>
    <w:p w:rsidR="00164CD8" w:rsidRDefault="00164CD8" w:rsidP="00164CD8">
      <w:pPr>
        <w:shd w:val="clear" w:color="auto" w:fill="FFFFFF"/>
        <w:rPr>
          <w:rFonts w:ascii="微软雅黑" w:eastAsia="微软雅黑" w:hAnsi="微软雅黑"/>
          <w:color w:val="000000"/>
          <w:sz w:val="23"/>
          <w:szCs w:val="23"/>
        </w:rPr>
      </w:pPr>
      <w:r>
        <w:rPr>
          <w:rStyle w:val="afc"/>
          <w:rFonts w:ascii="微软雅黑" w:eastAsia="微软雅黑" w:hAnsi="微软雅黑" w:hint="eastAsia"/>
          <w:color w:val="000000"/>
          <w:sz w:val="23"/>
          <w:szCs w:val="23"/>
        </w:rPr>
        <w:t>   </w:t>
      </w:r>
      <w:r>
        <w:rPr>
          <w:rFonts w:ascii="微软雅黑" w:eastAsia="微软雅黑" w:hAnsi="微软雅黑" w:hint="eastAsia"/>
          <w:color w:val="000000"/>
          <w:sz w:val="23"/>
          <w:szCs w:val="23"/>
        </w:rPr>
        <w:t>  </w:t>
      </w:r>
      <w:r w:rsidRPr="00101BB0">
        <w:rPr>
          <w:rFonts w:hint="eastAsia"/>
          <w:spacing w:val="10"/>
          <w:kern w:val="2"/>
        </w:rPr>
        <w:t>DriverWrapper</w:t>
      </w:r>
      <w:r w:rsidRPr="00101BB0">
        <w:rPr>
          <w:rFonts w:hint="eastAsia"/>
          <w:spacing w:val="10"/>
          <w:kern w:val="2"/>
        </w:rPr>
        <w:t>的运行，流程如下：</w:t>
      </w:r>
      <w:r>
        <w:rPr>
          <w:rFonts w:ascii="微软雅黑" w:eastAsia="微软雅黑" w:hAnsi="微软雅黑"/>
          <w:noProof/>
          <w:color w:val="000000"/>
          <w:sz w:val="23"/>
          <w:szCs w:val="23"/>
        </w:rPr>
        <w:drawing>
          <wp:inline distT="0" distB="0" distL="0" distR="0" wp14:anchorId="7BA9BFAE" wp14:editId="0367BCBA">
            <wp:extent cx="5486882" cy="3094990"/>
            <wp:effectExtent l="0" t="0" r="0" b="3810"/>
            <wp:docPr id="152" name="Picture 152" descr="http://images2015.cnblogs.com/blog/806887/201705/806887-20170526103304310-1254875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2015.cnblogs.com/blog/806887/201705/806887-20170526103304310-12548757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1224" cy="3103080"/>
                    </a:xfrm>
                    <a:prstGeom prst="rect">
                      <a:avLst/>
                    </a:prstGeom>
                    <a:noFill/>
                    <a:ln>
                      <a:noFill/>
                    </a:ln>
                  </pic:spPr>
                </pic:pic>
              </a:graphicData>
            </a:graphic>
          </wp:inline>
        </w:drawing>
      </w:r>
    </w:p>
    <w:p w:rsidR="00164CD8" w:rsidRPr="00101BB0" w:rsidRDefault="00164CD8" w:rsidP="005812DB">
      <w:pPr>
        <w:pStyle w:val="a1"/>
        <w:numPr>
          <w:ilvl w:val="0"/>
          <w:numId w:val="43"/>
        </w:numPr>
        <w:jc w:val="left"/>
      </w:pPr>
      <w:r w:rsidRPr="00101BB0">
        <w:rPr>
          <w:rFonts w:hint="eastAsia"/>
        </w:rPr>
        <w:t>DriverWapper</w:t>
      </w:r>
      <w:r w:rsidRPr="00101BB0">
        <w:rPr>
          <w:rFonts w:hint="eastAsia"/>
        </w:rPr>
        <w:t>创建了一个</w:t>
      </w:r>
      <w:r w:rsidRPr="00101BB0">
        <w:rPr>
          <w:rFonts w:hint="eastAsia"/>
        </w:rPr>
        <w:t>RpcEndpoint</w:t>
      </w:r>
      <w:r w:rsidRPr="00101BB0">
        <w:rPr>
          <w:rFonts w:hint="eastAsia"/>
        </w:rPr>
        <w:t>与</w:t>
      </w:r>
      <w:r w:rsidRPr="00101BB0">
        <w:rPr>
          <w:rFonts w:hint="eastAsia"/>
        </w:rPr>
        <w:t>RpcEnv</w:t>
      </w:r>
    </w:p>
    <w:p w:rsidR="00164CD8" w:rsidRPr="00101BB0" w:rsidRDefault="00164CD8" w:rsidP="005812DB">
      <w:pPr>
        <w:pStyle w:val="a1"/>
        <w:numPr>
          <w:ilvl w:val="0"/>
          <w:numId w:val="43"/>
        </w:numPr>
        <w:jc w:val="left"/>
      </w:pPr>
      <w:r w:rsidRPr="00101BB0">
        <w:rPr>
          <w:rFonts w:hint="eastAsia"/>
        </w:rPr>
        <w:t>RpcEndpoint</w:t>
      </w:r>
      <w:r w:rsidRPr="00101BB0">
        <w:rPr>
          <w:rFonts w:hint="eastAsia"/>
        </w:rPr>
        <w:t>为</w:t>
      </w:r>
      <w:r w:rsidRPr="00101BB0">
        <w:rPr>
          <w:rFonts w:hint="eastAsia"/>
        </w:rPr>
        <w:t>WorkerWatcher</w:t>
      </w:r>
      <w:r w:rsidRPr="00101BB0">
        <w:rPr>
          <w:rFonts w:hint="eastAsia"/>
        </w:rPr>
        <w:t>，主要目的为监控</w:t>
      </w:r>
      <w:r w:rsidRPr="00101BB0">
        <w:rPr>
          <w:rFonts w:hint="eastAsia"/>
        </w:rPr>
        <w:t>Worker</w:t>
      </w:r>
      <w:r w:rsidRPr="00101BB0">
        <w:rPr>
          <w:rFonts w:hint="eastAsia"/>
        </w:rPr>
        <w:t>节点是否正常，如果出现异常就直接退出</w:t>
      </w:r>
    </w:p>
    <w:p w:rsidR="00164CD8" w:rsidRPr="00101BB0" w:rsidRDefault="00164CD8" w:rsidP="005812DB">
      <w:pPr>
        <w:pStyle w:val="a1"/>
        <w:numPr>
          <w:ilvl w:val="0"/>
          <w:numId w:val="43"/>
        </w:numPr>
        <w:jc w:val="left"/>
      </w:pPr>
      <w:r w:rsidRPr="00101BB0">
        <w:rPr>
          <w:rFonts w:hint="eastAsia"/>
        </w:rPr>
        <w:t>然后当前的</w:t>
      </w:r>
      <w:r w:rsidRPr="00101BB0">
        <w:rPr>
          <w:rFonts w:hint="eastAsia"/>
        </w:rPr>
        <w:t>ClassLoader</w:t>
      </w:r>
      <w:r w:rsidRPr="00101BB0">
        <w:rPr>
          <w:rFonts w:hint="eastAsia"/>
        </w:rPr>
        <w:t>加载</w:t>
      </w:r>
      <w:r w:rsidRPr="00101BB0">
        <w:rPr>
          <w:rFonts w:hint="eastAsia"/>
        </w:rPr>
        <w:t>userJar</w:t>
      </w:r>
      <w:r w:rsidRPr="00101BB0">
        <w:rPr>
          <w:rFonts w:hint="eastAsia"/>
        </w:rPr>
        <w:t>，</w:t>
      </w:r>
      <w:r w:rsidRPr="00101BB0">
        <w:rPr>
          <w:rFonts w:hint="eastAsia"/>
          <w:b/>
          <w:bCs/>
        </w:rPr>
        <w:t>同时执行</w:t>
      </w:r>
      <w:r w:rsidRPr="00101BB0">
        <w:rPr>
          <w:rFonts w:hint="eastAsia"/>
          <w:b/>
          <w:bCs/>
        </w:rPr>
        <w:t>userMainClass</w:t>
      </w:r>
    </w:p>
    <w:p w:rsidR="00164CD8" w:rsidRPr="00101BB0" w:rsidRDefault="00164CD8" w:rsidP="005812DB">
      <w:pPr>
        <w:pStyle w:val="a1"/>
        <w:numPr>
          <w:ilvl w:val="0"/>
          <w:numId w:val="43"/>
        </w:numPr>
        <w:jc w:val="left"/>
      </w:pPr>
      <w:r w:rsidRPr="00101BB0">
        <w:rPr>
          <w:rFonts w:hint="eastAsia"/>
        </w:rPr>
        <w:t>执行用户的</w:t>
      </w:r>
      <w:r w:rsidRPr="00101BB0">
        <w:rPr>
          <w:rFonts w:hint="eastAsia"/>
        </w:rPr>
        <w:t>main</w:t>
      </w:r>
      <w:r w:rsidRPr="00101BB0">
        <w:rPr>
          <w:rFonts w:hint="eastAsia"/>
        </w:rPr>
        <w:t>方法后关闭</w:t>
      </w:r>
      <w:r w:rsidRPr="00101BB0">
        <w:rPr>
          <w:rFonts w:hint="eastAsia"/>
        </w:rPr>
        <w:t>workerWatcher</w:t>
      </w:r>
    </w:p>
    <w:p w:rsidR="007C2AF7" w:rsidRDefault="007C2AF7" w:rsidP="007C2AF7">
      <w:pPr>
        <w:pStyle w:val="1"/>
        <w:tabs>
          <w:tab w:val="left" w:pos="1080"/>
        </w:tabs>
      </w:pPr>
      <w:bookmarkStart w:id="51" w:name="_Toc492099162"/>
      <w:r>
        <w:rPr>
          <w:rFonts w:hint="eastAsia"/>
        </w:rPr>
        <w:t>Spark</w:t>
      </w:r>
      <w:r w:rsidR="00DD6FCB">
        <w:rPr>
          <w:rFonts w:hint="eastAsia"/>
        </w:rPr>
        <w:t>Context</w:t>
      </w:r>
      <w:r w:rsidR="00DD6FCB">
        <w:rPr>
          <w:rFonts w:hint="eastAsia"/>
        </w:rPr>
        <w:t>解析</w:t>
      </w:r>
      <w:bookmarkEnd w:id="51"/>
    </w:p>
    <w:p w:rsidR="00013438" w:rsidRPr="00013438" w:rsidRDefault="00013438" w:rsidP="00013438">
      <w:pPr>
        <w:pStyle w:val="2"/>
      </w:pPr>
      <w:bookmarkStart w:id="52" w:name="_Toc492099163"/>
      <w:r>
        <w:rPr>
          <w:rFonts w:hint="eastAsia"/>
        </w:rPr>
        <w:t>SparkContext</w:t>
      </w:r>
      <w:r>
        <w:rPr>
          <w:rFonts w:hint="eastAsia"/>
        </w:rPr>
        <w:t>解析</w:t>
      </w:r>
      <w:bookmarkEnd w:id="52"/>
    </w:p>
    <w:p w:rsidR="001B6AA8" w:rsidRPr="00101BB0" w:rsidRDefault="001D1656" w:rsidP="00101BB0">
      <w:pPr>
        <w:pStyle w:val="a1"/>
        <w:ind w:firstLineChars="200" w:firstLine="520"/>
        <w:jc w:val="left"/>
      </w:pPr>
      <w:r>
        <w:t>SparkContext</w:t>
      </w:r>
      <w:r>
        <w:t>是用户通往</w:t>
      </w:r>
      <w:r>
        <w:t>Spark</w:t>
      </w:r>
      <w:r>
        <w:t>集群的唯一入口，</w:t>
      </w:r>
      <w:r w:rsidRPr="00101BB0">
        <w:t>任何需要使用</w:t>
      </w:r>
      <w:r w:rsidRPr="00101BB0">
        <w:t>Spark</w:t>
      </w:r>
      <w:r w:rsidRPr="00101BB0">
        <w:t>的地方都需要先创建</w:t>
      </w:r>
      <w:r w:rsidRPr="00101BB0">
        <w:t>SparkContext</w:t>
      </w:r>
      <w:r w:rsidRPr="00101BB0">
        <w:t>，那么</w:t>
      </w:r>
      <w:r w:rsidRPr="00101BB0">
        <w:rPr>
          <w:rFonts w:hint="eastAsia"/>
        </w:rPr>
        <w:t>SparkContext</w:t>
      </w:r>
      <w:r w:rsidRPr="00101BB0">
        <w:t>做了什么</w:t>
      </w:r>
      <w:r w:rsidRPr="00101BB0">
        <w:rPr>
          <w:rFonts w:hint="eastAsia"/>
        </w:rPr>
        <w:t>？</w:t>
      </w:r>
    </w:p>
    <w:p w:rsidR="001B6AA8" w:rsidRPr="00101BB0" w:rsidRDefault="001B6AA8" w:rsidP="00101BB0">
      <w:pPr>
        <w:pStyle w:val="a1"/>
        <w:ind w:firstLineChars="200" w:firstLine="520"/>
        <w:jc w:val="left"/>
      </w:pPr>
      <w:r w:rsidRPr="00101BB0">
        <w:t>首先</w:t>
      </w:r>
      <w:r w:rsidRPr="00101BB0">
        <w:rPr>
          <w:rFonts w:hint="eastAsia"/>
        </w:rPr>
        <w:t>SparkContext</w:t>
      </w:r>
      <w:r w:rsidRPr="00101BB0">
        <w:t>是在</w:t>
      </w:r>
      <w:r w:rsidRPr="00101BB0">
        <w:rPr>
          <w:rFonts w:hint="eastAsia"/>
        </w:rPr>
        <w:t>Driver</w:t>
      </w:r>
      <w:r w:rsidRPr="00101BB0">
        <w:t>程序里面启动的，可以</w:t>
      </w:r>
      <w:proofErr w:type="gramStart"/>
      <w:r w:rsidRPr="00101BB0">
        <w:t>看做</w:t>
      </w:r>
      <w:proofErr w:type="gramEnd"/>
      <w:r w:rsidRPr="00101BB0">
        <w:rPr>
          <w:rFonts w:hint="eastAsia"/>
        </w:rPr>
        <w:t>Driver</w:t>
      </w:r>
      <w:r w:rsidRPr="00101BB0">
        <w:t>程序</w:t>
      </w:r>
      <w:r w:rsidRPr="00101BB0">
        <w:rPr>
          <w:rFonts w:hint="eastAsia"/>
        </w:rPr>
        <w:t>和</w:t>
      </w:r>
      <w:r w:rsidRPr="00101BB0">
        <w:rPr>
          <w:rFonts w:hint="eastAsia"/>
        </w:rPr>
        <w:t>Spark</w:t>
      </w:r>
      <w:r w:rsidRPr="00101BB0">
        <w:rPr>
          <w:rFonts w:hint="eastAsia"/>
        </w:rPr>
        <w:t>集群的一个连接，</w:t>
      </w:r>
      <w:r w:rsidRPr="00101BB0">
        <w:rPr>
          <w:rFonts w:hint="eastAsia"/>
        </w:rPr>
        <w:t>S</w:t>
      </w:r>
      <w:r w:rsidRPr="00101BB0">
        <w:t>p</w:t>
      </w:r>
      <w:r w:rsidRPr="00101BB0">
        <w:rPr>
          <w:rFonts w:hint="eastAsia"/>
        </w:rPr>
        <w:t>arkContext</w:t>
      </w:r>
      <w:r w:rsidRPr="00101BB0">
        <w:rPr>
          <w:rFonts w:hint="eastAsia"/>
        </w:rPr>
        <w:t>在初始化的时候，创建了很多对象：</w:t>
      </w:r>
    </w:p>
    <w:p w:rsidR="000458BA" w:rsidRDefault="000458BA" w:rsidP="000458BA">
      <w:pPr>
        <w:pStyle w:val="afb"/>
        <w:shd w:val="clear" w:color="auto" w:fill="FFFFFF"/>
        <w:spacing w:before="0" w:beforeAutospacing="0" w:after="0" w:afterAutospacing="0"/>
        <w:jc w:val="both"/>
        <w:textAlignment w:val="baseline"/>
        <w:rPr>
          <w:rFonts w:ascii="Helvetica" w:hAnsi="Helvetica"/>
          <w:color w:val="444444"/>
          <w:sz w:val="27"/>
          <w:szCs w:val="27"/>
        </w:rPr>
      </w:pPr>
      <w:r>
        <w:rPr>
          <w:rFonts w:ascii="inherit" w:hAnsi="inherit" w:hint="eastAsia"/>
          <w:noProof/>
          <w:color w:val="10759C"/>
          <w:sz w:val="27"/>
          <w:szCs w:val="27"/>
          <w:bdr w:val="none" w:sz="0" w:space="0" w:color="auto" w:frame="1"/>
        </w:rPr>
        <w:lastRenderedPageBreak/>
        <w:drawing>
          <wp:inline distT="0" distB="0" distL="0" distR="0" wp14:anchorId="11B9C5D2" wp14:editId="31078C44">
            <wp:extent cx="5574417" cy="4516603"/>
            <wp:effectExtent l="0" t="0" r="7620" b="0"/>
            <wp:docPr id="18" name="Picture 18" descr="park-context-component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k-context-component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8608" cy="4528101"/>
                    </a:xfrm>
                    <a:prstGeom prst="rect">
                      <a:avLst/>
                    </a:prstGeom>
                    <a:noFill/>
                    <a:ln>
                      <a:noFill/>
                    </a:ln>
                  </pic:spPr>
                </pic:pic>
              </a:graphicData>
            </a:graphic>
          </wp:inline>
        </w:drawing>
      </w:r>
    </w:p>
    <w:p w:rsidR="001B6AA8" w:rsidRDefault="001B6AA8" w:rsidP="000458BA">
      <w:pPr>
        <w:pStyle w:val="afb"/>
        <w:shd w:val="clear" w:color="auto" w:fill="FFFFFF"/>
        <w:spacing w:before="0" w:beforeAutospacing="0" w:after="0" w:afterAutospacing="0"/>
        <w:jc w:val="both"/>
        <w:textAlignment w:val="baseline"/>
        <w:rPr>
          <w:rFonts w:ascii="Helvetica" w:hAnsi="Helvetica"/>
          <w:color w:val="444444"/>
          <w:sz w:val="27"/>
          <w:szCs w:val="27"/>
        </w:rPr>
      </w:pPr>
      <w:r>
        <w:rPr>
          <w:rFonts w:ascii="Helvetica" w:hAnsi="Helvetica" w:hint="eastAsia"/>
          <w:color w:val="444444"/>
          <w:sz w:val="27"/>
          <w:szCs w:val="27"/>
        </w:rPr>
        <w:t>上</w:t>
      </w:r>
      <w:proofErr w:type="gramStart"/>
      <w:r>
        <w:rPr>
          <w:rFonts w:ascii="Helvetica" w:hAnsi="Helvetica" w:hint="eastAsia"/>
          <w:color w:val="444444"/>
          <w:sz w:val="27"/>
          <w:szCs w:val="27"/>
        </w:rPr>
        <w:t>图列</w:t>
      </w:r>
      <w:proofErr w:type="gramEnd"/>
      <w:r>
        <w:rPr>
          <w:rFonts w:ascii="Helvetica" w:hAnsi="Helvetica" w:hint="eastAsia"/>
          <w:color w:val="444444"/>
          <w:sz w:val="27"/>
          <w:szCs w:val="27"/>
        </w:rPr>
        <w:t>出了</w:t>
      </w:r>
      <w:r>
        <w:rPr>
          <w:rFonts w:ascii="Helvetica" w:hAnsi="Helvetica" w:hint="eastAsia"/>
          <w:color w:val="444444"/>
          <w:sz w:val="27"/>
          <w:szCs w:val="27"/>
        </w:rPr>
        <w:t>SparkContext</w:t>
      </w:r>
      <w:r w:rsidR="00F159AB">
        <w:rPr>
          <w:rFonts w:ascii="Helvetica" w:hAnsi="Helvetica" w:hint="eastAsia"/>
          <w:color w:val="444444"/>
          <w:sz w:val="27"/>
          <w:szCs w:val="27"/>
        </w:rPr>
        <w:t>在初始化创建的时候的一些主要组件的构建。</w:t>
      </w:r>
    </w:p>
    <w:p w:rsidR="001B6AA8" w:rsidRDefault="001B6AA8" w:rsidP="000458BA">
      <w:pPr>
        <w:pStyle w:val="afb"/>
        <w:shd w:val="clear" w:color="auto" w:fill="FFFFFF"/>
        <w:spacing w:before="0" w:beforeAutospacing="0" w:after="0" w:afterAutospacing="0"/>
        <w:jc w:val="both"/>
        <w:textAlignment w:val="baseline"/>
        <w:rPr>
          <w:rFonts w:ascii="Helvetica" w:hAnsi="Helvetica"/>
          <w:color w:val="444444"/>
          <w:sz w:val="27"/>
          <w:szCs w:val="27"/>
        </w:rPr>
      </w:pPr>
    </w:p>
    <w:p w:rsidR="00013438" w:rsidRDefault="00164CD8" w:rsidP="00013438">
      <w:pPr>
        <w:pStyle w:val="2"/>
      </w:pPr>
      <w:bookmarkStart w:id="53" w:name="_Toc492099164"/>
      <w:r w:rsidRPr="00013438">
        <w:rPr>
          <w:rFonts w:hint="eastAsia"/>
        </w:rPr>
        <w:lastRenderedPageBreak/>
        <w:t>SparkContext</w:t>
      </w:r>
      <w:r w:rsidRPr="00013438">
        <w:rPr>
          <w:rFonts w:hint="eastAsia"/>
        </w:rPr>
        <w:t>创建过程</w:t>
      </w:r>
      <w:bookmarkEnd w:id="53"/>
    </w:p>
    <w:p w:rsidR="00164CD8" w:rsidRDefault="00101BB0" w:rsidP="00101BB0">
      <w:pPr>
        <w:ind w:firstLineChars="200" w:firstLine="520"/>
      </w:pPr>
      <w:r w:rsidRPr="00101BB0">
        <w:rPr>
          <w:rFonts w:hint="eastAsia"/>
          <w:spacing w:val="10"/>
          <w:kern w:val="2"/>
        </w:rPr>
        <w:t>创建过程如下：</w:t>
      </w:r>
      <w:r w:rsidR="00164CD8">
        <w:rPr>
          <w:noProof/>
        </w:rPr>
        <w:drawing>
          <wp:inline distT="0" distB="0" distL="0" distR="0" wp14:anchorId="43204F1E" wp14:editId="17BCF581">
            <wp:extent cx="5624348" cy="3192672"/>
            <wp:effectExtent l="0" t="0" r="0" b="8255"/>
            <wp:docPr id="158" name="Picture 158" descr="http://images2015.cnblogs.com/blog/806887/201705/806887-20170526103739810-879827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2015.cnblogs.com/blog/806887/201705/806887-20170526103739810-8798279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0561" cy="3201876"/>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SparkContext</w:t>
      </w:r>
      <w:r w:rsidRPr="00101BB0">
        <w:rPr>
          <w:rFonts w:hint="eastAsia"/>
        </w:rPr>
        <w:t>在新建时</w:t>
      </w:r>
    </w:p>
    <w:p w:rsidR="00164CD8" w:rsidRPr="00101BB0" w:rsidRDefault="00164CD8" w:rsidP="005812DB">
      <w:pPr>
        <w:pStyle w:val="a1"/>
        <w:numPr>
          <w:ilvl w:val="0"/>
          <w:numId w:val="46"/>
        </w:numPr>
      </w:pPr>
      <w:r w:rsidRPr="00101BB0">
        <w:rPr>
          <w:rFonts w:hint="eastAsia"/>
        </w:rPr>
        <w:t>内部创建一个</w:t>
      </w:r>
      <w:r w:rsidRPr="00101BB0">
        <w:rPr>
          <w:rFonts w:hint="eastAsia"/>
        </w:rPr>
        <w:t>SparkEnv</w:t>
      </w:r>
      <w:r w:rsidRPr="00101BB0">
        <w:rPr>
          <w:rFonts w:hint="eastAsia"/>
        </w:rPr>
        <w:t>，</w:t>
      </w:r>
      <w:r w:rsidRPr="00101BB0">
        <w:rPr>
          <w:rFonts w:hint="eastAsia"/>
        </w:rPr>
        <w:t>SparkEnv</w:t>
      </w:r>
      <w:r w:rsidRPr="00101BB0">
        <w:rPr>
          <w:rFonts w:hint="eastAsia"/>
        </w:rPr>
        <w:t>内部创建一个</w:t>
      </w:r>
      <w:r w:rsidRPr="00101BB0">
        <w:rPr>
          <w:rFonts w:hint="eastAsia"/>
        </w:rPr>
        <w:t>RpcEnv</w:t>
      </w:r>
    </w:p>
    <w:p w:rsidR="00164CD8" w:rsidRPr="00101BB0" w:rsidRDefault="00164CD8" w:rsidP="005812DB">
      <w:pPr>
        <w:pStyle w:val="a1"/>
        <w:numPr>
          <w:ilvl w:val="1"/>
          <w:numId w:val="46"/>
        </w:numPr>
      </w:pPr>
      <w:r w:rsidRPr="00101BB0">
        <w:rPr>
          <w:rFonts w:hint="eastAsia"/>
        </w:rPr>
        <w:t>RpcEnv</w:t>
      </w:r>
      <w:r w:rsidRPr="00101BB0">
        <w:rPr>
          <w:rFonts w:hint="eastAsia"/>
        </w:rPr>
        <w:t>内部创建并注册一个</w:t>
      </w:r>
      <w:r w:rsidRPr="00101BB0">
        <w:rPr>
          <w:rFonts w:hint="eastAsia"/>
        </w:rPr>
        <w:t>MapOutputTrackerMasterEndpoint</w:t>
      </w:r>
      <w:r w:rsidRPr="00101BB0">
        <w:rPr>
          <w:rFonts w:hint="eastAsia"/>
        </w:rPr>
        <w:t>（该</w:t>
      </w:r>
      <w:r w:rsidRPr="00101BB0">
        <w:rPr>
          <w:rFonts w:hint="eastAsia"/>
        </w:rPr>
        <w:t>Endpoint</w:t>
      </w:r>
      <w:r w:rsidRPr="00101BB0">
        <w:rPr>
          <w:rFonts w:hint="eastAsia"/>
        </w:rPr>
        <w:t>暂不介绍）</w:t>
      </w:r>
    </w:p>
    <w:p w:rsidR="00164CD8" w:rsidRPr="00101BB0" w:rsidRDefault="00164CD8" w:rsidP="005812DB">
      <w:pPr>
        <w:pStyle w:val="a1"/>
        <w:numPr>
          <w:ilvl w:val="0"/>
          <w:numId w:val="46"/>
        </w:numPr>
      </w:pPr>
      <w:r w:rsidRPr="00101BB0">
        <w:rPr>
          <w:rFonts w:hint="eastAsia"/>
        </w:rPr>
        <w:t>接着创建</w:t>
      </w:r>
      <w:r w:rsidRPr="00101BB0">
        <w:rPr>
          <w:rFonts w:hint="eastAsia"/>
        </w:rPr>
        <w:t>DAGScheduler</w:t>
      </w:r>
      <w:r w:rsidRPr="00101BB0">
        <w:rPr>
          <w:rFonts w:hint="eastAsia"/>
        </w:rPr>
        <w:t>，</w:t>
      </w:r>
      <w:r w:rsidRPr="00101BB0">
        <w:rPr>
          <w:rFonts w:hint="eastAsia"/>
        </w:rPr>
        <w:t>TaskSchedulerImpl</w:t>
      </w:r>
      <w:r w:rsidRPr="00101BB0">
        <w:rPr>
          <w:rFonts w:hint="eastAsia"/>
        </w:rPr>
        <w:t>，</w:t>
      </w:r>
      <w:r w:rsidRPr="00101BB0">
        <w:rPr>
          <w:rFonts w:hint="eastAsia"/>
        </w:rPr>
        <w:t>SchedulerBackend</w:t>
      </w:r>
    </w:p>
    <w:p w:rsidR="00164CD8" w:rsidRPr="00101BB0" w:rsidRDefault="00164CD8" w:rsidP="005812DB">
      <w:pPr>
        <w:pStyle w:val="a1"/>
        <w:numPr>
          <w:ilvl w:val="1"/>
          <w:numId w:val="46"/>
        </w:numPr>
        <w:jc w:val="left"/>
      </w:pPr>
      <w:r w:rsidRPr="00101BB0">
        <w:rPr>
          <w:rFonts w:hint="eastAsia"/>
        </w:rPr>
        <w:t>TaskSchedulerImpl</w:t>
      </w:r>
      <w:r w:rsidRPr="00101BB0">
        <w:rPr>
          <w:rFonts w:hint="eastAsia"/>
        </w:rPr>
        <w:t>创建时创建</w:t>
      </w:r>
      <w:r w:rsidRPr="00101BB0">
        <w:rPr>
          <w:rFonts w:hint="eastAsia"/>
        </w:rPr>
        <w:t>SchedulableBuilder</w:t>
      </w:r>
      <w:r w:rsidRPr="00101BB0">
        <w:rPr>
          <w:rFonts w:hint="eastAsia"/>
        </w:rPr>
        <w:t>，</w:t>
      </w:r>
      <w:r w:rsidRPr="00101BB0">
        <w:rPr>
          <w:rFonts w:hint="eastAsia"/>
        </w:rPr>
        <w:t>SchedulableBuilder</w:t>
      </w:r>
      <w:r w:rsidRPr="00101BB0">
        <w:rPr>
          <w:rFonts w:hint="eastAsia"/>
        </w:rPr>
        <w:t>根据类型分为</w:t>
      </w:r>
      <w:r w:rsidRPr="00101BB0">
        <w:rPr>
          <w:rFonts w:hint="eastAsia"/>
        </w:rPr>
        <w:t>FIFOSchedulableBuilder,FairSchedulableBuilder</w:t>
      </w:r>
      <w:r w:rsidRPr="00101BB0">
        <w:rPr>
          <w:rFonts w:hint="eastAsia"/>
        </w:rPr>
        <w:t>两类</w:t>
      </w:r>
    </w:p>
    <w:p w:rsidR="00164CD8" w:rsidRPr="00101BB0" w:rsidRDefault="00164CD8" w:rsidP="005812DB">
      <w:pPr>
        <w:pStyle w:val="a1"/>
        <w:numPr>
          <w:ilvl w:val="0"/>
          <w:numId w:val="46"/>
        </w:numPr>
        <w:jc w:val="left"/>
      </w:pPr>
      <w:r w:rsidRPr="00101BB0">
        <w:rPr>
          <w:rFonts w:hint="eastAsia"/>
        </w:rPr>
        <w:t>最后启动</w:t>
      </w:r>
      <w:r w:rsidRPr="00101BB0">
        <w:rPr>
          <w:rFonts w:hint="eastAsia"/>
        </w:rPr>
        <w:t>TaskSchedulerImpl</w:t>
      </w:r>
      <w:r w:rsidRPr="00101BB0">
        <w:rPr>
          <w:rFonts w:hint="eastAsia"/>
        </w:rPr>
        <w:t>，</w:t>
      </w:r>
      <w:r w:rsidRPr="00101BB0">
        <w:rPr>
          <w:rFonts w:hint="eastAsia"/>
        </w:rPr>
        <w:t>TaskSchedulerImpl</w:t>
      </w:r>
      <w:r w:rsidRPr="00101BB0">
        <w:rPr>
          <w:rFonts w:hint="eastAsia"/>
        </w:rPr>
        <w:t>启动</w:t>
      </w:r>
      <w:r w:rsidRPr="00101BB0">
        <w:rPr>
          <w:rFonts w:hint="eastAsia"/>
        </w:rPr>
        <w:t>SchedulerBackend</w:t>
      </w:r>
    </w:p>
    <w:p w:rsidR="00164CD8" w:rsidRPr="00101BB0" w:rsidRDefault="00164CD8" w:rsidP="005812DB">
      <w:pPr>
        <w:pStyle w:val="a1"/>
        <w:numPr>
          <w:ilvl w:val="1"/>
          <w:numId w:val="46"/>
        </w:numPr>
        <w:jc w:val="left"/>
      </w:pPr>
      <w:r w:rsidRPr="00101BB0">
        <w:rPr>
          <w:rFonts w:hint="eastAsia"/>
        </w:rPr>
        <w:t>SchedulerBackend</w:t>
      </w:r>
      <w:r w:rsidRPr="00101BB0">
        <w:rPr>
          <w:rFonts w:hint="eastAsia"/>
        </w:rPr>
        <w:t>启动时创建</w:t>
      </w:r>
      <w:r w:rsidRPr="00101BB0">
        <w:rPr>
          <w:rFonts w:hint="eastAsia"/>
        </w:rPr>
        <w:t>ApplicationDescription</w:t>
      </w:r>
      <w:r w:rsidRPr="00101BB0">
        <w:rPr>
          <w:rFonts w:hint="eastAsia"/>
        </w:rPr>
        <w:t>，</w:t>
      </w:r>
      <w:r w:rsidRPr="00101BB0">
        <w:rPr>
          <w:rFonts w:hint="eastAsia"/>
        </w:rPr>
        <w:t>DriverEndpoint, StandloneAppClient</w:t>
      </w:r>
    </w:p>
    <w:p w:rsidR="00164CD8" w:rsidRPr="006D3E70" w:rsidRDefault="00164CD8" w:rsidP="005812DB">
      <w:pPr>
        <w:pStyle w:val="a1"/>
        <w:numPr>
          <w:ilvl w:val="1"/>
          <w:numId w:val="46"/>
        </w:numPr>
        <w:jc w:val="left"/>
        <w:rPr>
          <w:rFonts w:ascii="微软雅黑" w:eastAsia="微软雅黑" w:hAnsi="微软雅黑"/>
          <w:color w:val="000000"/>
          <w:sz w:val="23"/>
          <w:szCs w:val="23"/>
        </w:rPr>
      </w:pPr>
      <w:r w:rsidRPr="00101BB0">
        <w:rPr>
          <w:rFonts w:hint="eastAsia"/>
        </w:rPr>
        <w:t>StandloneAppClient</w:t>
      </w:r>
      <w:r w:rsidRPr="00101BB0">
        <w:rPr>
          <w:rFonts w:hint="eastAsia"/>
        </w:rPr>
        <w:t>内部包括一个</w:t>
      </w:r>
      <w:r w:rsidRPr="00101BB0">
        <w:rPr>
          <w:rFonts w:hint="eastAsia"/>
        </w:rPr>
        <w:t>ClientEndpoint</w:t>
      </w:r>
    </w:p>
    <w:p w:rsidR="00164CD8" w:rsidRDefault="00164CD8" w:rsidP="00013438">
      <w:pPr>
        <w:pStyle w:val="2"/>
      </w:pPr>
      <w:bookmarkStart w:id="54" w:name="_Toc492099165"/>
      <w:r w:rsidRPr="00385065">
        <w:rPr>
          <w:rFonts w:hint="eastAsia"/>
        </w:rPr>
        <w:lastRenderedPageBreak/>
        <w:t>SparkContext</w:t>
      </w:r>
      <w:r w:rsidRPr="00385065">
        <w:rPr>
          <w:rFonts w:hint="eastAsia"/>
        </w:rPr>
        <w:t>简易结构与交互关系</w:t>
      </w:r>
      <w:bookmarkEnd w:id="54"/>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987FA0E" wp14:editId="0D3B519A">
            <wp:extent cx="5601182" cy="2652407"/>
            <wp:effectExtent l="0" t="0" r="12700" b="0"/>
            <wp:docPr id="157" name="Picture 157" descr="http://images2015.cnblogs.com/blog/806887/201705/806887-20170526103754794-17698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2015.cnblogs.com/blog/806887/201705/806887-20170526103754794-17698730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8632" cy="2660670"/>
                    </a:xfrm>
                    <a:prstGeom prst="rect">
                      <a:avLst/>
                    </a:prstGeom>
                    <a:noFill/>
                    <a:ln>
                      <a:noFill/>
                    </a:ln>
                  </pic:spPr>
                </pic:pic>
              </a:graphicData>
            </a:graphic>
          </wp:inline>
        </w:drawing>
      </w:r>
    </w:p>
    <w:p w:rsidR="00164CD8" w:rsidRPr="00101BB0" w:rsidRDefault="00164CD8" w:rsidP="005812DB">
      <w:pPr>
        <w:pStyle w:val="a1"/>
        <w:numPr>
          <w:ilvl w:val="0"/>
          <w:numId w:val="47"/>
        </w:numPr>
      </w:pPr>
      <w:r w:rsidRPr="00101BB0">
        <w:rPr>
          <w:rFonts w:hint="eastAsia"/>
        </w:rPr>
        <w:t>SparkContext</w:t>
      </w:r>
      <w:r w:rsidRPr="00101BB0">
        <w:rPr>
          <w:rFonts w:hint="eastAsia"/>
        </w:rPr>
        <w:t>：是用户</w:t>
      </w:r>
      <w:r w:rsidRPr="00101BB0">
        <w:rPr>
          <w:rFonts w:hint="eastAsia"/>
        </w:rPr>
        <w:t>Spark</w:t>
      </w:r>
      <w:r w:rsidRPr="00101BB0">
        <w:rPr>
          <w:rFonts w:hint="eastAsia"/>
        </w:rPr>
        <w:t>执行任务的上下文，用户程序内部使用</w:t>
      </w:r>
      <w:r w:rsidRPr="00101BB0">
        <w:rPr>
          <w:rFonts w:hint="eastAsia"/>
        </w:rPr>
        <w:t>Spark</w:t>
      </w:r>
      <w:r w:rsidRPr="00101BB0">
        <w:rPr>
          <w:rFonts w:hint="eastAsia"/>
        </w:rPr>
        <w:t>提供的</w:t>
      </w:r>
      <w:r w:rsidRPr="00101BB0">
        <w:rPr>
          <w:rFonts w:hint="eastAsia"/>
        </w:rPr>
        <w:t>Api</w:t>
      </w:r>
      <w:r w:rsidRPr="00101BB0">
        <w:rPr>
          <w:rFonts w:hint="eastAsia"/>
        </w:rPr>
        <w:t>直接或间接创建一个</w:t>
      </w:r>
      <w:r w:rsidRPr="00101BB0">
        <w:rPr>
          <w:rFonts w:hint="eastAsia"/>
        </w:rPr>
        <w:t>SparkContext</w:t>
      </w:r>
    </w:p>
    <w:p w:rsidR="00164CD8" w:rsidRPr="00101BB0" w:rsidRDefault="00164CD8" w:rsidP="005812DB">
      <w:pPr>
        <w:pStyle w:val="a1"/>
        <w:numPr>
          <w:ilvl w:val="0"/>
          <w:numId w:val="47"/>
        </w:numPr>
      </w:pPr>
      <w:r w:rsidRPr="00101BB0">
        <w:rPr>
          <w:rFonts w:hint="eastAsia"/>
        </w:rPr>
        <w:t>SparkEnv</w:t>
      </w:r>
      <w:r w:rsidRPr="00101BB0">
        <w:rPr>
          <w:rFonts w:hint="eastAsia"/>
        </w:rPr>
        <w:t>：用户执行的环境信息，包括通信相关的端点</w:t>
      </w:r>
    </w:p>
    <w:p w:rsidR="00164CD8" w:rsidRPr="00101BB0" w:rsidRDefault="00164CD8" w:rsidP="005812DB">
      <w:pPr>
        <w:pStyle w:val="a1"/>
        <w:numPr>
          <w:ilvl w:val="0"/>
          <w:numId w:val="47"/>
        </w:numPr>
      </w:pPr>
      <w:r w:rsidRPr="00101BB0">
        <w:rPr>
          <w:rFonts w:hint="eastAsia"/>
        </w:rPr>
        <w:t>RpcEnv</w:t>
      </w:r>
      <w:r w:rsidRPr="00101BB0">
        <w:rPr>
          <w:rFonts w:hint="eastAsia"/>
        </w:rPr>
        <w:t>：</w:t>
      </w:r>
      <w:r w:rsidRPr="00101BB0">
        <w:rPr>
          <w:rFonts w:hint="eastAsia"/>
        </w:rPr>
        <w:t>SparkContext</w:t>
      </w:r>
      <w:r w:rsidRPr="00101BB0">
        <w:rPr>
          <w:rFonts w:hint="eastAsia"/>
        </w:rPr>
        <w:t>中远程通信环境</w:t>
      </w:r>
    </w:p>
    <w:p w:rsidR="00164CD8" w:rsidRPr="00101BB0" w:rsidRDefault="00164CD8" w:rsidP="005812DB">
      <w:pPr>
        <w:pStyle w:val="a1"/>
        <w:numPr>
          <w:ilvl w:val="0"/>
          <w:numId w:val="47"/>
        </w:numPr>
      </w:pPr>
      <w:r w:rsidRPr="00101BB0">
        <w:rPr>
          <w:rFonts w:hint="eastAsia"/>
        </w:rPr>
        <w:t>ApplicationDescription</w:t>
      </w:r>
      <w:r w:rsidRPr="00101BB0">
        <w:rPr>
          <w:rFonts w:hint="eastAsia"/>
        </w:rPr>
        <w:t>：应用程序描述信息，主要包含</w:t>
      </w:r>
      <w:r w:rsidRPr="00101BB0">
        <w:rPr>
          <w:rFonts w:hint="eastAsia"/>
        </w:rPr>
        <w:t>appName, maxCores, memoryPerExecutorMB, coresPerExecutor, Command</w:t>
      </w:r>
      <w:r w:rsidRPr="00101BB0">
        <w:rPr>
          <w:rFonts w:hint="eastAsia"/>
        </w:rPr>
        <w:t>（</w:t>
      </w:r>
      <w:r w:rsidRPr="00101BB0">
        <w:rPr>
          <w:rFonts w:hint="eastAsia"/>
        </w:rPr>
        <w:br/>
      </w:r>
      <w:r w:rsidRPr="00101BB0">
        <w:t>CoarseGrainedExecutorBackend</w:t>
      </w:r>
      <w:r w:rsidRPr="00101BB0">
        <w:rPr>
          <w:rFonts w:hint="eastAsia"/>
        </w:rPr>
        <w:t>）</w:t>
      </w:r>
      <w:r w:rsidRPr="00101BB0">
        <w:rPr>
          <w:rFonts w:hint="eastAsia"/>
        </w:rPr>
        <w:t>,  appUiUrl</w:t>
      </w:r>
      <w:r w:rsidRPr="00101BB0">
        <w:rPr>
          <w:rFonts w:hint="eastAsia"/>
        </w:rPr>
        <w:t>等</w:t>
      </w:r>
    </w:p>
    <w:p w:rsidR="00164CD8" w:rsidRPr="00101BB0" w:rsidRDefault="00164CD8" w:rsidP="00EF65A8">
      <w:pPr>
        <w:pStyle w:val="a1"/>
        <w:numPr>
          <w:ilvl w:val="0"/>
          <w:numId w:val="47"/>
        </w:numPr>
        <w:jc w:val="left"/>
      </w:pPr>
      <w:r w:rsidRPr="00101BB0">
        <w:rPr>
          <w:rFonts w:hint="eastAsia"/>
        </w:rPr>
        <w:t>ClientEndpoint</w:t>
      </w:r>
      <w:r w:rsidRPr="00101BB0">
        <w:rPr>
          <w:rFonts w:hint="eastAsia"/>
        </w:rPr>
        <w:t>：客户端端点，启动后向</w:t>
      </w:r>
      <w:r w:rsidRPr="00101BB0">
        <w:rPr>
          <w:rFonts w:hint="eastAsia"/>
        </w:rPr>
        <w:t>Master</w:t>
      </w:r>
      <w:r w:rsidRPr="00101BB0">
        <w:rPr>
          <w:rFonts w:hint="eastAsia"/>
        </w:rPr>
        <w:t>发起注册</w:t>
      </w:r>
      <w:r w:rsidRPr="00101BB0">
        <w:rPr>
          <w:rFonts w:hint="eastAsia"/>
        </w:rPr>
        <w:t>RegisterApplication</w:t>
      </w:r>
      <w:r w:rsidRPr="00101BB0">
        <w:rPr>
          <w:rFonts w:hint="eastAsia"/>
        </w:rPr>
        <w:t>请求</w:t>
      </w:r>
    </w:p>
    <w:p w:rsidR="00164CD8" w:rsidRPr="00101BB0" w:rsidRDefault="00164CD8" w:rsidP="005812DB">
      <w:pPr>
        <w:pStyle w:val="a1"/>
        <w:numPr>
          <w:ilvl w:val="0"/>
          <w:numId w:val="47"/>
        </w:numPr>
      </w:pPr>
      <w:r w:rsidRPr="00101BB0">
        <w:rPr>
          <w:rFonts w:hint="eastAsia"/>
        </w:rPr>
        <w:t>Master</w:t>
      </w:r>
      <w:r w:rsidRPr="00101BB0">
        <w:rPr>
          <w:rFonts w:hint="eastAsia"/>
        </w:rPr>
        <w:t>：接受</w:t>
      </w:r>
      <w:r w:rsidRPr="00101BB0">
        <w:rPr>
          <w:rFonts w:hint="eastAsia"/>
        </w:rPr>
        <w:t>RegisterApplication</w:t>
      </w:r>
      <w:r w:rsidRPr="00101BB0">
        <w:rPr>
          <w:rFonts w:hint="eastAsia"/>
        </w:rPr>
        <w:t>请求后，进行</w:t>
      </w:r>
      <w:r w:rsidRPr="00101BB0">
        <w:rPr>
          <w:rFonts w:hint="eastAsia"/>
        </w:rPr>
        <w:t>Worker</w:t>
      </w:r>
      <w:r w:rsidRPr="00101BB0">
        <w:rPr>
          <w:rFonts w:hint="eastAsia"/>
        </w:rPr>
        <w:t>资源分配，并向分配的资源发起</w:t>
      </w:r>
      <w:r w:rsidRPr="00101BB0">
        <w:rPr>
          <w:rFonts w:hint="eastAsia"/>
        </w:rPr>
        <w:t>LaunchExecutor</w:t>
      </w:r>
      <w:r w:rsidRPr="00101BB0">
        <w:rPr>
          <w:rFonts w:hint="eastAsia"/>
        </w:rPr>
        <w:t>指令</w:t>
      </w:r>
    </w:p>
    <w:p w:rsidR="00164CD8" w:rsidRPr="00101BB0" w:rsidRDefault="00164CD8" w:rsidP="005812DB">
      <w:pPr>
        <w:pStyle w:val="a1"/>
        <w:numPr>
          <w:ilvl w:val="0"/>
          <w:numId w:val="47"/>
        </w:numPr>
      </w:pPr>
      <w:r w:rsidRPr="00101BB0">
        <w:rPr>
          <w:rFonts w:hint="eastAsia"/>
        </w:rPr>
        <w:t>Worker</w:t>
      </w:r>
      <w:r w:rsidRPr="00101BB0">
        <w:rPr>
          <w:rFonts w:hint="eastAsia"/>
        </w:rPr>
        <w:t>：接受</w:t>
      </w:r>
      <w:r w:rsidRPr="00101BB0">
        <w:rPr>
          <w:rFonts w:hint="eastAsia"/>
        </w:rPr>
        <w:t>LaunchExecutor</w:t>
      </w:r>
      <w:r w:rsidRPr="00101BB0">
        <w:rPr>
          <w:rFonts w:hint="eastAsia"/>
        </w:rPr>
        <w:t>指令后，运行</w:t>
      </w:r>
      <w:r w:rsidRPr="00101BB0">
        <w:rPr>
          <w:rFonts w:hint="eastAsia"/>
        </w:rPr>
        <w:t>ExecutorRunner</w:t>
      </w:r>
    </w:p>
    <w:p w:rsidR="00164CD8" w:rsidRPr="006D3E70" w:rsidRDefault="00164CD8" w:rsidP="005812DB">
      <w:pPr>
        <w:pStyle w:val="a1"/>
        <w:numPr>
          <w:ilvl w:val="0"/>
          <w:numId w:val="47"/>
        </w:numPr>
      </w:pPr>
      <w:r w:rsidRPr="00101BB0">
        <w:rPr>
          <w:rFonts w:hint="eastAsia"/>
        </w:rPr>
        <w:t>ExecutorRunner</w:t>
      </w:r>
      <w:r w:rsidRPr="00101BB0">
        <w:rPr>
          <w:rFonts w:hint="eastAsia"/>
        </w:rPr>
        <w:t>：运行</w:t>
      </w:r>
      <w:r w:rsidRPr="00101BB0">
        <w:rPr>
          <w:rFonts w:hint="eastAsia"/>
        </w:rPr>
        <w:t>applicationDescription</w:t>
      </w:r>
      <w:r w:rsidRPr="00101BB0">
        <w:rPr>
          <w:rFonts w:hint="eastAsia"/>
        </w:rPr>
        <w:t>的</w:t>
      </w:r>
      <w:r w:rsidRPr="00101BB0">
        <w:rPr>
          <w:rFonts w:hint="eastAsia"/>
        </w:rPr>
        <w:t>Command</w:t>
      </w:r>
      <w:r w:rsidRPr="00101BB0">
        <w:rPr>
          <w:rFonts w:hint="eastAsia"/>
        </w:rPr>
        <w:t>命令，最终</w:t>
      </w:r>
      <w:r w:rsidRPr="00101BB0">
        <w:rPr>
          <w:rFonts w:hint="eastAsia"/>
        </w:rPr>
        <w:t>Executor</w:t>
      </w:r>
      <w:r w:rsidRPr="00101BB0">
        <w:rPr>
          <w:rFonts w:hint="eastAsia"/>
        </w:rPr>
        <w:t>，同时向</w:t>
      </w:r>
      <w:r w:rsidRPr="00101BB0">
        <w:rPr>
          <w:rFonts w:hint="eastAsia"/>
        </w:rPr>
        <w:t>DriverEndpoint</w:t>
      </w:r>
      <w:r w:rsidRPr="00101BB0">
        <w:rPr>
          <w:rFonts w:hint="eastAsia"/>
        </w:rPr>
        <w:t>注册</w:t>
      </w:r>
      <w:r w:rsidRPr="00101BB0">
        <w:rPr>
          <w:rFonts w:hint="eastAsia"/>
        </w:rPr>
        <w:t>Executor</w:t>
      </w:r>
      <w:r w:rsidRPr="00101BB0">
        <w:rPr>
          <w:rFonts w:hint="eastAsia"/>
        </w:rPr>
        <w:t>信息</w:t>
      </w:r>
    </w:p>
    <w:p w:rsidR="00164CD8" w:rsidRDefault="00164CD8" w:rsidP="00013438">
      <w:pPr>
        <w:pStyle w:val="2"/>
      </w:pPr>
      <w:bookmarkStart w:id="55" w:name="_Toc492099166"/>
      <w:r w:rsidRPr="00385065">
        <w:rPr>
          <w:rFonts w:hint="eastAsia"/>
        </w:rPr>
        <w:t>Master</w:t>
      </w:r>
      <w:r w:rsidRPr="00385065">
        <w:rPr>
          <w:rFonts w:hint="eastAsia"/>
        </w:rPr>
        <w:t>对</w:t>
      </w:r>
      <w:r w:rsidRPr="00385065">
        <w:rPr>
          <w:rFonts w:hint="eastAsia"/>
        </w:rPr>
        <w:t>Application</w:t>
      </w:r>
      <w:r w:rsidRPr="00385065">
        <w:rPr>
          <w:rFonts w:hint="eastAsia"/>
        </w:rPr>
        <w:t>资源分配</w:t>
      </w:r>
      <w:bookmarkEnd w:id="55"/>
    </w:p>
    <w:p w:rsidR="00164CD8" w:rsidRDefault="00164CD8" w:rsidP="00101BB0">
      <w:pPr>
        <w:pStyle w:val="a1"/>
        <w:ind w:firstLineChars="211" w:firstLine="549"/>
        <w:rPr>
          <w:rFonts w:ascii="微软雅黑" w:eastAsia="微软雅黑" w:hAnsi="微软雅黑"/>
          <w:color w:val="000000"/>
          <w:sz w:val="23"/>
          <w:szCs w:val="23"/>
        </w:rPr>
      </w:pPr>
      <w:r w:rsidRPr="00101BB0">
        <w:rPr>
          <w:rFonts w:hint="eastAsia"/>
        </w:rPr>
        <w:t>当</w:t>
      </w:r>
      <w:r w:rsidRPr="00101BB0">
        <w:rPr>
          <w:rFonts w:hint="eastAsia"/>
        </w:rPr>
        <w:t>Master</w:t>
      </w:r>
      <w:r w:rsidRPr="00101BB0">
        <w:rPr>
          <w:rFonts w:hint="eastAsia"/>
        </w:rPr>
        <w:t>接受</w:t>
      </w:r>
      <w:r w:rsidRPr="00101BB0">
        <w:rPr>
          <w:rFonts w:hint="eastAsia"/>
        </w:rPr>
        <w:t>Driver</w:t>
      </w:r>
      <w:r w:rsidRPr="00101BB0">
        <w:rPr>
          <w:rFonts w:hint="eastAsia"/>
        </w:rPr>
        <w:t>的</w:t>
      </w:r>
      <w:r w:rsidRPr="00101BB0">
        <w:rPr>
          <w:rFonts w:hint="eastAsia"/>
        </w:rPr>
        <w:t>RegisterApplication</w:t>
      </w:r>
      <w:r w:rsidRPr="00101BB0">
        <w:rPr>
          <w:rFonts w:hint="eastAsia"/>
        </w:rPr>
        <w:t>请求后，放入</w:t>
      </w:r>
      <w:r w:rsidRPr="00101BB0">
        <w:rPr>
          <w:rFonts w:hint="eastAsia"/>
        </w:rPr>
        <w:t>waitingDrivers</w:t>
      </w:r>
      <w:r w:rsidRPr="00101BB0">
        <w:rPr>
          <w:rFonts w:hint="eastAsia"/>
        </w:rPr>
        <w:t>队列中，在同一调度中进行资源分配，分配过程如下：</w:t>
      </w:r>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0090C1DB" wp14:editId="3ED483C8">
            <wp:extent cx="5543703" cy="4137487"/>
            <wp:effectExtent l="0" t="0" r="0" b="3175"/>
            <wp:docPr id="156" name="Picture 156" descr="http://images2015.cnblogs.com/blog/806887/201705/806887-20170526103812154-205047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2015.cnblogs.com/blog/806887/201705/806887-20170526103812154-20504754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8356" cy="4140959"/>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waitingApps</w:t>
      </w:r>
      <w:r w:rsidRPr="00101BB0">
        <w:rPr>
          <w:rFonts w:hint="eastAsia"/>
        </w:rPr>
        <w:t>与</w:t>
      </w:r>
      <w:r w:rsidRPr="00101BB0">
        <w:rPr>
          <w:rFonts w:hint="eastAsia"/>
        </w:rPr>
        <w:t>aliveWorkers</w:t>
      </w:r>
      <w:r w:rsidRPr="00101BB0">
        <w:rPr>
          <w:rFonts w:hint="eastAsia"/>
        </w:rPr>
        <w:t>进行资源匹配</w:t>
      </w:r>
    </w:p>
    <w:p w:rsidR="00164CD8" w:rsidRPr="00101BB0" w:rsidRDefault="00164CD8" w:rsidP="005812DB">
      <w:pPr>
        <w:pStyle w:val="a1"/>
        <w:numPr>
          <w:ilvl w:val="0"/>
          <w:numId w:val="48"/>
        </w:numPr>
      </w:pPr>
      <w:r w:rsidRPr="00101BB0">
        <w:rPr>
          <w:rFonts w:hint="eastAsia"/>
        </w:rPr>
        <w:t>如果</w:t>
      </w:r>
      <w:r w:rsidRPr="00101BB0">
        <w:rPr>
          <w:rFonts w:hint="eastAsia"/>
        </w:rPr>
        <w:t>waitingApp</w:t>
      </w:r>
      <w:r w:rsidRPr="00101BB0">
        <w:rPr>
          <w:rFonts w:hint="eastAsia"/>
        </w:rPr>
        <w:t>配置了</w:t>
      </w:r>
      <w:r w:rsidRPr="00101BB0">
        <w:rPr>
          <w:rFonts w:hint="eastAsia"/>
        </w:rPr>
        <w:t>app.desc.coresPerExecutor</w:t>
      </w:r>
      <w:r w:rsidRPr="00101BB0">
        <w:rPr>
          <w:rFonts w:hint="eastAsia"/>
        </w:rPr>
        <w:t>：</w:t>
      </w:r>
    </w:p>
    <w:p w:rsidR="00164CD8" w:rsidRPr="00101BB0" w:rsidRDefault="00164CD8" w:rsidP="005812DB">
      <w:pPr>
        <w:pStyle w:val="a1"/>
        <w:numPr>
          <w:ilvl w:val="1"/>
          <w:numId w:val="48"/>
        </w:numPr>
      </w:pPr>
      <w:r w:rsidRPr="00101BB0">
        <w:rPr>
          <w:rFonts w:hint="eastAsia"/>
        </w:rPr>
        <w:t>轮询所有</w:t>
      </w:r>
      <w:proofErr w:type="gramStart"/>
      <w:r w:rsidRPr="00101BB0">
        <w:rPr>
          <w:rFonts w:hint="eastAsia"/>
        </w:rPr>
        <w:t>有效可</w:t>
      </w:r>
      <w:proofErr w:type="gramEnd"/>
      <w:r w:rsidRPr="00101BB0">
        <w:rPr>
          <w:rFonts w:hint="eastAsia"/>
        </w:rPr>
        <w:t>分配的</w:t>
      </w:r>
      <w:r w:rsidRPr="00101BB0">
        <w:rPr>
          <w:rFonts w:hint="eastAsia"/>
        </w:rPr>
        <w:t>worker</w:t>
      </w:r>
      <w:r w:rsidRPr="00101BB0">
        <w:rPr>
          <w:rFonts w:hint="eastAsia"/>
        </w:rPr>
        <w:t>，每次分配一个</w:t>
      </w:r>
      <w:r w:rsidRPr="00101BB0">
        <w:rPr>
          <w:rFonts w:hint="eastAsia"/>
        </w:rPr>
        <w:t>executor</w:t>
      </w:r>
      <w:r w:rsidRPr="00101BB0">
        <w:rPr>
          <w:rFonts w:hint="eastAsia"/>
        </w:rPr>
        <w:t>，</w:t>
      </w:r>
      <w:r w:rsidRPr="00101BB0">
        <w:rPr>
          <w:rFonts w:hint="eastAsia"/>
        </w:rPr>
        <w:t>executor</w:t>
      </w:r>
      <w:r w:rsidRPr="00101BB0">
        <w:rPr>
          <w:rFonts w:hint="eastAsia"/>
        </w:rPr>
        <w:t>的核数为</w:t>
      </w:r>
      <w:r w:rsidRPr="00101BB0">
        <w:rPr>
          <w:rFonts w:hint="eastAsia"/>
        </w:rPr>
        <w:t>minCoresPerExecutor(app.desc.coresPerExecutor)</w:t>
      </w:r>
      <w:r w:rsidRPr="00101BB0">
        <w:rPr>
          <w:rFonts w:hint="eastAsia"/>
        </w:rPr>
        <w:t>，直到不存在</w:t>
      </w:r>
      <w:proofErr w:type="gramStart"/>
      <w:r w:rsidRPr="00101BB0">
        <w:rPr>
          <w:rFonts w:hint="eastAsia"/>
        </w:rPr>
        <w:t>有效可</w:t>
      </w:r>
      <w:proofErr w:type="gramEnd"/>
      <w:r w:rsidRPr="00101BB0">
        <w:rPr>
          <w:rFonts w:hint="eastAsia"/>
        </w:rPr>
        <w:t>分配资源或者</w:t>
      </w:r>
      <w:r w:rsidRPr="00101BB0">
        <w:rPr>
          <w:rFonts w:hint="eastAsia"/>
        </w:rPr>
        <w:t>app</w:t>
      </w:r>
      <w:r w:rsidRPr="00101BB0">
        <w:rPr>
          <w:rFonts w:hint="eastAsia"/>
        </w:rPr>
        <w:t>依赖的资源已全部被分配</w:t>
      </w:r>
    </w:p>
    <w:p w:rsidR="00164CD8" w:rsidRPr="00101BB0" w:rsidRDefault="00164CD8" w:rsidP="005812DB">
      <w:pPr>
        <w:pStyle w:val="a1"/>
        <w:numPr>
          <w:ilvl w:val="0"/>
          <w:numId w:val="48"/>
        </w:numPr>
      </w:pPr>
      <w:r w:rsidRPr="00101BB0">
        <w:rPr>
          <w:rFonts w:hint="eastAsia"/>
        </w:rPr>
        <w:t>如果</w:t>
      </w:r>
      <w:r w:rsidRPr="00101BB0">
        <w:rPr>
          <w:rFonts w:hint="eastAsia"/>
        </w:rPr>
        <w:t>waitingApp</w:t>
      </w:r>
      <w:r w:rsidRPr="00101BB0">
        <w:rPr>
          <w:rFonts w:hint="eastAsia"/>
        </w:rPr>
        <w:t>没有配置</w:t>
      </w:r>
      <w:r w:rsidRPr="00101BB0">
        <w:rPr>
          <w:rFonts w:hint="eastAsia"/>
        </w:rPr>
        <w:t>app.desc.coresPerExecutor</w:t>
      </w:r>
      <w:r w:rsidRPr="00101BB0">
        <w:rPr>
          <w:rFonts w:hint="eastAsia"/>
        </w:rPr>
        <w:t>：</w:t>
      </w:r>
    </w:p>
    <w:p w:rsidR="00164CD8" w:rsidRPr="00101BB0" w:rsidRDefault="00164CD8" w:rsidP="005812DB">
      <w:pPr>
        <w:pStyle w:val="a1"/>
        <w:numPr>
          <w:ilvl w:val="1"/>
          <w:numId w:val="48"/>
        </w:numPr>
      </w:pPr>
      <w:r w:rsidRPr="00101BB0">
        <w:rPr>
          <w:rFonts w:hint="eastAsia"/>
        </w:rPr>
        <w:t>轮询所有</w:t>
      </w:r>
      <w:proofErr w:type="gramStart"/>
      <w:r w:rsidRPr="00101BB0">
        <w:rPr>
          <w:rFonts w:hint="eastAsia"/>
        </w:rPr>
        <w:t>有效可</w:t>
      </w:r>
      <w:proofErr w:type="gramEnd"/>
      <w:r w:rsidRPr="00101BB0">
        <w:rPr>
          <w:rFonts w:hint="eastAsia"/>
        </w:rPr>
        <w:t>分配的</w:t>
      </w:r>
      <w:r w:rsidRPr="00101BB0">
        <w:rPr>
          <w:rFonts w:hint="eastAsia"/>
        </w:rPr>
        <w:t>worker</w:t>
      </w:r>
      <w:r w:rsidRPr="00101BB0">
        <w:rPr>
          <w:rFonts w:hint="eastAsia"/>
        </w:rPr>
        <w:t>，每个</w:t>
      </w:r>
      <w:r w:rsidRPr="00101BB0">
        <w:rPr>
          <w:rFonts w:hint="eastAsia"/>
        </w:rPr>
        <w:t>worker</w:t>
      </w:r>
      <w:r w:rsidRPr="00101BB0">
        <w:rPr>
          <w:rFonts w:hint="eastAsia"/>
        </w:rPr>
        <w:t>分配一个</w:t>
      </w:r>
      <w:r w:rsidRPr="00101BB0">
        <w:rPr>
          <w:rFonts w:hint="eastAsia"/>
        </w:rPr>
        <w:t>executor</w:t>
      </w:r>
      <w:r w:rsidRPr="00101BB0">
        <w:rPr>
          <w:rFonts w:hint="eastAsia"/>
        </w:rPr>
        <w:t>，</w:t>
      </w:r>
      <w:r w:rsidRPr="00101BB0">
        <w:rPr>
          <w:rFonts w:hint="eastAsia"/>
        </w:rPr>
        <w:t>executor</w:t>
      </w:r>
      <w:r w:rsidRPr="00101BB0">
        <w:rPr>
          <w:rFonts w:hint="eastAsia"/>
        </w:rPr>
        <w:t>的核数为从</w:t>
      </w:r>
      <w:r w:rsidRPr="00101BB0">
        <w:rPr>
          <w:rFonts w:hint="eastAsia"/>
        </w:rPr>
        <w:t>minCoresPerExecutor(</w:t>
      </w:r>
      <w:r w:rsidRPr="00101BB0">
        <w:rPr>
          <w:rFonts w:hint="eastAsia"/>
        </w:rPr>
        <w:t>为固定值</w:t>
      </w:r>
      <w:r w:rsidRPr="00101BB0">
        <w:rPr>
          <w:rFonts w:hint="eastAsia"/>
        </w:rPr>
        <w:t>1)</w:t>
      </w:r>
      <w:r w:rsidRPr="00101BB0">
        <w:rPr>
          <w:rFonts w:hint="eastAsia"/>
        </w:rPr>
        <w:t>开始递增，直到不存在</w:t>
      </w:r>
      <w:proofErr w:type="gramStart"/>
      <w:r w:rsidRPr="00101BB0">
        <w:rPr>
          <w:rFonts w:hint="eastAsia"/>
        </w:rPr>
        <w:t>有效可</w:t>
      </w:r>
      <w:proofErr w:type="gramEnd"/>
      <w:r w:rsidRPr="00101BB0">
        <w:rPr>
          <w:rFonts w:hint="eastAsia"/>
        </w:rPr>
        <w:t>分配资源或者</w:t>
      </w:r>
      <w:r w:rsidRPr="00101BB0">
        <w:rPr>
          <w:rFonts w:hint="eastAsia"/>
        </w:rPr>
        <w:t>app</w:t>
      </w:r>
      <w:r w:rsidRPr="00101BB0">
        <w:rPr>
          <w:rFonts w:hint="eastAsia"/>
        </w:rPr>
        <w:t>依赖的资源已全部被分配</w:t>
      </w:r>
    </w:p>
    <w:p w:rsidR="00164CD8" w:rsidRPr="00101BB0" w:rsidRDefault="00164CD8" w:rsidP="005812DB">
      <w:pPr>
        <w:pStyle w:val="a1"/>
        <w:numPr>
          <w:ilvl w:val="0"/>
          <w:numId w:val="48"/>
        </w:numPr>
      </w:pPr>
      <w:r w:rsidRPr="00101BB0">
        <w:rPr>
          <w:rFonts w:hint="eastAsia"/>
        </w:rPr>
        <w:t>其中</w:t>
      </w:r>
      <w:proofErr w:type="gramStart"/>
      <w:r w:rsidRPr="00101BB0">
        <w:rPr>
          <w:rFonts w:hint="eastAsia"/>
        </w:rPr>
        <w:t>有效可</w:t>
      </w:r>
      <w:proofErr w:type="gramEnd"/>
      <w:r w:rsidRPr="00101BB0">
        <w:rPr>
          <w:rFonts w:hint="eastAsia"/>
        </w:rPr>
        <w:t>分配</w:t>
      </w:r>
      <w:r w:rsidRPr="00101BB0">
        <w:rPr>
          <w:rFonts w:hint="eastAsia"/>
        </w:rPr>
        <w:t>worker</w:t>
      </w:r>
      <w:r w:rsidRPr="00101BB0">
        <w:rPr>
          <w:rFonts w:hint="eastAsia"/>
        </w:rPr>
        <w:t>定义为满足一次资源分配的</w:t>
      </w:r>
      <w:r w:rsidRPr="00101BB0">
        <w:rPr>
          <w:rFonts w:hint="eastAsia"/>
        </w:rPr>
        <w:t>worker:</w:t>
      </w:r>
    </w:p>
    <w:p w:rsidR="00164CD8" w:rsidRPr="00101BB0" w:rsidRDefault="00164CD8" w:rsidP="005812DB">
      <w:pPr>
        <w:pStyle w:val="a1"/>
        <w:numPr>
          <w:ilvl w:val="1"/>
          <w:numId w:val="48"/>
        </w:numPr>
        <w:jc w:val="left"/>
      </w:pPr>
      <w:r w:rsidRPr="00101BB0">
        <w:rPr>
          <w:rFonts w:hint="eastAsia"/>
        </w:rPr>
        <w:t>cores</w:t>
      </w:r>
      <w:r w:rsidRPr="00101BB0">
        <w:rPr>
          <w:rFonts w:hint="eastAsia"/>
        </w:rPr>
        <w:t>满足：</w:t>
      </w:r>
      <w:r w:rsidRPr="00101BB0">
        <w:rPr>
          <w:rFonts w:hint="eastAsia"/>
        </w:rPr>
        <w:t>usableWorkers(pos).coresFree - assignedCores(pos) &gt;= minCoresPerExecutor</w:t>
      </w:r>
      <w:r w:rsidRPr="00101BB0">
        <w:rPr>
          <w:rFonts w:hint="eastAsia"/>
        </w:rPr>
        <w:t>，</w:t>
      </w:r>
    </w:p>
    <w:p w:rsidR="00164CD8" w:rsidRPr="00101BB0" w:rsidRDefault="00164CD8" w:rsidP="005812DB">
      <w:pPr>
        <w:pStyle w:val="a1"/>
        <w:numPr>
          <w:ilvl w:val="1"/>
          <w:numId w:val="48"/>
        </w:numPr>
        <w:jc w:val="left"/>
      </w:pPr>
      <w:r w:rsidRPr="00101BB0">
        <w:rPr>
          <w:rFonts w:hint="eastAsia"/>
        </w:rPr>
        <w:t>memory</w:t>
      </w:r>
      <w:r w:rsidRPr="00101BB0">
        <w:rPr>
          <w:rFonts w:hint="eastAsia"/>
        </w:rPr>
        <w:t>满足</w:t>
      </w:r>
      <w:r w:rsidRPr="00101BB0">
        <w:rPr>
          <w:rFonts w:hint="eastAsia"/>
        </w:rPr>
        <w:t>(</w:t>
      </w:r>
      <w:r w:rsidRPr="00101BB0">
        <w:rPr>
          <w:rFonts w:hint="eastAsia"/>
        </w:rPr>
        <w:t>如果是新的</w:t>
      </w:r>
      <w:r w:rsidRPr="00101BB0">
        <w:rPr>
          <w:rFonts w:hint="eastAsia"/>
        </w:rPr>
        <w:t>Executor)</w:t>
      </w:r>
      <w:r w:rsidRPr="00101BB0">
        <w:rPr>
          <w:rFonts w:hint="eastAsia"/>
        </w:rPr>
        <w:t>：</w:t>
      </w:r>
      <w:r w:rsidRPr="00101BB0">
        <w:rPr>
          <w:rFonts w:hint="eastAsia"/>
        </w:rPr>
        <w:t>usableWorkers(pos).memoryFree - assignedExecutors(pos) * memoryPerExecutor &gt;= memoryPerExecutor</w:t>
      </w:r>
    </w:p>
    <w:p w:rsidR="00164CD8" w:rsidRPr="006D3E70" w:rsidRDefault="00164CD8" w:rsidP="006D3E70">
      <w:pPr>
        <w:pStyle w:val="a1"/>
        <w:ind w:firstLineChars="211" w:firstLine="549"/>
      </w:pPr>
      <w:r w:rsidRPr="00101BB0">
        <w:rPr>
          <w:rFonts w:hint="eastAsia"/>
        </w:rPr>
        <w:t>注意：</w:t>
      </w:r>
      <w:r w:rsidRPr="00101BB0">
        <w:rPr>
          <w:rFonts w:hint="eastAsia"/>
        </w:rPr>
        <w:t>Master</w:t>
      </w:r>
      <w:r w:rsidRPr="00101BB0">
        <w:rPr>
          <w:rFonts w:hint="eastAsia"/>
        </w:rPr>
        <w:t>针对于</w:t>
      </w:r>
      <w:r w:rsidRPr="00101BB0">
        <w:rPr>
          <w:rFonts w:hint="eastAsia"/>
        </w:rPr>
        <w:t>applicationInfo</w:t>
      </w:r>
      <w:r w:rsidRPr="00101BB0">
        <w:rPr>
          <w:rFonts w:hint="eastAsia"/>
        </w:rPr>
        <w:t>进行资源分配时，只有存在有效可用的资源就直接分配，而分配剩余的</w:t>
      </w:r>
      <w:r w:rsidRPr="00101BB0">
        <w:rPr>
          <w:rFonts w:hint="eastAsia"/>
        </w:rPr>
        <w:t>app.coresLeft</w:t>
      </w:r>
      <w:r w:rsidRPr="00101BB0">
        <w:rPr>
          <w:rFonts w:hint="eastAsia"/>
        </w:rPr>
        <w:t>则等下一次再进行分配</w:t>
      </w:r>
    </w:p>
    <w:p w:rsidR="00164CD8" w:rsidRDefault="00164CD8" w:rsidP="00013438">
      <w:pPr>
        <w:pStyle w:val="2"/>
      </w:pPr>
      <w:bookmarkStart w:id="56" w:name="_Toc492099167"/>
      <w:r w:rsidRPr="00385065">
        <w:rPr>
          <w:rFonts w:hint="eastAsia"/>
        </w:rPr>
        <w:lastRenderedPageBreak/>
        <w:t>Worker</w:t>
      </w:r>
      <w:r w:rsidRPr="00385065">
        <w:rPr>
          <w:rFonts w:hint="eastAsia"/>
        </w:rPr>
        <w:t>创建</w:t>
      </w:r>
      <w:r w:rsidRPr="00385065">
        <w:rPr>
          <w:rFonts w:hint="eastAsia"/>
        </w:rPr>
        <w:t>Executor</w:t>
      </w:r>
      <w:bookmarkEnd w:id="56"/>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C69AF12" wp14:editId="3B41DD69">
            <wp:extent cx="5609427" cy="4444908"/>
            <wp:effectExtent l="0" t="0" r="4445" b="635"/>
            <wp:docPr id="155" name="Picture 155" descr="http://images2015.cnblogs.com/blog/806887/201705/806887-20170526103831388-118052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2015.cnblogs.com/blog/806887/201705/806887-20170526103831388-118052185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6885" cy="4458742"/>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（图解：橙色组件是</w:t>
      </w:r>
      <w:r w:rsidRPr="00101BB0">
        <w:rPr>
          <w:rFonts w:hint="eastAsia"/>
        </w:rPr>
        <w:t>Endpoint</w:t>
      </w:r>
      <w:r w:rsidRPr="00101BB0">
        <w:rPr>
          <w:rFonts w:hint="eastAsia"/>
        </w:rPr>
        <w:t>组件）</w:t>
      </w:r>
    </w:p>
    <w:p w:rsidR="00164CD8" w:rsidRPr="00101BB0" w:rsidRDefault="006D3E70" w:rsidP="00101BB0">
      <w:pPr>
        <w:pStyle w:val="a1"/>
        <w:ind w:firstLineChars="211" w:firstLine="549"/>
      </w:pPr>
      <w:r>
        <w:rPr>
          <w:rFonts w:hint="eastAsia"/>
        </w:rPr>
        <w:t> </w:t>
      </w:r>
      <w:r w:rsidR="00164CD8" w:rsidRPr="00101BB0">
        <w:rPr>
          <w:rFonts w:hint="eastAsia"/>
        </w:rPr>
        <w:t>Worker</w:t>
      </w:r>
      <w:r w:rsidR="00164CD8" w:rsidRPr="00101BB0">
        <w:rPr>
          <w:rFonts w:hint="eastAsia"/>
        </w:rPr>
        <w:t>启动</w:t>
      </w:r>
      <w:r w:rsidR="00164CD8" w:rsidRPr="00101BB0">
        <w:rPr>
          <w:rFonts w:hint="eastAsia"/>
        </w:rPr>
        <w:t>Executor</w:t>
      </w:r>
    </w:p>
    <w:p w:rsidR="00164CD8" w:rsidRPr="00101BB0" w:rsidRDefault="00164CD8" w:rsidP="005812DB">
      <w:pPr>
        <w:pStyle w:val="a1"/>
        <w:numPr>
          <w:ilvl w:val="0"/>
          <w:numId w:val="49"/>
        </w:numPr>
      </w:pPr>
      <w:r w:rsidRPr="00101BB0">
        <w:rPr>
          <w:rFonts w:hint="eastAsia"/>
        </w:rPr>
        <w:t>在</w:t>
      </w:r>
      <w:r w:rsidRPr="00101BB0">
        <w:rPr>
          <w:rFonts w:hint="eastAsia"/>
        </w:rPr>
        <w:t>Worker</w:t>
      </w:r>
      <w:r w:rsidRPr="00101BB0">
        <w:rPr>
          <w:rFonts w:hint="eastAsia"/>
        </w:rPr>
        <w:t>的</w:t>
      </w:r>
      <w:r w:rsidRPr="00101BB0">
        <w:rPr>
          <w:rFonts w:hint="eastAsia"/>
        </w:rPr>
        <w:t>tempDir</w:t>
      </w:r>
      <w:r w:rsidRPr="00101BB0">
        <w:rPr>
          <w:rFonts w:hint="eastAsia"/>
        </w:rPr>
        <w:t>下面创建</w:t>
      </w:r>
      <w:r w:rsidRPr="00101BB0">
        <w:rPr>
          <w:rFonts w:hint="eastAsia"/>
        </w:rPr>
        <w:t>application</w:t>
      </w:r>
      <w:r w:rsidRPr="00101BB0">
        <w:rPr>
          <w:rFonts w:hint="eastAsia"/>
        </w:rPr>
        <w:t>以及</w:t>
      </w:r>
      <w:r w:rsidRPr="00101BB0">
        <w:rPr>
          <w:rFonts w:hint="eastAsia"/>
        </w:rPr>
        <w:t>executor</w:t>
      </w:r>
      <w:r w:rsidRPr="00101BB0">
        <w:rPr>
          <w:rFonts w:hint="eastAsia"/>
        </w:rPr>
        <w:t>的目录，并</w:t>
      </w:r>
      <w:r w:rsidRPr="00101BB0">
        <w:rPr>
          <w:rFonts w:hint="eastAsia"/>
        </w:rPr>
        <w:t>chmod700</w:t>
      </w:r>
      <w:r w:rsidRPr="00101BB0">
        <w:rPr>
          <w:rFonts w:hint="eastAsia"/>
        </w:rPr>
        <w:t>操作权限</w:t>
      </w:r>
    </w:p>
    <w:p w:rsidR="00164CD8" w:rsidRPr="00101BB0" w:rsidRDefault="00164CD8" w:rsidP="005812DB">
      <w:pPr>
        <w:pStyle w:val="a1"/>
        <w:numPr>
          <w:ilvl w:val="0"/>
          <w:numId w:val="49"/>
        </w:numPr>
      </w:pPr>
      <w:r w:rsidRPr="00101BB0">
        <w:rPr>
          <w:rFonts w:hint="eastAsia"/>
        </w:rPr>
        <w:t>创建并启动</w:t>
      </w:r>
      <w:r w:rsidRPr="00101BB0">
        <w:rPr>
          <w:rFonts w:hint="eastAsia"/>
        </w:rPr>
        <w:t>ExecutorRunner</w:t>
      </w:r>
      <w:r w:rsidRPr="00101BB0">
        <w:rPr>
          <w:rFonts w:hint="eastAsia"/>
        </w:rPr>
        <w:t>进行</w:t>
      </w:r>
      <w:r w:rsidRPr="00101BB0">
        <w:rPr>
          <w:rFonts w:hint="eastAsia"/>
        </w:rPr>
        <w:t>Executor</w:t>
      </w:r>
      <w:r w:rsidRPr="00101BB0">
        <w:rPr>
          <w:rFonts w:hint="eastAsia"/>
        </w:rPr>
        <w:t>的创建</w:t>
      </w:r>
    </w:p>
    <w:p w:rsidR="00164CD8" w:rsidRPr="00101BB0" w:rsidRDefault="00164CD8" w:rsidP="005812DB">
      <w:pPr>
        <w:pStyle w:val="a1"/>
        <w:numPr>
          <w:ilvl w:val="0"/>
          <w:numId w:val="49"/>
        </w:numPr>
      </w:pPr>
      <w:r w:rsidRPr="00101BB0">
        <w:rPr>
          <w:rFonts w:hint="eastAsia"/>
        </w:rPr>
        <w:t>向</w:t>
      </w:r>
      <w:r w:rsidRPr="00101BB0">
        <w:rPr>
          <w:rFonts w:hint="eastAsia"/>
        </w:rPr>
        <w:t>master</w:t>
      </w:r>
      <w:r w:rsidRPr="00101BB0">
        <w:rPr>
          <w:rFonts w:hint="eastAsia"/>
        </w:rPr>
        <w:t>发送</w:t>
      </w:r>
      <w:r w:rsidRPr="00101BB0">
        <w:rPr>
          <w:rFonts w:hint="eastAsia"/>
        </w:rPr>
        <w:t>Executor</w:t>
      </w:r>
      <w:r w:rsidRPr="00101BB0">
        <w:rPr>
          <w:rFonts w:hint="eastAsia"/>
        </w:rPr>
        <w:t>的状态情况</w:t>
      </w:r>
    </w:p>
    <w:p w:rsidR="00164CD8" w:rsidRPr="00101BB0" w:rsidRDefault="006D3E70" w:rsidP="00101BB0">
      <w:pPr>
        <w:pStyle w:val="a1"/>
        <w:ind w:firstLineChars="211" w:firstLine="549"/>
      </w:pPr>
      <w:r>
        <w:rPr>
          <w:rFonts w:hint="eastAsia"/>
        </w:rPr>
        <w:t> </w:t>
      </w:r>
      <w:r w:rsidR="00164CD8" w:rsidRPr="00101BB0">
        <w:rPr>
          <w:rFonts w:hint="eastAsia"/>
        </w:rPr>
        <w:t>ExecutorRnner</w:t>
      </w:r>
    </w:p>
    <w:p w:rsidR="00164CD8" w:rsidRPr="00101BB0" w:rsidRDefault="00164CD8" w:rsidP="005812DB">
      <w:pPr>
        <w:pStyle w:val="a1"/>
        <w:numPr>
          <w:ilvl w:val="0"/>
          <w:numId w:val="50"/>
        </w:numPr>
      </w:pPr>
      <w:r w:rsidRPr="00101BB0">
        <w:rPr>
          <w:rFonts w:hint="eastAsia"/>
        </w:rPr>
        <w:t>新线程【</w:t>
      </w:r>
      <w:r w:rsidRPr="00101BB0">
        <w:rPr>
          <w:rFonts w:hint="eastAsia"/>
        </w:rPr>
        <w:t>ExecutorRunner for [executorId]</w:t>
      </w:r>
      <w:r w:rsidRPr="00101BB0">
        <w:rPr>
          <w:rFonts w:hint="eastAsia"/>
        </w:rPr>
        <w:t>】读取</w:t>
      </w:r>
      <w:r w:rsidRPr="00101BB0">
        <w:rPr>
          <w:rFonts w:hint="eastAsia"/>
        </w:rPr>
        <w:t>ApplicationDescription</w:t>
      </w:r>
      <w:r w:rsidRPr="00101BB0">
        <w:rPr>
          <w:rFonts w:hint="eastAsia"/>
        </w:rPr>
        <w:t>将其中</w:t>
      </w:r>
      <w:r w:rsidRPr="00101BB0">
        <w:rPr>
          <w:rFonts w:hint="eastAsia"/>
        </w:rPr>
        <w:t>Command</w:t>
      </w:r>
      <w:r w:rsidRPr="00101BB0">
        <w:rPr>
          <w:rFonts w:hint="eastAsia"/>
        </w:rPr>
        <w:t>转化为本地的</w:t>
      </w:r>
      <w:r w:rsidRPr="00101BB0">
        <w:rPr>
          <w:rFonts w:hint="eastAsia"/>
        </w:rPr>
        <w:t>Command</w:t>
      </w:r>
      <w:r w:rsidRPr="00101BB0">
        <w:rPr>
          <w:rFonts w:hint="eastAsia"/>
        </w:rPr>
        <w:t>命令</w:t>
      </w:r>
    </w:p>
    <w:p w:rsidR="00164CD8" w:rsidRPr="00101BB0" w:rsidRDefault="00164CD8" w:rsidP="005812DB">
      <w:pPr>
        <w:pStyle w:val="a1"/>
        <w:numPr>
          <w:ilvl w:val="0"/>
          <w:numId w:val="50"/>
        </w:numPr>
      </w:pPr>
      <w:r w:rsidRPr="00101BB0">
        <w:rPr>
          <w:rFonts w:hint="eastAsia"/>
        </w:rPr>
        <w:t>调用</w:t>
      </w:r>
      <w:r w:rsidRPr="00101BB0">
        <w:rPr>
          <w:rFonts w:hint="eastAsia"/>
        </w:rPr>
        <w:t>Command</w:t>
      </w:r>
      <w:r w:rsidRPr="00101BB0">
        <w:rPr>
          <w:rFonts w:hint="eastAsia"/>
        </w:rPr>
        <w:t>并将日志输出至</w:t>
      </w:r>
      <w:r w:rsidRPr="00101BB0">
        <w:rPr>
          <w:rFonts w:hint="eastAsia"/>
        </w:rPr>
        <w:t>executor</w:t>
      </w:r>
      <w:r w:rsidRPr="00101BB0">
        <w:rPr>
          <w:rFonts w:hint="eastAsia"/>
        </w:rPr>
        <w:t>目录下的</w:t>
      </w:r>
      <w:r w:rsidRPr="00101BB0">
        <w:rPr>
          <w:rFonts w:hint="eastAsia"/>
        </w:rPr>
        <w:t>stdout,stderr</w:t>
      </w:r>
      <w:r w:rsidRPr="00101BB0">
        <w:rPr>
          <w:rFonts w:hint="eastAsia"/>
        </w:rPr>
        <w:t>日志文件中，</w:t>
      </w:r>
      <w:r w:rsidRPr="00101BB0">
        <w:rPr>
          <w:rFonts w:hint="eastAsia"/>
        </w:rPr>
        <w:t>Command</w:t>
      </w:r>
      <w:r w:rsidRPr="00101BB0">
        <w:rPr>
          <w:rFonts w:hint="eastAsia"/>
        </w:rPr>
        <w:t>对应的</w:t>
      </w:r>
      <w:r w:rsidRPr="00101BB0">
        <w:rPr>
          <w:rFonts w:hint="eastAsia"/>
        </w:rPr>
        <w:t>java</w:t>
      </w:r>
      <w:r w:rsidRPr="00101BB0">
        <w:rPr>
          <w:rFonts w:hint="eastAsia"/>
        </w:rPr>
        <w:t>类为</w:t>
      </w:r>
      <w:r w:rsidRPr="00101BB0">
        <w:rPr>
          <w:rFonts w:hint="eastAsia"/>
        </w:rPr>
        <w:t>CoarseGrainedExecutorBackend</w:t>
      </w:r>
    </w:p>
    <w:p w:rsidR="00164CD8" w:rsidRPr="00101BB0" w:rsidRDefault="006D3E70" w:rsidP="00101BB0">
      <w:pPr>
        <w:pStyle w:val="a1"/>
        <w:ind w:firstLineChars="211" w:firstLine="549"/>
      </w:pPr>
      <w:r>
        <w:rPr>
          <w:rFonts w:hint="eastAsia"/>
        </w:rPr>
        <w:t> </w:t>
      </w:r>
      <w:r w:rsidR="00164CD8" w:rsidRPr="00101BB0">
        <w:rPr>
          <w:rFonts w:hint="eastAsia"/>
        </w:rPr>
        <w:t>CoarseGrainedExecutorBackend</w:t>
      </w:r>
    </w:p>
    <w:p w:rsidR="00164CD8" w:rsidRPr="00101BB0" w:rsidRDefault="00164CD8" w:rsidP="005812DB">
      <w:pPr>
        <w:pStyle w:val="a1"/>
        <w:numPr>
          <w:ilvl w:val="0"/>
          <w:numId w:val="51"/>
        </w:numPr>
        <w:jc w:val="left"/>
      </w:pPr>
      <w:r w:rsidRPr="00101BB0">
        <w:rPr>
          <w:rFonts w:hint="eastAsia"/>
        </w:rPr>
        <w:t>创建一个</w:t>
      </w:r>
      <w:r w:rsidRPr="00101BB0">
        <w:rPr>
          <w:rFonts w:hint="eastAsia"/>
        </w:rPr>
        <w:t>SparkEnv</w:t>
      </w:r>
      <w:r w:rsidRPr="00101BB0">
        <w:rPr>
          <w:rFonts w:hint="eastAsia"/>
        </w:rPr>
        <w:t>，创建</w:t>
      </w:r>
      <w:r w:rsidRPr="00101BB0">
        <w:rPr>
          <w:rFonts w:hint="eastAsia"/>
        </w:rPr>
        <w:t>ExecutorEndpoint(CoarseGrainedExecutorBackend)</w:t>
      </w:r>
      <w:r w:rsidRPr="00101BB0">
        <w:rPr>
          <w:rFonts w:hint="eastAsia"/>
        </w:rPr>
        <w:t>，以及</w:t>
      </w:r>
      <w:r w:rsidRPr="00101BB0">
        <w:rPr>
          <w:rFonts w:hint="eastAsia"/>
        </w:rPr>
        <w:lastRenderedPageBreak/>
        <w:t>WorkerWatcher</w:t>
      </w:r>
    </w:p>
    <w:p w:rsidR="00164CD8" w:rsidRPr="00101BB0" w:rsidRDefault="00164CD8" w:rsidP="005812DB">
      <w:pPr>
        <w:pStyle w:val="a1"/>
        <w:numPr>
          <w:ilvl w:val="0"/>
          <w:numId w:val="51"/>
        </w:numPr>
        <w:jc w:val="left"/>
      </w:pPr>
      <w:r w:rsidRPr="00101BB0">
        <w:rPr>
          <w:rFonts w:hint="eastAsia"/>
        </w:rPr>
        <w:t>ExecutorEndpoint</w:t>
      </w:r>
      <w:r w:rsidRPr="00101BB0">
        <w:rPr>
          <w:rFonts w:hint="eastAsia"/>
        </w:rPr>
        <w:t>创建并启动后，向</w:t>
      </w:r>
      <w:r w:rsidRPr="00101BB0">
        <w:rPr>
          <w:rFonts w:hint="eastAsia"/>
        </w:rPr>
        <w:t>DriverEndpoint</w:t>
      </w:r>
      <w:r w:rsidRPr="00101BB0">
        <w:rPr>
          <w:rFonts w:hint="eastAsia"/>
        </w:rPr>
        <w:t>发送</w:t>
      </w:r>
      <w:r w:rsidRPr="00101BB0">
        <w:rPr>
          <w:rFonts w:hint="eastAsia"/>
        </w:rPr>
        <w:t>RegisterExecutor</w:t>
      </w:r>
      <w:r w:rsidRPr="00101BB0">
        <w:rPr>
          <w:rFonts w:hint="eastAsia"/>
        </w:rPr>
        <w:t>请求并等待返回</w:t>
      </w:r>
    </w:p>
    <w:p w:rsidR="00164CD8" w:rsidRPr="00101BB0" w:rsidRDefault="00164CD8" w:rsidP="005812DB">
      <w:pPr>
        <w:pStyle w:val="a1"/>
        <w:numPr>
          <w:ilvl w:val="0"/>
          <w:numId w:val="51"/>
        </w:numPr>
        <w:jc w:val="left"/>
      </w:pPr>
      <w:r w:rsidRPr="00101BB0">
        <w:rPr>
          <w:rFonts w:hint="eastAsia"/>
        </w:rPr>
        <w:t>DriverEndpoint</w:t>
      </w:r>
      <w:r w:rsidRPr="00101BB0">
        <w:rPr>
          <w:rFonts w:hint="eastAsia"/>
        </w:rPr>
        <w:t>处理</w:t>
      </w:r>
      <w:r w:rsidRPr="00101BB0">
        <w:rPr>
          <w:rFonts w:hint="eastAsia"/>
        </w:rPr>
        <w:t>RegisterExecutor</w:t>
      </w:r>
      <w:r w:rsidRPr="00101BB0">
        <w:rPr>
          <w:rFonts w:hint="eastAsia"/>
        </w:rPr>
        <w:t>请求，返回</w:t>
      </w:r>
      <w:r w:rsidRPr="00101BB0">
        <w:rPr>
          <w:rFonts w:hint="eastAsia"/>
        </w:rPr>
        <w:t>ExecutorEndpointRegister</w:t>
      </w:r>
      <w:r w:rsidRPr="00101BB0">
        <w:rPr>
          <w:rFonts w:hint="eastAsia"/>
        </w:rPr>
        <w:t>的结果</w:t>
      </w:r>
    </w:p>
    <w:p w:rsidR="00164CD8" w:rsidRPr="00101BB0" w:rsidRDefault="00164CD8" w:rsidP="005812DB">
      <w:pPr>
        <w:pStyle w:val="a1"/>
        <w:numPr>
          <w:ilvl w:val="0"/>
          <w:numId w:val="51"/>
        </w:numPr>
        <w:jc w:val="left"/>
      </w:pPr>
      <w:r w:rsidRPr="00101BB0">
        <w:rPr>
          <w:rFonts w:hint="eastAsia"/>
        </w:rPr>
        <w:t>如果注册成功，</w:t>
      </w:r>
      <w:r w:rsidRPr="00101BB0">
        <w:rPr>
          <w:rFonts w:hint="eastAsia"/>
        </w:rPr>
        <w:t>ExecutorEndpoint</w:t>
      </w:r>
      <w:r w:rsidRPr="00101BB0">
        <w:rPr>
          <w:rFonts w:hint="eastAsia"/>
        </w:rPr>
        <w:t>内部再创建</w:t>
      </w:r>
      <w:r w:rsidRPr="00101BB0">
        <w:rPr>
          <w:rFonts w:hint="eastAsia"/>
        </w:rPr>
        <w:t>Executor</w:t>
      </w:r>
      <w:r w:rsidRPr="00101BB0">
        <w:rPr>
          <w:rFonts w:hint="eastAsia"/>
        </w:rPr>
        <w:t>的处理对象</w:t>
      </w:r>
    </w:p>
    <w:p w:rsidR="00164CD8" w:rsidRPr="006D3E70" w:rsidRDefault="00164CD8" w:rsidP="006D3E70">
      <w:pPr>
        <w:pStyle w:val="a1"/>
        <w:ind w:firstLineChars="211" w:firstLine="549"/>
      </w:pPr>
      <w:r w:rsidRPr="00101BB0">
        <w:rPr>
          <w:rFonts w:hint="eastAsia"/>
        </w:rPr>
        <w:t>至此，</w:t>
      </w:r>
      <w:r w:rsidRPr="00101BB0">
        <w:rPr>
          <w:rFonts w:hint="eastAsia"/>
        </w:rPr>
        <w:t>Spark</w:t>
      </w:r>
      <w:r w:rsidRPr="00101BB0">
        <w:rPr>
          <w:rFonts w:hint="eastAsia"/>
        </w:rPr>
        <w:t>运行任务的容器框架就搭建完成</w:t>
      </w:r>
      <w:r w:rsidR="006D3E70">
        <w:rPr>
          <w:rFonts w:hint="eastAsia"/>
        </w:rPr>
        <w:t>。</w:t>
      </w:r>
    </w:p>
    <w:p w:rsidR="00164CD8" w:rsidRDefault="00164CD8" w:rsidP="00164CD8">
      <w:pPr>
        <w:pStyle w:val="1"/>
      </w:pPr>
      <w:bookmarkStart w:id="57" w:name="_Toc492099168"/>
      <w:r>
        <w:rPr>
          <w:rFonts w:hint="eastAsia"/>
        </w:rPr>
        <w:t>Job</w:t>
      </w:r>
      <w:r>
        <w:rPr>
          <w:rFonts w:hint="eastAsia"/>
        </w:rPr>
        <w:t>提交和</w:t>
      </w:r>
      <w:r>
        <w:rPr>
          <w:rFonts w:hint="eastAsia"/>
        </w:rPr>
        <w:t>Task</w:t>
      </w:r>
      <w:r>
        <w:rPr>
          <w:rFonts w:hint="eastAsia"/>
        </w:rPr>
        <w:t>的拆分</w:t>
      </w:r>
      <w:bookmarkEnd w:id="57"/>
    </w:p>
    <w:p w:rsidR="00164CD8" w:rsidRPr="00101BB0" w:rsidRDefault="00164CD8" w:rsidP="00101BB0">
      <w:pPr>
        <w:pStyle w:val="a1"/>
        <w:ind w:firstLineChars="211" w:firstLine="549"/>
      </w:pPr>
      <w:r w:rsidRPr="00101BB0">
        <w:rPr>
          <w:rFonts w:hint="eastAsia"/>
        </w:rPr>
        <w:t>在前面的章节</w:t>
      </w:r>
      <w:r w:rsidRPr="00101BB0">
        <w:rPr>
          <w:rFonts w:hint="eastAsia"/>
        </w:rPr>
        <w:t>Client</w:t>
      </w:r>
      <w:r w:rsidRPr="00101BB0">
        <w:rPr>
          <w:rFonts w:hint="eastAsia"/>
        </w:rPr>
        <w:t>的加载中，</w:t>
      </w:r>
      <w:r w:rsidRPr="00101BB0">
        <w:rPr>
          <w:rFonts w:hint="eastAsia"/>
        </w:rPr>
        <w:t>Spark</w:t>
      </w:r>
      <w:r w:rsidRPr="00101BB0">
        <w:rPr>
          <w:rFonts w:hint="eastAsia"/>
        </w:rPr>
        <w:t>的</w:t>
      </w:r>
      <w:r w:rsidRPr="00101BB0">
        <w:rPr>
          <w:rFonts w:hint="eastAsia"/>
        </w:rPr>
        <w:t>DriverRunner</w:t>
      </w:r>
      <w:r w:rsidRPr="00101BB0">
        <w:rPr>
          <w:rFonts w:hint="eastAsia"/>
        </w:rPr>
        <w:t>已开始执行用户任务类（比如：</w:t>
      </w:r>
      <w:r w:rsidRPr="00101BB0">
        <w:rPr>
          <w:rFonts w:hint="eastAsia"/>
        </w:rPr>
        <w:t>org.apache.spark.examples.SparkPi</w:t>
      </w:r>
      <w:r w:rsidRPr="00101BB0">
        <w:rPr>
          <w:rFonts w:hint="eastAsia"/>
        </w:rPr>
        <w:t>），下面我们开始针对于用户任务类（或者任务代码）进行分析</w:t>
      </w:r>
    </w:p>
    <w:p w:rsidR="00164CD8" w:rsidRPr="00164CD8" w:rsidRDefault="00164CD8" w:rsidP="00013438">
      <w:pPr>
        <w:pStyle w:val="2"/>
      </w:pPr>
      <w:bookmarkStart w:id="58" w:name="_Toc492099169"/>
      <w:r w:rsidRPr="00164CD8">
        <w:rPr>
          <w:rFonts w:hint="eastAsia"/>
        </w:rPr>
        <w:t>整体预览</w:t>
      </w:r>
      <w:bookmarkEnd w:id="58"/>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44A5F887" wp14:editId="53987E04">
            <wp:extent cx="5592598" cy="3749245"/>
            <wp:effectExtent l="0" t="0" r="0" b="10160"/>
            <wp:docPr id="169" name="Picture 169" descr="http://images2015.cnblogs.com/blog/806887/201706/806887-20170601103002446-549517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2015.cnblogs.com/blog/806887/201706/806887-20170601103002446-5495174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868" cy="3754789"/>
                    </a:xfrm>
                    <a:prstGeom prst="rect">
                      <a:avLst/>
                    </a:prstGeom>
                    <a:noFill/>
                    <a:ln>
                      <a:noFill/>
                    </a:ln>
                  </pic:spPr>
                </pic:pic>
              </a:graphicData>
            </a:graphic>
          </wp:inline>
        </w:drawing>
      </w:r>
    </w:p>
    <w:p w:rsidR="00164CD8" w:rsidRPr="00101BB0" w:rsidRDefault="00164CD8" w:rsidP="005812DB">
      <w:pPr>
        <w:pStyle w:val="a1"/>
        <w:numPr>
          <w:ilvl w:val="0"/>
          <w:numId w:val="52"/>
        </w:numPr>
      </w:pPr>
      <w:r w:rsidRPr="00101BB0">
        <w:rPr>
          <w:rFonts w:hint="eastAsia"/>
        </w:rPr>
        <w:t>Code</w:t>
      </w:r>
      <w:r w:rsidRPr="00101BB0">
        <w:rPr>
          <w:rFonts w:hint="eastAsia"/>
        </w:rPr>
        <w:t>：指的用户编写的代码</w:t>
      </w:r>
    </w:p>
    <w:p w:rsidR="00164CD8" w:rsidRPr="00101BB0" w:rsidRDefault="00164CD8" w:rsidP="005812DB">
      <w:pPr>
        <w:pStyle w:val="a1"/>
        <w:numPr>
          <w:ilvl w:val="0"/>
          <w:numId w:val="52"/>
        </w:numPr>
      </w:pPr>
      <w:r w:rsidRPr="00101BB0">
        <w:rPr>
          <w:rFonts w:hint="eastAsia"/>
        </w:rPr>
        <w:t>RDD</w:t>
      </w:r>
      <w:r w:rsidRPr="00101BB0">
        <w:rPr>
          <w:rFonts w:hint="eastAsia"/>
        </w:rPr>
        <w:t>：弹性分布式数据集，用户编码根据</w:t>
      </w:r>
      <w:r w:rsidRPr="00101BB0">
        <w:rPr>
          <w:rFonts w:hint="eastAsia"/>
        </w:rPr>
        <w:t>SparkContext</w:t>
      </w:r>
      <w:r w:rsidRPr="00101BB0">
        <w:rPr>
          <w:rFonts w:hint="eastAsia"/>
        </w:rPr>
        <w:t>与</w:t>
      </w:r>
      <w:r w:rsidRPr="00101BB0">
        <w:rPr>
          <w:rFonts w:hint="eastAsia"/>
        </w:rPr>
        <w:t>RDD</w:t>
      </w:r>
      <w:r w:rsidRPr="00101BB0">
        <w:rPr>
          <w:rFonts w:hint="eastAsia"/>
        </w:rPr>
        <w:t>的</w:t>
      </w:r>
      <w:r w:rsidRPr="00101BB0">
        <w:rPr>
          <w:rFonts w:hint="eastAsia"/>
        </w:rPr>
        <w:t>api</w:t>
      </w:r>
      <w:r w:rsidRPr="00101BB0">
        <w:rPr>
          <w:rFonts w:hint="eastAsia"/>
        </w:rPr>
        <w:t>能够很好的将</w:t>
      </w:r>
      <w:r w:rsidRPr="00101BB0">
        <w:rPr>
          <w:rFonts w:hint="eastAsia"/>
        </w:rPr>
        <w:t>Code</w:t>
      </w:r>
      <w:r w:rsidRPr="00101BB0">
        <w:rPr>
          <w:rFonts w:hint="eastAsia"/>
        </w:rPr>
        <w:t>转化为</w:t>
      </w:r>
      <w:r w:rsidRPr="00101BB0">
        <w:rPr>
          <w:rFonts w:hint="eastAsia"/>
        </w:rPr>
        <w:t>RDD</w:t>
      </w:r>
      <w:r w:rsidRPr="00101BB0">
        <w:rPr>
          <w:rFonts w:hint="eastAsia"/>
        </w:rPr>
        <w:t>数据结构（下文将做转化细节介绍）</w:t>
      </w:r>
    </w:p>
    <w:p w:rsidR="00164CD8" w:rsidRPr="00101BB0" w:rsidRDefault="00164CD8" w:rsidP="005812DB">
      <w:pPr>
        <w:pStyle w:val="a1"/>
        <w:numPr>
          <w:ilvl w:val="0"/>
          <w:numId w:val="52"/>
        </w:numPr>
      </w:pPr>
      <w:r w:rsidRPr="00101BB0">
        <w:rPr>
          <w:rFonts w:hint="eastAsia"/>
        </w:rPr>
        <w:lastRenderedPageBreak/>
        <w:t>DAGScheduler</w:t>
      </w:r>
      <w:r w:rsidRPr="00101BB0">
        <w:rPr>
          <w:rFonts w:hint="eastAsia"/>
        </w:rPr>
        <w:t>：有向无环图调度器，将</w:t>
      </w:r>
      <w:r w:rsidRPr="00101BB0">
        <w:rPr>
          <w:rFonts w:hint="eastAsia"/>
        </w:rPr>
        <w:t>RDD</w:t>
      </w:r>
      <w:r w:rsidRPr="00101BB0">
        <w:rPr>
          <w:rFonts w:hint="eastAsia"/>
        </w:rPr>
        <w:t>封装为</w:t>
      </w:r>
      <w:r w:rsidRPr="00101BB0">
        <w:rPr>
          <w:rFonts w:hint="eastAsia"/>
        </w:rPr>
        <w:t>JobSubmitted</w:t>
      </w:r>
      <w:r w:rsidRPr="00101BB0">
        <w:rPr>
          <w:rFonts w:hint="eastAsia"/>
        </w:rPr>
        <w:t>对象存入</w:t>
      </w:r>
      <w:r w:rsidRPr="00101BB0">
        <w:rPr>
          <w:rFonts w:hint="eastAsia"/>
        </w:rPr>
        <w:t>EventLoop</w:t>
      </w:r>
      <w:r w:rsidRPr="00101BB0">
        <w:rPr>
          <w:rFonts w:hint="eastAsia"/>
        </w:rPr>
        <w:t>（实现类</w:t>
      </w:r>
      <w:r w:rsidRPr="00101BB0">
        <w:rPr>
          <w:rFonts w:hint="eastAsia"/>
        </w:rPr>
        <w:t>DAGSchedulerEventProcessLoop</w:t>
      </w:r>
      <w:r w:rsidRPr="00101BB0">
        <w:rPr>
          <w:rFonts w:hint="eastAsia"/>
        </w:rPr>
        <w:t>）队列中</w:t>
      </w:r>
    </w:p>
    <w:p w:rsidR="00164CD8" w:rsidRPr="00101BB0" w:rsidRDefault="00164CD8" w:rsidP="005812DB">
      <w:pPr>
        <w:pStyle w:val="a1"/>
        <w:numPr>
          <w:ilvl w:val="0"/>
          <w:numId w:val="52"/>
        </w:numPr>
      </w:pPr>
      <w:r w:rsidRPr="00101BB0">
        <w:rPr>
          <w:rFonts w:hint="eastAsia"/>
        </w:rPr>
        <w:t>EventLoop</w:t>
      </w:r>
      <w:r w:rsidRPr="00101BB0">
        <w:rPr>
          <w:rFonts w:hint="eastAsia"/>
        </w:rPr>
        <w:t>：</w:t>
      </w:r>
      <w:r w:rsidRPr="00101BB0">
        <w:rPr>
          <w:rFonts w:hint="eastAsia"/>
        </w:rPr>
        <w:t xml:space="preserve"> </w:t>
      </w:r>
      <w:r w:rsidRPr="00101BB0">
        <w:rPr>
          <w:rFonts w:hint="eastAsia"/>
        </w:rPr>
        <w:t>定时扫描未处理</w:t>
      </w:r>
      <w:r w:rsidRPr="00101BB0">
        <w:rPr>
          <w:rFonts w:hint="eastAsia"/>
        </w:rPr>
        <w:t>JobSubmitted</w:t>
      </w:r>
      <w:r w:rsidRPr="00101BB0">
        <w:rPr>
          <w:rFonts w:hint="eastAsia"/>
        </w:rPr>
        <w:t>对象，将</w:t>
      </w:r>
      <w:r w:rsidRPr="00101BB0">
        <w:rPr>
          <w:rFonts w:hint="eastAsia"/>
        </w:rPr>
        <w:t>JobSubmitted</w:t>
      </w:r>
      <w:r w:rsidRPr="00101BB0">
        <w:rPr>
          <w:rFonts w:hint="eastAsia"/>
        </w:rPr>
        <w:t>对象提交给</w:t>
      </w:r>
      <w:r w:rsidRPr="00101BB0">
        <w:rPr>
          <w:rFonts w:hint="eastAsia"/>
        </w:rPr>
        <w:t>DAGScheduler</w:t>
      </w:r>
    </w:p>
    <w:p w:rsidR="00164CD8" w:rsidRPr="00101BB0" w:rsidRDefault="00164CD8" w:rsidP="005812DB">
      <w:pPr>
        <w:pStyle w:val="a1"/>
        <w:numPr>
          <w:ilvl w:val="0"/>
          <w:numId w:val="52"/>
        </w:numPr>
      </w:pPr>
      <w:r w:rsidRPr="00101BB0">
        <w:rPr>
          <w:rFonts w:hint="eastAsia"/>
        </w:rPr>
        <w:t>DAGScheduler</w:t>
      </w:r>
      <w:r w:rsidRPr="00101BB0">
        <w:rPr>
          <w:rFonts w:hint="eastAsia"/>
        </w:rPr>
        <w:t>：针对于</w:t>
      </w:r>
      <w:r w:rsidRPr="00101BB0">
        <w:rPr>
          <w:rFonts w:hint="eastAsia"/>
        </w:rPr>
        <w:t>JobSubmitted</w:t>
      </w:r>
      <w:r w:rsidRPr="00101BB0">
        <w:rPr>
          <w:rFonts w:hint="eastAsia"/>
        </w:rPr>
        <w:t>进行处理，最终将</w:t>
      </w:r>
      <w:r w:rsidRPr="00101BB0">
        <w:rPr>
          <w:rFonts w:hint="eastAsia"/>
        </w:rPr>
        <w:t>RDD</w:t>
      </w:r>
      <w:r w:rsidRPr="00101BB0">
        <w:rPr>
          <w:rFonts w:hint="eastAsia"/>
        </w:rPr>
        <w:t>转化为执行</w:t>
      </w:r>
      <w:r w:rsidRPr="00101BB0">
        <w:rPr>
          <w:rFonts w:hint="eastAsia"/>
        </w:rPr>
        <w:t>TaskSet,</w:t>
      </w:r>
      <w:r w:rsidRPr="00101BB0">
        <w:rPr>
          <w:rFonts w:hint="eastAsia"/>
        </w:rPr>
        <w:t>并将</w:t>
      </w:r>
      <w:r w:rsidRPr="00101BB0">
        <w:rPr>
          <w:rFonts w:hint="eastAsia"/>
        </w:rPr>
        <w:t>TaskSet</w:t>
      </w:r>
      <w:r w:rsidRPr="00101BB0">
        <w:rPr>
          <w:rFonts w:hint="eastAsia"/>
        </w:rPr>
        <w:t>提交至</w:t>
      </w:r>
      <w:r w:rsidRPr="00101BB0">
        <w:rPr>
          <w:rFonts w:hint="eastAsia"/>
        </w:rPr>
        <w:t>TaskScheduler</w:t>
      </w:r>
    </w:p>
    <w:p w:rsidR="00164CD8" w:rsidRPr="00101BB0" w:rsidRDefault="00164CD8" w:rsidP="005812DB">
      <w:pPr>
        <w:pStyle w:val="a1"/>
        <w:numPr>
          <w:ilvl w:val="0"/>
          <w:numId w:val="52"/>
        </w:numPr>
      </w:pPr>
      <w:r w:rsidRPr="00101BB0">
        <w:rPr>
          <w:rFonts w:hint="eastAsia"/>
        </w:rPr>
        <w:t>TaskScheduler</w:t>
      </w:r>
      <w:r w:rsidRPr="00101BB0">
        <w:rPr>
          <w:rFonts w:hint="eastAsia"/>
        </w:rPr>
        <w:t>：</w:t>
      </w:r>
      <w:r w:rsidRPr="00101BB0">
        <w:rPr>
          <w:rFonts w:hint="eastAsia"/>
        </w:rPr>
        <w:t xml:space="preserve"> </w:t>
      </w:r>
      <w:r w:rsidRPr="00101BB0">
        <w:rPr>
          <w:rFonts w:hint="eastAsia"/>
        </w:rPr>
        <w:t>根据</w:t>
      </w:r>
      <w:r w:rsidRPr="00101BB0">
        <w:rPr>
          <w:rFonts w:hint="eastAsia"/>
        </w:rPr>
        <w:t>TaskSet</w:t>
      </w:r>
      <w:r w:rsidRPr="00101BB0">
        <w:rPr>
          <w:rFonts w:hint="eastAsia"/>
        </w:rPr>
        <w:t>创建</w:t>
      </w:r>
      <w:r w:rsidRPr="00101BB0">
        <w:rPr>
          <w:rFonts w:hint="eastAsia"/>
        </w:rPr>
        <w:t>TaskSetManager</w:t>
      </w:r>
      <w:r w:rsidRPr="00101BB0">
        <w:rPr>
          <w:rFonts w:hint="eastAsia"/>
        </w:rPr>
        <w:t>对象存入</w:t>
      </w:r>
      <w:r w:rsidRPr="00101BB0">
        <w:rPr>
          <w:rFonts w:hint="eastAsia"/>
        </w:rPr>
        <w:t>SchedulableBuilder</w:t>
      </w:r>
      <w:r w:rsidRPr="00101BB0">
        <w:rPr>
          <w:rFonts w:hint="eastAsia"/>
        </w:rPr>
        <w:t>的数据池（</w:t>
      </w:r>
      <w:r w:rsidRPr="00101BB0">
        <w:rPr>
          <w:rFonts w:hint="eastAsia"/>
        </w:rPr>
        <w:t>Pool</w:t>
      </w:r>
      <w:r w:rsidRPr="00101BB0">
        <w:rPr>
          <w:rFonts w:hint="eastAsia"/>
        </w:rPr>
        <w:t>）中，并调用</w:t>
      </w:r>
      <w:r w:rsidRPr="00101BB0">
        <w:rPr>
          <w:rFonts w:hint="eastAsia"/>
        </w:rPr>
        <w:t>DriverEndpoint</w:t>
      </w:r>
      <w:r w:rsidRPr="00101BB0">
        <w:rPr>
          <w:rFonts w:hint="eastAsia"/>
        </w:rPr>
        <w:t>唤起消费（</w:t>
      </w:r>
      <w:r w:rsidRPr="00101BB0">
        <w:rPr>
          <w:rFonts w:hint="eastAsia"/>
        </w:rPr>
        <w:t>ReviveOffers</w:t>
      </w:r>
      <w:r w:rsidRPr="00101BB0">
        <w:rPr>
          <w:rFonts w:hint="eastAsia"/>
        </w:rPr>
        <w:t>）操作</w:t>
      </w:r>
    </w:p>
    <w:p w:rsidR="00164CD8" w:rsidRPr="00101BB0" w:rsidRDefault="00164CD8" w:rsidP="005812DB">
      <w:pPr>
        <w:pStyle w:val="a1"/>
        <w:numPr>
          <w:ilvl w:val="0"/>
          <w:numId w:val="52"/>
        </w:numPr>
      </w:pPr>
      <w:r w:rsidRPr="00101BB0">
        <w:rPr>
          <w:rFonts w:hint="eastAsia"/>
        </w:rPr>
        <w:t>DriverEndpoint</w:t>
      </w:r>
      <w:r w:rsidRPr="00101BB0">
        <w:rPr>
          <w:rFonts w:hint="eastAsia"/>
        </w:rPr>
        <w:t>：接受</w:t>
      </w:r>
      <w:r w:rsidRPr="00101BB0">
        <w:rPr>
          <w:rFonts w:hint="eastAsia"/>
        </w:rPr>
        <w:t>ReviveOffers</w:t>
      </w:r>
      <w:r w:rsidRPr="00101BB0">
        <w:rPr>
          <w:rFonts w:hint="eastAsia"/>
        </w:rPr>
        <w:t>指令后将</w:t>
      </w:r>
      <w:r w:rsidRPr="00101BB0">
        <w:rPr>
          <w:rFonts w:hint="eastAsia"/>
        </w:rPr>
        <w:t>TaskSet</w:t>
      </w:r>
      <w:r w:rsidRPr="00101BB0">
        <w:rPr>
          <w:rFonts w:hint="eastAsia"/>
        </w:rPr>
        <w:t>中的</w:t>
      </w:r>
      <w:r w:rsidRPr="00101BB0">
        <w:rPr>
          <w:rFonts w:hint="eastAsia"/>
        </w:rPr>
        <w:t>Tasks</w:t>
      </w:r>
      <w:r w:rsidRPr="00101BB0">
        <w:rPr>
          <w:rFonts w:hint="eastAsia"/>
        </w:rPr>
        <w:t>根据相关规则均匀分配给</w:t>
      </w:r>
      <w:r w:rsidRPr="00101BB0">
        <w:rPr>
          <w:rFonts w:hint="eastAsia"/>
        </w:rPr>
        <w:t>Executor</w:t>
      </w:r>
    </w:p>
    <w:p w:rsidR="00164CD8" w:rsidRPr="00101BB0" w:rsidRDefault="00164CD8" w:rsidP="005812DB">
      <w:pPr>
        <w:pStyle w:val="a1"/>
        <w:numPr>
          <w:ilvl w:val="0"/>
          <w:numId w:val="52"/>
        </w:numPr>
      </w:pPr>
      <w:r w:rsidRPr="00101BB0">
        <w:rPr>
          <w:rFonts w:hint="eastAsia"/>
        </w:rPr>
        <w:t>Executor</w:t>
      </w:r>
      <w:r w:rsidRPr="00101BB0">
        <w:rPr>
          <w:rFonts w:hint="eastAsia"/>
        </w:rPr>
        <w:t>：启动一个</w:t>
      </w:r>
      <w:r w:rsidRPr="00101BB0">
        <w:rPr>
          <w:rFonts w:hint="eastAsia"/>
        </w:rPr>
        <w:t>TaskRunner</w:t>
      </w:r>
      <w:r w:rsidRPr="00101BB0">
        <w:rPr>
          <w:rFonts w:hint="eastAsia"/>
        </w:rPr>
        <w:t>执行一个</w:t>
      </w:r>
      <w:r w:rsidRPr="00101BB0">
        <w:rPr>
          <w:rFonts w:hint="eastAsia"/>
        </w:rPr>
        <w:t>Task</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p>
    <w:p w:rsidR="00164CD8" w:rsidRPr="00164CD8" w:rsidRDefault="00164CD8" w:rsidP="00013438">
      <w:pPr>
        <w:pStyle w:val="2"/>
      </w:pPr>
      <w:bookmarkStart w:id="59" w:name="_Toc492099170"/>
      <w:r w:rsidRPr="00164CD8">
        <w:rPr>
          <w:rFonts w:hint="eastAsia"/>
        </w:rPr>
        <w:t>Code</w:t>
      </w:r>
      <w:r w:rsidRPr="00164CD8">
        <w:rPr>
          <w:rFonts w:hint="eastAsia"/>
        </w:rPr>
        <w:t>转化为初始</w:t>
      </w:r>
      <w:r w:rsidRPr="00164CD8">
        <w:rPr>
          <w:rFonts w:hint="eastAsia"/>
        </w:rPr>
        <w:t>RDDs</w:t>
      </w:r>
      <w:bookmarkEnd w:id="59"/>
    </w:p>
    <w:p w:rsidR="00164CD8" w:rsidRPr="00101BB0" w:rsidRDefault="00164CD8" w:rsidP="006D3E70">
      <w:pPr>
        <w:pStyle w:val="a1"/>
        <w:ind w:firstLineChars="211" w:firstLine="549"/>
        <w:jc w:val="left"/>
      </w:pPr>
      <w:r w:rsidRPr="00101BB0">
        <w:rPr>
          <w:rFonts w:hint="eastAsia"/>
        </w:rPr>
        <w:t>我们的用户代码通过调用</w:t>
      </w:r>
      <w:r w:rsidRPr="00101BB0">
        <w:rPr>
          <w:rFonts w:hint="eastAsia"/>
        </w:rPr>
        <w:t>Spark</w:t>
      </w:r>
      <w:r w:rsidRPr="00101BB0">
        <w:rPr>
          <w:rFonts w:hint="eastAsia"/>
        </w:rPr>
        <w:t>的</w:t>
      </w:r>
      <w:r w:rsidRPr="00101BB0">
        <w:rPr>
          <w:rFonts w:hint="eastAsia"/>
        </w:rPr>
        <w:t>Api</w:t>
      </w:r>
      <w:r w:rsidRPr="00101BB0">
        <w:rPr>
          <w:rFonts w:hint="eastAsia"/>
        </w:rPr>
        <w:t>（比如：</w:t>
      </w:r>
      <w:r w:rsidRPr="00101BB0">
        <w:rPr>
          <w:rFonts w:hint="eastAsia"/>
        </w:rPr>
        <w:t>SparkSession.builder.appName("Spark Pi").getOrCreate()</w:t>
      </w:r>
      <w:r w:rsidRPr="00101BB0">
        <w:rPr>
          <w:rFonts w:hint="eastAsia"/>
        </w:rPr>
        <w:t>），该</w:t>
      </w:r>
      <w:r w:rsidRPr="00101BB0">
        <w:rPr>
          <w:rFonts w:hint="eastAsia"/>
        </w:rPr>
        <w:t>Api</w:t>
      </w:r>
      <w:r w:rsidRPr="00101BB0">
        <w:rPr>
          <w:rFonts w:hint="eastAsia"/>
        </w:rPr>
        <w:t>会创建</w:t>
      </w:r>
      <w:r w:rsidRPr="00101BB0">
        <w:rPr>
          <w:rFonts w:hint="eastAsia"/>
        </w:rPr>
        <w:t>Spark</w:t>
      </w:r>
      <w:r w:rsidRPr="00101BB0">
        <w:rPr>
          <w:rFonts w:hint="eastAsia"/>
        </w:rPr>
        <w:t>的上下文（</w:t>
      </w:r>
      <w:r w:rsidRPr="00101BB0">
        <w:rPr>
          <w:rFonts w:hint="eastAsia"/>
        </w:rPr>
        <w:t>SparkContext</w:t>
      </w:r>
      <w:r w:rsidRPr="00101BB0">
        <w:rPr>
          <w:rFonts w:hint="eastAsia"/>
        </w:rPr>
        <w:t>）</w:t>
      </w:r>
      <w:r w:rsidRPr="00101BB0">
        <w:rPr>
          <w:rFonts w:hint="eastAsia"/>
        </w:rPr>
        <w:t>,</w:t>
      </w:r>
      <w:r w:rsidRPr="00101BB0">
        <w:rPr>
          <w:rFonts w:hint="eastAsia"/>
        </w:rPr>
        <w:t>当我们调用</w:t>
      </w:r>
      <w:r w:rsidRPr="00101BB0">
        <w:rPr>
          <w:rFonts w:hint="eastAsia"/>
        </w:rPr>
        <w:t>transform</w:t>
      </w:r>
      <w:r w:rsidRPr="00101BB0">
        <w:rPr>
          <w:rFonts w:hint="eastAsia"/>
        </w:rPr>
        <w:t>类方法</w:t>
      </w:r>
      <w:r w:rsidRPr="00101BB0">
        <w:rPr>
          <w:rFonts w:hint="eastAsia"/>
        </w:rPr>
        <w:t xml:space="preserve"> </w:t>
      </w:r>
      <w:r w:rsidRPr="00101BB0">
        <w:rPr>
          <w:rFonts w:hint="eastAsia"/>
        </w:rPr>
        <w:t>（如：</w:t>
      </w:r>
      <w:r w:rsidRPr="00101BB0">
        <w:rPr>
          <w:rFonts w:hint="eastAsia"/>
        </w:rPr>
        <w:t>parallelize(),map()</w:t>
      </w:r>
      <w:r w:rsidRPr="00101BB0">
        <w:rPr>
          <w:rFonts w:hint="eastAsia"/>
        </w:rPr>
        <w:t>）都会创建（或者装饰已有的）</w:t>
      </w:r>
      <w:r w:rsidRPr="00101BB0">
        <w:rPr>
          <w:rFonts w:hint="eastAsia"/>
        </w:rPr>
        <w:t xml:space="preserve"> Spark</w:t>
      </w:r>
      <w:r w:rsidRPr="00101BB0">
        <w:rPr>
          <w:rFonts w:hint="eastAsia"/>
        </w:rPr>
        <w:t>数据结构（</w:t>
      </w:r>
      <w:r w:rsidRPr="00101BB0">
        <w:rPr>
          <w:rFonts w:hint="eastAsia"/>
        </w:rPr>
        <w:t>RDD</w:t>
      </w:r>
      <w:r w:rsidRPr="00101BB0">
        <w:rPr>
          <w:rFonts w:hint="eastAsia"/>
        </w:rPr>
        <w:t>）</w:t>
      </w:r>
      <w:r w:rsidRPr="00101BB0">
        <w:rPr>
          <w:rFonts w:hint="eastAsia"/>
        </w:rPr>
        <w:t xml:space="preserve">, </w:t>
      </w:r>
      <w:r w:rsidRPr="00101BB0">
        <w:rPr>
          <w:rFonts w:hint="eastAsia"/>
        </w:rPr>
        <w:t>如果是</w:t>
      </w:r>
      <w:r w:rsidRPr="00101BB0">
        <w:rPr>
          <w:rFonts w:hint="eastAsia"/>
        </w:rPr>
        <w:t>action</w:t>
      </w:r>
      <w:r w:rsidRPr="00101BB0">
        <w:rPr>
          <w:rFonts w:hint="eastAsia"/>
        </w:rPr>
        <w:t>类操作（如：</w:t>
      </w:r>
      <w:r w:rsidRPr="00101BB0">
        <w:rPr>
          <w:rFonts w:hint="eastAsia"/>
        </w:rPr>
        <w:t>reduce()</w:t>
      </w:r>
      <w:r w:rsidRPr="00101BB0">
        <w:rPr>
          <w:rFonts w:hint="eastAsia"/>
        </w:rPr>
        <w:t>），那么将最后封装的</w:t>
      </w:r>
      <w:r w:rsidRPr="00101BB0">
        <w:rPr>
          <w:rFonts w:hint="eastAsia"/>
        </w:rPr>
        <w:t>RDD</w:t>
      </w:r>
      <w:r w:rsidRPr="00101BB0">
        <w:rPr>
          <w:rFonts w:hint="eastAsia"/>
        </w:rPr>
        <w:t>作为一次</w:t>
      </w:r>
      <w:r w:rsidRPr="00101BB0">
        <w:rPr>
          <w:rFonts w:hint="eastAsia"/>
        </w:rPr>
        <w:t>Job</w:t>
      </w:r>
      <w:r w:rsidRPr="00101BB0">
        <w:rPr>
          <w:rFonts w:hint="eastAsia"/>
        </w:rPr>
        <w:t>提交，存入待调度队列中（</w:t>
      </w:r>
      <w:r w:rsidRPr="00101BB0">
        <w:rPr>
          <w:rFonts w:hint="eastAsia"/>
        </w:rPr>
        <w:t xml:space="preserve">DAGSchedulerEventProcessLoop </w:t>
      </w:r>
      <w:r w:rsidRPr="00101BB0">
        <w:rPr>
          <w:rFonts w:hint="eastAsia"/>
        </w:rPr>
        <w:t>）待后续异步处理。</w:t>
      </w:r>
    </w:p>
    <w:p w:rsidR="00164CD8" w:rsidRPr="00101BB0" w:rsidRDefault="00164CD8" w:rsidP="00101BB0">
      <w:pPr>
        <w:pStyle w:val="a1"/>
        <w:ind w:firstLineChars="211" w:firstLine="549"/>
      </w:pPr>
      <w:r w:rsidRPr="00101BB0">
        <w:rPr>
          <w:rFonts w:hint="eastAsia"/>
        </w:rPr>
        <w:t>如果多次调用</w:t>
      </w:r>
      <w:r w:rsidRPr="00101BB0">
        <w:rPr>
          <w:rFonts w:hint="eastAsia"/>
        </w:rPr>
        <w:t>action</w:t>
      </w:r>
      <w:r w:rsidRPr="00101BB0">
        <w:rPr>
          <w:rFonts w:hint="eastAsia"/>
        </w:rPr>
        <w:t>类操作，那么封装的多个</w:t>
      </w:r>
      <w:r w:rsidRPr="00101BB0">
        <w:rPr>
          <w:rFonts w:hint="eastAsia"/>
        </w:rPr>
        <w:t>RDD</w:t>
      </w:r>
      <w:r w:rsidRPr="00101BB0">
        <w:rPr>
          <w:rFonts w:hint="eastAsia"/>
        </w:rPr>
        <w:t>作为多个</w:t>
      </w:r>
      <w:r w:rsidRPr="00101BB0">
        <w:rPr>
          <w:rFonts w:hint="eastAsia"/>
        </w:rPr>
        <w:t>Job</w:t>
      </w:r>
      <w:r w:rsidRPr="00101BB0">
        <w:rPr>
          <w:rFonts w:hint="eastAsia"/>
        </w:rPr>
        <w:t>提交。</w:t>
      </w:r>
    </w:p>
    <w:p w:rsidR="00164CD8" w:rsidRPr="00101BB0" w:rsidRDefault="00164CD8" w:rsidP="00101BB0">
      <w:pPr>
        <w:pStyle w:val="a1"/>
        <w:ind w:firstLineChars="211" w:firstLine="549"/>
      </w:pPr>
      <w:r w:rsidRPr="00101BB0">
        <w:rPr>
          <w:rFonts w:hint="eastAsia"/>
        </w:rPr>
        <w:t>流程如下：</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2E3C25FD" wp14:editId="26A5761C">
            <wp:extent cx="5639370" cy="3982383"/>
            <wp:effectExtent l="0" t="0" r="0" b="5715"/>
            <wp:docPr id="168" name="Picture 168" descr="http://images2015.cnblogs.com/blog/806887/201706/806887-20170601103018649-115028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2015.cnblogs.com/blog/806887/201706/806887-20170601103018649-115028075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6598" cy="3994549"/>
                    </a:xfrm>
                    <a:prstGeom prst="rect">
                      <a:avLst/>
                    </a:prstGeom>
                    <a:noFill/>
                    <a:ln>
                      <a:noFill/>
                    </a:ln>
                  </pic:spPr>
                </pic:pic>
              </a:graphicData>
            </a:graphic>
          </wp:inline>
        </w:drawing>
      </w:r>
    </w:p>
    <w:p w:rsidR="00164CD8" w:rsidRPr="00101BB0" w:rsidRDefault="00164CD8" w:rsidP="006D3E70">
      <w:pPr>
        <w:pStyle w:val="a1"/>
        <w:ind w:firstLineChars="211" w:firstLine="549"/>
      </w:pPr>
      <w:r w:rsidRPr="00101BB0">
        <w:rPr>
          <w:rFonts w:hint="eastAsia"/>
        </w:rPr>
        <w:t>ExecuteEnv</w:t>
      </w:r>
      <w:r w:rsidRPr="00101BB0">
        <w:rPr>
          <w:rFonts w:hint="eastAsia"/>
        </w:rPr>
        <w:t>（执行环境</w:t>
      </w:r>
      <w:r w:rsidRPr="00101BB0">
        <w:rPr>
          <w:rFonts w:hint="eastAsia"/>
        </w:rPr>
        <w:t xml:space="preserve"> </w:t>
      </w:r>
      <w:r w:rsidRPr="00101BB0">
        <w:rPr>
          <w:rFonts w:hint="eastAsia"/>
        </w:rPr>
        <w:t>）</w:t>
      </w:r>
    </w:p>
    <w:p w:rsidR="00164CD8" w:rsidRPr="00101BB0" w:rsidRDefault="00164CD8" w:rsidP="005812DB">
      <w:pPr>
        <w:pStyle w:val="a1"/>
        <w:numPr>
          <w:ilvl w:val="0"/>
          <w:numId w:val="53"/>
        </w:numPr>
      </w:pPr>
      <w:r w:rsidRPr="00101BB0">
        <w:rPr>
          <w:rFonts w:hint="eastAsia"/>
        </w:rPr>
        <w:t>这里可以是通过</w:t>
      </w:r>
      <w:r w:rsidRPr="00101BB0">
        <w:rPr>
          <w:rFonts w:hint="eastAsia"/>
        </w:rPr>
        <w:t>spark-submit</w:t>
      </w:r>
      <w:r w:rsidRPr="00101BB0">
        <w:rPr>
          <w:rFonts w:hint="eastAsia"/>
        </w:rPr>
        <w:t>提交的</w:t>
      </w:r>
      <w:r w:rsidRPr="00101BB0">
        <w:rPr>
          <w:rFonts w:hint="eastAsia"/>
        </w:rPr>
        <w:t>MainClass</w:t>
      </w:r>
      <w:r w:rsidRPr="00101BB0">
        <w:rPr>
          <w:rFonts w:hint="eastAsia"/>
        </w:rPr>
        <w:t>，也可以是</w:t>
      </w:r>
      <w:r w:rsidRPr="00101BB0">
        <w:rPr>
          <w:rFonts w:hint="eastAsia"/>
        </w:rPr>
        <w:t>spark-shell</w:t>
      </w:r>
      <w:r w:rsidRPr="00101BB0">
        <w:rPr>
          <w:rFonts w:hint="eastAsia"/>
        </w:rPr>
        <w:t>脚本</w:t>
      </w:r>
    </w:p>
    <w:p w:rsidR="00164CD8" w:rsidRPr="00101BB0" w:rsidRDefault="00164CD8" w:rsidP="005812DB">
      <w:pPr>
        <w:pStyle w:val="a1"/>
        <w:numPr>
          <w:ilvl w:val="0"/>
          <w:numId w:val="53"/>
        </w:numPr>
      </w:pPr>
      <w:r w:rsidRPr="00101BB0">
        <w:rPr>
          <w:rFonts w:hint="eastAsia"/>
        </w:rPr>
        <w:t xml:space="preserve">MainClass : </w:t>
      </w:r>
      <w:r w:rsidRPr="00101BB0">
        <w:rPr>
          <w:rFonts w:hint="eastAsia"/>
        </w:rPr>
        <w:t>代码中必定会创建或者获取一个</w:t>
      </w:r>
      <w:r w:rsidRPr="00101BB0">
        <w:rPr>
          <w:rFonts w:hint="eastAsia"/>
        </w:rPr>
        <w:t>SparkContext</w:t>
      </w:r>
    </w:p>
    <w:p w:rsidR="00164CD8" w:rsidRPr="00101BB0" w:rsidRDefault="00164CD8" w:rsidP="005812DB">
      <w:pPr>
        <w:pStyle w:val="a1"/>
        <w:numPr>
          <w:ilvl w:val="0"/>
          <w:numId w:val="53"/>
        </w:numPr>
      </w:pPr>
      <w:r w:rsidRPr="00101BB0">
        <w:rPr>
          <w:rFonts w:hint="eastAsia"/>
        </w:rPr>
        <w:t>spark-shell</w:t>
      </w:r>
      <w:r w:rsidRPr="00101BB0">
        <w:rPr>
          <w:rFonts w:hint="eastAsia"/>
        </w:rPr>
        <w:t>：默认会创建一个</w:t>
      </w:r>
      <w:r w:rsidRPr="00101BB0">
        <w:rPr>
          <w:rFonts w:hint="eastAsia"/>
        </w:rPr>
        <w:t>SparkContext</w:t>
      </w:r>
    </w:p>
    <w:p w:rsidR="00164CD8" w:rsidRPr="00101BB0" w:rsidRDefault="00164CD8" w:rsidP="00101BB0">
      <w:pPr>
        <w:pStyle w:val="a1"/>
        <w:ind w:firstLineChars="211" w:firstLine="549"/>
      </w:pPr>
      <w:r w:rsidRPr="00101BB0">
        <w:rPr>
          <w:rFonts w:hint="eastAsia"/>
        </w:rPr>
        <w:t>RDD</w:t>
      </w:r>
      <w:r w:rsidRPr="00101BB0">
        <w:rPr>
          <w:rFonts w:hint="eastAsia"/>
        </w:rPr>
        <w:t>（弹性分布式数据集）</w:t>
      </w:r>
    </w:p>
    <w:p w:rsidR="00164CD8" w:rsidRPr="00101BB0" w:rsidRDefault="00164CD8" w:rsidP="00101BB0">
      <w:pPr>
        <w:pStyle w:val="a1"/>
        <w:ind w:firstLineChars="211" w:firstLine="549"/>
      </w:pPr>
    </w:p>
    <w:p w:rsidR="006D3E70" w:rsidRDefault="00164CD8" w:rsidP="005812DB">
      <w:pPr>
        <w:pStyle w:val="a1"/>
        <w:numPr>
          <w:ilvl w:val="0"/>
          <w:numId w:val="54"/>
        </w:numPr>
      </w:pPr>
      <w:r w:rsidRPr="00101BB0">
        <w:rPr>
          <w:rFonts w:hint="eastAsia"/>
        </w:rPr>
        <w:t>create</w:t>
      </w:r>
      <w:r w:rsidRPr="00101BB0">
        <w:rPr>
          <w:rFonts w:hint="eastAsia"/>
        </w:rPr>
        <w:t>：可以直接创建（如：</w:t>
      </w:r>
      <w:r w:rsidRPr="00101BB0">
        <w:rPr>
          <w:rFonts w:hint="eastAsia"/>
        </w:rPr>
        <w:t xml:space="preserve">sc.parallelize(1 until n, slices) </w:t>
      </w:r>
      <w:r w:rsidRPr="00101BB0">
        <w:rPr>
          <w:rFonts w:hint="eastAsia"/>
        </w:rPr>
        <w:t>）</w:t>
      </w:r>
      <w:r w:rsidRPr="00101BB0">
        <w:rPr>
          <w:rFonts w:hint="eastAsia"/>
        </w:rPr>
        <w:t>,</w:t>
      </w:r>
      <w:r w:rsidRPr="00101BB0">
        <w:rPr>
          <w:rFonts w:hint="eastAsia"/>
        </w:rPr>
        <w:t>也可以在其他地方读取（如：</w:t>
      </w:r>
      <w:r w:rsidRPr="00101BB0">
        <w:rPr>
          <w:rFonts w:hint="eastAsia"/>
        </w:rPr>
        <w:t>sc.textFile("README.md")</w:t>
      </w:r>
      <w:r w:rsidRPr="00101BB0">
        <w:rPr>
          <w:rFonts w:hint="eastAsia"/>
        </w:rPr>
        <w:t>）等</w:t>
      </w:r>
    </w:p>
    <w:p w:rsidR="006D3E70" w:rsidRDefault="00164CD8" w:rsidP="005812DB">
      <w:pPr>
        <w:pStyle w:val="a1"/>
        <w:numPr>
          <w:ilvl w:val="0"/>
          <w:numId w:val="54"/>
        </w:numPr>
      </w:pPr>
      <w:r w:rsidRPr="00101BB0">
        <w:rPr>
          <w:rFonts w:hint="eastAsia"/>
        </w:rPr>
        <w:t>transformation</w:t>
      </w:r>
      <w:r w:rsidRPr="00101BB0">
        <w:rPr>
          <w:rFonts w:hint="eastAsia"/>
        </w:rPr>
        <w:t>：</w:t>
      </w:r>
      <w:r w:rsidRPr="00101BB0">
        <w:rPr>
          <w:rFonts w:hint="eastAsia"/>
        </w:rPr>
        <w:t>rdd</w:t>
      </w:r>
      <w:r w:rsidRPr="00101BB0">
        <w:rPr>
          <w:rFonts w:hint="eastAsia"/>
        </w:rPr>
        <w:t>提供了一组</w:t>
      </w:r>
      <w:r w:rsidRPr="00101BB0">
        <w:rPr>
          <w:rFonts w:hint="eastAsia"/>
        </w:rPr>
        <w:t>api</w:t>
      </w:r>
      <w:r w:rsidRPr="00101BB0">
        <w:rPr>
          <w:rFonts w:hint="eastAsia"/>
        </w:rPr>
        <w:t>可以进行对已有</w:t>
      </w:r>
      <w:r w:rsidRPr="00101BB0">
        <w:rPr>
          <w:rFonts w:hint="eastAsia"/>
        </w:rPr>
        <w:t>RDD</w:t>
      </w:r>
      <w:r w:rsidRPr="00101BB0">
        <w:rPr>
          <w:rFonts w:hint="eastAsia"/>
        </w:rPr>
        <w:t>进行反复封装成为新的</w:t>
      </w:r>
      <w:r w:rsidRPr="00101BB0">
        <w:rPr>
          <w:rFonts w:hint="eastAsia"/>
        </w:rPr>
        <w:t>RDD</w:t>
      </w:r>
      <w:r w:rsidRPr="00101BB0">
        <w:rPr>
          <w:rFonts w:hint="eastAsia"/>
        </w:rPr>
        <w:t>，这里采用的是装饰者设计模式，下面为部分</w:t>
      </w:r>
      <w:proofErr w:type="gramStart"/>
      <w:r w:rsidRPr="00101BB0">
        <w:rPr>
          <w:rFonts w:hint="eastAsia"/>
        </w:rPr>
        <w:t>装饰器</w:t>
      </w:r>
      <w:proofErr w:type="gramEnd"/>
      <w:r w:rsidRPr="00101BB0">
        <w:rPr>
          <w:rFonts w:hint="eastAsia"/>
        </w:rPr>
        <w:t>类图</w:t>
      </w:r>
    </w:p>
    <w:p w:rsidR="00164CD8" w:rsidRPr="00164CD8" w:rsidRDefault="00164CD8" w:rsidP="006D3E70">
      <w:pPr>
        <w:jc w:val="center"/>
      </w:pPr>
      <w:r w:rsidRPr="00164CD8">
        <w:rPr>
          <w:noProof/>
        </w:rPr>
        <w:lastRenderedPageBreak/>
        <w:drawing>
          <wp:inline distT="0" distB="0" distL="0" distR="0" wp14:anchorId="548A37AC" wp14:editId="03EBEB0C">
            <wp:extent cx="4914005" cy="3335929"/>
            <wp:effectExtent l="0" t="0" r="0" b="0"/>
            <wp:docPr id="167" name="Picture 167" descr="http://images2015.cnblogs.com/blog/806887/201706/806887-20170601103036258-1322594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2015.cnblogs.com/blog/806887/201706/806887-20170601103036258-132259436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218" cy="3348972"/>
                    </a:xfrm>
                    <a:prstGeom prst="rect">
                      <a:avLst/>
                    </a:prstGeom>
                    <a:noFill/>
                    <a:ln>
                      <a:noFill/>
                    </a:ln>
                  </pic:spPr>
                </pic:pic>
              </a:graphicData>
            </a:graphic>
          </wp:inline>
        </w:drawing>
      </w:r>
    </w:p>
    <w:p w:rsidR="00164CD8" w:rsidRPr="00101BB0" w:rsidRDefault="00164CD8" w:rsidP="005812DB">
      <w:pPr>
        <w:pStyle w:val="a1"/>
        <w:numPr>
          <w:ilvl w:val="0"/>
          <w:numId w:val="54"/>
        </w:numPr>
      </w:pPr>
      <w:r w:rsidRPr="00101BB0">
        <w:rPr>
          <w:rFonts w:hint="eastAsia"/>
        </w:rPr>
        <w:t>action:</w:t>
      </w:r>
      <w:r w:rsidRPr="00101BB0">
        <w:rPr>
          <w:rFonts w:hint="eastAsia"/>
        </w:rPr>
        <w:t>当调用</w:t>
      </w:r>
      <w:r w:rsidRPr="00101BB0">
        <w:rPr>
          <w:rFonts w:hint="eastAsia"/>
        </w:rPr>
        <w:t>RDD</w:t>
      </w:r>
      <w:r w:rsidRPr="00101BB0">
        <w:rPr>
          <w:rFonts w:hint="eastAsia"/>
        </w:rPr>
        <w:t>的</w:t>
      </w:r>
      <w:r w:rsidRPr="00101BB0">
        <w:rPr>
          <w:rFonts w:hint="eastAsia"/>
        </w:rPr>
        <w:t>action</w:t>
      </w:r>
      <w:r w:rsidRPr="00101BB0">
        <w:rPr>
          <w:rFonts w:hint="eastAsia"/>
        </w:rPr>
        <w:t>类操作方法时（</w:t>
      </w:r>
      <w:r w:rsidRPr="00101BB0">
        <w:rPr>
          <w:rFonts w:hint="eastAsia"/>
        </w:rPr>
        <w:t>collect</w:t>
      </w:r>
      <w:r w:rsidRPr="00101BB0">
        <w:rPr>
          <w:rFonts w:hint="eastAsia"/>
        </w:rPr>
        <w:t>、</w:t>
      </w:r>
      <w:r w:rsidRPr="00101BB0">
        <w:rPr>
          <w:rFonts w:hint="eastAsia"/>
        </w:rPr>
        <w:t>reduce</w:t>
      </w:r>
      <w:r w:rsidRPr="00101BB0">
        <w:rPr>
          <w:rFonts w:hint="eastAsia"/>
        </w:rPr>
        <w:t>、</w:t>
      </w:r>
      <w:r w:rsidRPr="00101BB0">
        <w:rPr>
          <w:rFonts w:hint="eastAsia"/>
        </w:rPr>
        <w:t>lookup</w:t>
      </w:r>
      <w:r w:rsidRPr="00101BB0">
        <w:rPr>
          <w:rFonts w:hint="eastAsia"/>
        </w:rPr>
        <w:t>、</w:t>
      </w:r>
      <w:r w:rsidRPr="00101BB0">
        <w:rPr>
          <w:rFonts w:hint="eastAsia"/>
        </w:rPr>
        <w:t xml:space="preserve">save </w:t>
      </w:r>
      <w:r w:rsidRPr="00101BB0">
        <w:rPr>
          <w:rFonts w:hint="eastAsia"/>
        </w:rPr>
        <w:t>），这触发</w:t>
      </w:r>
      <w:r w:rsidRPr="00101BB0">
        <w:rPr>
          <w:rFonts w:hint="eastAsia"/>
        </w:rPr>
        <w:t>DAGScheduler</w:t>
      </w:r>
      <w:r w:rsidRPr="00101BB0">
        <w:rPr>
          <w:rFonts w:hint="eastAsia"/>
        </w:rPr>
        <w:t>的</w:t>
      </w:r>
      <w:r w:rsidRPr="00101BB0">
        <w:rPr>
          <w:rFonts w:hint="eastAsia"/>
        </w:rPr>
        <w:t>Job</w:t>
      </w:r>
      <w:r w:rsidRPr="00101BB0">
        <w:rPr>
          <w:rFonts w:hint="eastAsia"/>
        </w:rPr>
        <w:t>提交</w:t>
      </w:r>
    </w:p>
    <w:p w:rsidR="00164CD8" w:rsidRPr="00101BB0" w:rsidRDefault="00164CD8" w:rsidP="005812DB">
      <w:pPr>
        <w:pStyle w:val="a1"/>
        <w:numPr>
          <w:ilvl w:val="0"/>
          <w:numId w:val="54"/>
        </w:numPr>
      </w:pPr>
      <w:r w:rsidRPr="00101BB0">
        <w:rPr>
          <w:rFonts w:hint="eastAsia"/>
        </w:rPr>
        <w:t>DAGScheduler</w:t>
      </w:r>
      <w:r w:rsidRPr="00101BB0">
        <w:rPr>
          <w:rFonts w:hint="eastAsia"/>
        </w:rPr>
        <w:t>：创建一个名为</w:t>
      </w:r>
      <w:r w:rsidRPr="00101BB0">
        <w:rPr>
          <w:rFonts w:hint="eastAsia"/>
        </w:rPr>
        <w:t>JobSubmitted</w:t>
      </w:r>
      <w:r w:rsidRPr="00101BB0">
        <w:rPr>
          <w:rFonts w:hint="eastAsia"/>
        </w:rPr>
        <w:t>的消息至</w:t>
      </w:r>
      <w:r w:rsidRPr="00101BB0">
        <w:rPr>
          <w:rFonts w:hint="eastAsia"/>
        </w:rPr>
        <w:t>DAGSchedulerEventProcessLoop</w:t>
      </w:r>
      <w:r w:rsidRPr="00101BB0">
        <w:rPr>
          <w:rFonts w:hint="eastAsia"/>
        </w:rPr>
        <w:t>阻塞消息队列（</w:t>
      </w:r>
      <w:r w:rsidRPr="00101BB0">
        <w:rPr>
          <w:rFonts w:hint="eastAsia"/>
        </w:rPr>
        <w:t>LinkedBlockingDeque</w:t>
      </w:r>
      <w:r w:rsidRPr="00101BB0">
        <w:rPr>
          <w:rFonts w:hint="eastAsia"/>
        </w:rPr>
        <w:t>）中</w:t>
      </w:r>
    </w:p>
    <w:p w:rsidR="00164CD8" w:rsidRPr="00101BB0" w:rsidRDefault="00164CD8" w:rsidP="005812DB">
      <w:pPr>
        <w:pStyle w:val="a1"/>
        <w:numPr>
          <w:ilvl w:val="0"/>
          <w:numId w:val="54"/>
        </w:numPr>
      </w:pPr>
      <w:r w:rsidRPr="00101BB0">
        <w:rPr>
          <w:rFonts w:hint="eastAsia"/>
        </w:rPr>
        <w:t>DAGSchedulerEventProcessLoop</w:t>
      </w:r>
      <w:r w:rsidRPr="00101BB0">
        <w:rPr>
          <w:rFonts w:hint="eastAsia"/>
        </w:rPr>
        <w:t>：启动名为【</w:t>
      </w:r>
      <w:r w:rsidRPr="00101BB0">
        <w:rPr>
          <w:rFonts w:hint="eastAsia"/>
        </w:rPr>
        <w:t>dag-scheduler-event-loop</w:t>
      </w:r>
      <w:r w:rsidRPr="00101BB0">
        <w:rPr>
          <w:rFonts w:hint="eastAsia"/>
        </w:rPr>
        <w:t>】的线程实时消费消息队列</w:t>
      </w:r>
    </w:p>
    <w:p w:rsidR="00164CD8" w:rsidRPr="00101BB0" w:rsidRDefault="00164CD8" w:rsidP="005812DB">
      <w:pPr>
        <w:pStyle w:val="a1"/>
        <w:numPr>
          <w:ilvl w:val="0"/>
          <w:numId w:val="54"/>
        </w:numPr>
      </w:pPr>
      <w:r w:rsidRPr="00101BB0">
        <w:rPr>
          <w:rFonts w:hint="eastAsia"/>
        </w:rPr>
        <w:t>【</w:t>
      </w:r>
      <w:r w:rsidRPr="00101BB0">
        <w:rPr>
          <w:rFonts w:hint="eastAsia"/>
        </w:rPr>
        <w:t>dag-scheduler-event-loop</w:t>
      </w:r>
      <w:r w:rsidRPr="00101BB0">
        <w:rPr>
          <w:rFonts w:hint="eastAsia"/>
        </w:rPr>
        <w:t>】处理完成后回调</w:t>
      </w:r>
      <w:r w:rsidRPr="00101BB0">
        <w:rPr>
          <w:rFonts w:hint="eastAsia"/>
        </w:rPr>
        <w:t>JobWaiter</w:t>
      </w:r>
    </w:p>
    <w:p w:rsidR="00164CD8" w:rsidRPr="00101BB0" w:rsidRDefault="00164CD8" w:rsidP="005812DB">
      <w:pPr>
        <w:pStyle w:val="a1"/>
        <w:numPr>
          <w:ilvl w:val="0"/>
          <w:numId w:val="54"/>
        </w:numPr>
      </w:pPr>
      <w:r w:rsidRPr="00101BB0">
        <w:rPr>
          <w:rFonts w:hint="eastAsia"/>
        </w:rPr>
        <w:t>DAGScheduler</w:t>
      </w:r>
      <w:r w:rsidRPr="00101BB0">
        <w:rPr>
          <w:rFonts w:hint="eastAsia"/>
        </w:rPr>
        <w:t>：打印</w:t>
      </w:r>
      <w:r w:rsidRPr="00101BB0">
        <w:rPr>
          <w:rFonts w:hint="eastAsia"/>
        </w:rPr>
        <w:t>Job</w:t>
      </w:r>
      <w:r w:rsidRPr="00101BB0">
        <w:rPr>
          <w:rFonts w:hint="eastAsia"/>
        </w:rPr>
        <w:t>执行结果</w:t>
      </w:r>
    </w:p>
    <w:p w:rsidR="00164CD8" w:rsidRDefault="00164CD8" w:rsidP="005812DB">
      <w:pPr>
        <w:pStyle w:val="a1"/>
        <w:numPr>
          <w:ilvl w:val="0"/>
          <w:numId w:val="54"/>
        </w:numPr>
      </w:pPr>
      <w:r w:rsidRPr="00101BB0">
        <w:rPr>
          <w:rFonts w:hint="eastAsia"/>
        </w:rPr>
        <w:t>JobSubmitted</w:t>
      </w:r>
      <w:r w:rsidRPr="00101BB0">
        <w:rPr>
          <w:rFonts w:hint="eastAsia"/>
        </w:rPr>
        <w:t>：相关代码如下（其中</w:t>
      </w:r>
      <w:r w:rsidRPr="00101BB0">
        <w:rPr>
          <w:rFonts w:hint="eastAsia"/>
        </w:rPr>
        <w:t>jobId</w:t>
      </w:r>
      <w:r w:rsidRPr="00101BB0">
        <w:rPr>
          <w:rFonts w:hint="eastAsia"/>
        </w:rPr>
        <w:t>为</w:t>
      </w:r>
      <w:r w:rsidRPr="00101BB0">
        <w:rPr>
          <w:rFonts w:hint="eastAsia"/>
        </w:rPr>
        <w:t>DAGScheduler</w:t>
      </w:r>
      <w:r w:rsidRPr="00101BB0">
        <w:rPr>
          <w:rFonts w:hint="eastAsia"/>
        </w:rPr>
        <w:t>全局递增</w:t>
      </w:r>
      <w:r w:rsidRPr="00101BB0">
        <w:rPr>
          <w:rFonts w:hint="eastAsia"/>
        </w:rPr>
        <w:t>Id</w:t>
      </w:r>
      <w:r w:rsidRPr="00101BB0">
        <w:rPr>
          <w:rFonts w:hint="eastAsia"/>
        </w:rPr>
        <w:t>）：</w:t>
      </w:r>
    </w:p>
    <w:tbl>
      <w:tblPr>
        <w:tblStyle w:val="afd"/>
        <w:tblW w:w="0" w:type="auto"/>
        <w:tblLook w:val="04A0" w:firstRow="1" w:lastRow="0" w:firstColumn="1" w:lastColumn="0" w:noHBand="0" w:noVBand="1"/>
      </w:tblPr>
      <w:tblGrid>
        <w:gridCol w:w="8777"/>
      </w:tblGrid>
      <w:tr w:rsidR="006D3E70" w:rsidTr="006D3E70">
        <w:tc>
          <w:tcPr>
            <w:tcW w:w="8777" w:type="dxa"/>
          </w:tcPr>
          <w:p w:rsidR="006D3E70" w:rsidRPr="006D3E70" w:rsidRDefault="006D3E70" w:rsidP="006D3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6D3E70">
              <w:rPr>
                <w:rFonts w:ascii="宋体" w:hAnsi="宋体" w:cs="宋体" w:hint="eastAsia"/>
                <w:color w:val="000000"/>
                <w:sz w:val="18"/>
                <w:szCs w:val="18"/>
              </w:rPr>
              <w:t>eventProcessLoop.post(JobSubmitted(</w:t>
            </w:r>
            <w:r w:rsidRPr="006D3E70">
              <w:rPr>
                <w:rFonts w:ascii="宋体" w:hAnsi="宋体" w:cs="宋体" w:hint="eastAsia"/>
                <w:color w:val="000000"/>
                <w:sz w:val="18"/>
                <w:szCs w:val="18"/>
              </w:rPr>
              <w:br/>
              <w:t xml:space="preserve">        jobId, rdd, func2, partitions.toArray, callSite, waiter,</w:t>
            </w:r>
            <w:r w:rsidRPr="006D3E70">
              <w:rPr>
                <w:rFonts w:ascii="宋体" w:hAnsi="宋体" w:cs="宋体" w:hint="eastAsia"/>
                <w:color w:val="000000"/>
                <w:sz w:val="18"/>
                <w:szCs w:val="18"/>
              </w:rPr>
              <w:br/>
              <w:t xml:space="preserve">        SerializationUtils.clone(properties)))</w:t>
            </w:r>
          </w:p>
        </w:tc>
      </w:tr>
    </w:tbl>
    <w:p w:rsidR="006D3E70" w:rsidRPr="00101BB0" w:rsidRDefault="006D3E70" w:rsidP="006D3E70">
      <w:pPr>
        <w:pStyle w:val="a1"/>
        <w:ind w:firstLine="0"/>
      </w:pPr>
    </w:p>
    <w:p w:rsidR="00164CD8" w:rsidRPr="00164CD8" w:rsidRDefault="00164CD8" w:rsidP="006D3E70">
      <w:pPr>
        <w:ind w:firstLineChars="200" w:firstLine="480"/>
      </w:pPr>
      <w:r w:rsidRPr="00101BB0">
        <w:rPr>
          <w:rFonts w:hint="eastAsia"/>
        </w:rPr>
        <w:lastRenderedPageBreak/>
        <w:t>最终示例：</w:t>
      </w:r>
      <w:r w:rsidRPr="00164CD8">
        <w:rPr>
          <w:noProof/>
        </w:rPr>
        <w:drawing>
          <wp:inline distT="0" distB="0" distL="0" distR="0" wp14:anchorId="55869661" wp14:editId="6EC6F496">
            <wp:extent cx="5601182" cy="1434181"/>
            <wp:effectExtent l="0" t="0" r="0" b="0"/>
            <wp:docPr id="166" name="Picture 166" descr="http://images2015.cnblogs.com/blog/806887/201706/806887-20170601103139289-1823106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2015.cnblogs.com/blog/806887/201706/806887-20170601103139289-18231060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0110" cy="1446709"/>
                    </a:xfrm>
                    <a:prstGeom prst="rect">
                      <a:avLst/>
                    </a:prstGeom>
                    <a:noFill/>
                    <a:ln>
                      <a:noFill/>
                    </a:ln>
                  </pic:spPr>
                </pic:pic>
              </a:graphicData>
            </a:graphic>
          </wp:inline>
        </w:drawing>
      </w:r>
    </w:p>
    <w:p w:rsidR="00164CD8" w:rsidRPr="006D3E70" w:rsidRDefault="00164CD8" w:rsidP="006D3E70">
      <w:pPr>
        <w:pStyle w:val="a1"/>
        <w:ind w:firstLineChars="211" w:firstLine="549"/>
      </w:pPr>
      <w:r w:rsidRPr="00101BB0">
        <w:rPr>
          <w:rFonts w:hint="eastAsia"/>
        </w:rPr>
        <w:t>最终转化的</w:t>
      </w:r>
      <w:r w:rsidRPr="00101BB0">
        <w:rPr>
          <w:rFonts w:hint="eastAsia"/>
        </w:rPr>
        <w:t>RDD</w:t>
      </w:r>
      <w:r w:rsidRPr="00101BB0">
        <w:rPr>
          <w:rFonts w:hint="eastAsia"/>
        </w:rPr>
        <w:t>分为四层，每层都依赖于上层</w:t>
      </w:r>
      <w:r w:rsidRPr="00101BB0">
        <w:rPr>
          <w:rFonts w:hint="eastAsia"/>
        </w:rPr>
        <w:t>RDD</w:t>
      </w:r>
      <w:r w:rsidRPr="00101BB0">
        <w:rPr>
          <w:rFonts w:hint="eastAsia"/>
        </w:rPr>
        <w:t>，将</w:t>
      </w:r>
      <w:r w:rsidRPr="00101BB0">
        <w:rPr>
          <w:rFonts w:hint="eastAsia"/>
        </w:rPr>
        <w:t>ShffleRDD</w:t>
      </w:r>
      <w:r w:rsidRPr="00101BB0">
        <w:rPr>
          <w:rFonts w:hint="eastAsia"/>
        </w:rPr>
        <w:t>封装为一个</w:t>
      </w:r>
      <w:r w:rsidRPr="00101BB0">
        <w:rPr>
          <w:rFonts w:hint="eastAsia"/>
        </w:rPr>
        <w:t>Job</w:t>
      </w:r>
      <w:r w:rsidRPr="00101BB0">
        <w:rPr>
          <w:rFonts w:hint="eastAsia"/>
        </w:rPr>
        <w:t>存入</w:t>
      </w:r>
      <w:r w:rsidRPr="00101BB0">
        <w:rPr>
          <w:rFonts w:hint="eastAsia"/>
        </w:rPr>
        <w:t>DAGSchedulerEventProcessLoop</w:t>
      </w:r>
      <w:r w:rsidRPr="00101BB0">
        <w:rPr>
          <w:rFonts w:hint="eastAsia"/>
        </w:rPr>
        <w:t>待处理，如果我们的代码中存在几段上面示例代码，那么就会创建对应对的几个</w:t>
      </w:r>
      <w:r w:rsidRPr="00101BB0">
        <w:rPr>
          <w:rFonts w:hint="eastAsia"/>
        </w:rPr>
        <w:t>ShffleRDD</w:t>
      </w:r>
      <w:r w:rsidRPr="00101BB0">
        <w:rPr>
          <w:rFonts w:hint="eastAsia"/>
        </w:rPr>
        <w:t>分别存入</w:t>
      </w:r>
      <w:r w:rsidRPr="00101BB0">
        <w:rPr>
          <w:rFonts w:hint="eastAsia"/>
        </w:rPr>
        <w:t>DAGSchedulerEventProcessLoop</w:t>
      </w:r>
    </w:p>
    <w:p w:rsidR="00164CD8" w:rsidRPr="00164CD8" w:rsidRDefault="00164CD8" w:rsidP="00013438">
      <w:pPr>
        <w:pStyle w:val="2"/>
      </w:pPr>
      <w:bookmarkStart w:id="60" w:name="_Toc492099171"/>
      <w:r w:rsidRPr="00164CD8">
        <w:rPr>
          <w:rFonts w:hint="eastAsia"/>
        </w:rPr>
        <w:t>RDD</w:t>
      </w:r>
      <w:r w:rsidRPr="00164CD8">
        <w:rPr>
          <w:rFonts w:hint="eastAsia"/>
        </w:rPr>
        <w:t>分解为待执行任务集合（</w:t>
      </w:r>
      <w:r w:rsidRPr="00164CD8">
        <w:rPr>
          <w:rFonts w:hint="eastAsia"/>
        </w:rPr>
        <w:t>TaskSet</w:t>
      </w:r>
      <w:r w:rsidRPr="00164CD8">
        <w:rPr>
          <w:rFonts w:hint="eastAsia"/>
        </w:rPr>
        <w:t>）</w:t>
      </w:r>
      <w:bookmarkEnd w:id="60"/>
    </w:p>
    <w:p w:rsidR="00164CD8" w:rsidRPr="00101BB0" w:rsidRDefault="00164CD8" w:rsidP="00101BB0">
      <w:pPr>
        <w:pStyle w:val="a1"/>
        <w:ind w:firstLineChars="211" w:firstLine="549"/>
      </w:pPr>
      <w:r w:rsidRPr="00101BB0">
        <w:rPr>
          <w:rFonts w:hint="eastAsia"/>
        </w:rPr>
        <w:t>Job</w:t>
      </w:r>
      <w:r w:rsidRPr="00101BB0">
        <w:rPr>
          <w:rFonts w:hint="eastAsia"/>
        </w:rPr>
        <w:t>提交后，</w:t>
      </w:r>
      <w:r w:rsidRPr="00101BB0">
        <w:rPr>
          <w:rFonts w:hint="eastAsia"/>
        </w:rPr>
        <w:t>DAGScheduler</w:t>
      </w:r>
      <w:r w:rsidRPr="00101BB0">
        <w:rPr>
          <w:rFonts w:hint="eastAsia"/>
        </w:rPr>
        <w:t>根据</w:t>
      </w:r>
      <w:r w:rsidRPr="00101BB0">
        <w:rPr>
          <w:rFonts w:hint="eastAsia"/>
        </w:rPr>
        <w:t>RDD</w:t>
      </w:r>
      <w:r w:rsidRPr="00101BB0">
        <w:rPr>
          <w:rFonts w:hint="eastAsia"/>
        </w:rPr>
        <w:t>层次关系解析为对应的</w:t>
      </w:r>
      <w:r w:rsidRPr="00101BB0">
        <w:rPr>
          <w:rFonts w:hint="eastAsia"/>
        </w:rPr>
        <w:t>Stages</w:t>
      </w:r>
      <w:r w:rsidRPr="00101BB0">
        <w:rPr>
          <w:rFonts w:hint="eastAsia"/>
        </w:rPr>
        <w:t>，同时维护</w:t>
      </w:r>
      <w:r w:rsidRPr="00101BB0">
        <w:rPr>
          <w:rFonts w:hint="eastAsia"/>
        </w:rPr>
        <w:t>Job</w:t>
      </w:r>
      <w:r w:rsidRPr="00101BB0">
        <w:rPr>
          <w:rFonts w:hint="eastAsia"/>
        </w:rPr>
        <w:t>与</w:t>
      </w:r>
      <w:r w:rsidRPr="00101BB0">
        <w:rPr>
          <w:rFonts w:hint="eastAsia"/>
        </w:rPr>
        <w:t>Stage</w:t>
      </w:r>
      <w:r w:rsidRPr="00101BB0">
        <w:rPr>
          <w:rFonts w:hint="eastAsia"/>
        </w:rPr>
        <w:t>的关系。</w:t>
      </w:r>
    </w:p>
    <w:p w:rsidR="00164CD8" w:rsidRPr="00101BB0" w:rsidRDefault="00164CD8" w:rsidP="006D3E70">
      <w:pPr>
        <w:pStyle w:val="a1"/>
        <w:ind w:firstLineChars="200" w:firstLine="520"/>
      </w:pPr>
      <w:r w:rsidRPr="00101BB0">
        <w:rPr>
          <w:rFonts w:hint="eastAsia"/>
        </w:rPr>
        <w:t>将最上层的</w:t>
      </w:r>
      <w:r w:rsidRPr="00101BB0">
        <w:rPr>
          <w:rFonts w:hint="eastAsia"/>
        </w:rPr>
        <w:t>Stage</w:t>
      </w:r>
      <w:r w:rsidRPr="00101BB0">
        <w:rPr>
          <w:rFonts w:hint="eastAsia"/>
        </w:rPr>
        <w:t>根据并发关系（</w:t>
      </w:r>
      <w:r w:rsidRPr="00101BB0">
        <w:rPr>
          <w:rFonts w:hint="eastAsia"/>
        </w:rPr>
        <w:t xml:space="preserve">findMissingPartitions </w:t>
      </w:r>
      <w:r w:rsidRPr="00101BB0">
        <w:rPr>
          <w:rFonts w:hint="eastAsia"/>
        </w:rPr>
        <w:t>）分解为多个</w:t>
      </w:r>
      <w:r w:rsidRPr="00101BB0">
        <w:rPr>
          <w:rFonts w:hint="eastAsia"/>
        </w:rPr>
        <w:t>Task</w:t>
      </w:r>
      <w:r w:rsidRPr="00101BB0">
        <w:rPr>
          <w:rFonts w:hint="eastAsia"/>
        </w:rPr>
        <w:t>，将这个多个</w:t>
      </w:r>
      <w:r w:rsidRPr="00101BB0">
        <w:rPr>
          <w:rFonts w:hint="eastAsia"/>
        </w:rPr>
        <w:t>Task</w:t>
      </w:r>
      <w:r w:rsidRPr="00101BB0">
        <w:rPr>
          <w:rFonts w:hint="eastAsia"/>
        </w:rPr>
        <w:t>封装为</w:t>
      </w:r>
      <w:r w:rsidRPr="00101BB0">
        <w:rPr>
          <w:rFonts w:hint="eastAsia"/>
        </w:rPr>
        <w:t>TaskSet</w:t>
      </w:r>
      <w:r w:rsidRPr="00101BB0">
        <w:rPr>
          <w:rFonts w:hint="eastAsia"/>
        </w:rPr>
        <w:t>提交给</w:t>
      </w:r>
      <w:r w:rsidRPr="00101BB0">
        <w:rPr>
          <w:rFonts w:hint="eastAsia"/>
        </w:rPr>
        <w:t>TaskScheduler</w:t>
      </w:r>
      <w:r w:rsidRPr="00101BB0">
        <w:rPr>
          <w:rFonts w:hint="eastAsia"/>
        </w:rPr>
        <w:t>。非最上层的</w:t>
      </w:r>
      <w:r w:rsidRPr="00101BB0">
        <w:rPr>
          <w:rFonts w:hint="eastAsia"/>
        </w:rPr>
        <w:t>Stage</w:t>
      </w:r>
      <w:r w:rsidRPr="00101BB0">
        <w:rPr>
          <w:rFonts w:hint="eastAsia"/>
        </w:rPr>
        <w:t>的存入处理的列表中（</w:t>
      </w:r>
      <w:r w:rsidRPr="00101BB0">
        <w:rPr>
          <w:rFonts w:hint="eastAsia"/>
        </w:rPr>
        <w:t>waitingStages += stage</w:t>
      </w:r>
      <w:r w:rsidRPr="00101BB0">
        <w:rPr>
          <w:rFonts w:hint="eastAsia"/>
        </w:rPr>
        <w:t>）</w:t>
      </w:r>
    </w:p>
    <w:p w:rsidR="00164CD8" w:rsidRPr="00164CD8" w:rsidRDefault="00164CD8" w:rsidP="006D3E70">
      <w:r w:rsidRPr="00101BB0">
        <w:rPr>
          <w:rFonts w:hint="eastAsia"/>
        </w:rPr>
        <w:t> </w:t>
      </w:r>
      <w:r w:rsidRPr="00101BB0">
        <w:rPr>
          <w:rFonts w:hint="eastAsia"/>
        </w:rPr>
        <w:t>流程如下：</w:t>
      </w:r>
      <w:r w:rsidRPr="00164CD8">
        <w:rPr>
          <w:noProof/>
        </w:rPr>
        <w:drawing>
          <wp:inline distT="0" distB="0" distL="0" distR="0" wp14:anchorId="2743D95D" wp14:editId="06B49D64">
            <wp:extent cx="5602123" cy="3622084"/>
            <wp:effectExtent l="0" t="0" r="11430" b="10160"/>
            <wp:docPr id="165" name="Picture 165" descr="http://images2015.cnblogs.com/blog/806887/201706/806887-20170601103211930-1700299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2015.cnblogs.com/blog/806887/201706/806887-20170601103211930-17002998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7716" cy="3632166"/>
                    </a:xfrm>
                    <a:prstGeom prst="rect">
                      <a:avLst/>
                    </a:prstGeom>
                    <a:noFill/>
                    <a:ln>
                      <a:noFill/>
                    </a:ln>
                  </pic:spPr>
                </pic:pic>
              </a:graphicData>
            </a:graphic>
          </wp:inline>
        </w:drawing>
      </w:r>
    </w:p>
    <w:p w:rsidR="00164CD8" w:rsidRPr="00101BB0" w:rsidRDefault="00164CD8" w:rsidP="005812DB">
      <w:pPr>
        <w:pStyle w:val="a1"/>
        <w:numPr>
          <w:ilvl w:val="0"/>
          <w:numId w:val="55"/>
        </w:numPr>
      </w:pPr>
      <w:r w:rsidRPr="00101BB0">
        <w:rPr>
          <w:rFonts w:hint="eastAsia"/>
        </w:rPr>
        <w:t>DAGSchedulerEventProcessLoop</w:t>
      </w:r>
      <w:r w:rsidRPr="00101BB0">
        <w:rPr>
          <w:rFonts w:hint="eastAsia"/>
        </w:rPr>
        <w:t>中，线程【</w:t>
      </w:r>
      <w:r w:rsidRPr="00101BB0">
        <w:rPr>
          <w:rFonts w:hint="eastAsia"/>
        </w:rPr>
        <w:t>dag-scheduler-event-loop</w:t>
      </w:r>
      <w:r w:rsidRPr="00101BB0">
        <w:rPr>
          <w:rFonts w:hint="eastAsia"/>
        </w:rPr>
        <w:t>】</w:t>
      </w:r>
      <w:r w:rsidRPr="00101BB0">
        <w:rPr>
          <w:rFonts w:hint="eastAsia"/>
        </w:rPr>
        <w:lastRenderedPageBreak/>
        <w:t>处理到</w:t>
      </w:r>
      <w:r w:rsidRPr="00101BB0">
        <w:rPr>
          <w:rFonts w:hint="eastAsia"/>
        </w:rPr>
        <w:t>JobSubmitted</w:t>
      </w:r>
    </w:p>
    <w:p w:rsidR="00164CD8" w:rsidRPr="00101BB0" w:rsidRDefault="00164CD8" w:rsidP="005812DB">
      <w:pPr>
        <w:pStyle w:val="a1"/>
        <w:numPr>
          <w:ilvl w:val="0"/>
          <w:numId w:val="55"/>
        </w:numPr>
      </w:pPr>
      <w:r w:rsidRPr="00101BB0">
        <w:rPr>
          <w:rFonts w:hint="eastAsia"/>
        </w:rPr>
        <w:t>调用</w:t>
      </w:r>
      <w:r w:rsidRPr="00101BB0">
        <w:rPr>
          <w:rFonts w:hint="eastAsia"/>
        </w:rPr>
        <w:t>DAGScheduler</w:t>
      </w:r>
      <w:r w:rsidRPr="00101BB0">
        <w:rPr>
          <w:rFonts w:hint="eastAsia"/>
        </w:rPr>
        <w:t>进行</w:t>
      </w:r>
      <w:r w:rsidRPr="00101BB0">
        <w:rPr>
          <w:rFonts w:hint="eastAsia"/>
        </w:rPr>
        <w:t>handleJobSubmitted</w:t>
      </w:r>
    </w:p>
    <w:p w:rsidR="006D3E70" w:rsidRDefault="00164CD8" w:rsidP="005812DB">
      <w:pPr>
        <w:pStyle w:val="a1"/>
        <w:numPr>
          <w:ilvl w:val="1"/>
          <w:numId w:val="55"/>
        </w:numPr>
      </w:pPr>
      <w:r w:rsidRPr="00101BB0">
        <w:rPr>
          <w:rFonts w:hint="eastAsia"/>
        </w:rPr>
        <w:t>首先根据</w:t>
      </w:r>
      <w:r w:rsidRPr="00101BB0">
        <w:rPr>
          <w:rFonts w:hint="eastAsia"/>
        </w:rPr>
        <w:t>RDD</w:t>
      </w:r>
      <w:r w:rsidRPr="00101BB0">
        <w:rPr>
          <w:rFonts w:hint="eastAsia"/>
        </w:rPr>
        <w:t>依赖关系依次创建</w:t>
      </w:r>
      <w:r w:rsidRPr="00101BB0">
        <w:rPr>
          <w:rFonts w:hint="eastAsia"/>
        </w:rPr>
        <w:t>Stage</w:t>
      </w:r>
      <w:r w:rsidRPr="00101BB0">
        <w:rPr>
          <w:rFonts w:hint="eastAsia"/>
        </w:rPr>
        <w:t>族</w:t>
      </w:r>
      <w:r w:rsidRPr="00101BB0">
        <w:rPr>
          <w:rFonts w:hint="eastAsia"/>
        </w:rPr>
        <w:t>,Stage</w:t>
      </w:r>
      <w:r w:rsidRPr="00101BB0">
        <w:rPr>
          <w:rFonts w:hint="eastAsia"/>
        </w:rPr>
        <w:t>分为</w:t>
      </w:r>
      <w:r w:rsidRPr="00101BB0">
        <w:rPr>
          <w:rFonts w:hint="eastAsia"/>
        </w:rPr>
        <w:t>ShuffleMapStage</w:t>
      </w:r>
      <w:r w:rsidRPr="00101BB0">
        <w:rPr>
          <w:rFonts w:hint="eastAsia"/>
        </w:rPr>
        <w:t>，</w:t>
      </w:r>
      <w:r w:rsidRPr="00101BB0">
        <w:rPr>
          <w:rFonts w:hint="eastAsia"/>
        </w:rPr>
        <w:t>ResultStage</w:t>
      </w:r>
      <w:r w:rsidRPr="00101BB0">
        <w:rPr>
          <w:rFonts w:hint="eastAsia"/>
        </w:rPr>
        <w:t>两类</w:t>
      </w:r>
    </w:p>
    <w:p w:rsidR="00164CD8" w:rsidRPr="00101BB0" w:rsidRDefault="00164CD8" w:rsidP="00244AE2">
      <w:pPr>
        <w:jc w:val="center"/>
      </w:pPr>
      <w:r w:rsidRPr="00101BB0">
        <w:rPr>
          <w:noProof/>
        </w:rPr>
        <w:drawing>
          <wp:inline distT="0" distB="0" distL="0" distR="0" wp14:anchorId="70F67B41" wp14:editId="187BD7B7">
            <wp:extent cx="5037715" cy="1480230"/>
            <wp:effectExtent l="0" t="0" r="0" b="0"/>
            <wp:docPr id="164" name="Picture 164" descr="http://images2015.cnblogs.com/blog/806887/201706/806887-20170601103239946-197075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2015.cnblogs.com/blog/806887/201706/806887-20170601103239946-19707582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0670" cy="1498728"/>
                    </a:xfrm>
                    <a:prstGeom prst="rect">
                      <a:avLst/>
                    </a:prstGeom>
                    <a:noFill/>
                    <a:ln>
                      <a:noFill/>
                    </a:ln>
                  </pic:spPr>
                </pic:pic>
              </a:graphicData>
            </a:graphic>
          </wp:inline>
        </w:drawing>
      </w:r>
    </w:p>
    <w:p w:rsidR="00164CD8" w:rsidRPr="00101BB0" w:rsidRDefault="00164CD8" w:rsidP="005812DB">
      <w:pPr>
        <w:pStyle w:val="a1"/>
        <w:numPr>
          <w:ilvl w:val="1"/>
          <w:numId w:val="55"/>
        </w:numPr>
      </w:pPr>
      <w:r w:rsidRPr="00101BB0">
        <w:rPr>
          <w:rFonts w:hint="eastAsia"/>
        </w:rPr>
        <w:t>更新</w:t>
      </w:r>
      <w:r w:rsidRPr="00101BB0">
        <w:rPr>
          <w:rFonts w:hint="eastAsia"/>
        </w:rPr>
        <w:t>jobId</w:t>
      </w:r>
      <w:r w:rsidRPr="00101BB0">
        <w:rPr>
          <w:rFonts w:hint="eastAsia"/>
        </w:rPr>
        <w:t>与</w:t>
      </w:r>
      <w:r w:rsidRPr="00101BB0">
        <w:rPr>
          <w:rFonts w:hint="eastAsia"/>
        </w:rPr>
        <w:t>StageId</w:t>
      </w:r>
      <w:r w:rsidRPr="00101BB0">
        <w:rPr>
          <w:rFonts w:hint="eastAsia"/>
        </w:rPr>
        <w:t>关系</w:t>
      </w:r>
      <w:r w:rsidRPr="00101BB0">
        <w:rPr>
          <w:rFonts w:hint="eastAsia"/>
        </w:rPr>
        <w:t>Map</w:t>
      </w:r>
    </w:p>
    <w:p w:rsidR="00164CD8" w:rsidRPr="00101BB0" w:rsidRDefault="00164CD8" w:rsidP="005812DB">
      <w:pPr>
        <w:pStyle w:val="a1"/>
        <w:numPr>
          <w:ilvl w:val="1"/>
          <w:numId w:val="55"/>
        </w:numPr>
      </w:pPr>
      <w:r w:rsidRPr="00101BB0">
        <w:rPr>
          <w:rFonts w:hint="eastAsia"/>
        </w:rPr>
        <w:t>创建</w:t>
      </w:r>
      <w:r w:rsidRPr="00101BB0">
        <w:rPr>
          <w:rFonts w:hint="eastAsia"/>
        </w:rPr>
        <w:t>ActiveJob</w:t>
      </w:r>
      <w:r w:rsidRPr="00101BB0">
        <w:rPr>
          <w:rFonts w:hint="eastAsia"/>
        </w:rPr>
        <w:t>，调用</w:t>
      </w:r>
      <w:r w:rsidRPr="00101BB0">
        <w:rPr>
          <w:rFonts w:hint="eastAsia"/>
        </w:rPr>
        <w:t>LiveListenerBug</w:t>
      </w:r>
      <w:r w:rsidRPr="00101BB0">
        <w:rPr>
          <w:rFonts w:hint="eastAsia"/>
        </w:rPr>
        <w:t>，发送</w:t>
      </w:r>
      <w:r w:rsidRPr="00101BB0">
        <w:rPr>
          <w:rFonts w:hint="eastAsia"/>
        </w:rPr>
        <w:t>SparkListenerJobStart</w:t>
      </w:r>
      <w:r w:rsidRPr="00101BB0">
        <w:rPr>
          <w:rFonts w:hint="eastAsia"/>
        </w:rPr>
        <w:t>指令</w:t>
      </w:r>
    </w:p>
    <w:p w:rsidR="00164CD8" w:rsidRPr="00101BB0" w:rsidRDefault="00164CD8" w:rsidP="005812DB">
      <w:pPr>
        <w:pStyle w:val="a1"/>
        <w:numPr>
          <w:ilvl w:val="1"/>
          <w:numId w:val="55"/>
        </w:numPr>
      </w:pPr>
      <w:r w:rsidRPr="00101BB0">
        <w:rPr>
          <w:rFonts w:hint="eastAsia"/>
        </w:rPr>
        <w:t>找到最上层</w:t>
      </w:r>
      <w:r w:rsidRPr="00101BB0">
        <w:rPr>
          <w:rFonts w:hint="eastAsia"/>
        </w:rPr>
        <w:t>Stage</w:t>
      </w:r>
      <w:r w:rsidRPr="00101BB0">
        <w:rPr>
          <w:rFonts w:hint="eastAsia"/>
        </w:rPr>
        <w:t>进行提交，下层</w:t>
      </w:r>
      <w:r w:rsidRPr="00101BB0">
        <w:rPr>
          <w:rFonts w:hint="eastAsia"/>
        </w:rPr>
        <w:t>Stage</w:t>
      </w:r>
      <w:r w:rsidRPr="00101BB0">
        <w:rPr>
          <w:rFonts w:hint="eastAsia"/>
        </w:rPr>
        <w:t>存入</w:t>
      </w:r>
      <w:r w:rsidRPr="00101BB0">
        <w:rPr>
          <w:rFonts w:hint="eastAsia"/>
        </w:rPr>
        <w:t>waitingStage</w:t>
      </w:r>
      <w:r w:rsidRPr="00101BB0">
        <w:rPr>
          <w:rFonts w:hint="eastAsia"/>
        </w:rPr>
        <w:t>中待后续处理</w:t>
      </w:r>
    </w:p>
    <w:p w:rsidR="00164CD8" w:rsidRPr="00101BB0" w:rsidRDefault="00164CD8" w:rsidP="005812DB">
      <w:pPr>
        <w:pStyle w:val="a1"/>
        <w:numPr>
          <w:ilvl w:val="2"/>
          <w:numId w:val="55"/>
        </w:numPr>
      </w:pPr>
      <w:r w:rsidRPr="00101BB0">
        <w:rPr>
          <w:rFonts w:hint="eastAsia"/>
        </w:rPr>
        <w:t>调用</w:t>
      </w:r>
      <w:r w:rsidRPr="00101BB0">
        <w:rPr>
          <w:rFonts w:hint="eastAsia"/>
        </w:rPr>
        <w:t>OutputCommitCoordinator</w:t>
      </w:r>
      <w:r w:rsidRPr="00101BB0">
        <w:rPr>
          <w:rFonts w:hint="eastAsia"/>
        </w:rPr>
        <w:t>进行</w:t>
      </w:r>
      <w:r w:rsidRPr="00101BB0">
        <w:rPr>
          <w:rFonts w:hint="eastAsia"/>
        </w:rPr>
        <w:t>stageStart()</w:t>
      </w:r>
      <w:r w:rsidRPr="00101BB0">
        <w:rPr>
          <w:rFonts w:hint="eastAsia"/>
        </w:rPr>
        <w:t>处理</w:t>
      </w:r>
    </w:p>
    <w:p w:rsidR="00164CD8" w:rsidRPr="00101BB0" w:rsidRDefault="00164CD8" w:rsidP="005812DB">
      <w:pPr>
        <w:pStyle w:val="a1"/>
        <w:numPr>
          <w:ilvl w:val="2"/>
          <w:numId w:val="55"/>
        </w:numPr>
      </w:pPr>
      <w:r w:rsidRPr="00101BB0">
        <w:rPr>
          <w:rFonts w:hint="eastAsia"/>
        </w:rPr>
        <w:t>调用</w:t>
      </w:r>
      <w:r w:rsidRPr="00101BB0">
        <w:rPr>
          <w:rFonts w:hint="eastAsia"/>
        </w:rPr>
        <w:t>LiveListenerBug</w:t>
      </w:r>
      <w:r w:rsidRPr="00101BB0">
        <w:rPr>
          <w:rFonts w:hint="eastAsia"/>
        </w:rPr>
        <w:t>，</w:t>
      </w:r>
      <w:r w:rsidRPr="00101BB0">
        <w:rPr>
          <w:rFonts w:hint="eastAsia"/>
        </w:rPr>
        <w:t xml:space="preserve"> </w:t>
      </w:r>
      <w:r w:rsidRPr="00101BB0">
        <w:rPr>
          <w:rFonts w:hint="eastAsia"/>
        </w:rPr>
        <w:t>发送</w:t>
      </w:r>
      <w:r w:rsidRPr="00101BB0">
        <w:rPr>
          <w:rFonts w:hint="eastAsia"/>
        </w:rPr>
        <w:t xml:space="preserve"> SparkListenerStageSubmitted</w:t>
      </w:r>
      <w:r w:rsidRPr="00101BB0">
        <w:rPr>
          <w:rFonts w:hint="eastAsia"/>
        </w:rPr>
        <w:t>指令</w:t>
      </w:r>
    </w:p>
    <w:p w:rsidR="00164CD8" w:rsidRPr="00101BB0" w:rsidRDefault="00164CD8" w:rsidP="005812DB">
      <w:pPr>
        <w:pStyle w:val="a1"/>
        <w:numPr>
          <w:ilvl w:val="2"/>
          <w:numId w:val="55"/>
        </w:numPr>
      </w:pPr>
      <w:r w:rsidRPr="00101BB0">
        <w:rPr>
          <w:rFonts w:hint="eastAsia"/>
        </w:rPr>
        <w:t>调用</w:t>
      </w:r>
      <w:r w:rsidRPr="00101BB0">
        <w:rPr>
          <w:rFonts w:hint="eastAsia"/>
        </w:rPr>
        <w:t>SparkContext</w:t>
      </w:r>
      <w:r w:rsidRPr="00101BB0">
        <w:rPr>
          <w:rFonts w:hint="eastAsia"/>
        </w:rPr>
        <w:t>的</w:t>
      </w:r>
      <w:r w:rsidRPr="00101BB0">
        <w:rPr>
          <w:rFonts w:hint="eastAsia"/>
        </w:rPr>
        <w:t>broadcast</w:t>
      </w:r>
      <w:r w:rsidRPr="00101BB0">
        <w:rPr>
          <w:rFonts w:hint="eastAsia"/>
        </w:rPr>
        <w:t>方法获取</w:t>
      </w:r>
      <w:r w:rsidRPr="00101BB0">
        <w:rPr>
          <w:rFonts w:hint="eastAsia"/>
        </w:rPr>
        <w:t>Broadcast</w:t>
      </w:r>
      <w:r w:rsidRPr="00101BB0">
        <w:rPr>
          <w:rFonts w:hint="eastAsia"/>
        </w:rPr>
        <w:t>对象</w:t>
      </w:r>
    </w:p>
    <w:p w:rsidR="00164CD8" w:rsidRPr="00101BB0" w:rsidRDefault="00164CD8" w:rsidP="00101BB0">
      <w:pPr>
        <w:pStyle w:val="a1"/>
        <w:ind w:firstLineChars="211" w:firstLine="549"/>
      </w:pPr>
      <w:r w:rsidRPr="00101BB0">
        <w:rPr>
          <w:rFonts w:hint="eastAsia"/>
        </w:rPr>
        <w:t>根据</w:t>
      </w:r>
      <w:r w:rsidRPr="00101BB0">
        <w:rPr>
          <w:rFonts w:hint="eastAsia"/>
        </w:rPr>
        <w:t>Stage</w:t>
      </w:r>
      <w:r w:rsidRPr="00101BB0">
        <w:rPr>
          <w:rFonts w:hint="eastAsia"/>
        </w:rPr>
        <w:t>类型创建对应多个</w:t>
      </w:r>
      <w:r w:rsidRPr="00101BB0">
        <w:rPr>
          <w:rFonts w:hint="eastAsia"/>
        </w:rPr>
        <w:t>Task</w:t>
      </w:r>
      <w:r w:rsidRPr="00101BB0">
        <w:rPr>
          <w:rFonts w:hint="eastAsia"/>
        </w:rPr>
        <w:t>，一个</w:t>
      </w:r>
      <w:r w:rsidRPr="00101BB0">
        <w:rPr>
          <w:rFonts w:hint="eastAsia"/>
        </w:rPr>
        <w:t>Stage</w:t>
      </w:r>
      <w:r w:rsidRPr="00101BB0">
        <w:rPr>
          <w:rFonts w:hint="eastAsia"/>
        </w:rPr>
        <w:t>根据</w:t>
      </w:r>
      <w:r w:rsidRPr="00101BB0">
        <w:rPr>
          <w:rFonts w:hint="eastAsia"/>
        </w:rPr>
        <w:t>findMissingPartitions</w:t>
      </w:r>
      <w:r w:rsidRPr="00101BB0">
        <w:rPr>
          <w:rFonts w:hint="eastAsia"/>
        </w:rPr>
        <w:t>分为多个对应的</w:t>
      </w:r>
      <w:r w:rsidRPr="00101BB0">
        <w:rPr>
          <w:rFonts w:hint="eastAsia"/>
        </w:rPr>
        <w:t>Task</w:t>
      </w:r>
      <w:r w:rsidRPr="00101BB0">
        <w:rPr>
          <w:rFonts w:hint="eastAsia"/>
        </w:rPr>
        <w:t>，</w:t>
      </w:r>
      <w:r w:rsidRPr="00101BB0">
        <w:rPr>
          <w:rFonts w:hint="eastAsia"/>
        </w:rPr>
        <w:t>Task</w:t>
      </w:r>
      <w:r w:rsidRPr="00101BB0">
        <w:rPr>
          <w:rFonts w:hint="eastAsia"/>
        </w:rPr>
        <w:t>分为</w:t>
      </w:r>
      <w:r w:rsidRPr="00101BB0">
        <w:rPr>
          <w:rFonts w:hint="eastAsia"/>
        </w:rPr>
        <w:t>ShuffleMapTask</w:t>
      </w:r>
      <w:r w:rsidRPr="00101BB0">
        <w:rPr>
          <w:rFonts w:hint="eastAsia"/>
        </w:rPr>
        <w:t>，</w:t>
      </w:r>
      <w:r w:rsidRPr="00101BB0">
        <w:rPr>
          <w:rFonts w:hint="eastAsia"/>
        </w:rPr>
        <w:t>ResultTask</w:t>
      </w:r>
      <w:r w:rsidRPr="00101BB0">
        <w:rPr>
          <w:rFonts w:hint="eastAsia"/>
        </w:rPr>
        <w:br/>
      </w:r>
      <w:r w:rsidRPr="00101BB0">
        <w:rPr>
          <w:noProof/>
        </w:rPr>
        <w:drawing>
          <wp:inline distT="0" distB="0" distL="0" distR="0" wp14:anchorId="3AE36ED7" wp14:editId="11A54424">
            <wp:extent cx="4628829" cy="2571397"/>
            <wp:effectExtent l="0" t="0" r="0" b="0"/>
            <wp:docPr id="163" name="Picture 163" descr="http://images2015.cnblogs.com/blog/806887/201706/806887-20170601103312993-133198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2015.cnblogs.com/blog/806887/201706/806887-20170601103312993-13319831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4568" cy="2574585"/>
                    </a:xfrm>
                    <a:prstGeom prst="rect">
                      <a:avLst/>
                    </a:prstGeom>
                    <a:noFill/>
                    <a:ln>
                      <a:noFill/>
                    </a:ln>
                  </pic:spPr>
                </pic:pic>
              </a:graphicData>
            </a:graphic>
          </wp:inline>
        </w:drawing>
      </w:r>
    </w:p>
    <w:p w:rsidR="00164CD8" w:rsidRDefault="00164CD8" w:rsidP="005812DB">
      <w:pPr>
        <w:pStyle w:val="a1"/>
        <w:numPr>
          <w:ilvl w:val="2"/>
          <w:numId w:val="55"/>
        </w:numPr>
      </w:pPr>
      <w:r w:rsidRPr="00101BB0">
        <w:rPr>
          <w:rFonts w:hint="eastAsia"/>
        </w:rPr>
        <w:t>将</w:t>
      </w:r>
      <w:r w:rsidRPr="00101BB0">
        <w:rPr>
          <w:rFonts w:hint="eastAsia"/>
        </w:rPr>
        <w:t>Task</w:t>
      </w:r>
      <w:r w:rsidRPr="00101BB0">
        <w:rPr>
          <w:rFonts w:hint="eastAsia"/>
        </w:rPr>
        <w:t>封装为</w:t>
      </w:r>
      <w:r w:rsidRPr="00101BB0">
        <w:rPr>
          <w:rFonts w:hint="eastAsia"/>
        </w:rPr>
        <w:t>TaskSet</w:t>
      </w:r>
      <w:r w:rsidRPr="00101BB0">
        <w:rPr>
          <w:rFonts w:hint="eastAsia"/>
        </w:rPr>
        <w:t>，调用</w:t>
      </w:r>
      <w:r w:rsidRPr="00101BB0">
        <w:rPr>
          <w:rFonts w:hint="eastAsia"/>
        </w:rPr>
        <w:t>TaskScheduler.submitTasks(taskSet)</w:t>
      </w:r>
      <w:r w:rsidRPr="00101BB0">
        <w:rPr>
          <w:rFonts w:hint="eastAsia"/>
        </w:rPr>
        <w:t>进行</w:t>
      </w:r>
      <w:r w:rsidRPr="00101BB0">
        <w:rPr>
          <w:rFonts w:hint="eastAsia"/>
        </w:rPr>
        <w:t>Task</w:t>
      </w:r>
      <w:r w:rsidRPr="00101BB0">
        <w:rPr>
          <w:rFonts w:hint="eastAsia"/>
        </w:rPr>
        <w:t>调度，关键代码如下：</w:t>
      </w:r>
    </w:p>
    <w:tbl>
      <w:tblPr>
        <w:tblStyle w:val="afd"/>
        <w:tblW w:w="0" w:type="auto"/>
        <w:tblLook w:val="04A0" w:firstRow="1" w:lastRow="0" w:firstColumn="1" w:lastColumn="0" w:noHBand="0" w:noVBand="1"/>
      </w:tblPr>
      <w:tblGrid>
        <w:gridCol w:w="8777"/>
      </w:tblGrid>
      <w:tr w:rsidR="006D3E70" w:rsidTr="006D3E70">
        <w:tc>
          <w:tcPr>
            <w:tcW w:w="8777" w:type="dxa"/>
          </w:tcPr>
          <w:p w:rsidR="006D3E70" w:rsidRPr="00244AE2" w:rsidRDefault="006D3E70"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6D3E70">
              <w:rPr>
                <w:rFonts w:ascii="宋体" w:hAnsi="宋体" w:cs="宋体" w:hint="eastAsia"/>
                <w:color w:val="000000"/>
                <w:sz w:val="18"/>
                <w:szCs w:val="18"/>
              </w:rPr>
              <w:t>taskScheduler.submitTasks(</w:t>
            </w:r>
            <w:r w:rsidRPr="006D3E70">
              <w:rPr>
                <w:rFonts w:ascii="宋体" w:hAnsi="宋体" w:cs="宋体" w:hint="eastAsia"/>
                <w:b/>
                <w:bCs/>
                <w:color w:val="000080"/>
                <w:sz w:val="18"/>
                <w:szCs w:val="18"/>
              </w:rPr>
              <w:t xml:space="preserve">new </w:t>
            </w:r>
            <w:r w:rsidRPr="006D3E70">
              <w:rPr>
                <w:rFonts w:ascii="宋体" w:hAnsi="宋体" w:cs="宋体" w:hint="eastAsia"/>
                <w:color w:val="000000"/>
                <w:sz w:val="18"/>
                <w:szCs w:val="18"/>
              </w:rPr>
              <w:t>TaskSet(</w:t>
            </w:r>
            <w:r w:rsidRPr="006D3E70">
              <w:rPr>
                <w:rFonts w:ascii="宋体" w:hAnsi="宋体" w:cs="宋体" w:hint="eastAsia"/>
                <w:color w:val="000000"/>
                <w:sz w:val="18"/>
                <w:szCs w:val="18"/>
              </w:rPr>
              <w:br/>
              <w:t xml:space="preserve">        tasks.toArray, stage.id, stage.latestInfo.attemptId, jobId, properties))</w:t>
            </w:r>
          </w:p>
        </w:tc>
      </w:tr>
    </w:tbl>
    <w:p w:rsidR="006D3E70" w:rsidRPr="00101BB0" w:rsidRDefault="006D3E70" w:rsidP="006D3E70">
      <w:pPr>
        <w:pStyle w:val="a1"/>
        <w:ind w:firstLine="0"/>
      </w:pPr>
    </w:p>
    <w:p w:rsidR="00164CD8" w:rsidRPr="00164CD8" w:rsidRDefault="00164CD8" w:rsidP="00A52F16">
      <w:pPr>
        <w:pStyle w:val="2"/>
      </w:pPr>
      <w:bookmarkStart w:id="61" w:name="_Toc492099172"/>
      <w:r w:rsidRPr="00164CD8">
        <w:rPr>
          <w:rFonts w:hint="eastAsia"/>
        </w:rPr>
        <w:t>TaskSet</w:t>
      </w:r>
      <w:r w:rsidRPr="00164CD8">
        <w:rPr>
          <w:rFonts w:hint="eastAsia"/>
        </w:rPr>
        <w:t>封装为</w:t>
      </w:r>
      <w:r w:rsidRPr="00164CD8">
        <w:rPr>
          <w:rFonts w:hint="eastAsia"/>
        </w:rPr>
        <w:t>TaskSetManager</w:t>
      </w:r>
      <w:r w:rsidRPr="00164CD8">
        <w:rPr>
          <w:rFonts w:hint="eastAsia"/>
        </w:rPr>
        <w:t>并提交至</w:t>
      </w:r>
      <w:r w:rsidRPr="00164CD8">
        <w:rPr>
          <w:rFonts w:hint="eastAsia"/>
        </w:rPr>
        <w:t>Driver</w:t>
      </w:r>
      <w:bookmarkEnd w:id="61"/>
    </w:p>
    <w:p w:rsidR="00164CD8" w:rsidRPr="00101BB0" w:rsidRDefault="00164CD8" w:rsidP="00244AE2">
      <w:pPr>
        <w:pStyle w:val="a1"/>
        <w:ind w:firstLineChars="211" w:firstLine="549"/>
        <w:jc w:val="left"/>
      </w:pPr>
      <w:r w:rsidRPr="00101BB0">
        <w:rPr>
          <w:rFonts w:hint="eastAsia"/>
        </w:rPr>
        <w:t>TaskScheduler</w:t>
      </w:r>
      <w:r w:rsidRPr="00101BB0">
        <w:rPr>
          <w:rFonts w:hint="eastAsia"/>
        </w:rPr>
        <w:t>将</w:t>
      </w:r>
      <w:r w:rsidRPr="00101BB0">
        <w:rPr>
          <w:rFonts w:hint="eastAsia"/>
        </w:rPr>
        <w:t>TaskSet</w:t>
      </w:r>
      <w:r w:rsidRPr="00101BB0">
        <w:rPr>
          <w:rFonts w:hint="eastAsia"/>
        </w:rPr>
        <w:t>封装为</w:t>
      </w:r>
      <w:r w:rsidRPr="00101BB0">
        <w:rPr>
          <w:rFonts w:hint="eastAsia"/>
        </w:rPr>
        <w:t>TaskSetManager(new TaskSetManager(this, taskSet, maxTaskFailures, blacklistTrackerOpt)),</w:t>
      </w:r>
      <w:r w:rsidRPr="00101BB0">
        <w:rPr>
          <w:rFonts w:hint="eastAsia"/>
        </w:rPr>
        <w:t>存入待处理任务池（</w:t>
      </w:r>
      <w:r w:rsidRPr="00101BB0">
        <w:rPr>
          <w:rFonts w:hint="eastAsia"/>
        </w:rPr>
        <w:t>Pool</w:t>
      </w:r>
      <w:r w:rsidRPr="00101BB0">
        <w:rPr>
          <w:rFonts w:hint="eastAsia"/>
        </w:rPr>
        <w:t>）中，发送</w:t>
      </w:r>
      <w:r w:rsidRPr="00101BB0">
        <w:rPr>
          <w:rFonts w:hint="eastAsia"/>
        </w:rPr>
        <w:t>DriverEndpoint</w:t>
      </w:r>
      <w:r w:rsidRPr="00101BB0">
        <w:rPr>
          <w:rFonts w:hint="eastAsia"/>
        </w:rPr>
        <w:t>唤起消费（</w:t>
      </w:r>
      <w:r w:rsidRPr="00101BB0">
        <w:rPr>
          <w:rFonts w:hint="eastAsia"/>
        </w:rPr>
        <w:t>ReviveOffers</w:t>
      </w:r>
      <w:r w:rsidRPr="00101BB0">
        <w:rPr>
          <w:rFonts w:hint="eastAsia"/>
        </w:rPr>
        <w:t>）指令</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421FFC42" wp14:editId="1BBAFBC1">
            <wp:extent cx="5601182" cy="2243873"/>
            <wp:effectExtent l="0" t="0" r="0" b="0"/>
            <wp:docPr id="162" name="Picture 162" descr="http://images2015.cnblogs.com/blog/806887/201706/806887-20170601103341508-24848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2015.cnblogs.com/blog/806887/201706/806887-20170601103341508-2484847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4644" cy="2249266"/>
                    </a:xfrm>
                    <a:prstGeom prst="rect">
                      <a:avLst/>
                    </a:prstGeom>
                    <a:noFill/>
                    <a:ln>
                      <a:noFill/>
                    </a:ln>
                  </pic:spPr>
                </pic:pic>
              </a:graphicData>
            </a:graphic>
          </wp:inline>
        </w:drawing>
      </w:r>
    </w:p>
    <w:p w:rsidR="00164CD8" w:rsidRPr="00101BB0" w:rsidRDefault="00164CD8" w:rsidP="005812DB">
      <w:pPr>
        <w:pStyle w:val="a1"/>
        <w:numPr>
          <w:ilvl w:val="0"/>
          <w:numId w:val="56"/>
        </w:numPr>
        <w:jc w:val="left"/>
      </w:pPr>
      <w:r w:rsidRPr="00101BB0">
        <w:rPr>
          <w:rFonts w:hint="eastAsia"/>
        </w:rPr>
        <w:t>DAGSheduler</w:t>
      </w:r>
      <w:r w:rsidRPr="00101BB0">
        <w:rPr>
          <w:rFonts w:hint="eastAsia"/>
        </w:rPr>
        <w:t>将</w:t>
      </w:r>
      <w:r w:rsidRPr="00101BB0">
        <w:rPr>
          <w:rFonts w:hint="eastAsia"/>
        </w:rPr>
        <w:t>TaskSet</w:t>
      </w:r>
      <w:r w:rsidRPr="00101BB0">
        <w:rPr>
          <w:rFonts w:hint="eastAsia"/>
        </w:rPr>
        <w:t>提交给</w:t>
      </w:r>
      <w:r w:rsidRPr="00101BB0">
        <w:rPr>
          <w:rFonts w:hint="eastAsia"/>
        </w:rPr>
        <w:t>TaskScheduler</w:t>
      </w:r>
      <w:r w:rsidRPr="00101BB0">
        <w:rPr>
          <w:rFonts w:hint="eastAsia"/>
        </w:rPr>
        <w:t>的实现类，这里是</w:t>
      </w:r>
      <w:r w:rsidRPr="00101BB0">
        <w:rPr>
          <w:rFonts w:hint="eastAsia"/>
        </w:rPr>
        <w:t>TaskChedulerImpl</w:t>
      </w:r>
    </w:p>
    <w:p w:rsidR="00164CD8" w:rsidRDefault="00164CD8" w:rsidP="005812DB">
      <w:pPr>
        <w:pStyle w:val="a1"/>
        <w:numPr>
          <w:ilvl w:val="0"/>
          <w:numId w:val="56"/>
        </w:numPr>
        <w:jc w:val="left"/>
      </w:pPr>
      <w:r w:rsidRPr="00101BB0">
        <w:rPr>
          <w:rFonts w:hint="eastAsia"/>
        </w:rPr>
        <w:t>TaskSchedulerImpl</w:t>
      </w:r>
      <w:r w:rsidRPr="00101BB0">
        <w:rPr>
          <w:rFonts w:hint="eastAsia"/>
        </w:rPr>
        <w:t>创建一个</w:t>
      </w:r>
      <w:r w:rsidRPr="00101BB0">
        <w:rPr>
          <w:rFonts w:hint="eastAsia"/>
        </w:rPr>
        <w:t>TaskSetManager</w:t>
      </w:r>
      <w:r w:rsidRPr="00101BB0">
        <w:rPr>
          <w:rFonts w:hint="eastAsia"/>
        </w:rPr>
        <w:t>管理</w:t>
      </w:r>
      <w:r w:rsidRPr="00101BB0">
        <w:rPr>
          <w:rFonts w:hint="eastAsia"/>
        </w:rPr>
        <w:t>TaskSet</w:t>
      </w:r>
      <w:r w:rsidRPr="00101BB0">
        <w:rPr>
          <w:rFonts w:hint="eastAsia"/>
        </w:rPr>
        <w:t>，关键代码如下：</w:t>
      </w:r>
    </w:p>
    <w:tbl>
      <w:tblPr>
        <w:tblStyle w:val="afd"/>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t xml:space="preserve">new </w:t>
            </w:r>
            <w:r w:rsidRPr="00244AE2">
              <w:rPr>
                <w:rFonts w:ascii="宋体" w:hAnsi="宋体" w:cs="宋体" w:hint="eastAsia"/>
                <w:color w:val="000000"/>
                <w:sz w:val="18"/>
                <w:szCs w:val="18"/>
              </w:rPr>
              <w:t>TaskSetManager(</w:t>
            </w:r>
            <w:r w:rsidRPr="00244AE2">
              <w:rPr>
                <w:rFonts w:ascii="宋体" w:hAnsi="宋体" w:cs="宋体" w:hint="eastAsia"/>
                <w:b/>
                <w:bCs/>
                <w:color w:val="000080"/>
                <w:sz w:val="18"/>
                <w:szCs w:val="18"/>
              </w:rPr>
              <w:t>this</w:t>
            </w:r>
            <w:r w:rsidRPr="00244AE2">
              <w:rPr>
                <w:rFonts w:ascii="宋体" w:hAnsi="宋体" w:cs="宋体" w:hint="eastAsia"/>
                <w:color w:val="000000"/>
                <w:sz w:val="18"/>
                <w:szCs w:val="18"/>
              </w:rPr>
              <w:t>, taskSet, maxTaskFailures, blacklistTrackerOpt)</w:t>
            </w:r>
          </w:p>
        </w:tc>
      </w:tr>
    </w:tbl>
    <w:p w:rsidR="00164CD8" w:rsidRPr="00101BB0" w:rsidRDefault="00164CD8" w:rsidP="005812DB">
      <w:pPr>
        <w:pStyle w:val="a1"/>
        <w:numPr>
          <w:ilvl w:val="0"/>
          <w:numId w:val="56"/>
        </w:numPr>
        <w:jc w:val="left"/>
      </w:pPr>
      <w:r w:rsidRPr="00101BB0">
        <w:rPr>
          <w:rFonts w:hint="eastAsia"/>
        </w:rPr>
        <w:t>同时将</w:t>
      </w:r>
      <w:r w:rsidRPr="00101BB0">
        <w:rPr>
          <w:rFonts w:hint="eastAsia"/>
        </w:rPr>
        <w:t>TaskSetManager</w:t>
      </w:r>
      <w:r w:rsidRPr="00101BB0">
        <w:rPr>
          <w:rFonts w:hint="eastAsia"/>
        </w:rPr>
        <w:t>添加</w:t>
      </w:r>
      <w:r w:rsidRPr="00101BB0">
        <w:rPr>
          <w:rFonts w:hint="eastAsia"/>
        </w:rPr>
        <w:t>SchedduableBuilder</w:t>
      </w:r>
      <w:r w:rsidRPr="00101BB0">
        <w:rPr>
          <w:rFonts w:hint="eastAsia"/>
        </w:rPr>
        <w:t>的任务池</w:t>
      </w:r>
      <w:r w:rsidRPr="00101BB0">
        <w:rPr>
          <w:rFonts w:hint="eastAsia"/>
        </w:rPr>
        <w:t>Poll</w:t>
      </w:r>
      <w:r w:rsidRPr="00101BB0">
        <w:rPr>
          <w:rFonts w:hint="eastAsia"/>
        </w:rPr>
        <w:t>中</w:t>
      </w:r>
    </w:p>
    <w:p w:rsidR="00164CD8" w:rsidRPr="00101BB0" w:rsidRDefault="00164CD8" w:rsidP="005812DB">
      <w:pPr>
        <w:pStyle w:val="a1"/>
        <w:numPr>
          <w:ilvl w:val="0"/>
          <w:numId w:val="56"/>
        </w:numPr>
        <w:jc w:val="left"/>
      </w:pPr>
      <w:r w:rsidRPr="00101BB0">
        <w:rPr>
          <w:rFonts w:hint="eastAsia"/>
        </w:rPr>
        <w:t>调用</w:t>
      </w:r>
      <w:r w:rsidRPr="00101BB0">
        <w:rPr>
          <w:rFonts w:hint="eastAsia"/>
        </w:rPr>
        <w:t>SchedulerBackend</w:t>
      </w:r>
      <w:r w:rsidRPr="00101BB0">
        <w:rPr>
          <w:rFonts w:hint="eastAsia"/>
        </w:rPr>
        <w:t>的实现类进行</w:t>
      </w:r>
      <w:r w:rsidRPr="00101BB0">
        <w:rPr>
          <w:rFonts w:hint="eastAsia"/>
        </w:rPr>
        <w:t>reviveOffers</w:t>
      </w:r>
      <w:r w:rsidRPr="00101BB0">
        <w:rPr>
          <w:rFonts w:hint="eastAsia"/>
        </w:rPr>
        <w:t>，这里是</w:t>
      </w:r>
      <w:r w:rsidRPr="00101BB0">
        <w:rPr>
          <w:rFonts w:hint="eastAsia"/>
        </w:rPr>
        <w:t>standlone</w:t>
      </w:r>
      <w:r w:rsidRPr="00101BB0">
        <w:rPr>
          <w:rFonts w:hint="eastAsia"/>
        </w:rPr>
        <w:t>模式的实现类</w:t>
      </w:r>
      <w:r w:rsidRPr="00101BB0">
        <w:rPr>
          <w:rFonts w:hint="eastAsia"/>
        </w:rPr>
        <w:t>StandaloneSchedulerBackend</w:t>
      </w:r>
    </w:p>
    <w:p w:rsidR="00164CD8" w:rsidRPr="00244AE2" w:rsidRDefault="00164CD8" w:rsidP="005812DB">
      <w:pPr>
        <w:pStyle w:val="a1"/>
        <w:numPr>
          <w:ilvl w:val="0"/>
          <w:numId w:val="56"/>
        </w:numPr>
        <w:jc w:val="left"/>
      </w:pPr>
      <w:r w:rsidRPr="00101BB0">
        <w:rPr>
          <w:rFonts w:hint="eastAsia"/>
        </w:rPr>
        <w:t>SchedulerBackend</w:t>
      </w:r>
      <w:r w:rsidRPr="00101BB0">
        <w:rPr>
          <w:rFonts w:hint="eastAsia"/>
        </w:rPr>
        <w:t>发送</w:t>
      </w:r>
      <w:r w:rsidRPr="00101BB0">
        <w:rPr>
          <w:rFonts w:hint="eastAsia"/>
        </w:rPr>
        <w:t>ReviveOffers</w:t>
      </w:r>
      <w:r w:rsidRPr="00101BB0">
        <w:rPr>
          <w:rFonts w:hint="eastAsia"/>
        </w:rPr>
        <w:t>指令至</w:t>
      </w:r>
      <w:r w:rsidRPr="00101BB0">
        <w:rPr>
          <w:rFonts w:hint="eastAsia"/>
        </w:rPr>
        <w:t>DriverEndpoint</w:t>
      </w:r>
    </w:p>
    <w:p w:rsidR="00164CD8" w:rsidRPr="00164CD8" w:rsidRDefault="00164CD8" w:rsidP="00A52F16">
      <w:pPr>
        <w:pStyle w:val="2"/>
      </w:pPr>
      <w:bookmarkStart w:id="62" w:name="_Toc492099173"/>
      <w:r w:rsidRPr="00164CD8">
        <w:rPr>
          <w:rFonts w:hint="eastAsia"/>
        </w:rPr>
        <w:t>Driver</w:t>
      </w:r>
      <w:r w:rsidRPr="00164CD8">
        <w:rPr>
          <w:rFonts w:hint="eastAsia"/>
        </w:rPr>
        <w:t>将</w:t>
      </w:r>
      <w:r w:rsidRPr="00164CD8">
        <w:rPr>
          <w:rFonts w:hint="eastAsia"/>
        </w:rPr>
        <w:t>TaskSetManager</w:t>
      </w:r>
      <w:r w:rsidRPr="00164CD8">
        <w:rPr>
          <w:rFonts w:hint="eastAsia"/>
        </w:rPr>
        <w:t>分解为</w:t>
      </w:r>
      <w:r w:rsidRPr="00164CD8">
        <w:rPr>
          <w:rFonts w:hint="eastAsia"/>
        </w:rPr>
        <w:t>TaskDescriptions</w:t>
      </w:r>
      <w:r w:rsidRPr="00164CD8">
        <w:rPr>
          <w:rFonts w:hint="eastAsia"/>
        </w:rPr>
        <w:t>并发布任务到</w:t>
      </w:r>
      <w:r w:rsidRPr="00164CD8">
        <w:rPr>
          <w:rFonts w:hint="eastAsia"/>
        </w:rPr>
        <w:t>Executor</w:t>
      </w:r>
      <w:bookmarkEnd w:id="62"/>
    </w:p>
    <w:p w:rsidR="00244AE2" w:rsidRDefault="00244AE2" w:rsidP="00244AE2">
      <w:pPr>
        <w:pStyle w:val="a1"/>
        <w:ind w:firstLineChars="211" w:firstLine="528"/>
      </w:pPr>
      <w:r>
        <w:rPr>
          <w:rFonts w:ascii="微软雅黑" w:eastAsia="微软雅黑" w:hAnsi="微软雅黑" w:hint="eastAsia"/>
          <w:color w:val="000000"/>
          <w:sz w:val="23"/>
          <w:szCs w:val="23"/>
        </w:rPr>
        <w:t> </w:t>
      </w:r>
      <w:r w:rsidR="00164CD8" w:rsidRPr="00101BB0">
        <w:rPr>
          <w:rFonts w:hint="eastAsia"/>
        </w:rPr>
        <w:t>Driver</w:t>
      </w:r>
      <w:r w:rsidR="00164CD8" w:rsidRPr="00101BB0">
        <w:rPr>
          <w:rFonts w:hint="eastAsia"/>
        </w:rPr>
        <w:t>接受唤起消费指令后，将所有待处理的</w:t>
      </w:r>
      <w:r w:rsidR="00164CD8" w:rsidRPr="00101BB0">
        <w:rPr>
          <w:rFonts w:hint="eastAsia"/>
        </w:rPr>
        <w:t>TaskSetManager</w:t>
      </w:r>
      <w:r w:rsidR="00164CD8" w:rsidRPr="00101BB0">
        <w:rPr>
          <w:rFonts w:hint="eastAsia"/>
        </w:rPr>
        <w:t>与</w:t>
      </w:r>
      <w:r w:rsidR="00164CD8" w:rsidRPr="00101BB0">
        <w:rPr>
          <w:rFonts w:hint="eastAsia"/>
        </w:rPr>
        <w:t>Driver</w:t>
      </w:r>
      <w:r w:rsidR="00164CD8" w:rsidRPr="00101BB0">
        <w:rPr>
          <w:rFonts w:hint="eastAsia"/>
        </w:rPr>
        <w:t>中注册的</w:t>
      </w:r>
      <w:r w:rsidR="00164CD8" w:rsidRPr="00101BB0">
        <w:rPr>
          <w:rFonts w:hint="eastAsia"/>
        </w:rPr>
        <w:t>Executor</w:t>
      </w:r>
      <w:r w:rsidR="00164CD8" w:rsidRPr="00101BB0">
        <w:rPr>
          <w:rFonts w:hint="eastAsia"/>
        </w:rPr>
        <w:t>资源进行匹配，最终一个</w:t>
      </w:r>
      <w:r w:rsidR="00164CD8" w:rsidRPr="00101BB0">
        <w:rPr>
          <w:rFonts w:hint="eastAsia"/>
        </w:rPr>
        <w:t>TaskSetManager</w:t>
      </w:r>
      <w:r w:rsidR="00164CD8" w:rsidRPr="00101BB0">
        <w:rPr>
          <w:rFonts w:hint="eastAsia"/>
        </w:rPr>
        <w:t>得到多个</w:t>
      </w:r>
      <w:r w:rsidR="00164CD8" w:rsidRPr="00101BB0">
        <w:rPr>
          <w:rFonts w:hint="eastAsia"/>
        </w:rPr>
        <w:t>TaskDescription</w:t>
      </w:r>
      <w:r w:rsidR="00164CD8" w:rsidRPr="00101BB0">
        <w:rPr>
          <w:rFonts w:hint="eastAsia"/>
        </w:rPr>
        <w:t>对象，按照</w:t>
      </w:r>
      <w:r w:rsidR="00164CD8" w:rsidRPr="00101BB0">
        <w:rPr>
          <w:rFonts w:hint="eastAsia"/>
        </w:rPr>
        <w:t>TaskDescription</w:t>
      </w:r>
      <w:r w:rsidR="00164CD8" w:rsidRPr="00101BB0">
        <w:rPr>
          <w:rFonts w:hint="eastAsia"/>
        </w:rPr>
        <w:t>想对应的</w:t>
      </w:r>
      <w:r w:rsidR="00164CD8" w:rsidRPr="00101BB0">
        <w:rPr>
          <w:rFonts w:hint="eastAsia"/>
        </w:rPr>
        <w:t>Executor</w:t>
      </w:r>
      <w:r w:rsidR="00164CD8" w:rsidRPr="00101BB0">
        <w:rPr>
          <w:rFonts w:hint="eastAsia"/>
        </w:rPr>
        <w:t>发送</w:t>
      </w:r>
      <w:r w:rsidR="00164CD8" w:rsidRPr="00101BB0">
        <w:rPr>
          <w:rFonts w:hint="eastAsia"/>
        </w:rPr>
        <w:t>LaunchTask</w:t>
      </w:r>
      <w:r w:rsidR="00164CD8" w:rsidRPr="00101BB0">
        <w:rPr>
          <w:rFonts w:hint="eastAsia"/>
        </w:rPr>
        <w:t>指令</w:t>
      </w:r>
    </w:p>
    <w:p w:rsidR="00164CD8" w:rsidRPr="00244AE2" w:rsidRDefault="00164CD8" w:rsidP="00164CD8">
      <w:pPr>
        <w:shd w:val="clear" w:color="auto" w:fill="FFFFFF"/>
        <w:rPr>
          <w:spacing w:val="10"/>
          <w:kern w:val="2"/>
        </w:rPr>
      </w:pPr>
      <w:r w:rsidRPr="00101BB0">
        <w:rPr>
          <w:rFonts w:hint="eastAsia"/>
          <w:spacing w:val="10"/>
          <w:kern w:val="2"/>
        </w:rPr>
        <w:lastRenderedPageBreak/>
        <w:br/>
      </w:r>
      <w:r w:rsidRPr="00164CD8">
        <w:rPr>
          <w:rFonts w:ascii="微软雅黑" w:eastAsia="微软雅黑" w:hAnsi="微软雅黑"/>
          <w:noProof/>
          <w:color w:val="000000"/>
          <w:sz w:val="23"/>
          <w:szCs w:val="23"/>
        </w:rPr>
        <w:drawing>
          <wp:inline distT="0" distB="0" distL="0" distR="0" wp14:anchorId="601D34C2" wp14:editId="3D802A5A">
            <wp:extent cx="5606788" cy="3183924"/>
            <wp:effectExtent l="0" t="0" r="6985" b="0"/>
            <wp:docPr id="161" name="Picture 161" descr="http://images2015.cnblogs.com/blog/806887/201706/806887-20170601103410727-1026877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2015.cnblogs.com/blog/806887/201706/806887-20170601103410727-102687741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9177" cy="3196638"/>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当</w:t>
      </w:r>
      <w:r w:rsidRPr="00101BB0">
        <w:rPr>
          <w:rFonts w:hint="eastAsia"/>
        </w:rPr>
        <w:t>Driver</w:t>
      </w:r>
      <w:r w:rsidRPr="00101BB0">
        <w:rPr>
          <w:rFonts w:hint="eastAsia"/>
        </w:rPr>
        <w:t>获取到</w:t>
      </w:r>
      <w:r w:rsidRPr="00101BB0">
        <w:rPr>
          <w:rFonts w:hint="eastAsia"/>
        </w:rPr>
        <w:t>ReviveOffers</w:t>
      </w:r>
      <w:r w:rsidRPr="00101BB0">
        <w:rPr>
          <w:rFonts w:hint="eastAsia"/>
        </w:rPr>
        <w:t>（请求消费）指令时</w:t>
      </w:r>
    </w:p>
    <w:p w:rsidR="00164CD8" w:rsidRPr="00101BB0" w:rsidRDefault="00164CD8" w:rsidP="005812DB">
      <w:pPr>
        <w:pStyle w:val="a1"/>
        <w:numPr>
          <w:ilvl w:val="0"/>
          <w:numId w:val="57"/>
        </w:numPr>
      </w:pPr>
      <w:r w:rsidRPr="00101BB0">
        <w:rPr>
          <w:rFonts w:hint="eastAsia"/>
        </w:rPr>
        <w:t>首先根据</w:t>
      </w:r>
      <w:r w:rsidRPr="00101BB0">
        <w:rPr>
          <w:rFonts w:hint="eastAsia"/>
        </w:rPr>
        <w:t>executorDataMap</w:t>
      </w:r>
      <w:r w:rsidRPr="00101BB0">
        <w:rPr>
          <w:rFonts w:hint="eastAsia"/>
        </w:rPr>
        <w:t>缓存信息得到可用的</w:t>
      </w:r>
      <w:r w:rsidRPr="00101BB0">
        <w:rPr>
          <w:rFonts w:hint="eastAsia"/>
        </w:rPr>
        <w:t>Executor</w:t>
      </w:r>
      <w:r w:rsidRPr="00101BB0">
        <w:rPr>
          <w:rFonts w:hint="eastAsia"/>
        </w:rPr>
        <w:t>资源信息（</w:t>
      </w:r>
      <w:r w:rsidRPr="00101BB0">
        <w:rPr>
          <w:rFonts w:hint="eastAsia"/>
        </w:rPr>
        <w:t>WorkerOffer</w:t>
      </w:r>
      <w:r w:rsidRPr="00101BB0">
        <w:rPr>
          <w:rFonts w:hint="eastAsia"/>
        </w:rPr>
        <w:t>），关键代码如下</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gramStart"/>
      <w:r w:rsidRPr="00164CD8">
        <w:rPr>
          <w:rFonts w:ascii="Courier New" w:hAnsi="Courier New" w:cs="Courier New" w:hint="eastAsia"/>
          <w:color w:val="000000"/>
          <w:sz w:val="20"/>
          <w:szCs w:val="20"/>
        </w:rPr>
        <w:t>val</w:t>
      </w:r>
      <w:proofErr w:type="gramEnd"/>
      <w:r w:rsidRPr="00164CD8">
        <w:rPr>
          <w:rFonts w:ascii="Courier New" w:hAnsi="Courier New" w:cs="Courier New" w:hint="eastAsia"/>
          <w:color w:val="000000"/>
          <w:sz w:val="20"/>
          <w:szCs w:val="20"/>
        </w:rPr>
        <w:t xml:space="preserve"> activeExecutors = executorDataMap.filterKeys(executorIsAlive)</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gramStart"/>
      <w:r w:rsidRPr="00164CD8">
        <w:rPr>
          <w:rFonts w:ascii="Courier New" w:hAnsi="Courier New" w:cs="Courier New" w:hint="eastAsia"/>
          <w:color w:val="000000"/>
          <w:sz w:val="20"/>
          <w:szCs w:val="20"/>
        </w:rPr>
        <w:t>val</w:t>
      </w:r>
      <w:proofErr w:type="gramEnd"/>
      <w:r w:rsidRPr="00164CD8">
        <w:rPr>
          <w:rFonts w:ascii="Courier New" w:hAnsi="Courier New" w:cs="Courier New" w:hint="eastAsia"/>
          <w:color w:val="000000"/>
          <w:sz w:val="20"/>
          <w:szCs w:val="20"/>
        </w:rPr>
        <w:t xml:space="preserve"> workOffers = activeExecutors.map { </w:t>
      </w:r>
      <w:r w:rsidRPr="00164CD8">
        <w:rPr>
          <w:rFonts w:ascii="Courier New" w:hAnsi="Courier New" w:cs="Courier New" w:hint="eastAsia"/>
          <w:color w:val="0000FF"/>
          <w:sz w:val="20"/>
          <w:szCs w:val="20"/>
        </w:rPr>
        <w:t>case</w:t>
      </w:r>
      <w:r w:rsidRPr="00164CD8">
        <w:rPr>
          <w:rFonts w:ascii="Courier New" w:hAnsi="Courier New" w:cs="Courier New" w:hint="eastAsia"/>
          <w:color w:val="000000"/>
          <w:sz w:val="20"/>
          <w:szCs w:val="20"/>
        </w:rPr>
        <w:t xml:space="preserve"> (id, executorData) =&gt;</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 xml:space="preserve">  </w:t>
      </w:r>
      <w:proofErr w:type="gramStart"/>
      <w:r w:rsidRPr="00164CD8">
        <w:rPr>
          <w:rFonts w:ascii="Courier New" w:hAnsi="Courier New" w:cs="Courier New" w:hint="eastAsia"/>
          <w:color w:val="0000FF"/>
          <w:sz w:val="20"/>
          <w:szCs w:val="20"/>
        </w:rPr>
        <w:t>new</w:t>
      </w:r>
      <w:proofErr w:type="gramEnd"/>
      <w:r w:rsidRPr="00164CD8">
        <w:rPr>
          <w:rFonts w:ascii="Courier New" w:hAnsi="Courier New" w:cs="Courier New" w:hint="eastAsia"/>
          <w:color w:val="000000"/>
          <w:sz w:val="20"/>
          <w:szCs w:val="20"/>
        </w:rPr>
        <w:t xml:space="preserve"> WorkerOffer(id, executorData.executorHost, executorData.freeCores)</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}.toIndexedSeq</w:t>
      </w:r>
    </w:p>
    <w:p w:rsidR="00164CD8" w:rsidRPr="00244AE2" w:rsidRDefault="00164CD8" w:rsidP="005812DB">
      <w:pPr>
        <w:pStyle w:val="a1"/>
        <w:numPr>
          <w:ilvl w:val="0"/>
          <w:numId w:val="57"/>
        </w:numPr>
      </w:pPr>
      <w:r w:rsidRPr="00244AE2">
        <w:rPr>
          <w:rFonts w:hint="eastAsia"/>
        </w:rPr>
        <w:t>接着调用</w:t>
      </w:r>
      <w:r w:rsidRPr="00244AE2">
        <w:rPr>
          <w:rFonts w:hint="eastAsia"/>
        </w:rPr>
        <w:t>TaskScheduler</w:t>
      </w:r>
      <w:r w:rsidRPr="00244AE2">
        <w:rPr>
          <w:rFonts w:hint="eastAsia"/>
        </w:rPr>
        <w:t>进行资源匹配，方法定义如下：</w:t>
      </w:r>
    </w:p>
    <w:p w:rsidR="00164CD8" w:rsidRPr="00244AE2" w:rsidRDefault="00164CD8" w:rsidP="00244AE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 xml:space="preserve">     </w:t>
      </w:r>
      <w:proofErr w:type="gramStart"/>
      <w:r w:rsidRPr="00164CD8">
        <w:rPr>
          <w:rFonts w:ascii="Courier New" w:hAnsi="Courier New" w:cs="Courier New" w:hint="eastAsia"/>
          <w:color w:val="000000"/>
          <w:sz w:val="20"/>
          <w:szCs w:val="20"/>
        </w:rPr>
        <w:t>def</w:t>
      </w:r>
      <w:proofErr w:type="gramEnd"/>
      <w:r w:rsidRPr="00164CD8">
        <w:rPr>
          <w:rFonts w:ascii="Courier New" w:hAnsi="Courier New" w:cs="Courier New" w:hint="eastAsia"/>
          <w:color w:val="000000"/>
          <w:sz w:val="20"/>
          <w:szCs w:val="20"/>
        </w:rPr>
        <w:t xml:space="preserve"> resourceOffers(offers: IndexedSeq[WorkerOffer]): Seq[Seq[TaskDescription]] = synchronized {..}</w:t>
      </w:r>
    </w:p>
    <w:p w:rsidR="00164CD8" w:rsidRPr="00101BB0" w:rsidRDefault="00164CD8" w:rsidP="005812DB">
      <w:pPr>
        <w:pStyle w:val="a1"/>
        <w:numPr>
          <w:ilvl w:val="1"/>
          <w:numId w:val="57"/>
        </w:numPr>
      </w:pPr>
      <w:r w:rsidRPr="00101BB0">
        <w:rPr>
          <w:rFonts w:hint="eastAsia"/>
        </w:rPr>
        <w:t>将</w:t>
      </w:r>
      <w:r w:rsidRPr="00101BB0">
        <w:rPr>
          <w:rFonts w:hint="eastAsia"/>
        </w:rPr>
        <w:t>WorkerOffer</w:t>
      </w:r>
      <w:r w:rsidRPr="00101BB0">
        <w:rPr>
          <w:rFonts w:hint="eastAsia"/>
        </w:rPr>
        <w:t>资源打乱（</w:t>
      </w:r>
      <w:r w:rsidRPr="00101BB0">
        <w:rPr>
          <w:rFonts w:hint="eastAsia"/>
        </w:rPr>
        <w:t>val shuffledOffers = Random.shuffle(offers)</w:t>
      </w:r>
      <w:r w:rsidRPr="00101BB0">
        <w:rPr>
          <w:rFonts w:hint="eastAsia"/>
        </w:rPr>
        <w:t>）</w:t>
      </w:r>
    </w:p>
    <w:p w:rsidR="00164CD8" w:rsidRPr="00101BB0" w:rsidRDefault="00164CD8" w:rsidP="005812DB">
      <w:pPr>
        <w:pStyle w:val="a1"/>
        <w:numPr>
          <w:ilvl w:val="1"/>
          <w:numId w:val="57"/>
        </w:numPr>
      </w:pPr>
      <w:r w:rsidRPr="00101BB0">
        <w:rPr>
          <w:rFonts w:hint="eastAsia"/>
        </w:rPr>
        <w:t>将</w:t>
      </w:r>
      <w:r w:rsidRPr="00101BB0">
        <w:rPr>
          <w:rFonts w:hint="eastAsia"/>
        </w:rPr>
        <w:t>Poo</w:t>
      </w:r>
      <w:r w:rsidRPr="00101BB0">
        <w:rPr>
          <w:rFonts w:hint="eastAsia"/>
        </w:rPr>
        <w:t>中待处理的</w:t>
      </w:r>
      <w:r w:rsidRPr="00101BB0">
        <w:rPr>
          <w:rFonts w:hint="eastAsia"/>
        </w:rPr>
        <w:t>TaskSetManager</w:t>
      </w:r>
      <w:r w:rsidRPr="00101BB0">
        <w:rPr>
          <w:rFonts w:hint="eastAsia"/>
        </w:rPr>
        <w:t>取出（</w:t>
      </w:r>
      <w:r w:rsidRPr="00101BB0">
        <w:rPr>
          <w:rFonts w:hint="eastAsia"/>
        </w:rPr>
        <w:t>val sortedTaskSets = rootPool.getSortedTaskSetQueue</w:t>
      </w:r>
      <w:r w:rsidRPr="00101BB0">
        <w:rPr>
          <w:rFonts w:hint="eastAsia"/>
        </w:rPr>
        <w:t>），</w:t>
      </w:r>
    </w:p>
    <w:p w:rsidR="00164CD8" w:rsidRDefault="00164CD8" w:rsidP="005812DB">
      <w:pPr>
        <w:pStyle w:val="a1"/>
        <w:numPr>
          <w:ilvl w:val="1"/>
          <w:numId w:val="57"/>
        </w:numPr>
      </w:pPr>
      <w:r w:rsidRPr="00101BB0">
        <w:rPr>
          <w:rFonts w:hint="eastAsia"/>
        </w:rPr>
        <w:t>并循环处理</w:t>
      </w:r>
      <w:r w:rsidRPr="00101BB0">
        <w:rPr>
          <w:rFonts w:hint="eastAsia"/>
        </w:rPr>
        <w:t>sortedTaskSets</w:t>
      </w:r>
      <w:r w:rsidRPr="00101BB0">
        <w:rPr>
          <w:rFonts w:hint="eastAsia"/>
        </w:rPr>
        <w:t>并与</w:t>
      </w:r>
      <w:r w:rsidRPr="00101BB0">
        <w:rPr>
          <w:rFonts w:hint="eastAsia"/>
        </w:rPr>
        <w:t>shuffledOffers</w:t>
      </w:r>
      <w:r w:rsidRPr="00101BB0">
        <w:rPr>
          <w:rFonts w:hint="eastAsia"/>
        </w:rPr>
        <w:t>循环匹配，如果</w:t>
      </w:r>
      <w:r w:rsidRPr="00101BB0">
        <w:rPr>
          <w:rFonts w:hint="eastAsia"/>
        </w:rPr>
        <w:t>shuffledOffers(i)</w:t>
      </w:r>
      <w:r w:rsidRPr="00101BB0">
        <w:rPr>
          <w:rFonts w:hint="eastAsia"/>
        </w:rPr>
        <w:t>有足够的</w:t>
      </w:r>
      <w:r w:rsidRPr="00101BB0">
        <w:rPr>
          <w:rFonts w:hint="eastAsia"/>
        </w:rPr>
        <w:t>Cpu</w:t>
      </w:r>
      <w:r w:rsidRPr="00101BB0">
        <w:rPr>
          <w:rFonts w:hint="eastAsia"/>
        </w:rPr>
        <w:t>资源（</w:t>
      </w:r>
      <w:r w:rsidRPr="00101BB0">
        <w:rPr>
          <w:rFonts w:hint="eastAsia"/>
        </w:rPr>
        <w:t xml:space="preserve"> if (availableCpus(i) &gt;= CPUS_PER_TASK) </w:t>
      </w:r>
      <w:r w:rsidRPr="00101BB0">
        <w:rPr>
          <w:rFonts w:hint="eastAsia"/>
        </w:rPr>
        <w:t>），调用</w:t>
      </w:r>
      <w:r w:rsidRPr="00101BB0">
        <w:rPr>
          <w:rFonts w:hint="eastAsia"/>
        </w:rPr>
        <w:t>TaskSetManager</w:t>
      </w:r>
      <w:r w:rsidRPr="00101BB0">
        <w:rPr>
          <w:rFonts w:hint="eastAsia"/>
        </w:rPr>
        <w:t>创建</w:t>
      </w:r>
      <w:r w:rsidRPr="00101BB0">
        <w:rPr>
          <w:rFonts w:hint="eastAsia"/>
        </w:rPr>
        <w:t>TaskDescription</w:t>
      </w:r>
      <w:r w:rsidRPr="00101BB0">
        <w:rPr>
          <w:rFonts w:hint="eastAsia"/>
        </w:rPr>
        <w:t>对象（</w:t>
      </w:r>
      <w:r w:rsidRPr="00101BB0">
        <w:rPr>
          <w:rFonts w:hint="eastAsia"/>
        </w:rPr>
        <w:t>taskSet.resourceOffer(execId, host, maxLocality)</w:t>
      </w:r>
      <w:r w:rsidRPr="00101BB0">
        <w:rPr>
          <w:rFonts w:hint="eastAsia"/>
        </w:rPr>
        <w:t>），最终创建了多个</w:t>
      </w:r>
      <w:r w:rsidRPr="00101BB0">
        <w:rPr>
          <w:rFonts w:hint="eastAsia"/>
        </w:rPr>
        <w:t>TaskDescription</w:t>
      </w:r>
      <w:r w:rsidRPr="00101BB0">
        <w:rPr>
          <w:rFonts w:hint="eastAsia"/>
        </w:rPr>
        <w:t>，</w:t>
      </w:r>
      <w:r w:rsidRPr="00101BB0">
        <w:rPr>
          <w:rFonts w:hint="eastAsia"/>
        </w:rPr>
        <w:t>TaskDescription</w:t>
      </w:r>
      <w:r w:rsidRPr="00101BB0">
        <w:rPr>
          <w:rFonts w:hint="eastAsia"/>
        </w:rPr>
        <w:t>定义如下：</w:t>
      </w:r>
    </w:p>
    <w:tbl>
      <w:tblPr>
        <w:tblStyle w:val="afd"/>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lastRenderedPageBreak/>
              <w:t xml:space="preserve">new </w:t>
            </w:r>
            <w:r w:rsidRPr="00244AE2">
              <w:rPr>
                <w:rFonts w:ascii="宋体" w:hAnsi="宋体" w:cs="宋体" w:hint="eastAsia"/>
                <w:color w:val="000000"/>
                <w:sz w:val="18"/>
                <w:szCs w:val="18"/>
              </w:rPr>
              <w:t>TaskDescription(</w:t>
            </w:r>
            <w:r w:rsidRPr="00244AE2">
              <w:rPr>
                <w:rFonts w:ascii="宋体" w:hAnsi="宋体" w:cs="宋体" w:hint="eastAsia"/>
                <w:color w:val="000000"/>
                <w:sz w:val="18"/>
                <w:szCs w:val="18"/>
              </w:rPr>
              <w:br/>
              <w:t xml:space="preserve">        taskId,</w:t>
            </w:r>
            <w:r w:rsidRPr="00244AE2">
              <w:rPr>
                <w:rFonts w:ascii="宋体" w:hAnsi="宋体" w:cs="宋体" w:hint="eastAsia"/>
                <w:color w:val="000000"/>
                <w:sz w:val="18"/>
                <w:szCs w:val="18"/>
              </w:rPr>
              <w:br/>
              <w:t xml:space="preserve">        attemptNum,</w:t>
            </w:r>
            <w:r w:rsidRPr="00244AE2">
              <w:rPr>
                <w:rFonts w:ascii="宋体" w:hAnsi="宋体" w:cs="宋体" w:hint="eastAsia"/>
                <w:color w:val="000000"/>
                <w:sz w:val="18"/>
                <w:szCs w:val="18"/>
              </w:rPr>
              <w:br/>
              <w:t xml:space="preserve">        execId,</w:t>
            </w:r>
            <w:r w:rsidRPr="00244AE2">
              <w:rPr>
                <w:rFonts w:ascii="宋体" w:hAnsi="宋体" w:cs="宋体" w:hint="eastAsia"/>
                <w:color w:val="000000"/>
                <w:sz w:val="18"/>
                <w:szCs w:val="18"/>
              </w:rPr>
              <w:br/>
              <w:t xml:space="preserve">        taskName,</w:t>
            </w:r>
            <w:r w:rsidRPr="00244AE2">
              <w:rPr>
                <w:rFonts w:ascii="宋体" w:hAnsi="宋体" w:cs="宋体" w:hint="eastAsia"/>
                <w:color w:val="000000"/>
                <w:sz w:val="18"/>
                <w:szCs w:val="18"/>
              </w:rPr>
              <w:br/>
              <w:t xml:space="preserve">        index,</w:t>
            </w:r>
            <w:r w:rsidRPr="00244AE2">
              <w:rPr>
                <w:rFonts w:ascii="宋体" w:hAnsi="宋体" w:cs="宋体" w:hint="eastAsia"/>
                <w:color w:val="000000"/>
                <w:sz w:val="18"/>
                <w:szCs w:val="18"/>
              </w:rPr>
              <w:br/>
              <w:t xml:space="preserve">        sched.sc.addedFiles,</w:t>
            </w:r>
            <w:r w:rsidRPr="00244AE2">
              <w:rPr>
                <w:rFonts w:ascii="宋体" w:hAnsi="宋体" w:cs="宋体" w:hint="eastAsia"/>
                <w:color w:val="000000"/>
                <w:sz w:val="18"/>
                <w:szCs w:val="18"/>
              </w:rPr>
              <w:br/>
              <w:t xml:space="preserve">        sched.sc.addedJars,</w:t>
            </w:r>
            <w:r w:rsidRPr="00244AE2">
              <w:rPr>
                <w:rFonts w:ascii="宋体" w:hAnsi="宋体" w:cs="宋体" w:hint="eastAsia"/>
                <w:color w:val="000000"/>
                <w:sz w:val="18"/>
                <w:szCs w:val="18"/>
              </w:rPr>
              <w:br/>
              <w:t xml:space="preserve">        task.localProperties,</w:t>
            </w:r>
            <w:r w:rsidRPr="00244AE2">
              <w:rPr>
                <w:rFonts w:ascii="宋体" w:hAnsi="宋体" w:cs="宋体" w:hint="eastAsia"/>
                <w:color w:val="000000"/>
                <w:sz w:val="18"/>
                <w:szCs w:val="18"/>
              </w:rPr>
              <w:br/>
              <w:t xml:space="preserve">        serializedTask)</w:t>
            </w:r>
          </w:p>
        </w:tc>
      </w:tr>
    </w:tbl>
    <w:p w:rsidR="00244AE2" w:rsidRPr="00244AE2" w:rsidRDefault="00244AE2" w:rsidP="00244AE2">
      <w:pPr>
        <w:pStyle w:val="a1"/>
        <w:ind w:firstLine="0"/>
      </w:pPr>
    </w:p>
    <w:p w:rsidR="00164CD8" w:rsidRPr="00101BB0" w:rsidRDefault="00164CD8" w:rsidP="005812DB">
      <w:pPr>
        <w:pStyle w:val="a1"/>
        <w:numPr>
          <w:ilvl w:val="0"/>
          <w:numId w:val="57"/>
        </w:numPr>
      </w:pPr>
      <w:r w:rsidRPr="00101BB0">
        <w:rPr>
          <w:rFonts w:hint="eastAsia"/>
        </w:rPr>
        <w:t>如果</w:t>
      </w:r>
      <w:r w:rsidRPr="00101BB0">
        <w:rPr>
          <w:rFonts w:hint="eastAsia"/>
        </w:rPr>
        <w:t>TaskDescriptions</w:t>
      </w:r>
      <w:r w:rsidRPr="00101BB0">
        <w:rPr>
          <w:rFonts w:hint="eastAsia"/>
        </w:rPr>
        <w:t>不为空，循环</w:t>
      </w:r>
      <w:r w:rsidRPr="00101BB0">
        <w:rPr>
          <w:rFonts w:hint="eastAsia"/>
        </w:rPr>
        <w:t>TaskDescriptions</w:t>
      </w:r>
      <w:r w:rsidRPr="00101BB0">
        <w:rPr>
          <w:rFonts w:hint="eastAsia"/>
        </w:rPr>
        <w:t>，序列化</w:t>
      </w:r>
      <w:r w:rsidRPr="00101BB0">
        <w:rPr>
          <w:rFonts w:hint="eastAsia"/>
        </w:rPr>
        <w:t>TaskDescription</w:t>
      </w:r>
      <w:r w:rsidRPr="00101BB0">
        <w:rPr>
          <w:rFonts w:hint="eastAsia"/>
        </w:rPr>
        <w:t>对象，并向</w:t>
      </w:r>
      <w:r w:rsidRPr="00101BB0">
        <w:rPr>
          <w:rFonts w:hint="eastAsia"/>
        </w:rPr>
        <w:t>ExecutorEndpoint</w:t>
      </w:r>
      <w:r w:rsidRPr="00101BB0">
        <w:rPr>
          <w:rFonts w:hint="eastAsia"/>
        </w:rPr>
        <w:t>发送</w:t>
      </w:r>
      <w:r w:rsidRPr="00101BB0">
        <w:rPr>
          <w:rFonts w:hint="eastAsia"/>
        </w:rPr>
        <w:t>LaunchTask</w:t>
      </w:r>
      <w:r w:rsidRPr="00101BB0">
        <w:rPr>
          <w:rFonts w:hint="eastAsia"/>
        </w:rPr>
        <w:t>指令，关键代码如下：</w:t>
      </w:r>
    </w:p>
    <w:tbl>
      <w:tblPr>
        <w:tblStyle w:val="afd"/>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t xml:space="preserve">for </w:t>
            </w:r>
            <w:r w:rsidRPr="00244AE2">
              <w:rPr>
                <w:rFonts w:ascii="宋体" w:hAnsi="宋体" w:cs="宋体" w:hint="eastAsia"/>
                <w:color w:val="000000"/>
                <w:sz w:val="18"/>
                <w:szCs w:val="18"/>
              </w:rPr>
              <w:t>(task &lt;- taskDescriptions.flatten) {</w:t>
            </w:r>
            <w:r w:rsidRPr="00244AE2">
              <w:rPr>
                <w:rFonts w:ascii="宋体" w:hAnsi="宋体" w:cs="宋体" w:hint="eastAsia"/>
                <w:color w:val="000000"/>
                <w:sz w:val="18"/>
                <w:szCs w:val="18"/>
              </w:rPr>
              <w:br/>
              <w:t xml:space="preserve">        val serializedTask = TaskDescription.encode(task)</w:t>
            </w:r>
            <w:r w:rsidRPr="00244AE2">
              <w:rPr>
                <w:rFonts w:ascii="宋体" w:hAnsi="宋体" w:cs="宋体" w:hint="eastAsia"/>
                <w:color w:val="000000"/>
                <w:sz w:val="18"/>
                <w:szCs w:val="18"/>
              </w:rPr>
              <w:br/>
              <w:t xml:space="preserve">        val executorData = executorDataMap(task.executorId)</w:t>
            </w:r>
            <w:r w:rsidRPr="00244AE2">
              <w:rPr>
                <w:rFonts w:ascii="宋体" w:hAnsi="宋体" w:cs="宋体" w:hint="eastAsia"/>
                <w:color w:val="000000"/>
                <w:sz w:val="18"/>
                <w:szCs w:val="18"/>
              </w:rPr>
              <w:br/>
              <w:t xml:space="preserve">        executorData.freeCores -= scheduler.CPUS_PER_TASK</w:t>
            </w:r>
            <w:r w:rsidRPr="00244AE2">
              <w:rPr>
                <w:rFonts w:ascii="宋体" w:hAnsi="宋体" w:cs="宋体" w:hint="eastAsia"/>
                <w:color w:val="000000"/>
                <w:sz w:val="18"/>
                <w:szCs w:val="18"/>
              </w:rPr>
              <w:br/>
              <w:t xml:space="preserve">        executorData.executorEndpoint.send(LaunchTask(</w:t>
            </w:r>
            <w:r w:rsidRPr="00244AE2">
              <w:rPr>
                <w:rFonts w:ascii="宋体" w:hAnsi="宋体" w:cs="宋体" w:hint="eastAsia"/>
                <w:b/>
                <w:bCs/>
                <w:color w:val="000080"/>
                <w:sz w:val="18"/>
                <w:szCs w:val="18"/>
              </w:rPr>
              <w:t xml:space="preserve">new </w:t>
            </w:r>
            <w:r w:rsidRPr="00244AE2">
              <w:rPr>
                <w:rFonts w:ascii="宋体" w:hAnsi="宋体" w:cs="宋体" w:hint="eastAsia"/>
                <w:color w:val="000000"/>
                <w:sz w:val="18"/>
                <w:szCs w:val="18"/>
              </w:rPr>
              <w:t>SerializableBuffer(serializedTask)))</w:t>
            </w:r>
            <w:r w:rsidRPr="00244AE2">
              <w:rPr>
                <w:rFonts w:ascii="宋体" w:hAnsi="宋体" w:cs="宋体" w:hint="eastAsia"/>
                <w:color w:val="000000"/>
                <w:sz w:val="18"/>
                <w:szCs w:val="18"/>
              </w:rPr>
              <w:br/>
              <w:t>}</w:t>
            </w:r>
          </w:p>
        </w:tc>
      </w:tr>
    </w:tbl>
    <w:p w:rsidR="00164CD8" w:rsidRPr="00164CD8" w:rsidRDefault="00164CD8" w:rsidP="00164CD8">
      <w:pPr>
        <w:shd w:val="clear" w:color="auto" w:fill="FFFFFF"/>
        <w:rPr>
          <w:rFonts w:ascii="微软雅黑" w:eastAsia="微软雅黑" w:hAnsi="微软雅黑"/>
          <w:color w:val="000000"/>
          <w:sz w:val="23"/>
          <w:szCs w:val="23"/>
        </w:rPr>
      </w:pPr>
    </w:p>
    <w:p w:rsidR="00164CD8" w:rsidRDefault="00164CD8" w:rsidP="00164CD8">
      <w:pPr>
        <w:pStyle w:val="1"/>
        <w:rPr>
          <w:rFonts w:ascii="宋体" w:eastAsia="宋体" w:hAnsi="宋体" w:cs="宋体"/>
        </w:rPr>
      </w:pPr>
      <w:bookmarkStart w:id="63" w:name="_Toc492099174"/>
      <w:r>
        <w:rPr>
          <w:rFonts w:hint="eastAsia"/>
        </w:rPr>
        <w:t>Task</w:t>
      </w:r>
      <w:r>
        <w:rPr>
          <w:rFonts w:ascii="宋体" w:eastAsia="宋体" w:hAnsi="宋体" w:cs="宋体"/>
        </w:rPr>
        <w:t>执</w:t>
      </w:r>
      <w:r>
        <w:rPr>
          <w:rFonts w:ascii="MS Mincho" w:eastAsia="MS Mincho" w:hAnsi="MS Mincho" w:cs="MS Mincho"/>
        </w:rPr>
        <w:t>行和回</w:t>
      </w:r>
      <w:r>
        <w:rPr>
          <w:rFonts w:ascii="宋体" w:eastAsia="宋体" w:hAnsi="宋体" w:cs="宋体"/>
        </w:rPr>
        <w:t>执</w:t>
      </w:r>
      <w:bookmarkEnd w:id="63"/>
    </w:p>
    <w:p w:rsidR="00164CD8" w:rsidRPr="00244AE2" w:rsidRDefault="00164CD8" w:rsidP="00244AE2">
      <w:pPr>
        <w:pStyle w:val="a1"/>
        <w:ind w:firstLineChars="211" w:firstLine="549"/>
      </w:pPr>
      <w:r w:rsidRPr="00101BB0">
        <w:rPr>
          <w:rFonts w:hint="eastAsia"/>
        </w:rPr>
        <w:t>DriverEndpoint</w:t>
      </w:r>
      <w:r w:rsidRPr="00101BB0">
        <w:rPr>
          <w:rFonts w:hint="eastAsia"/>
        </w:rPr>
        <w:t>最终生成多个可执行的</w:t>
      </w:r>
      <w:r w:rsidRPr="00101BB0">
        <w:rPr>
          <w:rFonts w:hint="eastAsia"/>
        </w:rPr>
        <w:t>TaskDescription</w:t>
      </w:r>
      <w:r w:rsidRPr="00101BB0">
        <w:rPr>
          <w:rFonts w:hint="eastAsia"/>
        </w:rPr>
        <w:t>对象，并向各个</w:t>
      </w:r>
      <w:r w:rsidRPr="00101BB0">
        <w:rPr>
          <w:rFonts w:hint="eastAsia"/>
        </w:rPr>
        <w:t>ExecutorEndpoint</w:t>
      </w:r>
      <w:r w:rsidRPr="00101BB0">
        <w:rPr>
          <w:rFonts w:hint="eastAsia"/>
        </w:rPr>
        <w:t>发送</w:t>
      </w:r>
      <w:r w:rsidRPr="00101BB0">
        <w:rPr>
          <w:rFonts w:hint="eastAsia"/>
        </w:rPr>
        <w:t>LaunchTask</w:t>
      </w:r>
      <w:r w:rsidRPr="00101BB0">
        <w:rPr>
          <w:rFonts w:hint="eastAsia"/>
        </w:rPr>
        <w:t>指令，本节内容将关注</w:t>
      </w:r>
      <w:r w:rsidRPr="00101BB0">
        <w:rPr>
          <w:rFonts w:hint="eastAsia"/>
        </w:rPr>
        <w:t>ExecutorEndpoint</w:t>
      </w:r>
      <w:r w:rsidRPr="00101BB0">
        <w:rPr>
          <w:rFonts w:hint="eastAsia"/>
        </w:rPr>
        <w:t>如何处理</w:t>
      </w:r>
      <w:r w:rsidRPr="00101BB0">
        <w:rPr>
          <w:rFonts w:hint="eastAsia"/>
        </w:rPr>
        <w:t>LaunchTask</w:t>
      </w:r>
      <w:r w:rsidRPr="00101BB0">
        <w:rPr>
          <w:rFonts w:hint="eastAsia"/>
        </w:rPr>
        <w:t>指令，处理完成后如何回馈给</w:t>
      </w:r>
      <w:r w:rsidRPr="00101BB0">
        <w:rPr>
          <w:rFonts w:hint="eastAsia"/>
        </w:rPr>
        <w:t>DriverEndpoint</w:t>
      </w:r>
      <w:r w:rsidRPr="00101BB0">
        <w:rPr>
          <w:rFonts w:hint="eastAsia"/>
        </w:rPr>
        <w:t>，以及整个</w:t>
      </w:r>
      <w:r w:rsidRPr="00101BB0">
        <w:rPr>
          <w:rFonts w:hint="eastAsia"/>
        </w:rPr>
        <w:t>job</w:t>
      </w:r>
      <w:r w:rsidRPr="00101BB0">
        <w:rPr>
          <w:rFonts w:hint="eastAsia"/>
        </w:rPr>
        <w:t>最终如何多次调度直至结束。</w:t>
      </w:r>
    </w:p>
    <w:p w:rsidR="00164CD8" w:rsidRPr="00164CD8" w:rsidRDefault="00164CD8" w:rsidP="00A52F16">
      <w:pPr>
        <w:pStyle w:val="2"/>
      </w:pPr>
      <w:bookmarkStart w:id="64" w:name="_Toc492099175"/>
      <w:r w:rsidRPr="00164CD8">
        <w:rPr>
          <w:rFonts w:hint="eastAsia"/>
        </w:rPr>
        <w:t>Task</w:t>
      </w:r>
      <w:r w:rsidRPr="00164CD8">
        <w:rPr>
          <w:rFonts w:hint="eastAsia"/>
        </w:rPr>
        <w:t>的执行流程</w:t>
      </w:r>
      <w:bookmarkEnd w:id="64"/>
    </w:p>
    <w:p w:rsidR="00164CD8" w:rsidRPr="00101BB0" w:rsidRDefault="00164CD8" w:rsidP="00101BB0">
      <w:pPr>
        <w:pStyle w:val="a1"/>
        <w:ind w:firstLineChars="211" w:firstLine="549"/>
      </w:pPr>
      <w:r w:rsidRPr="00101BB0">
        <w:rPr>
          <w:rFonts w:hint="eastAsia"/>
        </w:rPr>
        <w:t>Executor</w:t>
      </w:r>
      <w:r w:rsidRPr="00101BB0">
        <w:rPr>
          <w:rFonts w:hint="eastAsia"/>
        </w:rPr>
        <w:t>接受</w:t>
      </w:r>
      <w:r w:rsidRPr="00101BB0">
        <w:rPr>
          <w:rFonts w:hint="eastAsia"/>
        </w:rPr>
        <w:t>LaunchTask</w:t>
      </w:r>
      <w:r w:rsidRPr="00101BB0">
        <w:rPr>
          <w:rFonts w:hint="eastAsia"/>
        </w:rPr>
        <w:t>指令后，开启一个新线程</w:t>
      </w:r>
      <w:r w:rsidRPr="00101BB0">
        <w:rPr>
          <w:rFonts w:hint="eastAsia"/>
        </w:rPr>
        <w:t>TaskRunner</w:t>
      </w:r>
      <w:r w:rsidRPr="00101BB0">
        <w:rPr>
          <w:rFonts w:hint="eastAsia"/>
        </w:rPr>
        <w:t>解析</w:t>
      </w:r>
      <w:r w:rsidRPr="00101BB0">
        <w:rPr>
          <w:rFonts w:hint="eastAsia"/>
        </w:rPr>
        <w:t>RDD</w:t>
      </w:r>
      <w:r w:rsidRPr="00101BB0">
        <w:rPr>
          <w:rFonts w:hint="eastAsia"/>
        </w:rPr>
        <w:t>，并调用</w:t>
      </w:r>
      <w:r w:rsidRPr="00101BB0">
        <w:rPr>
          <w:rFonts w:hint="eastAsia"/>
        </w:rPr>
        <w:t>RDD</w:t>
      </w:r>
      <w:r w:rsidRPr="00101BB0">
        <w:rPr>
          <w:rFonts w:hint="eastAsia"/>
        </w:rPr>
        <w:t>的</w:t>
      </w:r>
      <w:r w:rsidRPr="00101BB0">
        <w:rPr>
          <w:rFonts w:hint="eastAsia"/>
        </w:rPr>
        <w:t>compute</w:t>
      </w:r>
      <w:r w:rsidRPr="00101BB0">
        <w:rPr>
          <w:rFonts w:hint="eastAsia"/>
        </w:rPr>
        <w:t>方法，归并函数得到最终任务执行结果</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1CAE3001" wp14:editId="00DB66C6">
            <wp:extent cx="5587290" cy="5484288"/>
            <wp:effectExtent l="0" t="0" r="1270" b="2540"/>
            <wp:docPr id="180" name="Picture 180" descr="http://images2015.cnblogs.com/blog/806887/201706/806887-20170609103617200-185721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2015.cnblogs.com/blog/806887/201706/806887-20170609103617200-185721985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8565" cy="5495355"/>
                    </a:xfrm>
                    <a:prstGeom prst="rect">
                      <a:avLst/>
                    </a:prstGeom>
                    <a:noFill/>
                    <a:ln>
                      <a:noFill/>
                    </a:ln>
                  </pic:spPr>
                </pic:pic>
              </a:graphicData>
            </a:graphic>
          </wp:inline>
        </w:drawing>
      </w:r>
    </w:p>
    <w:p w:rsidR="00164CD8" w:rsidRPr="00101BB0" w:rsidRDefault="00164CD8" w:rsidP="005812DB">
      <w:pPr>
        <w:pStyle w:val="a1"/>
        <w:numPr>
          <w:ilvl w:val="0"/>
          <w:numId w:val="58"/>
        </w:numPr>
      </w:pPr>
      <w:r w:rsidRPr="00101BB0">
        <w:rPr>
          <w:rFonts w:hint="eastAsia"/>
        </w:rPr>
        <w:t>ExecutorEndpoint</w:t>
      </w:r>
      <w:r w:rsidRPr="00101BB0">
        <w:rPr>
          <w:rFonts w:hint="eastAsia"/>
        </w:rPr>
        <w:t>接受到</w:t>
      </w:r>
      <w:r w:rsidRPr="00101BB0">
        <w:rPr>
          <w:rFonts w:hint="eastAsia"/>
        </w:rPr>
        <w:t>LaunchTask</w:t>
      </w:r>
      <w:r w:rsidRPr="00101BB0">
        <w:rPr>
          <w:rFonts w:hint="eastAsia"/>
        </w:rPr>
        <w:t>指令后，解码出</w:t>
      </w:r>
      <w:r w:rsidRPr="00101BB0">
        <w:rPr>
          <w:rFonts w:hint="eastAsia"/>
        </w:rPr>
        <w:t>TaskDescription,</w:t>
      </w:r>
      <w:r w:rsidRPr="00101BB0">
        <w:rPr>
          <w:rFonts w:hint="eastAsia"/>
        </w:rPr>
        <w:t>调用</w:t>
      </w:r>
      <w:r w:rsidRPr="00101BB0">
        <w:rPr>
          <w:rFonts w:hint="eastAsia"/>
        </w:rPr>
        <w:t>Executor</w:t>
      </w:r>
      <w:r w:rsidRPr="00101BB0">
        <w:rPr>
          <w:rFonts w:hint="eastAsia"/>
        </w:rPr>
        <w:t>的</w:t>
      </w:r>
      <w:r w:rsidRPr="00101BB0">
        <w:rPr>
          <w:rFonts w:hint="eastAsia"/>
        </w:rPr>
        <w:t>launchTask</w:t>
      </w:r>
      <w:r w:rsidRPr="00101BB0">
        <w:rPr>
          <w:rFonts w:hint="eastAsia"/>
        </w:rPr>
        <w:t>方法</w:t>
      </w:r>
    </w:p>
    <w:p w:rsidR="00164CD8" w:rsidRDefault="00164CD8" w:rsidP="005812DB">
      <w:pPr>
        <w:pStyle w:val="a1"/>
        <w:numPr>
          <w:ilvl w:val="0"/>
          <w:numId w:val="58"/>
        </w:numPr>
      </w:pPr>
      <w:r w:rsidRPr="00101BB0">
        <w:rPr>
          <w:rFonts w:hint="eastAsia"/>
        </w:rPr>
        <w:t>Executor</w:t>
      </w:r>
      <w:r w:rsidRPr="00101BB0">
        <w:rPr>
          <w:rFonts w:hint="eastAsia"/>
        </w:rPr>
        <w:t>创建一个</w:t>
      </w:r>
      <w:r w:rsidRPr="00101BB0">
        <w:rPr>
          <w:rFonts w:hint="eastAsia"/>
        </w:rPr>
        <w:t>TaskRunner</w:t>
      </w:r>
      <w:r w:rsidRPr="00101BB0">
        <w:rPr>
          <w:rFonts w:hint="eastAsia"/>
        </w:rPr>
        <w:t>线程，并启动线程，同时将改线程添加到</w:t>
      </w:r>
      <w:r w:rsidRPr="00101BB0">
        <w:rPr>
          <w:rFonts w:hint="eastAsia"/>
        </w:rPr>
        <w:t>Executor</w:t>
      </w:r>
      <w:r w:rsidRPr="00101BB0">
        <w:rPr>
          <w:rFonts w:hint="eastAsia"/>
        </w:rPr>
        <w:t>的成员对象中，代码如下：</w:t>
      </w:r>
    </w:p>
    <w:tbl>
      <w:tblPr>
        <w:tblStyle w:val="afd"/>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b/>
                <w:bCs/>
                <w:color w:val="000080"/>
                <w:sz w:val="18"/>
                <w:szCs w:val="18"/>
              </w:rPr>
              <w:t xml:space="preserve">private </w:t>
            </w: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runningTasks </w:t>
            </w:r>
            <w:r w:rsidRPr="009108AE">
              <w:rPr>
                <w:rFonts w:ascii="宋体" w:hAnsi="宋体" w:cs="宋体" w:hint="eastAsia"/>
                <w:color w:val="000000"/>
                <w:sz w:val="18"/>
                <w:szCs w:val="18"/>
              </w:rPr>
              <w:t xml:space="preserve">= </w:t>
            </w:r>
            <w:r w:rsidRPr="009108AE">
              <w:rPr>
                <w:rFonts w:ascii="宋体" w:hAnsi="宋体" w:cs="宋体" w:hint="eastAsia"/>
                <w:b/>
                <w:bCs/>
                <w:color w:val="000080"/>
                <w:sz w:val="18"/>
                <w:szCs w:val="18"/>
              </w:rPr>
              <w:t xml:space="preserve">new </w:t>
            </w:r>
            <w:r w:rsidRPr="009108AE">
              <w:rPr>
                <w:rFonts w:ascii="宋体" w:hAnsi="宋体" w:cs="宋体" w:hint="eastAsia"/>
                <w:color w:val="000000"/>
                <w:sz w:val="18"/>
                <w:szCs w:val="18"/>
              </w:rPr>
              <w:t>ConcurrentHashMap[Long, TaskRunner]</w:t>
            </w:r>
            <w:r w:rsidRPr="009108AE">
              <w:rPr>
                <w:rFonts w:ascii="宋体" w:hAnsi="宋体" w:cs="宋体" w:hint="eastAsia"/>
                <w:color w:val="000000"/>
                <w:sz w:val="18"/>
                <w:szCs w:val="18"/>
              </w:rPr>
              <w:br/>
              <w:t>runningTasks.put(taskDescription.taskId, taskRunner)</w:t>
            </w:r>
          </w:p>
        </w:tc>
      </w:tr>
    </w:tbl>
    <w:p w:rsidR="009108AE" w:rsidRPr="009108AE" w:rsidRDefault="009108AE" w:rsidP="009108AE">
      <w:pPr>
        <w:pStyle w:val="a1"/>
        <w:ind w:firstLine="0"/>
      </w:pPr>
    </w:p>
    <w:p w:rsidR="00164CD8" w:rsidRPr="00101BB0" w:rsidRDefault="00164CD8" w:rsidP="009108AE">
      <w:pPr>
        <w:pStyle w:val="a1"/>
        <w:ind w:firstLineChars="211" w:firstLine="549"/>
      </w:pPr>
      <w:r w:rsidRPr="00101BB0">
        <w:rPr>
          <w:rFonts w:hint="eastAsia"/>
        </w:rPr>
        <w:t>TaskRunner</w:t>
      </w:r>
    </w:p>
    <w:p w:rsidR="00164CD8" w:rsidRPr="00101BB0" w:rsidRDefault="00164CD8" w:rsidP="005812DB">
      <w:pPr>
        <w:pStyle w:val="a1"/>
        <w:numPr>
          <w:ilvl w:val="0"/>
          <w:numId w:val="59"/>
        </w:numPr>
      </w:pPr>
      <w:r w:rsidRPr="00101BB0">
        <w:rPr>
          <w:rFonts w:hint="eastAsia"/>
        </w:rPr>
        <w:t>首先向</w:t>
      </w:r>
      <w:r w:rsidRPr="00101BB0">
        <w:rPr>
          <w:rFonts w:hint="eastAsia"/>
        </w:rPr>
        <w:t>DriverEndpoint</w:t>
      </w:r>
      <w:r w:rsidRPr="00101BB0">
        <w:rPr>
          <w:rFonts w:hint="eastAsia"/>
        </w:rPr>
        <w:t>发送任务最新状态为</w:t>
      </w:r>
      <w:r w:rsidRPr="00101BB0">
        <w:rPr>
          <w:rFonts w:hint="eastAsia"/>
        </w:rPr>
        <w:t>RUNNING</w:t>
      </w:r>
    </w:p>
    <w:p w:rsidR="00164CD8" w:rsidRPr="00101BB0" w:rsidRDefault="00164CD8" w:rsidP="005812DB">
      <w:pPr>
        <w:pStyle w:val="a1"/>
        <w:numPr>
          <w:ilvl w:val="0"/>
          <w:numId w:val="59"/>
        </w:numPr>
      </w:pPr>
      <w:r w:rsidRPr="00101BB0">
        <w:rPr>
          <w:rFonts w:hint="eastAsia"/>
        </w:rPr>
        <w:t>从</w:t>
      </w:r>
      <w:r w:rsidRPr="00101BB0">
        <w:rPr>
          <w:rFonts w:hint="eastAsia"/>
        </w:rPr>
        <w:t>TaskDescription</w:t>
      </w:r>
      <w:r w:rsidRPr="00101BB0">
        <w:rPr>
          <w:rFonts w:hint="eastAsia"/>
        </w:rPr>
        <w:t>解析出</w:t>
      </w:r>
      <w:r w:rsidRPr="00101BB0">
        <w:rPr>
          <w:rFonts w:hint="eastAsia"/>
        </w:rPr>
        <w:t>Task</w:t>
      </w:r>
      <w:r w:rsidRPr="00101BB0">
        <w:rPr>
          <w:rFonts w:hint="eastAsia"/>
        </w:rPr>
        <w:t>，并调用</w:t>
      </w:r>
      <w:r w:rsidRPr="00101BB0">
        <w:rPr>
          <w:rFonts w:hint="eastAsia"/>
        </w:rPr>
        <w:t>Task</w:t>
      </w:r>
      <w:r w:rsidRPr="00101BB0">
        <w:rPr>
          <w:rFonts w:hint="eastAsia"/>
        </w:rPr>
        <w:t>的</w:t>
      </w:r>
      <w:r w:rsidRPr="00101BB0">
        <w:rPr>
          <w:rFonts w:hint="eastAsia"/>
        </w:rPr>
        <w:t>run</w:t>
      </w:r>
      <w:r w:rsidRPr="00101BB0">
        <w:rPr>
          <w:rFonts w:hint="eastAsia"/>
        </w:rPr>
        <w:t>方法</w:t>
      </w:r>
    </w:p>
    <w:p w:rsidR="00164CD8" w:rsidRPr="00101BB0" w:rsidRDefault="00164CD8" w:rsidP="009108AE">
      <w:pPr>
        <w:pStyle w:val="a1"/>
        <w:ind w:firstLineChars="211" w:firstLine="549"/>
      </w:pPr>
      <w:r w:rsidRPr="00101BB0">
        <w:rPr>
          <w:rFonts w:hint="eastAsia"/>
        </w:rPr>
        <w:t>Task</w:t>
      </w:r>
    </w:p>
    <w:p w:rsidR="00164CD8" w:rsidRPr="00101BB0" w:rsidRDefault="00164CD8" w:rsidP="005812DB">
      <w:pPr>
        <w:pStyle w:val="a1"/>
        <w:numPr>
          <w:ilvl w:val="0"/>
          <w:numId w:val="60"/>
        </w:numPr>
      </w:pPr>
      <w:r w:rsidRPr="00101BB0">
        <w:rPr>
          <w:rFonts w:hint="eastAsia"/>
        </w:rPr>
        <w:t>创建</w:t>
      </w:r>
      <w:r w:rsidRPr="00101BB0">
        <w:rPr>
          <w:rFonts w:hint="eastAsia"/>
        </w:rPr>
        <w:t>TaskContext</w:t>
      </w:r>
      <w:r w:rsidRPr="00101BB0">
        <w:rPr>
          <w:rFonts w:hint="eastAsia"/>
        </w:rPr>
        <w:t>以及</w:t>
      </w:r>
      <w:r w:rsidRPr="00101BB0">
        <w:rPr>
          <w:rFonts w:hint="eastAsia"/>
        </w:rPr>
        <w:t>CallerContext</w:t>
      </w:r>
      <w:r w:rsidRPr="00101BB0">
        <w:rPr>
          <w:rFonts w:hint="eastAsia"/>
        </w:rPr>
        <w:t>（与</w:t>
      </w:r>
      <w:r w:rsidRPr="00101BB0">
        <w:rPr>
          <w:rFonts w:hint="eastAsia"/>
        </w:rPr>
        <w:t>HDFS</w:t>
      </w:r>
      <w:r w:rsidRPr="00101BB0">
        <w:rPr>
          <w:rFonts w:hint="eastAsia"/>
        </w:rPr>
        <w:t>交互的上下文对象）</w:t>
      </w:r>
    </w:p>
    <w:p w:rsidR="00164CD8" w:rsidRPr="00101BB0" w:rsidRDefault="00164CD8" w:rsidP="005812DB">
      <w:pPr>
        <w:pStyle w:val="a1"/>
        <w:numPr>
          <w:ilvl w:val="0"/>
          <w:numId w:val="60"/>
        </w:numPr>
      </w:pPr>
      <w:r w:rsidRPr="00101BB0">
        <w:rPr>
          <w:rFonts w:hint="eastAsia"/>
        </w:rPr>
        <w:lastRenderedPageBreak/>
        <w:t>执行</w:t>
      </w:r>
      <w:r w:rsidRPr="00101BB0">
        <w:rPr>
          <w:rFonts w:hint="eastAsia"/>
        </w:rPr>
        <w:t>Task</w:t>
      </w:r>
      <w:r w:rsidRPr="00101BB0">
        <w:rPr>
          <w:rFonts w:hint="eastAsia"/>
        </w:rPr>
        <w:t>的</w:t>
      </w:r>
      <w:r w:rsidRPr="00101BB0">
        <w:rPr>
          <w:rFonts w:hint="eastAsia"/>
        </w:rPr>
        <w:t>runTask</w:t>
      </w:r>
      <w:r w:rsidRPr="00101BB0">
        <w:rPr>
          <w:rFonts w:hint="eastAsia"/>
        </w:rPr>
        <w:t>方法</w:t>
      </w:r>
    </w:p>
    <w:p w:rsidR="00164CD8" w:rsidRPr="00101BB0" w:rsidRDefault="00164CD8" w:rsidP="005812DB">
      <w:pPr>
        <w:pStyle w:val="a1"/>
        <w:numPr>
          <w:ilvl w:val="1"/>
          <w:numId w:val="60"/>
        </w:numPr>
      </w:pPr>
      <w:r w:rsidRPr="00101BB0">
        <w:rPr>
          <w:rFonts w:hint="eastAsia"/>
        </w:rPr>
        <w:t>如果</w:t>
      </w:r>
      <w:r w:rsidRPr="00101BB0">
        <w:rPr>
          <w:rFonts w:hint="eastAsia"/>
        </w:rPr>
        <w:t>Task</w:t>
      </w:r>
      <w:r w:rsidRPr="00101BB0">
        <w:rPr>
          <w:rFonts w:hint="eastAsia"/>
        </w:rPr>
        <w:t>实例为</w:t>
      </w:r>
      <w:r w:rsidRPr="00101BB0">
        <w:rPr>
          <w:rFonts w:hint="eastAsia"/>
        </w:rPr>
        <w:t>ShuffleMapTask</w:t>
      </w:r>
      <w:r w:rsidRPr="00101BB0">
        <w:rPr>
          <w:rFonts w:hint="eastAsia"/>
        </w:rPr>
        <w:t>：解析出</w:t>
      </w:r>
      <w:r w:rsidRPr="00101BB0">
        <w:rPr>
          <w:rFonts w:hint="eastAsia"/>
        </w:rPr>
        <w:t>RDD</w:t>
      </w:r>
      <w:r w:rsidRPr="00101BB0">
        <w:rPr>
          <w:rFonts w:hint="eastAsia"/>
        </w:rPr>
        <w:t>以及</w:t>
      </w:r>
      <w:r w:rsidRPr="00101BB0">
        <w:rPr>
          <w:rFonts w:hint="eastAsia"/>
        </w:rPr>
        <w:t>ShuffleDependency</w:t>
      </w:r>
      <w:r w:rsidRPr="00101BB0">
        <w:rPr>
          <w:rFonts w:hint="eastAsia"/>
        </w:rPr>
        <w:t>信息，调用</w:t>
      </w:r>
      <w:r w:rsidRPr="00101BB0">
        <w:rPr>
          <w:rFonts w:hint="eastAsia"/>
        </w:rPr>
        <w:t>RDD</w:t>
      </w:r>
      <w:r w:rsidRPr="00101BB0">
        <w:rPr>
          <w:rFonts w:hint="eastAsia"/>
        </w:rPr>
        <w:t>的</w:t>
      </w:r>
      <w:r w:rsidRPr="00101BB0">
        <w:rPr>
          <w:rFonts w:hint="eastAsia"/>
        </w:rPr>
        <w:t>compute()</w:t>
      </w:r>
      <w:r w:rsidRPr="00101BB0">
        <w:rPr>
          <w:rFonts w:hint="eastAsia"/>
        </w:rPr>
        <w:t>方法将结果写</w:t>
      </w:r>
      <w:r w:rsidRPr="00101BB0">
        <w:rPr>
          <w:rFonts w:hint="eastAsia"/>
        </w:rPr>
        <w:t>Writer</w:t>
      </w:r>
      <w:r w:rsidRPr="00101BB0">
        <w:rPr>
          <w:rFonts w:hint="eastAsia"/>
        </w:rPr>
        <w:t>中（</w:t>
      </w:r>
      <w:r w:rsidRPr="00101BB0">
        <w:rPr>
          <w:rFonts w:hint="eastAsia"/>
        </w:rPr>
        <w:t>Writer</w:t>
      </w:r>
      <w:r w:rsidRPr="00101BB0">
        <w:rPr>
          <w:rFonts w:hint="eastAsia"/>
        </w:rPr>
        <w:t>这里不介绍，可以作为黑盒理解，比如写入一个文件中），返回</w:t>
      </w:r>
      <w:r w:rsidRPr="00101BB0">
        <w:rPr>
          <w:rFonts w:hint="eastAsia"/>
        </w:rPr>
        <w:t>MapStatus</w:t>
      </w:r>
      <w:r w:rsidRPr="00101BB0">
        <w:rPr>
          <w:rFonts w:hint="eastAsia"/>
        </w:rPr>
        <w:t>对象</w:t>
      </w:r>
    </w:p>
    <w:p w:rsidR="00164CD8" w:rsidRPr="00101BB0" w:rsidRDefault="00164CD8" w:rsidP="005812DB">
      <w:pPr>
        <w:pStyle w:val="a1"/>
        <w:numPr>
          <w:ilvl w:val="1"/>
          <w:numId w:val="60"/>
        </w:numPr>
      </w:pPr>
      <w:r w:rsidRPr="00101BB0">
        <w:rPr>
          <w:rFonts w:hint="eastAsia"/>
        </w:rPr>
        <w:t>如果</w:t>
      </w:r>
      <w:r w:rsidRPr="00101BB0">
        <w:rPr>
          <w:rFonts w:hint="eastAsia"/>
        </w:rPr>
        <w:t>Task</w:t>
      </w:r>
      <w:r w:rsidRPr="00101BB0">
        <w:rPr>
          <w:rFonts w:hint="eastAsia"/>
        </w:rPr>
        <w:t>实例为</w:t>
      </w:r>
      <w:r w:rsidRPr="00101BB0">
        <w:rPr>
          <w:rFonts w:hint="eastAsia"/>
        </w:rPr>
        <w:t>ResultTask</w:t>
      </w:r>
      <w:r w:rsidRPr="00101BB0">
        <w:rPr>
          <w:rFonts w:hint="eastAsia"/>
        </w:rPr>
        <w:t>：解析出</w:t>
      </w:r>
      <w:r w:rsidRPr="00101BB0">
        <w:rPr>
          <w:rFonts w:hint="eastAsia"/>
        </w:rPr>
        <w:t>RDD</w:t>
      </w:r>
      <w:r w:rsidRPr="00101BB0">
        <w:rPr>
          <w:rFonts w:hint="eastAsia"/>
        </w:rPr>
        <w:t>以及合并函数信息，调用函数将调用后的结果返回</w:t>
      </w:r>
    </w:p>
    <w:p w:rsidR="00164CD8" w:rsidRPr="00101BB0" w:rsidRDefault="00164CD8" w:rsidP="009108AE">
      <w:pPr>
        <w:pStyle w:val="a1"/>
        <w:ind w:firstLineChars="200" w:firstLine="520"/>
      </w:pPr>
      <w:r w:rsidRPr="00101BB0">
        <w:rPr>
          <w:rFonts w:hint="eastAsia"/>
        </w:rPr>
        <w:t>TaskRunner</w:t>
      </w:r>
      <w:r w:rsidRPr="00101BB0">
        <w:rPr>
          <w:rFonts w:hint="eastAsia"/>
        </w:rPr>
        <w:t>将</w:t>
      </w:r>
      <w:r w:rsidRPr="00101BB0">
        <w:rPr>
          <w:rFonts w:hint="eastAsia"/>
        </w:rPr>
        <w:t>Task</w:t>
      </w:r>
      <w:r w:rsidRPr="00101BB0">
        <w:rPr>
          <w:rFonts w:hint="eastAsia"/>
        </w:rPr>
        <w:t>执行的结果序列化，再次向</w:t>
      </w:r>
      <w:r w:rsidRPr="00101BB0">
        <w:rPr>
          <w:rFonts w:hint="eastAsia"/>
        </w:rPr>
        <w:t>DriverEndpoint</w:t>
      </w:r>
      <w:r w:rsidRPr="00101BB0">
        <w:rPr>
          <w:rFonts w:hint="eastAsia"/>
        </w:rPr>
        <w:t>发送任务最新状态为</w:t>
      </w:r>
      <w:r w:rsidRPr="00101BB0">
        <w:rPr>
          <w:rFonts w:hint="eastAsia"/>
        </w:rPr>
        <w:t>FINISHED</w:t>
      </w:r>
    </w:p>
    <w:p w:rsidR="00164CD8" w:rsidRPr="00164CD8" w:rsidRDefault="00164CD8" w:rsidP="00A52F16">
      <w:pPr>
        <w:pStyle w:val="2"/>
      </w:pPr>
      <w:bookmarkStart w:id="65" w:name="_Toc492099176"/>
      <w:r w:rsidRPr="00164CD8">
        <w:rPr>
          <w:rFonts w:hint="eastAsia"/>
        </w:rPr>
        <w:t>Task</w:t>
      </w:r>
      <w:r w:rsidRPr="00164CD8">
        <w:rPr>
          <w:rFonts w:hint="eastAsia"/>
        </w:rPr>
        <w:t>的回馈流程</w:t>
      </w:r>
      <w:bookmarkEnd w:id="65"/>
    </w:p>
    <w:p w:rsidR="00164CD8" w:rsidRPr="00101BB0" w:rsidRDefault="00164CD8" w:rsidP="009108AE">
      <w:pPr>
        <w:pStyle w:val="a1"/>
        <w:ind w:firstLineChars="211" w:firstLine="549"/>
        <w:jc w:val="left"/>
      </w:pPr>
      <w:r w:rsidRPr="00101BB0">
        <w:rPr>
          <w:rFonts w:hint="eastAsia"/>
        </w:rPr>
        <w:t>TaskRunner</w:t>
      </w:r>
      <w:r w:rsidRPr="00101BB0">
        <w:rPr>
          <w:rFonts w:hint="eastAsia"/>
        </w:rPr>
        <w:t>执行结束后，都将执行状态发送至</w:t>
      </w:r>
      <w:r w:rsidRPr="00101BB0">
        <w:rPr>
          <w:rFonts w:hint="eastAsia"/>
        </w:rPr>
        <w:t>DriverEndpoint</w:t>
      </w:r>
      <w:r w:rsidRPr="00101BB0">
        <w:rPr>
          <w:rFonts w:hint="eastAsia"/>
        </w:rPr>
        <w:t>，</w:t>
      </w:r>
      <w:r w:rsidRPr="00101BB0">
        <w:rPr>
          <w:rFonts w:hint="eastAsia"/>
        </w:rPr>
        <w:t>DriverEndpoint</w:t>
      </w:r>
      <w:r w:rsidRPr="00101BB0">
        <w:rPr>
          <w:rFonts w:hint="eastAsia"/>
        </w:rPr>
        <w:t>最终反馈指令</w:t>
      </w:r>
      <w:r w:rsidRPr="00101BB0">
        <w:rPr>
          <w:rFonts w:hint="eastAsia"/>
        </w:rPr>
        <w:t>CompletionEvent</w:t>
      </w:r>
      <w:r w:rsidRPr="00101BB0">
        <w:rPr>
          <w:rFonts w:hint="eastAsia"/>
        </w:rPr>
        <w:t>至</w:t>
      </w:r>
      <w:r w:rsidRPr="00101BB0">
        <w:rPr>
          <w:rFonts w:hint="eastAsia"/>
        </w:rPr>
        <w:t>DAGSchedulerEventProcessLoop</w:t>
      </w:r>
      <w:r w:rsidRPr="00101BB0">
        <w:rPr>
          <w:rFonts w:hint="eastAsia"/>
        </w:rPr>
        <w:t>中</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61744F9B" wp14:editId="44FFCF3D">
            <wp:extent cx="5601182" cy="4533015"/>
            <wp:effectExtent l="0" t="0" r="12700" b="0"/>
            <wp:docPr id="179" name="Picture 179" descr="http://images2015.cnblogs.com/blog/806887/201706/806887-20170609103642200-877709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2015.cnblogs.com/blog/806887/201706/806887-20170609103642200-87770906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3153" cy="4542703"/>
                    </a:xfrm>
                    <a:prstGeom prst="rect">
                      <a:avLst/>
                    </a:prstGeom>
                    <a:noFill/>
                    <a:ln>
                      <a:noFill/>
                    </a:ln>
                  </pic:spPr>
                </pic:pic>
              </a:graphicData>
            </a:graphic>
          </wp:inline>
        </w:drawing>
      </w:r>
    </w:p>
    <w:p w:rsidR="00164CD8" w:rsidRPr="00101BB0" w:rsidRDefault="00164CD8" w:rsidP="005812DB">
      <w:pPr>
        <w:pStyle w:val="a1"/>
        <w:numPr>
          <w:ilvl w:val="0"/>
          <w:numId w:val="61"/>
        </w:numPr>
      </w:pPr>
      <w:r w:rsidRPr="00101BB0">
        <w:rPr>
          <w:rFonts w:hint="eastAsia"/>
        </w:rPr>
        <w:t>DriverEndpoint</w:t>
      </w:r>
      <w:r w:rsidRPr="00101BB0">
        <w:rPr>
          <w:rFonts w:hint="eastAsia"/>
        </w:rPr>
        <w:t>接受到</w:t>
      </w:r>
      <w:r w:rsidRPr="00101BB0">
        <w:rPr>
          <w:rFonts w:hint="eastAsia"/>
        </w:rPr>
        <w:t>StatusUpdate</w:t>
      </w:r>
      <w:r w:rsidRPr="00101BB0">
        <w:rPr>
          <w:rFonts w:hint="eastAsia"/>
        </w:rPr>
        <w:t>消息后，调用</w:t>
      </w:r>
      <w:r w:rsidRPr="00101BB0">
        <w:rPr>
          <w:rFonts w:hint="eastAsia"/>
        </w:rPr>
        <w:t>TaskScheduler</w:t>
      </w:r>
      <w:r w:rsidRPr="00101BB0">
        <w:rPr>
          <w:rFonts w:hint="eastAsia"/>
        </w:rPr>
        <w:t>的</w:t>
      </w:r>
      <w:r w:rsidRPr="00101BB0">
        <w:rPr>
          <w:rFonts w:hint="eastAsia"/>
        </w:rPr>
        <w:t>statusUpdate(taskId, state, result)</w:t>
      </w:r>
      <w:r w:rsidRPr="00101BB0">
        <w:rPr>
          <w:rFonts w:hint="eastAsia"/>
        </w:rPr>
        <w:t>方法</w:t>
      </w:r>
    </w:p>
    <w:p w:rsidR="00164CD8" w:rsidRDefault="00164CD8" w:rsidP="005812DB">
      <w:pPr>
        <w:pStyle w:val="a1"/>
        <w:numPr>
          <w:ilvl w:val="0"/>
          <w:numId w:val="61"/>
        </w:numPr>
      </w:pPr>
      <w:r w:rsidRPr="00101BB0">
        <w:rPr>
          <w:rFonts w:hint="eastAsia"/>
        </w:rPr>
        <w:lastRenderedPageBreak/>
        <w:t>TaskScheduler</w:t>
      </w:r>
      <w:r w:rsidRPr="00101BB0">
        <w:rPr>
          <w:rFonts w:hint="eastAsia"/>
        </w:rPr>
        <w:t>如果任务结果是完成，那么清除该任务处理中的状态，并调动</w:t>
      </w:r>
      <w:r w:rsidRPr="00101BB0">
        <w:rPr>
          <w:rFonts w:hint="eastAsia"/>
        </w:rPr>
        <w:t>TaskResultGetter</w:t>
      </w:r>
      <w:r w:rsidRPr="00101BB0">
        <w:rPr>
          <w:rFonts w:hint="eastAsia"/>
        </w:rPr>
        <w:t>相关方法，关键代码如下：</w:t>
      </w:r>
    </w:p>
    <w:tbl>
      <w:tblPr>
        <w:tblStyle w:val="afd"/>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taskSet </w:t>
            </w:r>
            <w:r w:rsidRPr="009108AE">
              <w:rPr>
                <w:rFonts w:ascii="宋体" w:hAnsi="宋体" w:cs="宋体" w:hint="eastAsia"/>
                <w:color w:val="000000"/>
                <w:sz w:val="18"/>
                <w:szCs w:val="18"/>
              </w:rPr>
              <w:t>= taskIdToTaskSetManager.get(tid)</w:t>
            </w:r>
            <w:r w:rsidRPr="009108AE">
              <w:rPr>
                <w:rFonts w:ascii="宋体" w:hAnsi="宋体" w:cs="宋体" w:hint="eastAsia"/>
                <w:color w:val="000000"/>
                <w:sz w:val="18"/>
                <w:szCs w:val="18"/>
              </w:rPr>
              <w:br/>
            </w:r>
            <w:r w:rsidRPr="009108AE">
              <w:rPr>
                <w:rFonts w:ascii="宋体" w:hAnsi="宋体" w:cs="宋体" w:hint="eastAsia"/>
                <w:color w:val="000000"/>
                <w:sz w:val="18"/>
                <w:szCs w:val="18"/>
              </w:rPr>
              <w:br/>
              <w:t>taskIdToTaskSetManager.remove(tid)</w:t>
            </w:r>
            <w:r w:rsidRPr="009108AE">
              <w:rPr>
                <w:rFonts w:ascii="宋体" w:hAnsi="宋体" w:cs="宋体" w:hint="eastAsia"/>
                <w:color w:val="000000"/>
                <w:sz w:val="18"/>
                <w:szCs w:val="18"/>
              </w:rPr>
              <w:br/>
              <w:t xml:space="preserve">        taskIdToExecutorId.remove(tid).foreach { executorId =&gt;</w:t>
            </w:r>
            <w:r w:rsidRPr="009108AE">
              <w:rPr>
                <w:rFonts w:ascii="宋体" w:hAnsi="宋体" w:cs="宋体" w:hint="eastAsia"/>
                <w:color w:val="000000"/>
                <w:sz w:val="18"/>
                <w:szCs w:val="18"/>
              </w:rPr>
              <w:br/>
              <w:t xml:space="preserve">    executorIdToRunningTaskIds.get(executorId).foreach { _.remove(tid) }</w:t>
            </w:r>
            <w:r w:rsidRPr="009108AE">
              <w:rPr>
                <w:rFonts w:ascii="宋体" w:hAnsi="宋体" w:cs="宋体" w:hint="eastAsia"/>
                <w:color w:val="000000"/>
                <w:sz w:val="18"/>
                <w:szCs w:val="18"/>
              </w:rPr>
              <w:br/>
              <w:t>}</w:t>
            </w:r>
            <w:r w:rsidRPr="009108AE">
              <w:rPr>
                <w:rFonts w:ascii="宋体" w:hAnsi="宋体" w:cs="宋体" w:hint="eastAsia"/>
                <w:color w:val="000000"/>
                <w:sz w:val="18"/>
                <w:szCs w:val="18"/>
              </w:rPr>
              <w:br/>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.removeRunningTask(tid)</w:t>
            </w:r>
            <w:r w:rsidRPr="009108AE">
              <w:rPr>
                <w:rFonts w:ascii="宋体" w:hAnsi="宋体" w:cs="宋体" w:hint="eastAsia"/>
                <w:color w:val="000000"/>
                <w:sz w:val="18"/>
                <w:szCs w:val="18"/>
              </w:rPr>
              <w:br/>
            </w:r>
            <w:r w:rsidRPr="009108AE">
              <w:rPr>
                <w:rFonts w:ascii="宋体" w:hAnsi="宋体" w:cs="宋体" w:hint="eastAsia"/>
                <w:b/>
                <w:bCs/>
                <w:color w:val="000080"/>
                <w:sz w:val="18"/>
                <w:szCs w:val="18"/>
              </w:rPr>
              <w:t xml:space="preserve">if </w:t>
            </w:r>
            <w:r w:rsidRPr="009108AE">
              <w:rPr>
                <w:rFonts w:ascii="宋体" w:hAnsi="宋体" w:cs="宋体" w:hint="eastAsia"/>
                <w:color w:val="000000"/>
                <w:sz w:val="18"/>
                <w:szCs w:val="18"/>
              </w:rPr>
              <w:t>(state == TaskState.FINISHED) {</w:t>
            </w:r>
            <w:r w:rsidRPr="009108AE">
              <w:rPr>
                <w:rFonts w:ascii="宋体" w:hAnsi="宋体" w:cs="宋体" w:hint="eastAsia"/>
                <w:color w:val="000000"/>
                <w:sz w:val="18"/>
                <w:szCs w:val="18"/>
              </w:rPr>
              <w:br/>
              <w:t xml:space="preserve">    taskResultGetter.enqueueSuccessfulTask(</w:t>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 tid, serializedData)</w:t>
            </w:r>
            <w:r w:rsidRPr="009108AE">
              <w:rPr>
                <w:rFonts w:ascii="宋体" w:hAnsi="宋体" w:cs="宋体" w:hint="eastAsia"/>
                <w:color w:val="000000"/>
                <w:sz w:val="18"/>
                <w:szCs w:val="18"/>
              </w:rPr>
              <w:br/>
              <w:t xml:space="preserve">} </w:t>
            </w:r>
            <w:r w:rsidRPr="009108AE">
              <w:rPr>
                <w:rFonts w:ascii="宋体" w:hAnsi="宋体" w:cs="宋体" w:hint="eastAsia"/>
                <w:b/>
                <w:bCs/>
                <w:color w:val="000080"/>
                <w:sz w:val="18"/>
                <w:szCs w:val="18"/>
              </w:rPr>
              <w:t xml:space="preserve">else if </w:t>
            </w:r>
            <w:r w:rsidRPr="009108AE">
              <w:rPr>
                <w:rFonts w:ascii="宋体" w:hAnsi="宋体" w:cs="宋体" w:hint="eastAsia"/>
                <w:color w:val="000000"/>
                <w:sz w:val="18"/>
                <w:szCs w:val="18"/>
              </w:rPr>
              <w:t>(Set(TaskState.FAILED, TaskState.KILLED, TaskState.LOST).contains(state)) {</w:t>
            </w:r>
            <w:r w:rsidRPr="009108AE">
              <w:rPr>
                <w:rFonts w:ascii="宋体" w:hAnsi="宋体" w:cs="宋体" w:hint="eastAsia"/>
                <w:color w:val="000000"/>
                <w:sz w:val="18"/>
                <w:szCs w:val="18"/>
              </w:rPr>
              <w:br/>
              <w:t xml:space="preserve">    taskResultGetter.enqueueFailedTask(</w:t>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 tid, state, serializedData)</w:t>
            </w:r>
            <w:r w:rsidRPr="009108AE">
              <w:rPr>
                <w:rFonts w:ascii="宋体" w:hAnsi="宋体" w:cs="宋体" w:hint="eastAsia"/>
                <w:color w:val="000000"/>
                <w:sz w:val="18"/>
                <w:szCs w:val="18"/>
              </w:rPr>
              <w:br/>
              <w:t>}</w:t>
            </w:r>
          </w:p>
        </w:tc>
      </w:tr>
    </w:tbl>
    <w:p w:rsidR="009108AE" w:rsidRPr="00101BB0" w:rsidRDefault="009108AE" w:rsidP="009108AE">
      <w:pPr>
        <w:pStyle w:val="a1"/>
        <w:ind w:firstLine="0"/>
      </w:pPr>
    </w:p>
    <w:p w:rsidR="00164CD8" w:rsidRPr="00101BB0" w:rsidRDefault="00164CD8" w:rsidP="009108AE">
      <w:pPr>
        <w:pStyle w:val="a1"/>
        <w:ind w:firstLineChars="211" w:firstLine="549"/>
      </w:pPr>
      <w:r w:rsidRPr="00101BB0">
        <w:rPr>
          <w:rFonts w:hint="eastAsia"/>
        </w:rPr>
        <w:t>TaskResultGetter</w:t>
      </w:r>
      <w:proofErr w:type="gramStart"/>
      <w:r w:rsidRPr="00101BB0">
        <w:rPr>
          <w:rFonts w:hint="eastAsia"/>
        </w:rPr>
        <w:t>启动线程启动线程</w:t>
      </w:r>
      <w:proofErr w:type="gramEnd"/>
      <w:r w:rsidRPr="00101BB0">
        <w:rPr>
          <w:rFonts w:hint="eastAsia"/>
        </w:rPr>
        <w:t>【</w:t>
      </w:r>
      <w:r w:rsidRPr="00101BB0">
        <w:rPr>
          <w:rFonts w:hint="eastAsia"/>
        </w:rPr>
        <w:t>task-result-getter</w:t>
      </w:r>
      <w:r w:rsidRPr="00101BB0">
        <w:rPr>
          <w:rFonts w:hint="eastAsia"/>
        </w:rPr>
        <w:t>】进行相关处理</w:t>
      </w:r>
    </w:p>
    <w:p w:rsidR="00164CD8" w:rsidRPr="00101BB0" w:rsidRDefault="00164CD8" w:rsidP="005812DB">
      <w:pPr>
        <w:pStyle w:val="a1"/>
        <w:numPr>
          <w:ilvl w:val="0"/>
          <w:numId w:val="62"/>
        </w:numPr>
      </w:pPr>
      <w:r w:rsidRPr="00101BB0">
        <w:rPr>
          <w:rFonts w:hint="eastAsia"/>
        </w:rPr>
        <w:t>通过解析或者远程获取得到</w:t>
      </w:r>
      <w:r w:rsidRPr="00101BB0">
        <w:rPr>
          <w:rFonts w:hint="eastAsia"/>
        </w:rPr>
        <w:t>Task</w:t>
      </w:r>
      <w:r w:rsidRPr="00101BB0">
        <w:rPr>
          <w:rFonts w:hint="eastAsia"/>
        </w:rPr>
        <w:t>的</w:t>
      </w:r>
      <w:r w:rsidRPr="00101BB0">
        <w:rPr>
          <w:rFonts w:hint="eastAsia"/>
        </w:rPr>
        <w:t>TaskResult</w:t>
      </w:r>
      <w:r w:rsidRPr="00101BB0">
        <w:rPr>
          <w:rFonts w:hint="eastAsia"/>
        </w:rPr>
        <w:t>对象</w:t>
      </w:r>
    </w:p>
    <w:p w:rsidR="00164CD8" w:rsidRPr="00101BB0" w:rsidRDefault="00164CD8" w:rsidP="005812DB">
      <w:pPr>
        <w:pStyle w:val="a1"/>
        <w:numPr>
          <w:ilvl w:val="0"/>
          <w:numId w:val="62"/>
        </w:numPr>
      </w:pPr>
      <w:r w:rsidRPr="00101BB0">
        <w:rPr>
          <w:rFonts w:hint="eastAsia"/>
        </w:rPr>
        <w:t>调用</w:t>
      </w:r>
      <w:r w:rsidRPr="00101BB0">
        <w:rPr>
          <w:rFonts w:hint="eastAsia"/>
        </w:rPr>
        <w:t>TaskSet</w:t>
      </w:r>
      <w:r w:rsidRPr="00101BB0">
        <w:rPr>
          <w:rFonts w:hint="eastAsia"/>
        </w:rPr>
        <w:t>的</w:t>
      </w:r>
      <w:r w:rsidRPr="00101BB0">
        <w:rPr>
          <w:rFonts w:hint="eastAsia"/>
        </w:rPr>
        <w:t>handleSuccessfulTask</w:t>
      </w:r>
      <w:r w:rsidRPr="00101BB0">
        <w:rPr>
          <w:rFonts w:hint="eastAsia"/>
        </w:rPr>
        <w:t>方法，</w:t>
      </w:r>
      <w:r w:rsidRPr="00101BB0">
        <w:rPr>
          <w:rFonts w:hint="eastAsia"/>
        </w:rPr>
        <w:t>TaskSet</w:t>
      </w:r>
      <w:r w:rsidRPr="00101BB0">
        <w:rPr>
          <w:rFonts w:hint="eastAsia"/>
        </w:rPr>
        <w:t>的</w:t>
      </w:r>
      <w:r w:rsidRPr="00101BB0">
        <w:rPr>
          <w:rFonts w:hint="eastAsia"/>
        </w:rPr>
        <w:t>handleSuccessfulTask</w:t>
      </w:r>
      <w:r w:rsidRPr="00101BB0">
        <w:rPr>
          <w:rFonts w:hint="eastAsia"/>
        </w:rPr>
        <w:t>方法直接调用</w:t>
      </w:r>
      <w:r w:rsidRPr="00101BB0">
        <w:rPr>
          <w:rFonts w:hint="eastAsia"/>
        </w:rPr>
        <w:t>TaskSetManager</w:t>
      </w:r>
      <w:r w:rsidRPr="00101BB0">
        <w:rPr>
          <w:rFonts w:hint="eastAsia"/>
        </w:rPr>
        <w:t>的</w:t>
      </w:r>
      <w:r w:rsidRPr="00101BB0">
        <w:rPr>
          <w:rFonts w:hint="eastAsia"/>
        </w:rPr>
        <w:t>handleSuccessfulTask</w:t>
      </w:r>
      <w:r w:rsidRPr="00101BB0">
        <w:rPr>
          <w:rFonts w:hint="eastAsia"/>
        </w:rPr>
        <w:t>方法</w:t>
      </w:r>
    </w:p>
    <w:p w:rsidR="00164CD8" w:rsidRPr="00101BB0" w:rsidRDefault="00164CD8" w:rsidP="009108AE">
      <w:pPr>
        <w:pStyle w:val="a1"/>
        <w:ind w:firstLineChars="211" w:firstLine="549"/>
      </w:pPr>
      <w:r w:rsidRPr="00101BB0">
        <w:rPr>
          <w:rFonts w:hint="eastAsia"/>
        </w:rPr>
        <w:t>TaskSetManager</w:t>
      </w:r>
    </w:p>
    <w:p w:rsidR="00164CD8" w:rsidRDefault="00164CD8" w:rsidP="005812DB">
      <w:pPr>
        <w:pStyle w:val="a1"/>
        <w:numPr>
          <w:ilvl w:val="0"/>
          <w:numId w:val="63"/>
        </w:numPr>
      </w:pPr>
      <w:r w:rsidRPr="00101BB0">
        <w:rPr>
          <w:rFonts w:hint="eastAsia"/>
        </w:rPr>
        <w:t>更新内部</w:t>
      </w:r>
      <w:r w:rsidRPr="00101BB0">
        <w:rPr>
          <w:rFonts w:hint="eastAsia"/>
        </w:rPr>
        <w:t>TaskInfo</w:t>
      </w:r>
      <w:r w:rsidRPr="00101BB0">
        <w:rPr>
          <w:rFonts w:hint="eastAsia"/>
        </w:rPr>
        <w:t>对象状态，并将该</w:t>
      </w:r>
      <w:r w:rsidRPr="00101BB0">
        <w:rPr>
          <w:rFonts w:hint="eastAsia"/>
        </w:rPr>
        <w:t>Task</w:t>
      </w:r>
      <w:r w:rsidRPr="00101BB0">
        <w:rPr>
          <w:rFonts w:hint="eastAsia"/>
        </w:rPr>
        <w:t>从运行中</w:t>
      </w:r>
      <w:r w:rsidRPr="00101BB0">
        <w:rPr>
          <w:rFonts w:hint="eastAsia"/>
        </w:rPr>
        <w:t>Task</w:t>
      </w:r>
      <w:r w:rsidRPr="00101BB0">
        <w:rPr>
          <w:rFonts w:hint="eastAsia"/>
        </w:rPr>
        <w:t>的集合删除，代码如下：</w:t>
      </w:r>
    </w:p>
    <w:tbl>
      <w:tblPr>
        <w:tblStyle w:val="afd"/>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info </w:t>
            </w:r>
            <w:r w:rsidRPr="009108AE">
              <w:rPr>
                <w:rFonts w:ascii="宋体" w:hAnsi="宋体" w:cs="宋体" w:hint="eastAsia"/>
                <w:color w:val="000000"/>
                <w:sz w:val="18"/>
                <w:szCs w:val="18"/>
              </w:rPr>
              <w:t>= taskInfos(tid)</w:t>
            </w:r>
            <w:r w:rsidRPr="009108AE">
              <w:rPr>
                <w:rFonts w:ascii="宋体" w:hAnsi="宋体" w:cs="宋体" w:hint="eastAsia"/>
                <w:color w:val="000000"/>
                <w:sz w:val="18"/>
                <w:szCs w:val="18"/>
              </w:rPr>
              <w:br/>
            </w:r>
            <w:r w:rsidRPr="009108AE">
              <w:rPr>
                <w:rFonts w:ascii="宋体" w:hAnsi="宋体" w:cs="宋体" w:hint="eastAsia"/>
                <w:b/>
                <w:bCs/>
                <w:color w:val="660E7A"/>
                <w:sz w:val="18"/>
                <w:szCs w:val="18"/>
              </w:rPr>
              <w:t>info</w:t>
            </w:r>
            <w:r w:rsidRPr="009108AE">
              <w:rPr>
                <w:rFonts w:ascii="宋体" w:hAnsi="宋体" w:cs="宋体" w:hint="eastAsia"/>
                <w:color w:val="000000"/>
                <w:sz w:val="18"/>
                <w:szCs w:val="18"/>
              </w:rPr>
              <w:t>.markFinished(TaskState.FINISHED, clock.getTimeMillis())</w:t>
            </w:r>
            <w:r w:rsidRPr="009108AE">
              <w:rPr>
                <w:rFonts w:ascii="宋体" w:hAnsi="宋体" w:cs="宋体" w:hint="eastAsia"/>
                <w:color w:val="000000"/>
                <w:sz w:val="18"/>
                <w:szCs w:val="18"/>
              </w:rPr>
              <w:br/>
              <w:t>removeRunningTask(tid)</w:t>
            </w:r>
          </w:p>
        </w:tc>
      </w:tr>
    </w:tbl>
    <w:p w:rsidR="00164CD8" w:rsidRDefault="00164CD8" w:rsidP="005812DB">
      <w:pPr>
        <w:pStyle w:val="a1"/>
        <w:numPr>
          <w:ilvl w:val="0"/>
          <w:numId w:val="63"/>
        </w:numPr>
      </w:pPr>
      <w:r w:rsidRPr="00101BB0">
        <w:rPr>
          <w:rFonts w:hint="eastAsia"/>
        </w:rPr>
        <w:t>调用</w:t>
      </w:r>
      <w:r w:rsidRPr="00101BB0">
        <w:rPr>
          <w:rFonts w:hint="eastAsia"/>
        </w:rPr>
        <w:t>DAGScheduler</w:t>
      </w:r>
      <w:r w:rsidRPr="00101BB0">
        <w:rPr>
          <w:rFonts w:hint="eastAsia"/>
        </w:rPr>
        <w:t>的</w:t>
      </w:r>
      <w:r w:rsidRPr="00101BB0">
        <w:rPr>
          <w:rFonts w:hint="eastAsia"/>
        </w:rPr>
        <w:t>taskEnded</w:t>
      </w:r>
      <w:r w:rsidRPr="00101BB0">
        <w:rPr>
          <w:rFonts w:hint="eastAsia"/>
        </w:rPr>
        <w:t>方法，关键代码如下：</w:t>
      </w:r>
    </w:p>
    <w:tbl>
      <w:tblPr>
        <w:tblStyle w:val="afd"/>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sched.dagScheduler.taskEnded(tasks(index), Success, result.value(), result.accumUpdates, info)</w:t>
            </w:r>
          </w:p>
        </w:tc>
      </w:tr>
    </w:tbl>
    <w:p w:rsidR="00164CD8" w:rsidRDefault="00164CD8" w:rsidP="009108AE">
      <w:pPr>
        <w:pStyle w:val="a1"/>
        <w:ind w:firstLineChars="200" w:firstLine="520"/>
      </w:pPr>
      <w:r w:rsidRPr="00101BB0">
        <w:rPr>
          <w:rFonts w:hint="eastAsia"/>
        </w:rPr>
        <w:t>DAGScheduler</w:t>
      </w:r>
      <w:r w:rsidRPr="00101BB0">
        <w:rPr>
          <w:rFonts w:hint="eastAsia"/>
        </w:rPr>
        <w:t>向</w:t>
      </w:r>
      <w:r w:rsidRPr="00101BB0">
        <w:rPr>
          <w:rFonts w:hint="eastAsia"/>
        </w:rPr>
        <w:t>DAGSchedulerEventProcessLoop</w:t>
      </w:r>
      <w:r w:rsidRPr="00101BB0">
        <w:rPr>
          <w:rFonts w:hint="eastAsia"/>
        </w:rPr>
        <w:t>存入</w:t>
      </w:r>
      <w:r w:rsidRPr="00101BB0">
        <w:rPr>
          <w:rFonts w:hint="eastAsia"/>
        </w:rPr>
        <w:t>CompletionEvent</w:t>
      </w:r>
      <w:r w:rsidRPr="00101BB0">
        <w:rPr>
          <w:rFonts w:hint="eastAsia"/>
        </w:rPr>
        <w:t>指令</w:t>
      </w:r>
      <w:r w:rsidRPr="00101BB0">
        <w:rPr>
          <w:rFonts w:hint="eastAsia"/>
        </w:rPr>
        <w:t>,CompletionEvent</w:t>
      </w:r>
      <w:r w:rsidRPr="00101BB0">
        <w:rPr>
          <w:rFonts w:hint="eastAsia"/>
        </w:rPr>
        <w:t>对象定义如下</w:t>
      </w:r>
      <w:r w:rsidR="009108AE">
        <w:rPr>
          <w:rFonts w:hint="eastAsia"/>
        </w:rPr>
        <w:t>：</w:t>
      </w:r>
    </w:p>
    <w:tbl>
      <w:tblPr>
        <w:tblStyle w:val="afd"/>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b/>
                <w:bCs/>
                <w:color w:val="000080"/>
                <w:sz w:val="18"/>
                <w:szCs w:val="18"/>
              </w:rPr>
              <w:t>private</w:t>
            </w:r>
            <w:r w:rsidRPr="009108AE">
              <w:rPr>
                <w:rFonts w:ascii="宋体" w:hAnsi="宋体" w:cs="宋体" w:hint="eastAsia"/>
                <w:color w:val="000000"/>
                <w:sz w:val="18"/>
                <w:szCs w:val="18"/>
              </w:rPr>
              <w:t xml:space="preserve">[scheduler] </w:t>
            </w:r>
            <w:r w:rsidRPr="009108AE">
              <w:rPr>
                <w:rFonts w:ascii="宋体" w:hAnsi="宋体" w:cs="宋体" w:hint="eastAsia"/>
                <w:b/>
                <w:bCs/>
                <w:color w:val="000080"/>
                <w:sz w:val="18"/>
                <w:szCs w:val="18"/>
              </w:rPr>
              <w:t xml:space="preserve">case class </w:t>
            </w:r>
            <w:r w:rsidRPr="009108AE">
              <w:rPr>
                <w:rFonts w:ascii="宋体" w:hAnsi="宋体" w:cs="宋体" w:hint="eastAsia"/>
                <w:color w:val="000000"/>
                <w:sz w:val="18"/>
                <w:szCs w:val="18"/>
              </w:rPr>
              <w:t>CompletionEvent(</w:t>
            </w:r>
            <w:r w:rsidRPr="009108AE">
              <w:rPr>
                <w:rFonts w:ascii="宋体" w:hAnsi="宋体" w:cs="宋体" w:hint="eastAsia"/>
                <w:color w:val="000000"/>
                <w:sz w:val="18"/>
                <w:szCs w:val="18"/>
              </w:rPr>
              <w:br/>
              <w:t>task: Task[_],</w:t>
            </w:r>
            <w:r w:rsidRPr="009108AE">
              <w:rPr>
                <w:rFonts w:ascii="宋体" w:hAnsi="宋体" w:cs="宋体" w:hint="eastAsia"/>
                <w:color w:val="000000"/>
                <w:sz w:val="18"/>
                <w:szCs w:val="18"/>
              </w:rPr>
              <w:br/>
              <w:t>reason: TaskEndReason,</w:t>
            </w:r>
            <w:r w:rsidRPr="009108AE">
              <w:rPr>
                <w:rFonts w:ascii="宋体" w:hAnsi="宋体" w:cs="宋体" w:hint="eastAsia"/>
                <w:color w:val="000000"/>
                <w:sz w:val="18"/>
                <w:szCs w:val="18"/>
              </w:rPr>
              <w:br/>
              <w:t>result: Any,</w:t>
            </w:r>
            <w:r w:rsidRPr="009108AE">
              <w:rPr>
                <w:rFonts w:ascii="宋体" w:hAnsi="宋体" w:cs="宋体" w:hint="eastAsia"/>
                <w:color w:val="000000"/>
                <w:sz w:val="18"/>
                <w:szCs w:val="18"/>
              </w:rPr>
              <w:br/>
              <w:t xml:space="preserve">accumUpdates: Seq[AccumulatorV2[_, </w:t>
            </w:r>
            <w:r>
              <w:rPr>
                <w:rFonts w:ascii="宋体" w:hAnsi="宋体" w:cs="宋体" w:hint="eastAsia"/>
                <w:color w:val="000000"/>
                <w:sz w:val="18"/>
                <w:szCs w:val="18"/>
              </w:rPr>
              <w:t>_]],</w:t>
            </w:r>
            <w:r>
              <w:rPr>
                <w:rFonts w:ascii="宋体" w:hAnsi="宋体" w:cs="宋体" w:hint="eastAsia"/>
                <w:color w:val="000000"/>
                <w:sz w:val="18"/>
                <w:szCs w:val="18"/>
              </w:rPr>
              <w:br/>
              <w:t xml:space="preserve">taskInfo: TaskInfo) </w:t>
            </w:r>
            <w:r w:rsidRPr="009108AE">
              <w:rPr>
                <w:rFonts w:ascii="宋体" w:hAnsi="宋体" w:cs="宋体" w:hint="eastAsia"/>
                <w:b/>
                <w:bCs/>
                <w:color w:val="000080"/>
                <w:sz w:val="18"/>
                <w:szCs w:val="18"/>
              </w:rPr>
              <w:t xml:space="preserve">extends </w:t>
            </w:r>
            <w:r w:rsidRPr="009108AE">
              <w:rPr>
                <w:rFonts w:ascii="宋体" w:hAnsi="宋体" w:cs="宋体" w:hint="eastAsia"/>
                <w:color w:val="000000"/>
                <w:sz w:val="18"/>
                <w:szCs w:val="18"/>
              </w:rPr>
              <w:t>DAGSchedulerEvent</w:t>
            </w:r>
          </w:p>
        </w:tc>
      </w:tr>
    </w:tbl>
    <w:p w:rsidR="009108AE" w:rsidRPr="009108AE" w:rsidRDefault="009108AE" w:rsidP="009108AE">
      <w:pPr>
        <w:pStyle w:val="a1"/>
        <w:ind w:firstLine="0"/>
      </w:pPr>
    </w:p>
    <w:p w:rsidR="00164CD8" w:rsidRPr="00164CD8" w:rsidRDefault="00164CD8" w:rsidP="00A52F16">
      <w:pPr>
        <w:pStyle w:val="2"/>
      </w:pPr>
      <w:bookmarkStart w:id="66" w:name="_Toc492099177"/>
      <w:r w:rsidRPr="00164CD8">
        <w:rPr>
          <w:rFonts w:hint="eastAsia"/>
        </w:rPr>
        <w:lastRenderedPageBreak/>
        <w:t>Task</w:t>
      </w:r>
      <w:r w:rsidRPr="00164CD8">
        <w:rPr>
          <w:rFonts w:hint="eastAsia"/>
        </w:rPr>
        <w:t>的迭代流程</w:t>
      </w:r>
      <w:bookmarkEnd w:id="66"/>
    </w:p>
    <w:p w:rsidR="00A52F16" w:rsidRPr="00101BB0" w:rsidRDefault="00164CD8" w:rsidP="00101BB0">
      <w:pPr>
        <w:pStyle w:val="a1"/>
        <w:ind w:firstLineChars="211" w:firstLine="549"/>
      </w:pPr>
      <w:r w:rsidRPr="00101BB0">
        <w:rPr>
          <w:rFonts w:hint="eastAsia"/>
        </w:rPr>
        <w:t>DAGSchedulerEventProcessLoop</w:t>
      </w:r>
      <w:r w:rsidRPr="00101BB0">
        <w:rPr>
          <w:rFonts w:hint="eastAsia"/>
        </w:rPr>
        <w:t>中针对于</w:t>
      </w:r>
      <w:r w:rsidRPr="00101BB0">
        <w:rPr>
          <w:rFonts w:hint="eastAsia"/>
        </w:rPr>
        <w:t>CompletionEvent</w:t>
      </w:r>
      <w:r w:rsidRPr="00101BB0">
        <w:rPr>
          <w:rFonts w:hint="eastAsia"/>
        </w:rPr>
        <w:t>指令，调用</w:t>
      </w:r>
      <w:r w:rsidRPr="00101BB0">
        <w:rPr>
          <w:rFonts w:hint="eastAsia"/>
        </w:rPr>
        <w:t>DAGScheduler</w:t>
      </w:r>
      <w:r w:rsidRPr="00101BB0">
        <w:rPr>
          <w:rFonts w:hint="eastAsia"/>
        </w:rPr>
        <w:t>进行处理，</w:t>
      </w:r>
      <w:r w:rsidRPr="00101BB0">
        <w:rPr>
          <w:rFonts w:hint="eastAsia"/>
        </w:rPr>
        <w:t>DAGScheduler</w:t>
      </w:r>
      <w:r w:rsidRPr="00101BB0">
        <w:rPr>
          <w:rFonts w:hint="eastAsia"/>
        </w:rPr>
        <w:t>更新</w:t>
      </w:r>
      <w:r w:rsidRPr="00101BB0">
        <w:rPr>
          <w:rFonts w:hint="eastAsia"/>
        </w:rPr>
        <w:t>Stage</w:t>
      </w:r>
      <w:r w:rsidRPr="00101BB0">
        <w:rPr>
          <w:rFonts w:hint="eastAsia"/>
        </w:rPr>
        <w:t>与该</w:t>
      </w:r>
      <w:r w:rsidRPr="00101BB0">
        <w:rPr>
          <w:rFonts w:hint="eastAsia"/>
        </w:rPr>
        <w:t>Task</w:t>
      </w:r>
      <w:r w:rsidRPr="00101BB0">
        <w:rPr>
          <w:rFonts w:hint="eastAsia"/>
        </w:rPr>
        <w:t>的关系状态，如果</w:t>
      </w:r>
      <w:r w:rsidRPr="00101BB0">
        <w:rPr>
          <w:rFonts w:hint="eastAsia"/>
        </w:rPr>
        <w:t>Stage</w:t>
      </w:r>
      <w:r w:rsidRPr="00101BB0">
        <w:rPr>
          <w:rFonts w:hint="eastAsia"/>
        </w:rPr>
        <w:t>下</w:t>
      </w:r>
      <w:r w:rsidRPr="00101BB0">
        <w:rPr>
          <w:rFonts w:hint="eastAsia"/>
        </w:rPr>
        <w:t>Task</w:t>
      </w:r>
      <w:r w:rsidRPr="00101BB0">
        <w:rPr>
          <w:rFonts w:hint="eastAsia"/>
        </w:rPr>
        <w:t>都返回，则做下一层</w:t>
      </w:r>
      <w:r w:rsidRPr="00101BB0">
        <w:rPr>
          <w:rFonts w:hint="eastAsia"/>
        </w:rPr>
        <w:t>Stage</w:t>
      </w:r>
      <w:r w:rsidRPr="00101BB0">
        <w:rPr>
          <w:rFonts w:hint="eastAsia"/>
        </w:rPr>
        <w:t>的任务拆解与运算工作，直至</w:t>
      </w:r>
      <w:r w:rsidRPr="00101BB0">
        <w:rPr>
          <w:rFonts w:hint="eastAsia"/>
        </w:rPr>
        <w:t>Job</w:t>
      </w:r>
      <w:r w:rsidRPr="00101BB0">
        <w:rPr>
          <w:rFonts w:hint="eastAsia"/>
        </w:rPr>
        <w:t>被执行完毕</w:t>
      </w:r>
      <w:r w:rsidR="00A52F16" w:rsidRPr="00101BB0">
        <w:rPr>
          <w:rFonts w:hint="eastAsia"/>
        </w:rPr>
        <w:t>：</w:t>
      </w:r>
    </w:p>
    <w:p w:rsidR="00164CD8" w:rsidRPr="00164CD8" w:rsidRDefault="00164CD8" w:rsidP="009108AE">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0A2254D9" wp14:editId="1D03367B">
            <wp:extent cx="5635778" cy="4153653"/>
            <wp:effectExtent l="0" t="0" r="3175" b="12065"/>
            <wp:docPr id="174" name="Picture 174" descr="http://images2015.cnblogs.com/blog/806887/201706/806887-20170609103818247-59232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2015.cnblogs.com/blog/806887/201706/806887-20170609103818247-5923277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5047" cy="4160484"/>
                    </a:xfrm>
                    <a:prstGeom prst="rect">
                      <a:avLst/>
                    </a:prstGeom>
                    <a:noFill/>
                    <a:ln>
                      <a:noFill/>
                    </a:ln>
                  </pic:spPr>
                </pic:pic>
              </a:graphicData>
            </a:graphic>
          </wp:inline>
        </w:drawing>
      </w:r>
    </w:p>
    <w:p w:rsidR="00164CD8" w:rsidRPr="00101BB0" w:rsidRDefault="00164CD8" w:rsidP="005812DB">
      <w:pPr>
        <w:pStyle w:val="a1"/>
        <w:numPr>
          <w:ilvl w:val="0"/>
          <w:numId w:val="64"/>
        </w:numPr>
      </w:pPr>
      <w:r w:rsidRPr="00101BB0">
        <w:rPr>
          <w:rFonts w:hint="eastAsia"/>
        </w:rPr>
        <w:t>DAGSchedulerEventProcessLoop</w:t>
      </w:r>
      <w:r w:rsidRPr="00101BB0">
        <w:rPr>
          <w:rFonts w:hint="eastAsia"/>
        </w:rPr>
        <w:t>接收到</w:t>
      </w:r>
      <w:r w:rsidRPr="00101BB0">
        <w:rPr>
          <w:rFonts w:hint="eastAsia"/>
        </w:rPr>
        <w:t>CompletionEvent</w:t>
      </w:r>
      <w:r w:rsidRPr="00101BB0">
        <w:rPr>
          <w:rFonts w:hint="eastAsia"/>
        </w:rPr>
        <w:t>指令后，调用</w:t>
      </w:r>
      <w:r w:rsidRPr="00101BB0">
        <w:rPr>
          <w:rFonts w:hint="eastAsia"/>
        </w:rPr>
        <w:t>DAGScheduler</w:t>
      </w:r>
      <w:r w:rsidRPr="00101BB0">
        <w:rPr>
          <w:rFonts w:hint="eastAsia"/>
        </w:rPr>
        <w:t>的</w:t>
      </w:r>
      <w:r w:rsidRPr="00101BB0">
        <w:rPr>
          <w:rFonts w:hint="eastAsia"/>
        </w:rPr>
        <w:t>handleTaskCompletion</w:t>
      </w:r>
      <w:r w:rsidRPr="00101BB0">
        <w:rPr>
          <w:rFonts w:hint="eastAsia"/>
        </w:rPr>
        <w:t>方法</w:t>
      </w:r>
    </w:p>
    <w:p w:rsidR="00164CD8" w:rsidRPr="00101BB0" w:rsidRDefault="00164CD8" w:rsidP="005812DB">
      <w:pPr>
        <w:pStyle w:val="a1"/>
        <w:numPr>
          <w:ilvl w:val="0"/>
          <w:numId w:val="64"/>
        </w:numPr>
      </w:pPr>
      <w:r w:rsidRPr="00101BB0">
        <w:rPr>
          <w:rFonts w:hint="eastAsia"/>
        </w:rPr>
        <w:t>DAGScheduler</w:t>
      </w:r>
      <w:r w:rsidRPr="00101BB0">
        <w:rPr>
          <w:rFonts w:hint="eastAsia"/>
        </w:rPr>
        <w:t>根据</w:t>
      </w:r>
      <w:r w:rsidRPr="00101BB0">
        <w:rPr>
          <w:rFonts w:hint="eastAsia"/>
        </w:rPr>
        <w:t>Task</w:t>
      </w:r>
      <w:r w:rsidRPr="00101BB0">
        <w:rPr>
          <w:rFonts w:hint="eastAsia"/>
        </w:rPr>
        <w:t>的类型分别处理</w:t>
      </w:r>
    </w:p>
    <w:p w:rsidR="00164CD8" w:rsidRPr="00101BB0" w:rsidRDefault="00164CD8" w:rsidP="005812DB">
      <w:pPr>
        <w:pStyle w:val="a1"/>
        <w:numPr>
          <w:ilvl w:val="0"/>
          <w:numId w:val="64"/>
        </w:numPr>
      </w:pPr>
      <w:r w:rsidRPr="00101BB0">
        <w:rPr>
          <w:rFonts w:hint="eastAsia"/>
        </w:rPr>
        <w:t>如果</w:t>
      </w:r>
      <w:r w:rsidRPr="00101BB0">
        <w:rPr>
          <w:rFonts w:hint="eastAsia"/>
        </w:rPr>
        <w:t>Task</w:t>
      </w:r>
      <w:r w:rsidRPr="00101BB0">
        <w:rPr>
          <w:rFonts w:hint="eastAsia"/>
        </w:rPr>
        <w:t>为</w:t>
      </w:r>
      <w:r w:rsidRPr="00101BB0">
        <w:rPr>
          <w:rFonts w:hint="eastAsia"/>
        </w:rPr>
        <w:t>ShuffleMapTask</w:t>
      </w:r>
    </w:p>
    <w:p w:rsidR="00164CD8" w:rsidRPr="00101BB0" w:rsidRDefault="00164CD8" w:rsidP="005812DB">
      <w:pPr>
        <w:pStyle w:val="a1"/>
        <w:numPr>
          <w:ilvl w:val="1"/>
          <w:numId w:val="64"/>
        </w:numPr>
      </w:pPr>
      <w:r w:rsidRPr="00101BB0">
        <w:rPr>
          <w:rFonts w:hint="eastAsia"/>
        </w:rPr>
        <w:t>待回馈的</w:t>
      </w:r>
      <w:r w:rsidRPr="00101BB0">
        <w:rPr>
          <w:rFonts w:hint="eastAsia"/>
        </w:rPr>
        <w:t>Partitions</w:t>
      </w:r>
      <w:proofErr w:type="gramStart"/>
      <w:r w:rsidRPr="00101BB0">
        <w:rPr>
          <w:rFonts w:hint="eastAsia"/>
        </w:rPr>
        <w:t>减取当前</w:t>
      </w:r>
      <w:proofErr w:type="gramEnd"/>
      <w:r w:rsidRPr="00101BB0">
        <w:rPr>
          <w:rFonts w:hint="eastAsia"/>
        </w:rPr>
        <w:t>partitionId</w:t>
      </w:r>
    </w:p>
    <w:p w:rsidR="00164CD8" w:rsidRPr="00101BB0" w:rsidRDefault="00164CD8" w:rsidP="005812DB">
      <w:pPr>
        <w:pStyle w:val="a1"/>
        <w:numPr>
          <w:ilvl w:val="1"/>
          <w:numId w:val="64"/>
        </w:numPr>
      </w:pPr>
      <w:r w:rsidRPr="00101BB0">
        <w:rPr>
          <w:rFonts w:hint="eastAsia"/>
        </w:rPr>
        <w:t>如果所有</w:t>
      </w:r>
      <w:r w:rsidRPr="00101BB0">
        <w:rPr>
          <w:rFonts w:hint="eastAsia"/>
        </w:rPr>
        <w:t>task</w:t>
      </w:r>
      <w:r w:rsidRPr="00101BB0">
        <w:rPr>
          <w:rFonts w:hint="eastAsia"/>
        </w:rPr>
        <w:t>都返回，则</w:t>
      </w:r>
      <w:r w:rsidRPr="00101BB0">
        <w:rPr>
          <w:rFonts w:hint="eastAsia"/>
        </w:rPr>
        <w:t>markStageAsFinished(shuffleStage)</w:t>
      </w:r>
      <w:r w:rsidRPr="00101BB0">
        <w:rPr>
          <w:rFonts w:hint="eastAsia"/>
        </w:rPr>
        <w:t>，同时向</w:t>
      </w:r>
      <w:r w:rsidRPr="00101BB0">
        <w:rPr>
          <w:rFonts w:hint="eastAsia"/>
        </w:rPr>
        <w:t>MapOutputTrackerMaster</w:t>
      </w:r>
      <w:r w:rsidRPr="00101BB0">
        <w:rPr>
          <w:rFonts w:hint="eastAsia"/>
        </w:rPr>
        <w:t>注册</w:t>
      </w:r>
      <w:r w:rsidRPr="00101BB0">
        <w:rPr>
          <w:rFonts w:hint="eastAsia"/>
        </w:rPr>
        <w:t>MapOutputs</w:t>
      </w:r>
      <w:r w:rsidRPr="00101BB0">
        <w:rPr>
          <w:rFonts w:hint="eastAsia"/>
        </w:rPr>
        <w:t>信息，且</w:t>
      </w:r>
      <w:r w:rsidRPr="00101BB0">
        <w:rPr>
          <w:rFonts w:hint="eastAsia"/>
        </w:rPr>
        <w:t>markMapStageJobAsFinished</w:t>
      </w:r>
    </w:p>
    <w:p w:rsidR="00164CD8" w:rsidRPr="00101BB0" w:rsidRDefault="00164CD8" w:rsidP="005812DB">
      <w:pPr>
        <w:pStyle w:val="a1"/>
        <w:numPr>
          <w:ilvl w:val="1"/>
          <w:numId w:val="64"/>
        </w:numPr>
      </w:pPr>
      <w:r w:rsidRPr="00101BB0">
        <w:rPr>
          <w:rFonts w:hint="eastAsia"/>
        </w:rPr>
        <w:t>调用</w:t>
      </w:r>
      <w:r w:rsidRPr="00101BB0">
        <w:rPr>
          <w:rFonts w:hint="eastAsia"/>
        </w:rPr>
        <w:t>submitWaitingChildStages(shuffleStage)</w:t>
      </w:r>
      <w:r w:rsidRPr="00101BB0">
        <w:rPr>
          <w:rFonts w:hint="eastAsia"/>
        </w:rPr>
        <w:t>进行下层</w:t>
      </w:r>
      <w:r w:rsidRPr="00101BB0">
        <w:rPr>
          <w:rFonts w:hint="eastAsia"/>
        </w:rPr>
        <w:t>Stages</w:t>
      </w:r>
      <w:r w:rsidRPr="00101BB0">
        <w:rPr>
          <w:rFonts w:hint="eastAsia"/>
        </w:rPr>
        <w:t>的处理，从而迭代处理最终处理到</w:t>
      </w:r>
      <w:r w:rsidRPr="00101BB0">
        <w:rPr>
          <w:rFonts w:hint="eastAsia"/>
        </w:rPr>
        <w:t>ResultTask</w:t>
      </w:r>
      <w:r w:rsidRPr="00101BB0">
        <w:rPr>
          <w:rFonts w:hint="eastAsia"/>
        </w:rPr>
        <w:t>，</w:t>
      </w:r>
      <w:r w:rsidRPr="00101BB0">
        <w:rPr>
          <w:rFonts w:hint="eastAsia"/>
        </w:rPr>
        <w:t>job</w:t>
      </w:r>
      <w:r w:rsidRPr="00101BB0">
        <w:rPr>
          <w:rFonts w:hint="eastAsia"/>
        </w:rPr>
        <w:t>结束，关键代码如下：</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lastRenderedPageBreak/>
              <w:t xml:space="preserve">private </w:t>
            </w:r>
            <w:r w:rsidRPr="001710F4">
              <w:rPr>
                <w:rFonts w:ascii="宋体" w:hAnsi="宋体" w:cs="宋体" w:hint="eastAsia"/>
                <w:color w:val="000000"/>
                <w:sz w:val="18"/>
                <w:szCs w:val="18"/>
              </w:rPr>
              <w:t>def submitWaitingChildStages(parent: Stage)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childStages = waitingStages.filter(_.parents.contains(parent)).toArray</w:t>
            </w:r>
            <w:r w:rsidRPr="001710F4">
              <w:rPr>
                <w:rFonts w:ascii="宋体" w:hAnsi="宋体" w:cs="宋体" w:hint="eastAsia"/>
                <w:color w:val="000000"/>
                <w:sz w:val="18"/>
                <w:szCs w:val="18"/>
              </w:rPr>
              <w:br/>
              <w:t xml:space="preserve">    waitingStages --= childStages</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for </w:t>
            </w:r>
            <w:r w:rsidRPr="001710F4">
              <w:rPr>
                <w:rFonts w:ascii="宋体" w:hAnsi="宋体" w:cs="宋体" w:hint="eastAsia"/>
                <w:color w:val="000000"/>
                <w:sz w:val="18"/>
                <w:szCs w:val="18"/>
              </w:rPr>
              <w:t>(stage &lt;- childStages.sortBy(_.firstJobId)) {</w:t>
            </w:r>
            <w:r w:rsidRPr="001710F4">
              <w:rPr>
                <w:rFonts w:ascii="宋体" w:hAnsi="宋体" w:cs="宋体" w:hint="eastAsia"/>
                <w:color w:val="000000"/>
                <w:sz w:val="18"/>
                <w:szCs w:val="18"/>
              </w:rPr>
              <w:br/>
              <w:t xml:space="preserve">        submitStage(stage)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1710F4" w:rsidRDefault="001710F4" w:rsidP="001710F4">
      <w:pPr>
        <w:pStyle w:val="a1"/>
        <w:ind w:firstLine="0"/>
      </w:pPr>
    </w:p>
    <w:p w:rsidR="00164CD8" w:rsidRPr="00101BB0" w:rsidRDefault="00164CD8" w:rsidP="005812DB">
      <w:pPr>
        <w:pStyle w:val="a1"/>
        <w:numPr>
          <w:ilvl w:val="0"/>
          <w:numId w:val="64"/>
        </w:numPr>
      </w:pPr>
      <w:r w:rsidRPr="00101BB0">
        <w:rPr>
          <w:rFonts w:hint="eastAsia"/>
        </w:rPr>
        <w:t>如果</w:t>
      </w:r>
      <w:r w:rsidRPr="00101BB0">
        <w:rPr>
          <w:rFonts w:hint="eastAsia"/>
        </w:rPr>
        <w:t>Task</w:t>
      </w:r>
      <w:r w:rsidRPr="00101BB0">
        <w:rPr>
          <w:rFonts w:hint="eastAsia"/>
        </w:rPr>
        <w:t>为</w:t>
      </w:r>
      <w:r w:rsidRPr="00101BB0">
        <w:rPr>
          <w:rFonts w:hint="eastAsia"/>
        </w:rPr>
        <w:t>ResultTask</w:t>
      </w:r>
    </w:p>
    <w:p w:rsidR="00164CD8" w:rsidRPr="00101BB0" w:rsidRDefault="00164CD8" w:rsidP="005812DB">
      <w:pPr>
        <w:pStyle w:val="a1"/>
        <w:numPr>
          <w:ilvl w:val="1"/>
          <w:numId w:val="64"/>
        </w:numPr>
      </w:pPr>
      <w:r w:rsidRPr="00101BB0">
        <w:rPr>
          <w:rFonts w:hint="eastAsia"/>
        </w:rPr>
        <w:t>改</w:t>
      </w:r>
      <w:r w:rsidRPr="00101BB0">
        <w:rPr>
          <w:rFonts w:hint="eastAsia"/>
        </w:rPr>
        <w:t>job</w:t>
      </w:r>
      <w:r w:rsidRPr="00101BB0">
        <w:rPr>
          <w:rFonts w:hint="eastAsia"/>
        </w:rPr>
        <w:t>的</w:t>
      </w:r>
      <w:r w:rsidRPr="00101BB0">
        <w:rPr>
          <w:rFonts w:hint="eastAsia"/>
        </w:rPr>
        <w:t>partitions</w:t>
      </w:r>
      <w:r w:rsidRPr="00101BB0">
        <w:rPr>
          <w:rFonts w:hint="eastAsia"/>
        </w:rPr>
        <w:t>都已返回，则</w:t>
      </w:r>
      <w:r w:rsidRPr="00101BB0">
        <w:rPr>
          <w:rFonts w:hint="eastAsia"/>
        </w:rPr>
        <w:t>markStageAsFinished(resultStage)</w:t>
      </w:r>
      <w:r w:rsidRPr="00101BB0">
        <w:rPr>
          <w:rFonts w:hint="eastAsia"/>
        </w:rPr>
        <w:t>，并</w:t>
      </w:r>
      <w:r w:rsidRPr="00101BB0">
        <w:rPr>
          <w:rFonts w:hint="eastAsia"/>
        </w:rPr>
        <w:t>cleanupStateForJobAndIndependentStages(job)</w:t>
      </w:r>
      <w:r w:rsidRPr="00101BB0">
        <w:rPr>
          <w:rFonts w:hint="eastAsia"/>
        </w:rPr>
        <w:t>，关键代码如下</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sidRPr="001710F4">
              <w:rPr>
                <w:rFonts w:ascii="宋体" w:hAnsi="宋体" w:cs="宋体" w:hint="eastAsia"/>
                <w:b/>
                <w:bCs/>
                <w:color w:val="000080"/>
                <w:sz w:val="18"/>
                <w:szCs w:val="18"/>
              </w:rPr>
              <w:t>for</w:t>
            </w:r>
            <w:proofErr w:type="gramEnd"/>
            <w:r w:rsidRPr="001710F4">
              <w:rPr>
                <w:rFonts w:ascii="宋体" w:hAnsi="宋体" w:cs="宋体" w:hint="eastAsia"/>
                <w:b/>
                <w:bCs/>
                <w:color w:val="000080"/>
                <w:sz w:val="18"/>
                <w:szCs w:val="18"/>
              </w:rPr>
              <w:t xml:space="preserve"> </w:t>
            </w:r>
            <w:r w:rsidRPr="001710F4">
              <w:rPr>
                <w:rFonts w:ascii="宋体" w:hAnsi="宋体" w:cs="宋体" w:hint="eastAsia"/>
                <w:color w:val="000000"/>
                <w:sz w:val="18"/>
                <w:szCs w:val="18"/>
              </w:rPr>
              <w:t>(stage &lt;- stageIdToStage.get(stageId))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(runningStages.contains(stage))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running stage %d"</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runningStages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for </w:t>
            </w:r>
            <w:r w:rsidRPr="001710F4">
              <w:rPr>
                <w:rFonts w:ascii="宋体" w:hAnsi="宋体" w:cs="宋体" w:hint="eastAsia"/>
                <w:color w:val="000000"/>
                <w:sz w:val="18"/>
                <w:szCs w:val="18"/>
              </w:rPr>
              <w:t>((k, v) &lt;- shuffleIdToMapStage.find(_._2 == stage)) {</w:t>
            </w:r>
            <w:r w:rsidRPr="001710F4">
              <w:rPr>
                <w:rFonts w:ascii="宋体" w:hAnsi="宋体" w:cs="宋体" w:hint="eastAsia"/>
                <w:color w:val="000000"/>
                <w:sz w:val="18"/>
                <w:szCs w:val="18"/>
              </w:rPr>
              <w:br/>
              <w:t xml:space="preserve">        shuffleIdToMapStage.remove(k)</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(waitingStages.contains(stage))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stage %d from waiting set."</w:t>
            </w:r>
            <w:r w:rsidRPr="001710F4">
              <w:rPr>
                <w:rFonts w:ascii="宋体" w:hAnsi="宋体" w:cs="宋体" w:hint="eastAsia"/>
                <w:color w:val="000000"/>
                <w:sz w:val="18"/>
                <w:szCs w:val="18"/>
              </w:rPr>
              <w:t>.</w:t>
            </w:r>
            <w:proofErr w:type="gramStart"/>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w:t>
            </w:r>
            <w:proofErr w:type="gramEnd"/>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waitingStages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(failedStages.contains(stage))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stage %d from failed set."</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failedStages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i/>
                <w:iCs/>
                <w:color w:val="808080"/>
                <w:sz w:val="18"/>
                <w:szCs w:val="18"/>
              </w:rPr>
              <w:t>// data structures based on StageId</w:t>
            </w:r>
            <w:r w:rsidRPr="001710F4">
              <w:rPr>
                <w:rFonts w:ascii="宋体" w:hAnsi="宋体" w:cs="宋体" w:hint="eastAsia"/>
                <w:i/>
                <w:iCs/>
                <w:color w:val="808080"/>
                <w:sz w:val="18"/>
                <w:szCs w:val="18"/>
              </w:rPr>
              <w:br/>
            </w:r>
            <w:r w:rsidRPr="001710F4">
              <w:rPr>
                <w:rFonts w:ascii="宋体" w:hAnsi="宋体" w:cs="宋体" w:hint="eastAsia"/>
                <w:color w:val="000000"/>
                <w:sz w:val="18"/>
                <w:szCs w:val="18"/>
              </w:rPr>
              <w:t>stageIdToStage -= stageId</w:t>
            </w:r>
            <w:r w:rsidRPr="001710F4">
              <w:rPr>
                <w:rFonts w:ascii="宋体" w:hAnsi="宋体" w:cs="宋体" w:hint="eastAsia"/>
                <w:color w:val="000000"/>
                <w:sz w:val="18"/>
                <w:szCs w:val="18"/>
              </w:rPr>
              <w:br/>
              <w:t>jobIdToStageIds -= job.jobId</w:t>
            </w:r>
            <w:r w:rsidRPr="001710F4">
              <w:rPr>
                <w:rFonts w:ascii="宋体" w:hAnsi="宋体" w:cs="宋体" w:hint="eastAsia"/>
                <w:color w:val="000000"/>
                <w:sz w:val="18"/>
                <w:szCs w:val="18"/>
              </w:rPr>
              <w:br/>
              <w:t>jobIdToActiveJob -= job.jobId</w:t>
            </w:r>
            <w:r w:rsidRPr="001710F4">
              <w:rPr>
                <w:rFonts w:ascii="宋体" w:hAnsi="宋体" w:cs="宋体" w:hint="eastAsia"/>
                <w:color w:val="000000"/>
                <w:sz w:val="18"/>
                <w:szCs w:val="18"/>
              </w:rPr>
              <w:br/>
              <w:t>activeJobs -= job</w:t>
            </w:r>
          </w:p>
        </w:tc>
      </w:tr>
    </w:tbl>
    <w:p w:rsidR="00164CD8" w:rsidRPr="00164CD8" w:rsidRDefault="00164CD8" w:rsidP="001710F4">
      <w:pPr>
        <w:pStyle w:val="a1"/>
        <w:ind w:firstLineChars="200" w:firstLine="520"/>
      </w:pPr>
      <w:r w:rsidRPr="00101BB0">
        <w:rPr>
          <w:rFonts w:hint="eastAsia"/>
        </w:rPr>
        <w:t>至此，用户编写的代码最终调用</w:t>
      </w:r>
      <w:r w:rsidRPr="00101BB0">
        <w:rPr>
          <w:rFonts w:hint="eastAsia"/>
        </w:rPr>
        <w:t>Spark</w:t>
      </w:r>
      <w:r w:rsidRPr="00101BB0">
        <w:rPr>
          <w:rFonts w:hint="eastAsia"/>
        </w:rPr>
        <w:t>分布式计算完毕。</w:t>
      </w:r>
    </w:p>
    <w:p w:rsidR="00DD6FCB" w:rsidRPr="00DD6FCB" w:rsidRDefault="00DD6FCB" w:rsidP="001B4640">
      <w:pPr>
        <w:pStyle w:val="1"/>
        <w:tabs>
          <w:tab w:val="left" w:pos="1080"/>
        </w:tabs>
      </w:pPr>
      <w:bookmarkStart w:id="67" w:name="_Toc492099178"/>
      <w:r>
        <w:rPr>
          <w:rFonts w:hint="eastAsia"/>
        </w:rPr>
        <w:t>Spark</w:t>
      </w:r>
      <w:r>
        <w:rPr>
          <w:rFonts w:hint="eastAsia"/>
        </w:rPr>
        <w:t>的</w:t>
      </w:r>
      <w:r w:rsidR="00F12725">
        <w:rPr>
          <w:rFonts w:hint="eastAsia"/>
        </w:rPr>
        <w:t>数据存储</w:t>
      </w:r>
      <w:bookmarkEnd w:id="67"/>
    </w:p>
    <w:p w:rsidR="001B4640" w:rsidRPr="001710F4" w:rsidRDefault="001B4640" w:rsidP="001710F4">
      <w:pPr>
        <w:pStyle w:val="a1"/>
        <w:ind w:firstLineChars="211" w:firstLine="549"/>
      </w:pPr>
      <w:r w:rsidRPr="001710F4">
        <w:t>Spark</w:t>
      </w:r>
      <w:r w:rsidRPr="001710F4">
        <w:t>计算速度远胜于</w:t>
      </w:r>
      <w:r w:rsidRPr="001710F4">
        <w:t>Hadoop</w:t>
      </w:r>
      <w:r w:rsidRPr="001710F4">
        <w:t>的原因之一就在于中间结果是缓存在内存</w:t>
      </w:r>
      <w:r w:rsidRPr="001710F4">
        <w:lastRenderedPageBreak/>
        <w:t>而不是直接写入到</w:t>
      </w:r>
      <w:r w:rsidRPr="001710F4">
        <w:t>disk</w:t>
      </w:r>
      <w:r w:rsidRPr="001710F4">
        <w:t>，本文尝试分析</w:t>
      </w:r>
      <w:r w:rsidRPr="001710F4">
        <w:t>Spark</w:t>
      </w:r>
      <w:r w:rsidRPr="001710F4">
        <w:t>中存储子系统的构成，并以数据写入和数据读取为例，讲述清楚存储子系统中各部件的交互关系。</w:t>
      </w:r>
    </w:p>
    <w:p w:rsidR="001B4640" w:rsidRDefault="001B4640" w:rsidP="001B4640">
      <w:pPr>
        <w:pStyle w:val="2"/>
      </w:pPr>
      <w:bookmarkStart w:id="68" w:name="_Toc492099179"/>
      <w:r>
        <w:t>存</w:t>
      </w:r>
      <w:r w:rsidRPr="00385065">
        <w:t>储</w:t>
      </w:r>
      <w:r>
        <w:t>子系</w:t>
      </w:r>
      <w:r w:rsidRPr="00385065">
        <w:t>统</w:t>
      </w:r>
      <w:r>
        <w:t>概</w:t>
      </w:r>
      <w:r w:rsidRPr="00385065">
        <w:t>览</w:t>
      </w:r>
      <w:bookmarkEnd w:id="68"/>
    </w:p>
    <w:p w:rsidR="00D3157A" w:rsidRPr="001710F4" w:rsidRDefault="00D3157A" w:rsidP="001710F4">
      <w:pPr>
        <w:pStyle w:val="a1"/>
        <w:ind w:firstLineChars="211" w:firstLine="549"/>
      </w:pPr>
      <w:r w:rsidRPr="001710F4">
        <w:t>Storage</w:t>
      </w:r>
      <w:r w:rsidRPr="001710F4">
        <w:t>模块主要分为两层：</w:t>
      </w:r>
    </w:p>
    <w:p w:rsidR="00D3157A" w:rsidRPr="001710F4" w:rsidRDefault="00D3157A" w:rsidP="005812DB">
      <w:pPr>
        <w:pStyle w:val="a1"/>
        <w:numPr>
          <w:ilvl w:val="0"/>
          <w:numId w:val="65"/>
        </w:numPr>
      </w:pPr>
      <w:r w:rsidRPr="001710F4">
        <w:t>通信层：</w:t>
      </w:r>
      <w:r w:rsidRPr="001710F4">
        <w:t>storage</w:t>
      </w:r>
      <w:r w:rsidRPr="001710F4">
        <w:t>模块采用的是</w:t>
      </w:r>
      <w:r w:rsidRPr="001710F4">
        <w:t>master-slave</w:t>
      </w:r>
      <w:r w:rsidRPr="001710F4">
        <w:t>结构来实现通信层，</w:t>
      </w:r>
      <w:r w:rsidRPr="001710F4">
        <w:t>master</w:t>
      </w:r>
      <w:r w:rsidRPr="001710F4">
        <w:t>和</w:t>
      </w:r>
      <w:r w:rsidRPr="001710F4">
        <w:t>slave</w:t>
      </w:r>
      <w:r w:rsidRPr="001710F4">
        <w:t>之间传输控制信息、状态信息，这些都是通过通信层来实现的。</w:t>
      </w:r>
    </w:p>
    <w:p w:rsidR="00D3157A" w:rsidRPr="001710F4" w:rsidRDefault="00D3157A" w:rsidP="005812DB">
      <w:pPr>
        <w:pStyle w:val="a1"/>
        <w:numPr>
          <w:ilvl w:val="0"/>
          <w:numId w:val="65"/>
        </w:numPr>
      </w:pPr>
      <w:r w:rsidRPr="001710F4">
        <w:t>存储层：</w:t>
      </w:r>
      <w:r w:rsidRPr="001710F4">
        <w:t>storage</w:t>
      </w:r>
      <w:r w:rsidRPr="001710F4">
        <w:t>模块需要把数据存储到</w:t>
      </w:r>
      <w:r w:rsidRPr="001710F4">
        <w:t>disk</w:t>
      </w:r>
      <w:r w:rsidRPr="001710F4">
        <w:t>或是</w:t>
      </w:r>
      <w:r w:rsidRPr="001710F4">
        <w:t>memory</w:t>
      </w:r>
      <w:r w:rsidRPr="001710F4">
        <w:t>上面，有可能还需</w:t>
      </w:r>
      <w:r w:rsidRPr="001710F4">
        <w:t>replicate</w:t>
      </w:r>
      <w:r w:rsidRPr="001710F4">
        <w:t>到远端，这都是由存储层来实现和提供相应接口。</w:t>
      </w:r>
    </w:p>
    <w:p w:rsidR="00D3157A" w:rsidRPr="00D3157A" w:rsidRDefault="00D3157A" w:rsidP="001710F4">
      <w:pPr>
        <w:pStyle w:val="a1"/>
        <w:ind w:firstLineChars="211" w:firstLine="549"/>
      </w:pPr>
      <w:r w:rsidRPr="001710F4">
        <w:t>而其他模块若要和</w:t>
      </w:r>
      <w:r w:rsidRPr="001710F4">
        <w:t>storage</w:t>
      </w:r>
      <w:r w:rsidRPr="001710F4">
        <w:t>模块进行交互，</w:t>
      </w:r>
      <w:r w:rsidRPr="001710F4">
        <w:t>storage</w:t>
      </w:r>
      <w:r w:rsidRPr="001710F4">
        <w:t>模块提供了统一的操作类</w:t>
      </w:r>
      <w:r w:rsidRPr="001710F4">
        <w:t>BlockManager</w:t>
      </w:r>
      <w:r w:rsidRPr="001710F4">
        <w:t>，外部类与</w:t>
      </w:r>
      <w:r w:rsidRPr="001710F4">
        <w:t>storage</w:t>
      </w:r>
      <w:r w:rsidRPr="001710F4">
        <w:t>模块打交道都需要通过调用</w:t>
      </w:r>
      <w:r w:rsidRPr="001710F4">
        <w:t>BlockManager</w:t>
      </w:r>
      <w:r w:rsidRPr="001710F4">
        <w:t>相应接口来实现。</w:t>
      </w:r>
    </w:p>
    <w:p w:rsidR="001B4640" w:rsidRDefault="001B4640" w:rsidP="001B4640">
      <w:pPr>
        <w:pStyle w:val="afb"/>
        <w:shd w:val="clear" w:color="auto" w:fill="FFFFFF"/>
        <w:spacing w:before="150" w:beforeAutospacing="0" w:after="150" w:afterAutospacing="0"/>
        <w:rPr>
          <w:rFonts w:ascii="Verdana" w:eastAsia="宋体" w:hAnsi="Verdana"/>
          <w:color w:val="111111"/>
          <w:sz w:val="20"/>
          <w:szCs w:val="20"/>
        </w:rPr>
      </w:pPr>
      <w:r>
        <w:rPr>
          <w:rFonts w:ascii="Verdana" w:hAnsi="Verdana"/>
          <w:noProof/>
          <w:color w:val="111111"/>
          <w:sz w:val="20"/>
          <w:szCs w:val="20"/>
        </w:rPr>
        <w:drawing>
          <wp:inline distT="0" distB="0" distL="0" distR="0" wp14:anchorId="59B7819B" wp14:editId="6DF424AA">
            <wp:extent cx="5581644" cy="4289975"/>
            <wp:effectExtent l="0" t="0" r="635" b="0"/>
            <wp:docPr id="48" name="Picture 48" descr="http://images.cnitblog.com/i/469775/201405/07221418823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i/469775/201405/0722141882312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3435" cy="4299037"/>
                    </a:xfrm>
                    <a:prstGeom prst="rect">
                      <a:avLst/>
                    </a:prstGeom>
                    <a:noFill/>
                    <a:ln>
                      <a:noFill/>
                    </a:ln>
                  </pic:spPr>
                </pic:pic>
              </a:graphicData>
            </a:graphic>
          </wp:inline>
        </w:drawing>
      </w:r>
    </w:p>
    <w:p w:rsidR="001B4640" w:rsidRPr="001710F4" w:rsidRDefault="001B4640" w:rsidP="001710F4">
      <w:pPr>
        <w:pStyle w:val="a1"/>
        <w:ind w:firstLineChars="211" w:firstLine="549"/>
      </w:pPr>
      <w:r w:rsidRPr="001710F4">
        <w:t>上图是</w:t>
      </w:r>
      <w:r w:rsidRPr="001710F4">
        <w:t>Spark</w:t>
      </w:r>
      <w:r w:rsidRPr="001710F4">
        <w:t>存储子系统中几个主要模块的关系示意图，现简要说明如下</w:t>
      </w:r>
    </w:p>
    <w:p w:rsidR="001B4640" w:rsidRPr="001710F4" w:rsidRDefault="001B4640" w:rsidP="005812DB">
      <w:pPr>
        <w:pStyle w:val="a1"/>
        <w:numPr>
          <w:ilvl w:val="0"/>
          <w:numId w:val="66"/>
        </w:numPr>
      </w:pPr>
      <w:r w:rsidRPr="001710F4">
        <w:t>CacheManager  RDD</w:t>
      </w:r>
      <w:r w:rsidRPr="001710F4">
        <w:t>在进行计算的时候，通过</w:t>
      </w:r>
      <w:r w:rsidRPr="001710F4">
        <w:t>CacheManager</w:t>
      </w:r>
      <w:r w:rsidRPr="001710F4">
        <w:t>来获取数据，并通过</w:t>
      </w:r>
      <w:r w:rsidRPr="001710F4">
        <w:t>CacheManager</w:t>
      </w:r>
      <w:r w:rsidRPr="001710F4">
        <w:t>来存储计算结果</w:t>
      </w:r>
    </w:p>
    <w:p w:rsidR="001B4640" w:rsidRPr="001710F4" w:rsidRDefault="001B4640" w:rsidP="005812DB">
      <w:pPr>
        <w:pStyle w:val="a1"/>
        <w:numPr>
          <w:ilvl w:val="0"/>
          <w:numId w:val="66"/>
        </w:numPr>
      </w:pPr>
      <w:r w:rsidRPr="001710F4">
        <w:lastRenderedPageBreak/>
        <w:t>BlockManager   CacheManager</w:t>
      </w:r>
      <w:r w:rsidRPr="001710F4">
        <w:t>在进行数据读取和存取的时候主要是依赖</w:t>
      </w:r>
      <w:r w:rsidRPr="001710F4">
        <w:t>BlockManager</w:t>
      </w:r>
      <w:r w:rsidRPr="001710F4">
        <w:t>接口来操作，</w:t>
      </w:r>
      <w:r w:rsidRPr="001710F4">
        <w:t>BlockManager</w:t>
      </w:r>
      <w:r w:rsidRPr="001710F4">
        <w:t>决定数据是从内存</w:t>
      </w:r>
      <w:r w:rsidRPr="001710F4">
        <w:t>(MemoryStore)</w:t>
      </w:r>
      <w:r w:rsidRPr="001710F4">
        <w:t>还是从磁盘</w:t>
      </w:r>
      <w:r w:rsidRPr="001710F4">
        <w:t>(DiskStore)</w:t>
      </w:r>
      <w:r w:rsidRPr="001710F4">
        <w:t>中获取</w:t>
      </w:r>
    </w:p>
    <w:p w:rsidR="001B4640" w:rsidRPr="001710F4" w:rsidRDefault="001B4640" w:rsidP="005812DB">
      <w:pPr>
        <w:pStyle w:val="a1"/>
        <w:numPr>
          <w:ilvl w:val="0"/>
          <w:numId w:val="66"/>
        </w:numPr>
      </w:pPr>
      <w:r w:rsidRPr="001710F4">
        <w:t xml:space="preserve">MemoryStore   </w:t>
      </w:r>
      <w:r w:rsidRPr="001710F4">
        <w:t>负责将数据保存在内存或从内存读取</w:t>
      </w:r>
    </w:p>
    <w:p w:rsidR="001B4640" w:rsidRPr="001710F4" w:rsidRDefault="001B4640" w:rsidP="005812DB">
      <w:pPr>
        <w:pStyle w:val="a1"/>
        <w:numPr>
          <w:ilvl w:val="0"/>
          <w:numId w:val="66"/>
        </w:numPr>
      </w:pPr>
      <w:r w:rsidRPr="001710F4">
        <w:t xml:space="preserve">DiskStore        </w:t>
      </w:r>
      <w:r w:rsidRPr="001710F4">
        <w:t>负责将数据写入磁盘或从磁盘读入</w:t>
      </w:r>
    </w:p>
    <w:p w:rsidR="001B4640" w:rsidRPr="001710F4" w:rsidRDefault="001B4640" w:rsidP="005812DB">
      <w:pPr>
        <w:pStyle w:val="a1"/>
        <w:numPr>
          <w:ilvl w:val="0"/>
          <w:numId w:val="66"/>
        </w:numPr>
      </w:pPr>
      <w:r w:rsidRPr="001710F4">
        <w:t xml:space="preserve">BlockManagerWorker  </w:t>
      </w:r>
      <w:r w:rsidRPr="001710F4">
        <w:t>数据写入本地的</w:t>
      </w:r>
      <w:r w:rsidRPr="001710F4">
        <w:t>MemoryStore</w:t>
      </w:r>
      <w:r w:rsidRPr="001710F4">
        <w:t>或</w:t>
      </w:r>
      <w:r w:rsidRPr="001710F4">
        <w:t>DiskStore</w:t>
      </w:r>
      <w:r w:rsidRPr="001710F4">
        <w:t>是一个同步操作，为了容错还需要将数据复制到别的计算结点，以防止数据丢失的时候还能够恢复，数据复制的操作是异步完成，由</w:t>
      </w:r>
      <w:r w:rsidRPr="001710F4">
        <w:t>BlockManagerWorker</w:t>
      </w:r>
      <w:r w:rsidRPr="001710F4">
        <w:t>来处理这一部分事情</w:t>
      </w:r>
    </w:p>
    <w:p w:rsidR="001B4640" w:rsidRPr="001710F4" w:rsidRDefault="001B4640" w:rsidP="005812DB">
      <w:pPr>
        <w:pStyle w:val="a1"/>
        <w:numPr>
          <w:ilvl w:val="0"/>
          <w:numId w:val="66"/>
        </w:numPr>
      </w:pPr>
      <w:r w:rsidRPr="001710F4">
        <w:t xml:space="preserve">ConnectionManager </w:t>
      </w:r>
      <w:r w:rsidRPr="001710F4">
        <w:t>负责与其它计算结点建立连接，并负责数据的发送和接收</w:t>
      </w:r>
    </w:p>
    <w:p w:rsidR="001B4640" w:rsidRPr="001710F4" w:rsidRDefault="001B4640" w:rsidP="005812DB">
      <w:pPr>
        <w:pStyle w:val="a1"/>
        <w:numPr>
          <w:ilvl w:val="0"/>
          <w:numId w:val="66"/>
        </w:numPr>
      </w:pPr>
      <w:r w:rsidRPr="001710F4">
        <w:t xml:space="preserve">BlockManagerMaster </w:t>
      </w:r>
      <w:r w:rsidRPr="001710F4">
        <w:t>注意该模块只运行在</w:t>
      </w:r>
      <w:r w:rsidRPr="001710F4">
        <w:t>Driver Application</w:t>
      </w:r>
      <w:r w:rsidRPr="001710F4">
        <w:t>所在的</w:t>
      </w:r>
      <w:r w:rsidRPr="001710F4">
        <w:t>Executor</w:t>
      </w:r>
      <w:r w:rsidRPr="001710F4">
        <w:t>，功能是负责记录下所有</w:t>
      </w:r>
      <w:r w:rsidRPr="001710F4">
        <w:t>BlockIds</w:t>
      </w:r>
      <w:r w:rsidRPr="001710F4">
        <w:t>存储在哪个</w:t>
      </w:r>
      <w:r w:rsidRPr="001710F4">
        <w:t>SlaveWorker</w:t>
      </w:r>
      <w:r w:rsidRPr="001710F4">
        <w:t>上，比如</w:t>
      </w:r>
      <w:r w:rsidRPr="001710F4">
        <w:t>RDD Task</w:t>
      </w:r>
      <w:r w:rsidRPr="001710F4">
        <w:t>运行在机器</w:t>
      </w:r>
      <w:r w:rsidRPr="001710F4">
        <w:t>A</w:t>
      </w:r>
      <w:r w:rsidRPr="001710F4">
        <w:t>，所需要的</w:t>
      </w:r>
      <w:r w:rsidRPr="001710F4">
        <w:t>BlockId</w:t>
      </w:r>
      <w:r w:rsidRPr="001710F4">
        <w:t>为</w:t>
      </w:r>
      <w:r w:rsidRPr="001710F4">
        <w:t>3</w:t>
      </w:r>
      <w:r w:rsidRPr="001710F4">
        <w:t>，但在机器</w:t>
      </w:r>
      <w:r w:rsidRPr="001710F4">
        <w:t>A</w:t>
      </w:r>
      <w:r w:rsidRPr="001710F4">
        <w:t>上没有</w:t>
      </w:r>
      <w:r w:rsidRPr="001710F4">
        <w:t>BlockId</w:t>
      </w:r>
      <w:r w:rsidRPr="001710F4">
        <w:t>为</w:t>
      </w:r>
      <w:r w:rsidRPr="001710F4">
        <w:t>3</w:t>
      </w:r>
      <w:r w:rsidRPr="001710F4">
        <w:t>的数值，这个时候</w:t>
      </w:r>
      <w:r w:rsidRPr="001710F4">
        <w:t>Slave worker</w:t>
      </w:r>
      <w:r w:rsidRPr="001710F4">
        <w:t>需要通过</w:t>
      </w:r>
      <w:r w:rsidRPr="001710F4">
        <w:t>BlockManager</w:t>
      </w:r>
      <w:r w:rsidRPr="001710F4">
        <w:t>向</w:t>
      </w:r>
      <w:r w:rsidRPr="001710F4">
        <w:t>BlockManagerMaster</w:t>
      </w:r>
      <w:r w:rsidRPr="001710F4">
        <w:t>询问数据存储的位置，然后再通过</w:t>
      </w:r>
      <w:r w:rsidRPr="001710F4">
        <w:t>ConnectionManager</w:t>
      </w:r>
      <w:r w:rsidRPr="001710F4">
        <w:t>去获</w:t>
      </w:r>
      <w:r w:rsidR="001710F4">
        <w:t>取</w:t>
      </w:r>
      <w:r w:rsidR="001710F4">
        <w:rPr>
          <w:rFonts w:hint="eastAsia"/>
        </w:rPr>
        <w:t>。</w:t>
      </w:r>
    </w:p>
    <w:p w:rsidR="001B4640" w:rsidRPr="00385065" w:rsidRDefault="001B4640" w:rsidP="001B4640">
      <w:pPr>
        <w:pStyle w:val="2"/>
      </w:pPr>
      <w:bookmarkStart w:id="69" w:name="_Toc492099180"/>
      <w:r>
        <w:t>启</w:t>
      </w:r>
      <w:r w:rsidRPr="00385065">
        <w:t>动过</w:t>
      </w:r>
      <w:r>
        <w:t>程分析</w:t>
      </w:r>
      <w:bookmarkEnd w:id="69"/>
    </w:p>
    <w:p w:rsidR="001B4640" w:rsidRDefault="001B4640" w:rsidP="001710F4">
      <w:pPr>
        <w:pStyle w:val="a1"/>
        <w:ind w:firstLineChars="211" w:firstLine="549"/>
        <w:rPr>
          <w:rFonts w:ascii="Verdana" w:hAnsi="Verdana"/>
          <w:color w:val="111111"/>
          <w:sz w:val="20"/>
          <w:szCs w:val="20"/>
        </w:rPr>
      </w:pPr>
      <w:r w:rsidRPr="001710F4">
        <w:t>上述的各个模块由</w:t>
      </w:r>
      <w:r w:rsidRPr="001710F4">
        <w:t>SparkEnv</w:t>
      </w:r>
      <w:r w:rsidRPr="001710F4">
        <w:t>来创建，创建过程在</w:t>
      </w:r>
      <w:r w:rsidRPr="001710F4">
        <w:rPr>
          <w:b/>
          <w:bCs/>
        </w:rPr>
        <w:t>SparkEnv.create</w:t>
      </w:r>
      <w:r w:rsidRPr="001710F4">
        <w:t>中完成</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blockManagerMaster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BlockManagerMaster(registerOrLookup(</w:t>
            </w:r>
            <w:r w:rsidRPr="001710F4">
              <w:rPr>
                <w:rFonts w:ascii="宋体" w:hAnsi="宋体" w:cs="宋体" w:hint="eastAsia"/>
                <w:color w:val="000000"/>
                <w:sz w:val="18"/>
                <w:szCs w:val="18"/>
              </w:rPr>
              <w:br/>
              <w:t xml:space="preserve">        </w:t>
            </w:r>
            <w:r w:rsidRPr="001710F4">
              <w:rPr>
                <w:rFonts w:ascii="宋体" w:hAnsi="宋体" w:cs="宋体" w:hint="eastAsia"/>
                <w:b/>
                <w:bCs/>
                <w:color w:val="008000"/>
                <w:sz w:val="18"/>
                <w:szCs w:val="18"/>
              </w:rPr>
              <w:t>"BlockManagerMaster"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BlockManagerMasterActor(isLocal, conf)), conf)</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BlockManager(executorId, actorSystem, </w:t>
            </w:r>
            <w:r w:rsidRPr="001710F4">
              <w:rPr>
                <w:rFonts w:ascii="宋体" w:hAnsi="宋体" w:cs="宋体" w:hint="eastAsia"/>
                <w:b/>
                <w:bCs/>
                <w:color w:val="660E7A"/>
                <w:sz w:val="18"/>
                <w:szCs w:val="18"/>
              </w:rPr>
              <w:t>blockManagerMaster</w:t>
            </w:r>
            <w:r w:rsidRPr="001710F4">
              <w:rPr>
                <w:rFonts w:ascii="宋体" w:hAnsi="宋体" w:cs="宋体" w:hint="eastAsia"/>
                <w:color w:val="000000"/>
                <w:sz w:val="18"/>
                <w:szCs w:val="18"/>
              </w:rPr>
              <w:t>, serializer, conf)</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connectionManager </w:t>
            </w:r>
            <w:r w:rsidRPr="001710F4">
              <w:rPr>
                <w:rFonts w:ascii="宋体" w:hAnsi="宋体" w:cs="宋体" w:hint="eastAsia"/>
                <w:color w:val="000000"/>
                <w:sz w:val="18"/>
                <w:szCs w:val="18"/>
              </w:rPr>
              <w:t xml:space="preserve">= </w:t>
            </w:r>
            <w:r w:rsidRPr="001710F4">
              <w:rPr>
                <w:rFonts w:ascii="宋体" w:hAnsi="宋体" w:cs="宋体" w:hint="eastAsia"/>
                <w:b/>
                <w:bCs/>
                <w:color w:val="660E7A"/>
                <w:sz w:val="18"/>
                <w:szCs w:val="18"/>
              </w:rPr>
              <w:t>blockManager</w:t>
            </w:r>
            <w:r w:rsidRPr="001710F4">
              <w:rPr>
                <w:rFonts w:ascii="宋体" w:hAnsi="宋体" w:cs="宋体" w:hint="eastAsia"/>
                <w:color w:val="000000"/>
                <w:sz w:val="18"/>
                <w:szCs w:val="18"/>
              </w:rPr>
              <w:t>.connectionManager</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broadcastManager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BroadcastManager(isDriver, conf)</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cacheManager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CacheManager(</w:t>
            </w:r>
            <w:r w:rsidRPr="001710F4">
              <w:rPr>
                <w:rFonts w:ascii="宋体" w:hAnsi="宋体" w:cs="宋体" w:hint="eastAsia"/>
                <w:b/>
                <w:bCs/>
                <w:color w:val="660E7A"/>
                <w:sz w:val="18"/>
                <w:szCs w:val="18"/>
              </w:rPr>
              <w:t>blockManager</w:t>
            </w:r>
            <w:r w:rsidRPr="001710F4">
              <w:rPr>
                <w:rFonts w:ascii="宋体" w:hAnsi="宋体" w:cs="宋体" w:hint="eastAsia"/>
                <w:color w:val="000000"/>
                <w:sz w:val="18"/>
                <w:szCs w:val="18"/>
              </w:rPr>
              <w:t>)</w:t>
            </w:r>
          </w:p>
        </w:tc>
      </w:tr>
    </w:tbl>
    <w:p w:rsidR="001B4640" w:rsidRPr="001710F4" w:rsidRDefault="001B4640" w:rsidP="001B4640">
      <w:pPr>
        <w:pStyle w:val="HTML0"/>
        <w:shd w:val="clear" w:color="auto" w:fill="FFFFFF"/>
        <w:rPr>
          <w:rFonts w:hint="default"/>
          <w:color w:val="111111"/>
        </w:rPr>
      </w:pPr>
    </w:p>
    <w:p w:rsidR="001B4640" w:rsidRPr="001710F4" w:rsidRDefault="001B4640" w:rsidP="001710F4">
      <w:pPr>
        <w:pStyle w:val="a1"/>
        <w:ind w:firstLineChars="211" w:firstLine="549"/>
      </w:pPr>
      <w:r w:rsidRPr="001710F4">
        <w:t>这段代码容易让人疑惑，看起来像是在所有的</w:t>
      </w:r>
      <w:r w:rsidRPr="001710F4">
        <w:t>cluster node</w:t>
      </w:r>
      <w:r w:rsidRPr="001710F4">
        <w:t>上</w:t>
      </w:r>
      <w:proofErr w:type="gramStart"/>
      <w:r w:rsidRPr="001710F4">
        <w:t>都创建</w:t>
      </w:r>
      <w:proofErr w:type="gramEnd"/>
      <w:r w:rsidRPr="001710F4">
        <w:t>了</w:t>
      </w:r>
      <w:r w:rsidRPr="001710F4">
        <w:t>BlockManagerMasterActor</w:t>
      </w:r>
      <w:r w:rsidRPr="001710F4">
        <w:t>，其实不然，仔细看</w:t>
      </w:r>
      <w:r w:rsidRPr="001710F4">
        <w:t>registerOrLookup</w:t>
      </w:r>
      <w:r w:rsidRPr="001710F4">
        <w:t>函数的实现。</w:t>
      </w:r>
      <w:r w:rsidRPr="001710F4">
        <w:rPr>
          <w:b/>
          <w:bCs/>
        </w:rPr>
        <w:t>如果当前节点是</w:t>
      </w:r>
      <w:r w:rsidRPr="001710F4">
        <w:rPr>
          <w:b/>
          <w:bCs/>
        </w:rPr>
        <w:t>driver</w:t>
      </w:r>
      <w:r w:rsidRPr="001710F4">
        <w:rPr>
          <w:b/>
          <w:bCs/>
        </w:rPr>
        <w:t>则创建这个</w:t>
      </w:r>
      <w:r w:rsidRPr="001710F4">
        <w:rPr>
          <w:b/>
          <w:bCs/>
        </w:rPr>
        <w:t>actor</w:t>
      </w:r>
      <w:r w:rsidRPr="001710F4">
        <w:rPr>
          <w:b/>
          <w:bCs/>
        </w:rPr>
        <w:t>，否则建立到</w:t>
      </w:r>
      <w:r w:rsidRPr="001710F4">
        <w:rPr>
          <w:b/>
          <w:bCs/>
        </w:rPr>
        <w:t>driver</w:t>
      </w:r>
      <w:r w:rsidRPr="001710F4">
        <w:rPr>
          <w:b/>
          <w:bCs/>
        </w:rPr>
        <w:t>的连接。</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registerOrLookup(name: String, newActor: =&gt; Actor): ActorRef =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(isDriver)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 xml:space="preserve">"Registering " </w:t>
            </w:r>
            <w:r w:rsidRPr="001710F4">
              <w:rPr>
                <w:rFonts w:ascii="宋体" w:hAnsi="宋体" w:cs="宋体" w:hint="eastAsia"/>
                <w:color w:val="000000"/>
                <w:sz w:val="18"/>
                <w:szCs w:val="18"/>
              </w:rPr>
              <w:t>+ name)</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actorSystem.actorOf(Props(newActor), name = name)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driverHost: String = conf.get(</w:t>
            </w:r>
            <w:r w:rsidRPr="001710F4">
              <w:rPr>
                <w:rFonts w:ascii="宋体" w:hAnsi="宋体" w:cs="宋体" w:hint="eastAsia"/>
                <w:b/>
                <w:bCs/>
                <w:color w:val="008000"/>
                <w:sz w:val="18"/>
                <w:szCs w:val="18"/>
              </w:rPr>
              <w:t>"spark.driver.host"</w:t>
            </w:r>
            <w:r w:rsidRPr="001710F4">
              <w:rPr>
                <w:rFonts w:ascii="宋体" w:hAnsi="宋体" w:cs="宋体" w:hint="eastAsia"/>
                <w:color w:val="000000"/>
                <w:sz w:val="18"/>
                <w:szCs w:val="18"/>
              </w:rPr>
              <w:t xml:space="preserve">, </w:t>
            </w:r>
            <w:r w:rsidRPr="001710F4">
              <w:rPr>
                <w:rFonts w:ascii="宋体" w:hAnsi="宋体" w:cs="宋体" w:hint="eastAsia"/>
                <w:b/>
                <w:bCs/>
                <w:color w:val="008000"/>
                <w:sz w:val="18"/>
                <w:szCs w:val="18"/>
              </w:rPr>
              <w:t>"localhost"</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driverPort: Int = conf.getInt(</w:t>
            </w:r>
            <w:r w:rsidRPr="001710F4">
              <w:rPr>
                <w:rFonts w:ascii="宋体" w:hAnsi="宋体" w:cs="宋体" w:hint="eastAsia"/>
                <w:b/>
                <w:bCs/>
                <w:color w:val="008000"/>
                <w:sz w:val="18"/>
                <w:szCs w:val="18"/>
              </w:rPr>
              <w:t>"spark.driver.port"</w:t>
            </w:r>
            <w:r w:rsidRPr="001710F4">
              <w:rPr>
                <w:rFonts w:ascii="宋体" w:hAnsi="宋体" w:cs="宋体" w:hint="eastAsia"/>
                <w:color w:val="000000"/>
                <w:sz w:val="18"/>
                <w:szCs w:val="18"/>
              </w:rPr>
              <w:t xml:space="preserve">, </w:t>
            </w:r>
            <w:r w:rsidRPr="001710F4">
              <w:rPr>
                <w:rFonts w:ascii="宋体" w:hAnsi="宋体" w:cs="宋体" w:hint="eastAsia"/>
                <w:color w:val="0000FF"/>
                <w:sz w:val="18"/>
                <w:szCs w:val="18"/>
              </w:rPr>
              <w:t>7077</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Utils.checkHost(driverHost, </w:t>
            </w:r>
            <w:r w:rsidRPr="001710F4">
              <w:rPr>
                <w:rFonts w:ascii="宋体" w:hAnsi="宋体" w:cs="宋体" w:hint="eastAsia"/>
                <w:b/>
                <w:bCs/>
                <w:color w:val="008000"/>
                <w:sz w:val="18"/>
                <w:szCs w:val="18"/>
              </w:rPr>
              <w:t>"Expected hostname"</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url = s</w:t>
            </w:r>
            <w:r w:rsidRPr="001710F4">
              <w:rPr>
                <w:rFonts w:ascii="宋体" w:hAnsi="宋体" w:cs="宋体" w:hint="eastAsia"/>
                <w:b/>
                <w:bCs/>
                <w:color w:val="008000"/>
                <w:sz w:val="18"/>
                <w:szCs w:val="18"/>
              </w:rPr>
              <w:t>"akka.tcp://spark@$driverHost:$driverPort/user/$name"</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val timeout = AkkaUtils.lookupTimeout(conf)</w:t>
            </w:r>
            <w:r w:rsidRPr="001710F4">
              <w:rPr>
                <w:rFonts w:ascii="宋体" w:hAnsi="宋体" w:cs="宋体" w:hint="eastAsia"/>
                <w:color w:val="000000"/>
                <w:sz w:val="18"/>
                <w:szCs w:val="18"/>
              </w:rPr>
              <w:br/>
              <w:t xml:space="preserve">        logInfo(s</w:t>
            </w:r>
            <w:r w:rsidRPr="001710F4">
              <w:rPr>
                <w:rFonts w:ascii="宋体" w:hAnsi="宋体" w:cs="宋体" w:hint="eastAsia"/>
                <w:b/>
                <w:bCs/>
                <w:color w:val="008000"/>
                <w:sz w:val="18"/>
                <w:szCs w:val="18"/>
              </w:rPr>
              <w:t>"Connecting to $name: $url"</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Await.result(actorSystem.actorSelection(url).resolveOne(timeout), timeout)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Pr="001710F4" w:rsidRDefault="001B4640" w:rsidP="001710F4">
      <w:pPr>
        <w:pStyle w:val="a1"/>
        <w:ind w:firstLineChars="200" w:firstLine="520"/>
        <w:jc w:val="left"/>
      </w:pPr>
      <w:r w:rsidRPr="001710F4">
        <w:lastRenderedPageBreak/>
        <w:t>初始化过程中一个主要的动作就是</w:t>
      </w:r>
      <w:r w:rsidRPr="001710F4">
        <w:t>BlockManager</w:t>
      </w:r>
      <w:r w:rsidRPr="001710F4">
        <w:t>需要向</w:t>
      </w:r>
      <w:r w:rsidRPr="001710F4">
        <w:t>BlockManagerMaster</w:t>
      </w:r>
      <w:r w:rsidRPr="001710F4">
        <w:t>发起注册</w:t>
      </w:r>
    </w:p>
    <w:p w:rsidR="00D3157A" w:rsidRPr="00D3157A" w:rsidRDefault="00D3157A" w:rsidP="00D3157A">
      <w:pPr>
        <w:pStyle w:val="2"/>
      </w:pPr>
      <w:bookmarkStart w:id="70" w:name="_Toc492099181"/>
      <w:r w:rsidRPr="00D3157A">
        <w:rPr>
          <w:rFonts w:hint="eastAsia"/>
        </w:rPr>
        <w:t>通信层</w:t>
      </w:r>
      <w:bookmarkEnd w:id="70"/>
    </w:p>
    <w:p w:rsidR="00D3157A" w:rsidRDefault="00D3157A" w:rsidP="00D3157A">
      <w:pPr>
        <w:shd w:val="clear" w:color="auto" w:fill="FFFFFF"/>
        <w:spacing w:line="360" w:lineRule="atLeast"/>
        <w:jc w:val="center"/>
        <w:rPr>
          <w:rFonts w:ascii="微软雅黑" w:eastAsia="微软雅黑" w:hAnsi="微软雅黑"/>
          <w:color w:val="565F69"/>
          <w:sz w:val="21"/>
          <w:szCs w:val="21"/>
        </w:rPr>
      </w:pPr>
      <w:r>
        <w:rPr>
          <w:rFonts w:ascii="微软雅黑" w:eastAsia="微软雅黑" w:hAnsi="微软雅黑"/>
          <w:noProof/>
          <w:color w:val="565F69"/>
          <w:sz w:val="21"/>
          <w:szCs w:val="21"/>
        </w:rPr>
        <w:drawing>
          <wp:inline distT="0" distB="0" distL="0" distR="0" wp14:anchorId="7710ADF6" wp14:editId="23C2DD58">
            <wp:extent cx="5640797" cy="4587081"/>
            <wp:effectExtent l="0" t="0" r="0" b="4445"/>
            <wp:docPr id="74" name="Picture 74" descr="http://img.blog.csdn.net/201601041608138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g.blog.csdn.net/20160104160813836?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3408" cy="4597336"/>
                    </a:xfrm>
                    <a:prstGeom prst="rect">
                      <a:avLst/>
                    </a:prstGeom>
                    <a:noFill/>
                    <a:ln>
                      <a:noFill/>
                    </a:ln>
                  </pic:spPr>
                </pic:pic>
              </a:graphicData>
            </a:graphic>
          </wp:inline>
        </w:drawing>
      </w:r>
    </w:p>
    <w:p w:rsidR="001710F4" w:rsidRDefault="00D3157A" w:rsidP="001710F4">
      <w:pPr>
        <w:pStyle w:val="a1"/>
        <w:ind w:firstLineChars="211" w:firstLine="549"/>
        <w:jc w:val="left"/>
        <w:rPr>
          <w:rFonts w:ascii="微软雅黑" w:eastAsia="微软雅黑" w:hAnsi="微软雅黑"/>
          <w:color w:val="565F69"/>
          <w:sz w:val="21"/>
          <w:szCs w:val="21"/>
        </w:rPr>
      </w:pPr>
      <w:r w:rsidRPr="001710F4">
        <w:rPr>
          <w:rFonts w:hint="eastAsia"/>
        </w:rPr>
        <w:t>BlockManager</w:t>
      </w:r>
      <w:r w:rsidRPr="001710F4">
        <w:rPr>
          <w:rFonts w:hint="eastAsia"/>
        </w:rPr>
        <w:t>包装了</w:t>
      </w:r>
      <w:r w:rsidRPr="001710F4">
        <w:rPr>
          <w:rFonts w:hint="eastAsia"/>
        </w:rPr>
        <w:t>BlockManagerMaster</w:t>
      </w:r>
      <w:r w:rsidRPr="001710F4">
        <w:rPr>
          <w:rFonts w:hint="eastAsia"/>
        </w:rPr>
        <w:t>，发送信息包装成</w:t>
      </w:r>
      <w:r w:rsidRPr="001710F4">
        <w:rPr>
          <w:rFonts w:hint="eastAsia"/>
        </w:rPr>
        <w:t>BlockManagerInfo</w:t>
      </w:r>
      <w:r w:rsidRPr="001710F4">
        <w:rPr>
          <w:rFonts w:hint="eastAsia"/>
        </w:rPr>
        <w:t>。</w:t>
      </w:r>
      <w:r w:rsidRPr="001710F4">
        <w:rPr>
          <w:rFonts w:hint="eastAsia"/>
        </w:rPr>
        <w:t>Spark</w:t>
      </w:r>
      <w:r w:rsidRPr="001710F4">
        <w:rPr>
          <w:rFonts w:hint="eastAsia"/>
        </w:rPr>
        <w:t>在</w:t>
      </w:r>
      <w:r w:rsidRPr="001710F4">
        <w:rPr>
          <w:rFonts w:hint="eastAsia"/>
        </w:rPr>
        <w:t>Driver</w:t>
      </w:r>
      <w:r w:rsidRPr="001710F4">
        <w:rPr>
          <w:rFonts w:hint="eastAsia"/>
        </w:rPr>
        <w:t>和</w:t>
      </w:r>
      <w:r w:rsidRPr="001710F4">
        <w:rPr>
          <w:rFonts w:hint="eastAsia"/>
        </w:rPr>
        <w:t>Worker</w:t>
      </w:r>
      <w:r w:rsidRPr="001710F4">
        <w:rPr>
          <w:rFonts w:hint="eastAsia"/>
        </w:rPr>
        <w:t>端</w:t>
      </w:r>
      <w:proofErr w:type="gramStart"/>
      <w:r w:rsidRPr="001710F4">
        <w:rPr>
          <w:rFonts w:hint="eastAsia"/>
        </w:rPr>
        <w:t>都创建</w:t>
      </w:r>
      <w:proofErr w:type="gramEnd"/>
      <w:r w:rsidRPr="001710F4">
        <w:rPr>
          <w:rFonts w:hint="eastAsia"/>
        </w:rPr>
        <w:t>各自的</w:t>
      </w:r>
      <w:r w:rsidRPr="001710F4">
        <w:rPr>
          <w:rFonts w:hint="eastAsia"/>
        </w:rPr>
        <w:lastRenderedPageBreak/>
        <w:t>BlockManager</w:t>
      </w:r>
      <w:r w:rsidRPr="001710F4">
        <w:rPr>
          <w:rFonts w:hint="eastAsia"/>
        </w:rPr>
        <w:t>，并通过</w:t>
      </w:r>
      <w:r w:rsidRPr="001710F4">
        <w:rPr>
          <w:rFonts w:hint="eastAsia"/>
        </w:rPr>
        <w:t>BlockManagerMaster</w:t>
      </w:r>
      <w:r w:rsidRPr="001710F4">
        <w:rPr>
          <w:rFonts w:hint="eastAsia"/>
        </w:rPr>
        <w:t>进行通信，通过</w:t>
      </w:r>
      <w:r w:rsidRPr="001710F4">
        <w:rPr>
          <w:rFonts w:hint="eastAsia"/>
        </w:rPr>
        <w:t>BlockManager</w:t>
      </w:r>
      <w:r w:rsidRPr="001710F4">
        <w:rPr>
          <w:rFonts w:hint="eastAsia"/>
        </w:rPr>
        <w:t>对</w:t>
      </w:r>
      <w:r w:rsidRPr="001710F4">
        <w:rPr>
          <w:rFonts w:hint="eastAsia"/>
        </w:rPr>
        <w:t>Storage</w:t>
      </w:r>
      <w:r w:rsidRPr="001710F4">
        <w:rPr>
          <w:rFonts w:hint="eastAsia"/>
        </w:rPr>
        <w:t>模块进行操作。</w:t>
      </w:r>
      <w:r w:rsidRPr="001710F4">
        <w:rPr>
          <w:rFonts w:hint="eastAsia"/>
        </w:rPr>
        <w:br/>
      </w:r>
      <w:r w:rsidR="001710F4">
        <w:t xml:space="preserve">    </w:t>
      </w:r>
      <w:r w:rsidRPr="001710F4">
        <w:rPr>
          <w:rFonts w:hint="eastAsia"/>
        </w:rPr>
        <w:t>BlockManager</w:t>
      </w:r>
      <w:r w:rsidRPr="001710F4">
        <w:rPr>
          <w:rFonts w:hint="eastAsia"/>
        </w:rPr>
        <w:t>对象在</w:t>
      </w:r>
      <w:r w:rsidRPr="001710F4">
        <w:rPr>
          <w:rFonts w:hint="eastAsia"/>
        </w:rPr>
        <w:t>SparkEnv.create</w:t>
      </w:r>
      <w:r w:rsidRPr="001710F4">
        <w:rPr>
          <w:rFonts w:hint="eastAsia"/>
        </w:rPr>
        <w:t>函数中进行创建：</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registerOrLookupEndpoint(</w:t>
            </w:r>
            <w:r w:rsidRPr="001710F4">
              <w:rPr>
                <w:rFonts w:ascii="宋体" w:hAnsi="宋体" w:cs="宋体" w:hint="eastAsia"/>
                <w:color w:val="000000"/>
                <w:sz w:val="18"/>
                <w:szCs w:val="18"/>
              </w:rPr>
              <w:br/>
              <w:t xml:space="preserve">        name: String, endpointCreator: =&gt; RpcEndpoint):</w:t>
            </w:r>
            <w:r w:rsidRPr="001710F4">
              <w:rPr>
                <w:rFonts w:ascii="宋体" w:hAnsi="宋体" w:cs="宋体" w:hint="eastAsia"/>
                <w:color w:val="000000"/>
                <w:sz w:val="18"/>
                <w:szCs w:val="18"/>
              </w:rPr>
              <w:br/>
              <w:t>RpcEndpointRef =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(isDriver)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 xml:space="preserve">"Registering " </w:t>
            </w:r>
            <w:r w:rsidRPr="001710F4">
              <w:rPr>
                <w:rFonts w:ascii="宋体" w:hAnsi="宋体" w:cs="宋体" w:hint="eastAsia"/>
                <w:color w:val="000000"/>
                <w:sz w:val="18"/>
                <w:szCs w:val="18"/>
              </w:rPr>
              <w:t>+ name)</w:t>
            </w:r>
            <w:r w:rsidRPr="001710F4">
              <w:rPr>
                <w:rFonts w:ascii="宋体" w:hAnsi="宋体" w:cs="宋体" w:hint="eastAsia"/>
                <w:color w:val="000000"/>
                <w:sz w:val="18"/>
                <w:szCs w:val="18"/>
              </w:rPr>
              <w:br/>
              <w:t xml:space="preserve">        rpcEnv.setupEndpoint(name, endpointCreator)</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RpcUtils.makeDriverRef(name, conf, rpcEnv)</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t>……</w:t>
            </w:r>
            <w:proofErr w:type="gramStart"/>
            <w:r w:rsidRPr="001710F4">
              <w:rPr>
                <w:rFonts w:ascii="宋体" w:hAnsi="宋体" w:cs="宋体" w:hint="eastAsia"/>
                <w:color w:val="000000"/>
                <w:sz w:val="18"/>
                <w:szCs w:val="18"/>
              </w:rPr>
              <w:t>……</w:t>
            </w:r>
            <w:proofErr w:type="gramEnd"/>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blockManagerMaster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BlockManagerMaster(registerOrLookupEndpoint(</w:t>
            </w:r>
            <w:r w:rsidRPr="001710F4">
              <w:rPr>
                <w:rFonts w:ascii="宋体" w:hAnsi="宋体" w:cs="宋体" w:hint="eastAsia"/>
                <w:color w:val="000000"/>
                <w:sz w:val="18"/>
                <w:szCs w:val="18"/>
              </w:rPr>
              <w:br/>
              <w:t xml:space="preserve">        BlockManagerMaster.DRIVER_ENDPOINT_NAME,</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BlockManagerMasterEndpoint(rpcEnv, isLocal, conf, listenerBus)),</w:t>
            </w:r>
            <w:r w:rsidRPr="001710F4">
              <w:rPr>
                <w:rFonts w:ascii="宋体" w:hAnsi="宋体" w:cs="宋体" w:hint="eastAsia"/>
                <w:color w:val="000000"/>
                <w:sz w:val="18"/>
                <w:szCs w:val="18"/>
              </w:rPr>
              <w:br/>
              <w:t xml:space="preserve">        conf, isDriver)</w:t>
            </w:r>
            <w:r w:rsidRPr="001710F4">
              <w:rPr>
                <w:rFonts w:ascii="宋体" w:hAnsi="宋体" w:cs="宋体" w:hint="eastAsia"/>
                <w:color w:val="000000"/>
                <w:sz w:val="18"/>
                <w:szCs w:val="18"/>
              </w:rPr>
              <w:br/>
            </w:r>
            <w:r w:rsidRPr="001710F4">
              <w:rPr>
                <w:rFonts w:ascii="宋体" w:hAnsi="宋体" w:cs="宋体" w:hint="eastAsia"/>
                <w:color w:val="000000"/>
                <w:sz w:val="18"/>
                <w:szCs w:val="18"/>
              </w:rPr>
              <w:br/>
            </w:r>
            <w:r w:rsidRPr="001710F4">
              <w:rPr>
                <w:rFonts w:ascii="宋体" w:hAnsi="宋体" w:cs="宋体" w:hint="eastAsia"/>
                <w:i/>
                <w:iCs/>
                <w:color w:val="808080"/>
                <w:sz w:val="18"/>
                <w:szCs w:val="18"/>
              </w:rPr>
              <w:t xml:space="preserve">// NB: </w:t>
            </w:r>
            <w:proofErr w:type="gramStart"/>
            <w:r w:rsidRPr="001710F4">
              <w:rPr>
                <w:rFonts w:ascii="宋体" w:hAnsi="宋体" w:cs="宋体" w:hint="eastAsia"/>
                <w:i/>
                <w:iCs/>
                <w:color w:val="808080"/>
                <w:sz w:val="18"/>
                <w:szCs w:val="18"/>
              </w:rPr>
              <w:t>blockManager</w:t>
            </w:r>
            <w:proofErr w:type="gramEnd"/>
            <w:r w:rsidRPr="001710F4">
              <w:rPr>
                <w:rFonts w:ascii="宋体" w:hAnsi="宋体" w:cs="宋体" w:hint="eastAsia"/>
                <w:i/>
                <w:iCs/>
                <w:color w:val="808080"/>
                <w:sz w:val="18"/>
                <w:szCs w:val="18"/>
              </w:rPr>
              <w:t xml:space="preserve"> is not valid until initialize() is called later.</w:t>
            </w:r>
            <w:r w:rsidRPr="001710F4">
              <w:rPr>
                <w:rFonts w:ascii="宋体" w:hAnsi="宋体" w:cs="宋体" w:hint="eastAsia"/>
                <w:i/>
                <w:iCs/>
                <w:color w:val="808080"/>
                <w:sz w:val="18"/>
                <w:szCs w:val="18"/>
              </w:rPr>
              <w:br/>
            </w: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BlockManager(executorId, rpcEnv, </w:t>
            </w:r>
            <w:r w:rsidRPr="001710F4">
              <w:rPr>
                <w:rFonts w:ascii="宋体" w:hAnsi="宋体" w:cs="宋体" w:hint="eastAsia"/>
                <w:b/>
                <w:bCs/>
                <w:color w:val="660E7A"/>
                <w:sz w:val="18"/>
                <w:szCs w:val="18"/>
              </w:rPr>
              <w:t>blockManagerMaster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serializer, conf, mapOutputTracker, shuffleManager, blockTransferSe</w:t>
            </w:r>
            <w:r>
              <w:rPr>
                <w:rFonts w:ascii="宋体" w:hAnsi="宋体" w:cs="宋体" w:hint="eastAsia"/>
                <w:color w:val="000000"/>
                <w:sz w:val="18"/>
                <w:szCs w:val="18"/>
              </w:rPr>
              <w:t xml:space="preserve">rvice, </w:t>
            </w:r>
            <w:r>
              <w:rPr>
                <w:rFonts w:ascii="宋体" w:hAnsi="宋体" w:cs="宋体"/>
                <w:color w:val="000000"/>
                <w:sz w:val="18"/>
                <w:szCs w:val="18"/>
              </w:rPr>
              <w:t xml:space="preserve">    </w:t>
            </w:r>
            <w:r>
              <w:rPr>
                <w:rFonts w:ascii="宋体" w:hAnsi="宋体" w:cs="宋体" w:hint="eastAsia"/>
                <w:color w:val="000000"/>
                <w:sz w:val="18"/>
                <w:szCs w:val="18"/>
              </w:rPr>
              <w:t>securityManager,</w:t>
            </w:r>
            <w:r w:rsidRPr="001710F4">
              <w:rPr>
                <w:rFonts w:ascii="宋体" w:hAnsi="宋体" w:cs="宋体" w:hint="eastAsia"/>
                <w:color w:val="000000"/>
                <w:sz w:val="18"/>
                <w:szCs w:val="18"/>
              </w:rPr>
              <w:t>numUsableCores)</w:t>
            </w:r>
          </w:p>
        </w:tc>
      </w:tr>
    </w:tbl>
    <w:p w:rsidR="00D3157A" w:rsidRDefault="00D3157A" w:rsidP="001710F4">
      <w:pPr>
        <w:pStyle w:val="a1"/>
        <w:ind w:firstLineChars="211" w:firstLine="485"/>
        <w:jc w:val="left"/>
        <w:rPr>
          <w:rFonts w:ascii="微软雅黑" w:eastAsia="微软雅黑" w:hAnsi="微软雅黑"/>
          <w:color w:val="565F69"/>
          <w:sz w:val="21"/>
          <w:szCs w:val="21"/>
        </w:rPr>
      </w:pPr>
    </w:p>
    <w:p w:rsid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并且在创建之前对当前节点是否是</w:t>
      </w:r>
      <w:r w:rsidRPr="001710F4">
        <w:rPr>
          <w:rFonts w:hint="eastAsia"/>
        </w:rPr>
        <w:t>Driver</w:t>
      </w:r>
      <w:r w:rsidRPr="001710F4">
        <w:rPr>
          <w:rFonts w:hint="eastAsia"/>
        </w:rPr>
        <w:t>进行了判断。如果是，则创建这个</w:t>
      </w:r>
      <w:r w:rsidRPr="001710F4">
        <w:rPr>
          <w:rFonts w:hint="eastAsia"/>
        </w:rPr>
        <w:t>Endpoint</w:t>
      </w:r>
      <w:r w:rsidRPr="001710F4">
        <w:rPr>
          <w:rFonts w:hint="eastAsia"/>
        </w:rPr>
        <w:t>；否则，创建</w:t>
      </w:r>
      <w:r w:rsidRPr="001710F4">
        <w:rPr>
          <w:rFonts w:hint="eastAsia"/>
        </w:rPr>
        <w:t>Driver</w:t>
      </w:r>
      <w:r w:rsidRPr="001710F4">
        <w:rPr>
          <w:rFonts w:hint="eastAsia"/>
        </w:rPr>
        <w:t>的连接。</w:t>
      </w:r>
      <w:r w:rsidRPr="001710F4">
        <w:rPr>
          <w:rFonts w:hint="eastAsia"/>
        </w:rPr>
        <w:br/>
      </w:r>
      <w:r w:rsidR="001710F4">
        <w:rPr>
          <w:rFonts w:hint="eastAsia"/>
        </w:rPr>
        <w:t xml:space="preserve">    </w:t>
      </w:r>
      <w:r w:rsidRPr="001710F4">
        <w:rPr>
          <w:rFonts w:hint="eastAsia"/>
        </w:rPr>
        <w:t>在创建</w:t>
      </w:r>
      <w:r w:rsidRPr="001710F4">
        <w:rPr>
          <w:rFonts w:hint="eastAsia"/>
        </w:rPr>
        <w:t>BlockManager</w:t>
      </w:r>
      <w:r w:rsidRPr="001710F4">
        <w:rPr>
          <w:rFonts w:hint="eastAsia"/>
        </w:rPr>
        <w:t>之后，</w:t>
      </w:r>
      <w:r w:rsidRPr="001710F4">
        <w:rPr>
          <w:rFonts w:hint="eastAsia"/>
        </w:rPr>
        <w:t>BlockManager</w:t>
      </w:r>
      <w:r w:rsidRPr="001710F4">
        <w:rPr>
          <w:rFonts w:hint="eastAsia"/>
        </w:rPr>
        <w:t>会调用</w:t>
      </w:r>
      <w:r w:rsidRPr="001710F4">
        <w:rPr>
          <w:rFonts w:hint="eastAsia"/>
        </w:rPr>
        <w:t>initialize</w:t>
      </w:r>
      <w:r w:rsidRPr="001710F4">
        <w:rPr>
          <w:rFonts w:hint="eastAsia"/>
        </w:rPr>
        <w:t>方法初始化自己。并且初始化的时候，会调用</w:t>
      </w:r>
      <w:r w:rsidRPr="001710F4">
        <w:rPr>
          <w:rFonts w:hint="eastAsia"/>
        </w:rPr>
        <w:t>BlockManagerMaster</w:t>
      </w:r>
      <w:r w:rsidRPr="001710F4">
        <w:rPr>
          <w:rFonts w:hint="eastAsia"/>
        </w:rPr>
        <w:t>向</w:t>
      </w:r>
      <w:r w:rsidRPr="001710F4">
        <w:rPr>
          <w:rFonts w:hint="eastAsia"/>
        </w:rPr>
        <w:t>Driver</w:t>
      </w:r>
      <w:r w:rsidRPr="001710F4">
        <w:rPr>
          <w:rFonts w:hint="eastAsia"/>
        </w:rPr>
        <w:t>注册自己，同时，在注册时也启动了</w:t>
      </w:r>
      <w:r w:rsidRPr="001710F4">
        <w:rPr>
          <w:rFonts w:hint="eastAsia"/>
        </w:rPr>
        <w:t>Slave Endpoint</w:t>
      </w:r>
      <w:r w:rsidRPr="001710F4">
        <w:rPr>
          <w:rFonts w:hint="eastAsia"/>
        </w:rPr>
        <w:t>。另外，向本地</w:t>
      </w:r>
      <w:r w:rsidRPr="001710F4">
        <w:rPr>
          <w:rFonts w:hint="eastAsia"/>
        </w:rPr>
        <w:t>shuffle</w:t>
      </w:r>
      <w:r w:rsidRPr="001710F4">
        <w:rPr>
          <w:rFonts w:hint="eastAsia"/>
        </w:rPr>
        <w:t>服务器注册</w:t>
      </w:r>
      <w:r w:rsidRPr="001710F4">
        <w:rPr>
          <w:rFonts w:hint="eastAsia"/>
        </w:rPr>
        <w:t>Executor</w:t>
      </w:r>
      <w:r w:rsidRPr="001710F4">
        <w:rPr>
          <w:rFonts w:hint="eastAsia"/>
        </w:rPr>
        <w:t>配置，如果存在的话。</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initialize(appId: String): Unit = {</w:t>
            </w:r>
            <w:r w:rsidRPr="001710F4">
              <w:rPr>
                <w:rFonts w:ascii="宋体" w:hAnsi="宋体" w:cs="宋体" w:hint="eastAsia"/>
                <w:color w:val="000000"/>
                <w:sz w:val="18"/>
                <w:szCs w:val="18"/>
              </w:rPr>
              <w:br/>
              <w:t>……</w:t>
            </w:r>
            <w:proofErr w:type="gramStart"/>
            <w:r w:rsidRPr="001710F4">
              <w:rPr>
                <w:rFonts w:ascii="宋体" w:hAnsi="宋体" w:cs="宋体" w:hint="eastAsia"/>
                <w:color w:val="000000"/>
                <w:sz w:val="18"/>
                <w:szCs w:val="18"/>
              </w:rPr>
              <w:t>……</w:t>
            </w:r>
            <w:proofErr w:type="gramEnd"/>
            <w:r w:rsidRPr="001710F4">
              <w:rPr>
                <w:rFonts w:ascii="宋体" w:hAnsi="宋体" w:cs="宋体" w:hint="eastAsia"/>
                <w:color w:val="000000"/>
                <w:sz w:val="18"/>
                <w:szCs w:val="18"/>
              </w:rPr>
              <w:br/>
              <w:t xml:space="preserve">    master.registerBlockManager(blockManagerId, maxMemory, slaveEndpoint)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Register Executors' configuration with the local shuffle service, if one should exist.</w:t>
            </w:r>
            <w:r w:rsidRPr="001710F4">
              <w:rPr>
                <w:rFonts w:ascii="宋体" w:hAnsi="宋体" w:cs="宋体" w:hint="eastAsia"/>
                <w:i/>
                <w:iCs/>
                <w:color w:val="80808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(externalShuffleServiceEnabled &amp;&amp; !blockManagerId.isDriver) {</w:t>
            </w:r>
            <w:r w:rsidRPr="001710F4">
              <w:rPr>
                <w:rFonts w:ascii="宋体" w:hAnsi="宋体" w:cs="宋体" w:hint="eastAsia"/>
                <w:color w:val="000000"/>
                <w:sz w:val="18"/>
                <w:szCs w:val="18"/>
              </w:rPr>
              <w:br/>
              <w:t xml:space="preserve">        registerWithExternalShuffleServer()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Default="00D3157A" w:rsidP="001710F4">
      <w:pPr>
        <w:pStyle w:val="a1"/>
        <w:ind w:firstLine="0"/>
        <w:jc w:val="left"/>
        <w:rPr>
          <w:rFonts w:ascii="微软雅黑" w:eastAsia="微软雅黑" w:hAnsi="微软雅黑"/>
          <w:color w:val="565F69"/>
          <w:sz w:val="21"/>
          <w:szCs w:val="21"/>
        </w:rPr>
      </w:pPr>
    </w:p>
    <w:p w:rsidR="00D3157A" w:rsidRDefault="00D3157A" w:rsidP="001710F4">
      <w:pPr>
        <w:pStyle w:val="a1"/>
        <w:ind w:firstLineChars="200" w:firstLine="520"/>
        <w:jc w:val="left"/>
      </w:pPr>
      <w:r w:rsidRPr="001710F4">
        <w:rPr>
          <w:rFonts w:hint="eastAsia"/>
        </w:rPr>
        <w:t>而</w:t>
      </w:r>
      <w:r w:rsidRPr="001710F4">
        <w:rPr>
          <w:rFonts w:hint="eastAsia"/>
        </w:rPr>
        <w:t>BlockManagerMaster</w:t>
      </w:r>
      <w:r w:rsidRPr="001710F4">
        <w:rPr>
          <w:rFonts w:hint="eastAsia"/>
        </w:rPr>
        <w:t>将注册请求包装成</w:t>
      </w:r>
      <w:r w:rsidRPr="001710F4">
        <w:rPr>
          <w:rFonts w:hint="eastAsia"/>
        </w:rPr>
        <w:t>RegisterBlockManager</w:t>
      </w:r>
      <w:r w:rsidRPr="001710F4">
        <w:rPr>
          <w:rFonts w:hint="eastAsia"/>
        </w:rPr>
        <w:t>注册到</w:t>
      </w:r>
      <w:r w:rsidRPr="001710F4">
        <w:rPr>
          <w:rFonts w:hint="eastAsia"/>
        </w:rPr>
        <w:t>Driver</w:t>
      </w:r>
      <w:r w:rsidRPr="001710F4">
        <w:rPr>
          <w:rFonts w:hint="eastAsia"/>
        </w:rPr>
        <w:t>。</w:t>
      </w:r>
      <w:r w:rsidRPr="001710F4">
        <w:rPr>
          <w:rFonts w:hint="eastAsia"/>
        </w:rPr>
        <w:t>Driver</w:t>
      </w:r>
      <w:r w:rsidRPr="001710F4">
        <w:rPr>
          <w:rFonts w:hint="eastAsia"/>
        </w:rPr>
        <w:t>的</w:t>
      </w:r>
      <w:r w:rsidRPr="001710F4">
        <w:rPr>
          <w:rFonts w:hint="eastAsia"/>
        </w:rPr>
        <w:t>BlockManagerMasterEndpoint</w:t>
      </w:r>
      <w:r w:rsidRPr="001710F4">
        <w:rPr>
          <w:rFonts w:hint="eastAsia"/>
        </w:rPr>
        <w:t>会调用</w:t>
      </w:r>
      <w:r w:rsidRPr="001710F4">
        <w:rPr>
          <w:rFonts w:hint="eastAsia"/>
        </w:rPr>
        <w:t>register</w:t>
      </w:r>
      <w:r w:rsidRPr="001710F4">
        <w:rPr>
          <w:rFonts w:hint="eastAsia"/>
        </w:rPr>
        <w:t>方法，通过对消息</w:t>
      </w:r>
      <w:r w:rsidRPr="001710F4">
        <w:rPr>
          <w:rFonts w:hint="eastAsia"/>
        </w:rPr>
        <w:t>BlockManagerInfo</w:t>
      </w:r>
      <w:r w:rsidRPr="001710F4">
        <w:rPr>
          <w:rFonts w:hint="eastAsia"/>
        </w:rPr>
        <w:t>检查，向</w:t>
      </w:r>
      <w:r w:rsidRPr="001710F4">
        <w:rPr>
          <w:rFonts w:hint="eastAsia"/>
        </w:rPr>
        <w:t>Driver</w:t>
      </w:r>
      <w:r w:rsidRPr="001710F4">
        <w:rPr>
          <w:rFonts w:hint="eastAsia"/>
        </w:rPr>
        <w:t>注册。</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def register(id: BlockManagerId, maxMemSize: Long, slaveEndpoint: RpcEndpointRef) {</w:t>
            </w:r>
            <w:r w:rsidRPr="001710F4">
              <w:rPr>
                <w:rFonts w:ascii="宋体" w:hAnsi="宋体" w:cs="宋体" w:hint="eastAsia"/>
                <w:color w:val="000000"/>
                <w:sz w:val="18"/>
                <w:szCs w:val="18"/>
              </w:rPr>
              <w:br/>
              <w:t xml:space="preserve">    val time = System.</w:t>
            </w:r>
            <w:r w:rsidRPr="001710F4">
              <w:rPr>
                <w:rFonts w:ascii="宋体" w:hAnsi="宋体" w:cs="宋体" w:hint="eastAsia"/>
                <w:i/>
                <w:iCs/>
                <w:color w:val="000000"/>
                <w:sz w:val="18"/>
                <w:szCs w:val="18"/>
              </w:rPr>
              <w:t>currentTimeMillis</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(!blockManagerInfo.contains(id)) {</w:t>
            </w:r>
            <w:r w:rsidRPr="001710F4">
              <w:rPr>
                <w:rFonts w:ascii="宋体" w:hAnsi="宋体" w:cs="宋体" w:hint="eastAsia"/>
                <w:color w:val="000000"/>
                <w:sz w:val="18"/>
                <w:szCs w:val="18"/>
              </w:rPr>
              <w:br/>
              <w:t xml:space="preserve">        blockManagerIdByExecutor.get(id.executorId) match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Some(oldId) =&gt;</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A block manager of the same executor already exists, so remove it (assumed dead)</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logError(</w:t>
            </w:r>
            <w:r w:rsidRPr="001710F4">
              <w:rPr>
                <w:rFonts w:ascii="宋体" w:hAnsi="宋体" w:cs="宋体" w:hint="eastAsia"/>
                <w:b/>
                <w:bCs/>
                <w:color w:val="008000"/>
                <w:sz w:val="18"/>
                <w:szCs w:val="18"/>
              </w:rPr>
              <w:t>"Got two different block manager registrations on same executor - "</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 s</w:t>
            </w:r>
            <w:r w:rsidRPr="001710F4">
              <w:rPr>
                <w:rFonts w:ascii="宋体" w:hAnsi="宋体" w:cs="宋体" w:hint="eastAsia"/>
                <w:b/>
                <w:bCs/>
                <w:color w:val="008000"/>
                <w:sz w:val="18"/>
                <w:szCs w:val="18"/>
              </w:rPr>
              <w:t>" will replace old one $oldId with new one $id"</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removeExecutor(id.executorId)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None =&gt;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"Registering block manager %s with %s RAM, %s"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id.hostPort, Utils.bytesToString(maxMemSize), id))</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blockManagerIdByExecutor(id.executorId) = id</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blockManagerInfo(id)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BlockManagerInfo(</w:t>
            </w:r>
            <w:r w:rsidRPr="001710F4">
              <w:rPr>
                <w:rFonts w:ascii="宋体" w:hAnsi="宋体" w:cs="宋体" w:hint="eastAsia"/>
                <w:color w:val="000000"/>
                <w:sz w:val="18"/>
                <w:szCs w:val="18"/>
              </w:rPr>
              <w:br/>
              <w:t xml:space="preserve">                id, System.</w:t>
            </w:r>
            <w:r w:rsidRPr="001710F4">
              <w:rPr>
                <w:rFonts w:ascii="宋体" w:hAnsi="宋体" w:cs="宋体" w:hint="eastAsia"/>
                <w:i/>
                <w:iCs/>
                <w:color w:val="000000"/>
                <w:sz w:val="18"/>
                <w:szCs w:val="18"/>
              </w:rPr>
              <w:t>currentTimeMillis</w:t>
            </w:r>
            <w:r w:rsidRPr="001710F4">
              <w:rPr>
                <w:rFonts w:ascii="宋体" w:hAnsi="宋体" w:cs="宋体" w:hint="eastAsia"/>
                <w:color w:val="000000"/>
                <w:sz w:val="18"/>
                <w:szCs w:val="18"/>
              </w:rPr>
              <w:t>(), maxMemSize, slaveEndpoint)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listenerBus.post(SparkListenerBlockManagerAdded(time, id, maxMemSize))</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D3157A" w:rsidRPr="001710F4" w:rsidRDefault="00D3157A" w:rsidP="001710F4">
      <w:pPr>
        <w:pStyle w:val="a1"/>
        <w:ind w:firstLineChars="200" w:firstLine="520"/>
        <w:jc w:val="left"/>
      </w:pPr>
      <w:r w:rsidRPr="001710F4">
        <w:rPr>
          <w:rFonts w:hint="eastAsia"/>
        </w:rPr>
        <w:t>不难发现</w:t>
      </w:r>
      <w:r w:rsidRPr="001710F4">
        <w:rPr>
          <w:rFonts w:hint="eastAsia"/>
        </w:rPr>
        <w:t>BlockManagerInfo</w:t>
      </w:r>
      <w:r w:rsidRPr="001710F4">
        <w:rPr>
          <w:rFonts w:hint="eastAsia"/>
        </w:rPr>
        <w:t>对象被保存到</w:t>
      </w:r>
      <w:r w:rsidRPr="001710F4">
        <w:rPr>
          <w:rFonts w:hint="eastAsia"/>
        </w:rPr>
        <w:t>Map</w:t>
      </w:r>
      <w:r w:rsidRPr="001710F4">
        <w:rPr>
          <w:rFonts w:hint="eastAsia"/>
        </w:rPr>
        <w:t>映射中。</w:t>
      </w:r>
      <w:r w:rsidRPr="001710F4">
        <w:rPr>
          <w:rFonts w:hint="eastAsia"/>
        </w:rPr>
        <w:br/>
      </w:r>
      <w:r w:rsidRPr="001710F4">
        <w:rPr>
          <w:rFonts w:hint="eastAsia"/>
        </w:rPr>
        <w:t>在通信层中</w:t>
      </w:r>
      <w:r w:rsidRPr="001710F4">
        <w:rPr>
          <w:rFonts w:hint="eastAsia"/>
        </w:rPr>
        <w:t>BlockManagerMaster</w:t>
      </w:r>
      <w:r w:rsidRPr="001710F4">
        <w:rPr>
          <w:rFonts w:hint="eastAsia"/>
        </w:rPr>
        <w:t>控制着消息的流向，这里采用了模式匹配，所有的消息模式都在</w:t>
      </w:r>
      <w:r w:rsidRPr="001710F4">
        <w:rPr>
          <w:rFonts w:hint="eastAsia"/>
        </w:rPr>
        <w:t>BlockManagerMessage</w:t>
      </w:r>
      <w:r w:rsidRPr="001710F4">
        <w:rPr>
          <w:rFonts w:hint="eastAsia"/>
        </w:rPr>
        <w:t>中。</w:t>
      </w:r>
    </w:p>
    <w:p w:rsidR="00D3157A" w:rsidRPr="00D3157A" w:rsidRDefault="00D3157A" w:rsidP="00D3157A">
      <w:pPr>
        <w:pStyle w:val="2"/>
      </w:pPr>
      <w:bookmarkStart w:id="71" w:name="_Toc492099182"/>
      <w:r w:rsidRPr="00D3157A">
        <w:rPr>
          <w:rFonts w:hint="eastAsia"/>
        </w:rPr>
        <w:lastRenderedPageBreak/>
        <w:t>存储层</w:t>
      </w:r>
      <w:bookmarkEnd w:id="71"/>
    </w:p>
    <w:p w:rsidR="00D3157A" w:rsidRDefault="00D3157A" w:rsidP="00D3157A">
      <w:pPr>
        <w:shd w:val="clear" w:color="auto" w:fill="FFFFFF"/>
        <w:spacing w:line="360" w:lineRule="atLeast"/>
        <w:jc w:val="center"/>
        <w:rPr>
          <w:rFonts w:ascii="微软雅黑" w:eastAsia="微软雅黑" w:hAnsi="微软雅黑"/>
          <w:color w:val="565F69"/>
          <w:sz w:val="21"/>
          <w:szCs w:val="21"/>
        </w:rPr>
      </w:pPr>
      <w:r>
        <w:rPr>
          <w:rFonts w:ascii="微软雅黑" w:eastAsia="微软雅黑" w:hAnsi="微软雅黑"/>
          <w:noProof/>
          <w:color w:val="565F69"/>
          <w:sz w:val="21"/>
          <w:szCs w:val="21"/>
        </w:rPr>
        <w:drawing>
          <wp:inline distT="0" distB="0" distL="0" distR="0" wp14:anchorId="6D361798" wp14:editId="06CACD6D">
            <wp:extent cx="5530768" cy="4250728"/>
            <wp:effectExtent l="0" t="0" r="0" b="0"/>
            <wp:docPr id="73" name="Picture 73" descr="http://img.blog.csdn.net/201601041610017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g.blog.csdn.net/20160104161001783?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8092" cy="4256357"/>
                    </a:xfrm>
                    <a:prstGeom prst="rect">
                      <a:avLst/>
                    </a:prstGeom>
                    <a:noFill/>
                    <a:ln>
                      <a:noFill/>
                    </a:ln>
                  </pic:spPr>
                </pic:pic>
              </a:graphicData>
            </a:graphic>
          </wp:inline>
        </w:drawing>
      </w:r>
    </w:p>
    <w:p w:rsidR="00D3157A" w:rsidRPr="001710F4" w:rsidRDefault="00D3157A" w:rsidP="001710F4">
      <w:pPr>
        <w:pStyle w:val="a1"/>
        <w:ind w:firstLineChars="211" w:firstLine="549"/>
        <w:jc w:val="left"/>
      </w:pPr>
      <w:r w:rsidRPr="001710F4">
        <w:rPr>
          <w:rFonts w:hint="eastAsia"/>
        </w:rPr>
        <w:t>Spark Storage</w:t>
      </w:r>
      <w:r w:rsidRPr="001710F4">
        <w:rPr>
          <w:rFonts w:hint="eastAsia"/>
        </w:rPr>
        <w:t>的最小存储单位是</w:t>
      </w:r>
      <w:r w:rsidRPr="001710F4">
        <w:rPr>
          <w:rFonts w:hint="eastAsia"/>
        </w:rPr>
        <w:t>block</w:t>
      </w:r>
      <w:r w:rsidRPr="001710F4">
        <w:rPr>
          <w:rFonts w:hint="eastAsia"/>
        </w:rPr>
        <w:t>，所有的操作都是以</w:t>
      </w:r>
      <w:r w:rsidRPr="001710F4">
        <w:rPr>
          <w:rFonts w:hint="eastAsia"/>
        </w:rPr>
        <w:t>block</w:t>
      </w:r>
      <w:r w:rsidRPr="001710F4">
        <w:rPr>
          <w:rFonts w:hint="eastAsia"/>
        </w:rPr>
        <w:t>为单位进行的。</w:t>
      </w:r>
      <w:r w:rsidRPr="001710F4">
        <w:rPr>
          <w:rFonts w:hint="eastAsia"/>
        </w:rPr>
        <w:br/>
      </w:r>
      <w:r w:rsidR="001710F4">
        <w:rPr>
          <w:rFonts w:hint="eastAsia"/>
        </w:rPr>
        <w:t xml:space="preserve">    </w:t>
      </w:r>
      <w:r w:rsidRPr="001710F4">
        <w:rPr>
          <w:rFonts w:hint="eastAsia"/>
        </w:rPr>
        <w:t>在</w:t>
      </w:r>
      <w:r w:rsidRPr="001710F4">
        <w:rPr>
          <w:rFonts w:hint="eastAsia"/>
        </w:rPr>
        <w:t>BlockManager</w:t>
      </w:r>
      <w:r w:rsidRPr="001710F4">
        <w:rPr>
          <w:rFonts w:hint="eastAsia"/>
        </w:rPr>
        <w:t>被创建的时候</w:t>
      </w:r>
      <w:r w:rsidRPr="001710F4">
        <w:rPr>
          <w:rFonts w:hint="eastAsia"/>
        </w:rPr>
        <w:t>MemoryStore</w:t>
      </w:r>
      <w:r w:rsidRPr="001710F4">
        <w:rPr>
          <w:rFonts w:hint="eastAsia"/>
        </w:rPr>
        <w:t>和</w:t>
      </w:r>
      <w:r w:rsidRPr="001710F4">
        <w:rPr>
          <w:rFonts w:hint="eastAsia"/>
        </w:rPr>
        <w:t>DiskStore</w:t>
      </w:r>
      <w:r w:rsidRPr="001710F4">
        <w:rPr>
          <w:rFonts w:hint="eastAsia"/>
        </w:rPr>
        <w:t>对象就被创建出来了</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diskBlockManager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DiskBlockManager(</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conf)</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private</w:t>
            </w:r>
            <w:r w:rsidRPr="001710F4">
              <w:rPr>
                <w:rFonts w:ascii="宋体" w:hAnsi="宋体" w:cs="宋体" w:hint="eastAsia"/>
                <w:color w:val="000000"/>
                <w:sz w:val="18"/>
                <w:szCs w:val="18"/>
              </w:rPr>
              <w:t xml:space="preserve">[spark] val </w:t>
            </w:r>
            <w:r w:rsidRPr="001710F4">
              <w:rPr>
                <w:rFonts w:ascii="宋体" w:hAnsi="宋体" w:cs="宋体" w:hint="eastAsia"/>
                <w:b/>
                <w:bCs/>
                <w:color w:val="660E7A"/>
                <w:sz w:val="18"/>
                <w:szCs w:val="18"/>
              </w:rPr>
              <w:t xml:space="preserve">memoryStore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MemoryStore(</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maxMemory)</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private</w:t>
            </w:r>
            <w:r w:rsidRPr="001710F4">
              <w:rPr>
                <w:rFonts w:ascii="宋体" w:hAnsi="宋体" w:cs="宋体" w:hint="eastAsia"/>
                <w:color w:val="000000"/>
                <w:sz w:val="18"/>
                <w:szCs w:val="18"/>
              </w:rPr>
              <w:t xml:space="preserve">[spark] val </w:t>
            </w:r>
            <w:r w:rsidRPr="001710F4">
              <w:rPr>
                <w:rFonts w:ascii="宋体" w:hAnsi="宋体" w:cs="宋体" w:hint="eastAsia"/>
                <w:b/>
                <w:bCs/>
                <w:color w:val="660E7A"/>
                <w:sz w:val="18"/>
                <w:szCs w:val="18"/>
              </w:rPr>
              <w:t xml:space="preserve">diskStore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DiskStore(</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xml:space="preserve">, </w:t>
            </w:r>
            <w:r w:rsidRPr="001710F4">
              <w:rPr>
                <w:rFonts w:ascii="宋体" w:hAnsi="宋体" w:cs="宋体" w:hint="eastAsia"/>
                <w:b/>
                <w:bCs/>
                <w:color w:val="660E7A"/>
                <w:sz w:val="18"/>
                <w:szCs w:val="18"/>
              </w:rPr>
              <w:t>diskBlockManager</w:t>
            </w:r>
            <w:r w:rsidRPr="001710F4">
              <w:rPr>
                <w:rFonts w:ascii="宋体" w:hAnsi="宋体" w:cs="宋体" w:hint="eastAsia"/>
                <w:color w:val="000000"/>
                <w:sz w:val="18"/>
                <w:szCs w:val="18"/>
              </w:rPr>
              <w:t>)</w:t>
            </w:r>
          </w:p>
        </w:tc>
      </w:tr>
    </w:tbl>
    <w:p w:rsidR="00D3157A" w:rsidRPr="001710F4" w:rsidRDefault="00D3157A" w:rsidP="00D3157A">
      <w:pPr>
        <w:shd w:val="clear" w:color="auto" w:fill="FFFFFF"/>
        <w:spacing w:line="360" w:lineRule="atLeast"/>
        <w:rPr>
          <w:rFonts w:ascii="微软雅黑" w:eastAsia="微软雅黑" w:hAnsi="微软雅黑"/>
          <w:color w:val="565F69"/>
          <w:sz w:val="21"/>
          <w:szCs w:val="21"/>
        </w:rPr>
      </w:pPr>
    </w:p>
    <w:p w:rsidR="00D3157A" w:rsidRPr="00867FEA" w:rsidRDefault="00D3157A" w:rsidP="00867FEA">
      <w:pPr>
        <w:pStyle w:val="3"/>
      </w:pPr>
      <w:bookmarkStart w:id="72" w:name="_Toc492099183"/>
      <w:r w:rsidRPr="00867FEA">
        <w:t>Disk Store</w:t>
      </w:r>
      <w:bookmarkEnd w:id="72"/>
    </w:p>
    <w:p w:rsidR="001710F4" w:rsidRDefault="00D3157A" w:rsidP="001710F4">
      <w:pPr>
        <w:pStyle w:val="a1"/>
        <w:ind w:firstLineChars="211" w:firstLine="549"/>
        <w:jc w:val="left"/>
        <w:rPr>
          <w:rFonts w:ascii="Monaco" w:hAnsi="Monaco"/>
          <w:color w:val="333333"/>
        </w:rPr>
      </w:pPr>
      <w:r w:rsidRPr="001710F4">
        <w:rPr>
          <w:rFonts w:hint="eastAsia"/>
        </w:rPr>
        <w:t>由于当前的</w:t>
      </w:r>
      <w:r w:rsidRPr="001710F4">
        <w:rPr>
          <w:rFonts w:hint="eastAsia"/>
        </w:rPr>
        <w:t>Spark</w:t>
      </w:r>
      <w:r w:rsidRPr="001710F4">
        <w:rPr>
          <w:rFonts w:hint="eastAsia"/>
        </w:rPr>
        <w:t>版本对</w:t>
      </w:r>
      <w:r w:rsidRPr="001710F4">
        <w:rPr>
          <w:rFonts w:hint="eastAsia"/>
        </w:rPr>
        <w:t>Disk Store</w:t>
      </w:r>
      <w:r w:rsidRPr="001710F4">
        <w:rPr>
          <w:rFonts w:hint="eastAsia"/>
        </w:rPr>
        <w:t>进行了更细粒度的分工，把对文件的操作提取出来放到了</w:t>
      </w:r>
      <w:r w:rsidRPr="001710F4">
        <w:rPr>
          <w:rFonts w:hint="eastAsia"/>
        </w:rPr>
        <w:t>DiskBlockManager</w:t>
      </w:r>
      <w:r w:rsidRPr="001710F4">
        <w:rPr>
          <w:rFonts w:hint="eastAsia"/>
        </w:rPr>
        <w:t>中，</w:t>
      </w:r>
      <w:r w:rsidRPr="001710F4">
        <w:rPr>
          <w:rFonts w:hint="eastAsia"/>
        </w:rPr>
        <w:t>DiskStore</w:t>
      </w:r>
      <w:r w:rsidRPr="001710F4">
        <w:rPr>
          <w:rFonts w:hint="eastAsia"/>
        </w:rPr>
        <w:t>仅仅负责数据的存储和读取。</w:t>
      </w:r>
      <w:r w:rsidRPr="001710F4">
        <w:rPr>
          <w:rFonts w:hint="eastAsia"/>
        </w:rPr>
        <w:br/>
      </w:r>
      <w:r w:rsidR="001710F4">
        <w:t xml:space="preserve">    </w:t>
      </w:r>
      <w:r w:rsidRPr="001710F4">
        <w:rPr>
          <w:rFonts w:hint="eastAsia"/>
        </w:rPr>
        <w:t>Disk Store</w:t>
      </w:r>
      <w:r w:rsidRPr="001710F4">
        <w:rPr>
          <w:rFonts w:hint="eastAsia"/>
        </w:rPr>
        <w:t>会配置多个文件目录，</w:t>
      </w:r>
      <w:r w:rsidRPr="001710F4">
        <w:rPr>
          <w:rFonts w:hint="eastAsia"/>
        </w:rPr>
        <w:t>Spark</w:t>
      </w:r>
      <w:r w:rsidRPr="001710F4">
        <w:rPr>
          <w:rFonts w:hint="eastAsia"/>
        </w:rPr>
        <w:t>会在不同的文件目录下创建文件夹，其中文件夹的命名方式是：</w:t>
      </w:r>
      <w:r w:rsidRPr="001710F4">
        <w:rPr>
          <w:rFonts w:hint="eastAsia"/>
        </w:rPr>
        <w:t>spark-UUID</w:t>
      </w:r>
      <w:r w:rsidRPr="001710F4">
        <w:rPr>
          <w:rFonts w:hint="eastAsia"/>
        </w:rPr>
        <w:t>（随机</w:t>
      </w:r>
      <w:r w:rsidRPr="001710F4">
        <w:rPr>
          <w:rFonts w:hint="eastAsia"/>
        </w:rPr>
        <w:t>UUID</w:t>
      </w:r>
      <w:r w:rsidRPr="001710F4">
        <w:rPr>
          <w:rFonts w:hint="eastAsia"/>
        </w:rPr>
        <w:t>码）。</w:t>
      </w:r>
      <w:r w:rsidRPr="001710F4">
        <w:rPr>
          <w:rFonts w:hint="eastAsia"/>
        </w:rPr>
        <w:t>Disk Store</w:t>
      </w:r>
      <w:r w:rsidRPr="001710F4">
        <w:rPr>
          <w:rFonts w:hint="eastAsia"/>
        </w:rPr>
        <w:t>在存储的时候创建文件夹。并且根据“高内聚，低耦合”原则，这种服务型的</w:t>
      </w:r>
      <w:r w:rsidRPr="001710F4">
        <w:rPr>
          <w:rFonts w:hint="eastAsia"/>
        </w:rPr>
        <w:lastRenderedPageBreak/>
        <w:t>工具代码就放到了</w:t>
      </w:r>
      <w:r w:rsidRPr="001710F4">
        <w:rPr>
          <w:rFonts w:hint="eastAsia"/>
        </w:rPr>
        <w:t>Utils</w:t>
      </w:r>
      <w:r w:rsidRPr="001710F4">
        <w:rPr>
          <w:rFonts w:hint="eastAsia"/>
        </w:rPr>
        <w:t>中（调用路径：</w:t>
      </w:r>
      <w:r w:rsidRPr="001710F4">
        <w:rPr>
          <w:rFonts w:hint="eastAsia"/>
        </w:rPr>
        <w:t>DiskStore.putBytes</w:t>
      </w:r>
      <w:r w:rsidRPr="001710F4">
        <w:rPr>
          <w:rFonts w:hint="eastAsia"/>
        </w:rPr>
        <w:t>—</w:t>
      </w:r>
      <w:r w:rsidRPr="001710F4">
        <w:rPr>
          <w:rFonts w:hint="eastAsia"/>
        </w:rPr>
        <w:t>&gt;DiskBlockManager.createLocalDirs</w:t>
      </w:r>
      <w:r w:rsidRPr="001710F4">
        <w:rPr>
          <w:rFonts w:hint="eastAsia"/>
        </w:rPr>
        <w:t>—</w:t>
      </w:r>
      <w:r w:rsidRPr="001710F4">
        <w:rPr>
          <w:rFonts w:hint="eastAsia"/>
        </w:rPr>
        <w:t>&gt;Utils.createDirectory</w:t>
      </w:r>
      <w:r w:rsidRPr="001710F4">
        <w:rPr>
          <w:rFonts w:hint="eastAsia"/>
        </w:rPr>
        <w:t>）：</w:t>
      </w:r>
      <w:r w:rsidRPr="001710F4">
        <w:rPr>
          <w:rFonts w:hint="eastAsia"/>
        </w:rPr>
        <w:br/>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sidRPr="001710F4">
              <w:rPr>
                <w:rFonts w:ascii="宋体" w:hAnsi="宋体" w:cs="宋体" w:hint="eastAsia"/>
                <w:color w:val="000000"/>
                <w:sz w:val="18"/>
                <w:szCs w:val="18"/>
              </w:rPr>
              <w:t>def</w:t>
            </w:r>
            <w:proofErr w:type="gramEnd"/>
            <w:r w:rsidRPr="001710F4">
              <w:rPr>
                <w:rFonts w:ascii="宋体" w:hAnsi="宋体" w:cs="宋体" w:hint="eastAsia"/>
                <w:color w:val="000000"/>
                <w:sz w:val="18"/>
                <w:szCs w:val="18"/>
              </w:rPr>
              <w:t xml:space="preserve"> createDirectory(root: String, namePrefix: String = </w:t>
            </w:r>
            <w:r w:rsidRPr="001710F4">
              <w:rPr>
                <w:rFonts w:ascii="宋体" w:hAnsi="宋体" w:cs="宋体" w:hint="eastAsia"/>
                <w:b/>
                <w:bCs/>
                <w:color w:val="008000"/>
                <w:sz w:val="18"/>
                <w:szCs w:val="18"/>
              </w:rPr>
              <w:t>"spark"</w:t>
            </w:r>
            <w:r w:rsidRPr="001710F4">
              <w:rPr>
                <w:rFonts w:ascii="宋体" w:hAnsi="宋体" w:cs="宋体" w:hint="eastAsia"/>
                <w:color w:val="000000"/>
                <w:sz w:val="18"/>
                <w:szCs w:val="18"/>
              </w:rPr>
              <w:t>): File = {</w:t>
            </w:r>
            <w:r w:rsidRPr="001710F4">
              <w:rPr>
                <w:rFonts w:ascii="宋体" w:hAnsi="宋体" w:cs="宋体" w:hint="eastAsia"/>
                <w:color w:val="000000"/>
                <w:sz w:val="18"/>
                <w:szCs w:val="18"/>
              </w:rPr>
              <w:br/>
              <w:t xml:space="preserve">    var attempts = </w:t>
            </w:r>
            <w:r w:rsidRPr="001710F4">
              <w:rPr>
                <w:rFonts w:ascii="宋体" w:hAnsi="宋体" w:cs="宋体" w:hint="eastAsia"/>
                <w:color w:val="0000FF"/>
                <w:sz w:val="18"/>
                <w:szCs w:val="18"/>
              </w:rPr>
              <w:t>0</w:t>
            </w:r>
            <w:r w:rsidRPr="001710F4">
              <w:rPr>
                <w:rFonts w:ascii="宋体" w:hAnsi="宋体" w:cs="宋体" w:hint="eastAsia"/>
                <w:color w:val="0000FF"/>
                <w:sz w:val="18"/>
                <w:szCs w:val="18"/>
              </w:rPr>
              <w:br/>
              <w:t xml:space="preserve">    </w:t>
            </w:r>
            <w:r w:rsidRPr="001710F4">
              <w:rPr>
                <w:rFonts w:ascii="宋体" w:hAnsi="宋体" w:cs="宋体" w:hint="eastAsia"/>
                <w:color w:val="000000"/>
                <w:sz w:val="18"/>
                <w:szCs w:val="18"/>
              </w:rPr>
              <w:t>val maxAttempts = MAX_DIR_CREATION_ATTEMPTS</w:t>
            </w:r>
            <w:r w:rsidRPr="001710F4">
              <w:rPr>
                <w:rFonts w:ascii="宋体" w:hAnsi="宋体" w:cs="宋体" w:hint="eastAsia"/>
                <w:color w:val="000000"/>
                <w:sz w:val="18"/>
                <w:szCs w:val="18"/>
              </w:rPr>
              <w:br/>
              <w:t xml:space="preserve">    var dir: File =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while </w:t>
            </w:r>
            <w:r w:rsidRPr="001710F4">
              <w:rPr>
                <w:rFonts w:ascii="宋体" w:hAnsi="宋体" w:cs="宋体" w:hint="eastAsia"/>
                <w:color w:val="000000"/>
                <w:sz w:val="18"/>
                <w:szCs w:val="18"/>
              </w:rPr>
              <w:t xml:space="preserve">(dir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attempts += </w:t>
            </w:r>
            <w:r w:rsidRPr="001710F4">
              <w:rPr>
                <w:rFonts w:ascii="宋体" w:hAnsi="宋体" w:cs="宋体" w:hint="eastAsia"/>
                <w:color w:val="0000FF"/>
                <w:sz w:val="18"/>
                <w:szCs w:val="18"/>
              </w:rPr>
              <w:t>1</w:t>
            </w:r>
            <w:r w:rsidRPr="001710F4">
              <w:rPr>
                <w:rFonts w:ascii="宋体" w:hAnsi="宋体" w:cs="宋体" w:hint="eastAsia"/>
                <w:color w:val="0000FF"/>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(attempts &gt; maxAttempts)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w:t>
            </w:r>
            <w:r w:rsidRPr="001710F4">
              <w:rPr>
                <w:rFonts w:ascii="宋体" w:hAnsi="宋体" w:cs="宋体" w:hint="eastAsia"/>
                <w:b/>
                <w:bCs/>
                <w:color w:val="008000"/>
                <w:sz w:val="18"/>
                <w:szCs w:val="18"/>
              </w:rPr>
              <w:t xml:space="preserve">"Failed to create a temp directory (under " </w:t>
            </w:r>
            <w:r w:rsidRPr="001710F4">
              <w:rPr>
                <w:rFonts w:ascii="宋体" w:hAnsi="宋体" w:cs="宋体" w:hint="eastAsia"/>
                <w:color w:val="000000"/>
                <w:sz w:val="18"/>
                <w:szCs w:val="18"/>
              </w:rPr>
              <w:t xml:space="preserve">+ root + </w:t>
            </w:r>
            <w:r w:rsidRPr="001710F4">
              <w:rPr>
                <w:rFonts w:ascii="宋体" w:hAnsi="宋体" w:cs="宋体" w:hint="eastAsia"/>
                <w:b/>
                <w:bCs/>
                <w:color w:val="008000"/>
                <w:sz w:val="18"/>
                <w:szCs w:val="18"/>
              </w:rPr>
              <w:t xml:space="preserve">") after "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maxAttempts + </w:t>
            </w:r>
            <w:r w:rsidRPr="001710F4">
              <w:rPr>
                <w:rFonts w:ascii="宋体" w:hAnsi="宋体" w:cs="宋体" w:hint="eastAsia"/>
                <w:b/>
                <w:bCs/>
                <w:color w:val="008000"/>
                <w:sz w:val="18"/>
                <w:szCs w:val="18"/>
              </w:rPr>
              <w:t>" attempts!"</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try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dir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File(root, namePrefix + </w:t>
            </w:r>
            <w:r w:rsidRPr="001710F4">
              <w:rPr>
                <w:rFonts w:ascii="宋体" w:hAnsi="宋体" w:cs="宋体" w:hint="eastAsia"/>
                <w:b/>
                <w:bCs/>
                <w:color w:val="008000"/>
                <w:sz w:val="18"/>
                <w:szCs w:val="18"/>
              </w:rPr>
              <w:t xml:space="preserve">"-" </w:t>
            </w:r>
            <w:r w:rsidRPr="001710F4">
              <w:rPr>
                <w:rFonts w:ascii="宋体" w:hAnsi="宋体" w:cs="宋体" w:hint="eastAsia"/>
                <w:color w:val="000000"/>
                <w:sz w:val="18"/>
                <w:szCs w:val="18"/>
              </w:rPr>
              <w:t>+ UUID.randomUUID.toString)</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(dir.exists() || !dir.mkdirs()) {</w:t>
            </w:r>
            <w:r w:rsidRPr="001710F4">
              <w:rPr>
                <w:rFonts w:ascii="宋体" w:hAnsi="宋体" w:cs="宋体" w:hint="eastAsia"/>
                <w:color w:val="000000"/>
                <w:sz w:val="18"/>
                <w:szCs w:val="18"/>
              </w:rPr>
              <w:br/>
              <w:t xml:space="preserve">                dir =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catch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 xml:space="preserve">e: SecurityException =&gt; dir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dir.getCanonicalFile</w:t>
            </w:r>
            <w:r w:rsidRPr="001710F4">
              <w:rPr>
                <w:rFonts w:ascii="宋体" w:hAnsi="宋体" w:cs="宋体" w:hint="eastAsia"/>
                <w:color w:val="000000"/>
                <w:sz w:val="18"/>
                <w:szCs w:val="18"/>
              </w:rPr>
              <w:br/>
              <w:t>}</w:t>
            </w:r>
          </w:p>
        </w:tc>
      </w:tr>
    </w:tbl>
    <w:p w:rsidR="00D3157A" w:rsidRPr="001710F4" w:rsidRDefault="00D3157A" w:rsidP="001710F4">
      <w:pPr>
        <w:pStyle w:val="a1"/>
        <w:ind w:firstLineChars="200" w:firstLine="520"/>
        <w:jc w:val="left"/>
      </w:pPr>
      <w:r w:rsidRPr="001710F4">
        <w:rPr>
          <w:rFonts w:hint="eastAsia"/>
        </w:rPr>
        <w:t>在</w:t>
      </w:r>
      <w:r w:rsidRPr="001710F4">
        <w:rPr>
          <w:rFonts w:hint="eastAsia"/>
        </w:rPr>
        <w:t>DiskBlockManager</w:t>
      </w:r>
      <w:r w:rsidRPr="001710F4">
        <w:rPr>
          <w:rFonts w:hint="eastAsia"/>
        </w:rPr>
        <w:t>里，每个</w:t>
      </w:r>
      <w:r w:rsidRPr="001710F4">
        <w:rPr>
          <w:rFonts w:hint="eastAsia"/>
        </w:rPr>
        <w:t>block</w:t>
      </w:r>
      <w:r w:rsidRPr="001710F4">
        <w:rPr>
          <w:rFonts w:hint="eastAsia"/>
        </w:rPr>
        <w:t>都被存储为一个</w:t>
      </w:r>
      <w:r w:rsidRPr="001710F4">
        <w:rPr>
          <w:rFonts w:hint="eastAsia"/>
        </w:rPr>
        <w:t>file</w:t>
      </w:r>
      <w:r w:rsidRPr="001710F4">
        <w:rPr>
          <w:rFonts w:hint="eastAsia"/>
        </w:rPr>
        <w:t>，通过计算</w:t>
      </w:r>
      <w:r w:rsidRPr="001710F4">
        <w:rPr>
          <w:rFonts w:hint="eastAsia"/>
        </w:rPr>
        <w:t>blockId</w:t>
      </w:r>
      <w:r w:rsidRPr="001710F4">
        <w:rPr>
          <w:rFonts w:hint="eastAsia"/>
        </w:rPr>
        <w:t>的</w:t>
      </w:r>
      <w:r w:rsidRPr="001710F4">
        <w:rPr>
          <w:rFonts w:hint="eastAsia"/>
        </w:rPr>
        <w:t>hash</w:t>
      </w:r>
      <w:r w:rsidRPr="001710F4">
        <w:rPr>
          <w:rFonts w:hint="eastAsia"/>
        </w:rPr>
        <w:t>值，将</w:t>
      </w:r>
      <w:r w:rsidRPr="001710F4">
        <w:rPr>
          <w:rFonts w:hint="eastAsia"/>
        </w:rPr>
        <w:t>block</w:t>
      </w:r>
      <w:r w:rsidRPr="001710F4">
        <w:rPr>
          <w:rFonts w:hint="eastAsia"/>
        </w:rPr>
        <w:t>映射到文件中。</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getFile(filename: String): File =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Figure out which local directory it hashes to, and which subdirectory in that</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val hash = Utils.nonNegativeHash(filename)</w:t>
            </w:r>
            <w:r w:rsidRPr="001710F4">
              <w:rPr>
                <w:rFonts w:ascii="宋体" w:hAnsi="宋体" w:cs="宋体" w:hint="eastAsia"/>
                <w:color w:val="000000"/>
                <w:sz w:val="18"/>
                <w:szCs w:val="18"/>
              </w:rPr>
              <w:br/>
              <w:t xml:space="preserve">    val dirId = hash % localDirs.length</w:t>
            </w:r>
            <w:r w:rsidRPr="001710F4">
              <w:rPr>
                <w:rFonts w:ascii="宋体" w:hAnsi="宋体" w:cs="宋体" w:hint="eastAsia"/>
                <w:color w:val="000000"/>
                <w:sz w:val="18"/>
                <w:szCs w:val="18"/>
              </w:rPr>
              <w:br/>
              <w:t xml:space="preserve">    val subDirId = (hash / localDirs.length) % subDirsPerLocalDir</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Create the subdirectory if it doesn't already exist</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val subDir = subDirs(dirId).</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old = subDirs(dirId)(subDirId)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(old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old</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newDir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File(localDirs(dirId), </w:t>
            </w:r>
            <w:r w:rsidRPr="001710F4">
              <w:rPr>
                <w:rFonts w:ascii="宋体" w:hAnsi="宋体" w:cs="宋体" w:hint="eastAsia"/>
                <w:b/>
                <w:bCs/>
                <w:color w:val="008000"/>
                <w:sz w:val="18"/>
                <w:szCs w:val="18"/>
              </w:rPr>
              <w:t>"%02x"</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(subDirId))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(!newDir.exists() &amp;&amp; !newDir.mkdir()) {</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IOException(s</w:t>
            </w:r>
            <w:r w:rsidRPr="001710F4">
              <w:rPr>
                <w:rFonts w:ascii="宋体" w:hAnsi="宋体" w:cs="宋体" w:hint="eastAsia"/>
                <w:b/>
                <w:bCs/>
                <w:color w:val="008000"/>
                <w:sz w:val="18"/>
                <w:szCs w:val="18"/>
              </w:rPr>
              <w:t>"Failed to create local dir in $newDir."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subDirs(dirId)(subDirId) = newDir</w:t>
            </w:r>
            <w:r w:rsidRPr="001710F4">
              <w:rPr>
                <w:rFonts w:ascii="宋体" w:hAnsi="宋体" w:cs="宋体" w:hint="eastAsia"/>
                <w:color w:val="000000"/>
                <w:sz w:val="18"/>
                <w:szCs w:val="18"/>
              </w:rPr>
              <w:br/>
              <w:t xml:space="preserve">            newDir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File(subDir, filename)</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def getFile(blockId: BlockId): File = getFile(blockId.name)</w:t>
            </w:r>
          </w:p>
        </w:tc>
      </w:tr>
    </w:tbl>
    <w:p w:rsidR="001710F4" w:rsidRDefault="001710F4" w:rsidP="001710F4">
      <w:pPr>
        <w:pStyle w:val="a1"/>
        <w:ind w:firstLine="0"/>
        <w:jc w:val="left"/>
        <w:rPr>
          <w:rFonts w:ascii="Monaco" w:hAnsi="Monaco"/>
          <w:color w:val="333333"/>
          <w:spacing w:val="0"/>
          <w:kern w:val="0"/>
        </w:rPr>
      </w:pPr>
    </w:p>
    <w:p w:rsid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通过</w:t>
      </w:r>
      <w:r w:rsidRPr="001710F4">
        <w:rPr>
          <w:rFonts w:hint="eastAsia"/>
        </w:rPr>
        <w:t>hash</w:t>
      </w:r>
      <w:r w:rsidRPr="001710F4">
        <w:rPr>
          <w:rFonts w:hint="eastAsia"/>
        </w:rPr>
        <w:t>值的取模运算，求出</w:t>
      </w:r>
      <w:r w:rsidRPr="001710F4">
        <w:rPr>
          <w:rFonts w:hint="eastAsia"/>
        </w:rPr>
        <w:t>dirId</w:t>
      </w:r>
      <w:r w:rsidRPr="001710F4">
        <w:rPr>
          <w:rFonts w:hint="eastAsia"/>
        </w:rPr>
        <w:t>和</w:t>
      </w:r>
      <w:r w:rsidRPr="001710F4">
        <w:rPr>
          <w:rFonts w:hint="eastAsia"/>
        </w:rPr>
        <w:t>subDirId</w:t>
      </w:r>
      <w:r w:rsidRPr="001710F4">
        <w:rPr>
          <w:rFonts w:hint="eastAsia"/>
        </w:rPr>
        <w:t>。然后，在从</w:t>
      </w:r>
      <w:r w:rsidRPr="001710F4">
        <w:rPr>
          <w:rFonts w:hint="eastAsia"/>
        </w:rPr>
        <w:t>subDirs</w:t>
      </w:r>
      <w:r w:rsidRPr="001710F4">
        <w:rPr>
          <w:rFonts w:hint="eastAsia"/>
        </w:rPr>
        <w:t>中找到</w:t>
      </w:r>
      <w:r w:rsidRPr="001710F4">
        <w:rPr>
          <w:rFonts w:hint="eastAsia"/>
        </w:rPr>
        <w:t>subDir</w:t>
      </w:r>
      <w:r w:rsidRPr="001710F4">
        <w:rPr>
          <w:rFonts w:hint="eastAsia"/>
        </w:rPr>
        <w:t>，如果</w:t>
      </w:r>
      <w:r w:rsidRPr="001710F4">
        <w:rPr>
          <w:rFonts w:hint="eastAsia"/>
        </w:rPr>
        <w:t>subDir</w:t>
      </w:r>
      <w:r w:rsidRPr="001710F4">
        <w:rPr>
          <w:rFonts w:hint="eastAsia"/>
        </w:rPr>
        <w:t>不存在，则创建一个新</w:t>
      </w:r>
      <w:r w:rsidRPr="001710F4">
        <w:rPr>
          <w:rFonts w:hint="eastAsia"/>
        </w:rPr>
        <w:t>subDir</w:t>
      </w:r>
      <w:r w:rsidRPr="001710F4">
        <w:rPr>
          <w:rFonts w:hint="eastAsia"/>
        </w:rPr>
        <w:t>。最后，以</w:t>
      </w:r>
      <w:r w:rsidRPr="001710F4">
        <w:rPr>
          <w:rFonts w:hint="eastAsia"/>
        </w:rPr>
        <w:t>subDir</w:t>
      </w:r>
      <w:r w:rsidRPr="001710F4">
        <w:rPr>
          <w:rFonts w:hint="eastAsia"/>
        </w:rPr>
        <w:t>为路径，</w:t>
      </w:r>
      <w:r w:rsidRPr="001710F4">
        <w:rPr>
          <w:rFonts w:hint="eastAsia"/>
        </w:rPr>
        <w:t>blockId</w:t>
      </w:r>
      <w:r w:rsidRPr="001710F4">
        <w:rPr>
          <w:rFonts w:hint="eastAsia"/>
        </w:rPr>
        <w:t>的</w:t>
      </w:r>
      <w:r w:rsidRPr="001710F4">
        <w:rPr>
          <w:rFonts w:hint="eastAsia"/>
        </w:rPr>
        <w:t>name</w:t>
      </w:r>
      <w:r w:rsidRPr="001710F4">
        <w:rPr>
          <w:rFonts w:hint="eastAsia"/>
        </w:rPr>
        <w:t>属性为文件名，新建该文件。</w:t>
      </w:r>
      <w:r w:rsidRPr="001710F4">
        <w:rPr>
          <w:rFonts w:hint="eastAsia"/>
        </w:rPr>
        <w:br/>
      </w:r>
      <w:r w:rsidR="001710F4">
        <w:rPr>
          <w:rFonts w:hint="eastAsia"/>
        </w:rPr>
        <w:t xml:space="preserve">    </w:t>
      </w:r>
      <w:r w:rsidRPr="001710F4">
        <w:rPr>
          <w:rFonts w:hint="eastAsia"/>
        </w:rPr>
        <w:t>文件创建完之后，那么</w:t>
      </w:r>
      <w:r w:rsidRPr="001710F4">
        <w:rPr>
          <w:rFonts w:hint="eastAsia"/>
        </w:rPr>
        <w:t>Spark</w:t>
      </w:r>
      <w:r w:rsidRPr="001710F4">
        <w:rPr>
          <w:rFonts w:hint="eastAsia"/>
        </w:rPr>
        <w:t>就会在</w:t>
      </w:r>
      <w:r w:rsidRPr="001710F4">
        <w:rPr>
          <w:rFonts w:hint="eastAsia"/>
        </w:rPr>
        <w:t>DiskStore</w:t>
      </w:r>
      <w:r w:rsidRPr="001710F4">
        <w:rPr>
          <w:rFonts w:hint="eastAsia"/>
        </w:rPr>
        <w:t>中</w:t>
      </w:r>
      <w:proofErr w:type="gramStart"/>
      <w:r w:rsidRPr="001710F4">
        <w:rPr>
          <w:rFonts w:hint="eastAsia"/>
        </w:rPr>
        <w:t>向文件</w:t>
      </w:r>
      <w:proofErr w:type="gramEnd"/>
      <w:r w:rsidRPr="001710F4">
        <w:rPr>
          <w:rFonts w:hint="eastAsia"/>
        </w:rPr>
        <w:t>写与之映射的</w:t>
      </w:r>
      <w:r w:rsidRPr="001710F4">
        <w:rPr>
          <w:rFonts w:hint="eastAsia"/>
        </w:rPr>
        <w:t>block</w:t>
      </w:r>
      <w:r w:rsidRPr="001710F4">
        <w:rPr>
          <w:rFonts w:hint="eastAsia"/>
        </w:rPr>
        <w:t>：</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override def putBytes(blockId: BlockId, _bytes: ByteBuffer, level: StorageLevel): PutResult = {</w:t>
            </w:r>
            <w:r w:rsidRPr="001710F4">
              <w:rPr>
                <w:rFonts w:ascii="宋体" w:hAnsi="宋体" w:cs="宋体" w:hint="eastAsia"/>
                <w:color w:val="000000"/>
                <w:sz w:val="18"/>
                <w:szCs w:val="18"/>
              </w:rPr>
              <w:br/>
              <w:t xml:space="preserve">    val bytes = _bytes.duplicate()</w:t>
            </w:r>
            <w:r w:rsidRPr="001710F4">
              <w:rPr>
                <w:rFonts w:ascii="宋体" w:hAnsi="宋体" w:cs="宋体" w:hint="eastAsia"/>
                <w:color w:val="000000"/>
                <w:sz w:val="18"/>
                <w:szCs w:val="18"/>
              </w:rPr>
              <w:br/>
              <w:t xml:space="preserve">    logDebug(s</w:t>
            </w:r>
            <w:r w:rsidRPr="001710F4">
              <w:rPr>
                <w:rFonts w:ascii="宋体" w:hAnsi="宋体" w:cs="宋体" w:hint="eastAsia"/>
                <w:b/>
                <w:bCs/>
                <w:color w:val="008000"/>
                <w:sz w:val="18"/>
                <w:szCs w:val="18"/>
              </w:rPr>
              <w:t>"Attempting to put block $blockId"</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startTime = System.currentTimeMillis</w:t>
            </w:r>
            <w:r w:rsidRPr="001710F4">
              <w:rPr>
                <w:rFonts w:ascii="宋体" w:hAnsi="宋体" w:cs="宋体" w:hint="eastAsia"/>
                <w:color w:val="000000"/>
                <w:sz w:val="18"/>
                <w:szCs w:val="18"/>
              </w:rPr>
              <w:br/>
              <w:t xml:space="preserve">    val file = diskManager.getFile(blockId)</w:t>
            </w:r>
            <w:r w:rsidRPr="001710F4">
              <w:rPr>
                <w:rFonts w:ascii="宋体" w:hAnsi="宋体" w:cs="宋体" w:hint="eastAsia"/>
                <w:color w:val="000000"/>
                <w:sz w:val="18"/>
                <w:szCs w:val="18"/>
              </w:rPr>
              <w:br/>
              <w:t xml:space="preserve">    val channel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FileOutputStream(file).getChannel</w:t>
            </w:r>
            <w:r w:rsidRPr="001710F4">
              <w:rPr>
                <w:rFonts w:ascii="宋体" w:hAnsi="宋体" w:cs="宋体" w:hint="eastAsia"/>
                <w:color w:val="000000"/>
                <w:sz w:val="18"/>
                <w:szCs w:val="18"/>
              </w:rPr>
              <w:br/>
              <w:t xml:space="preserve">    Utils.tryWithSafeFinally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while </w:t>
            </w:r>
            <w:r w:rsidRPr="001710F4">
              <w:rPr>
                <w:rFonts w:ascii="宋体" w:hAnsi="宋体" w:cs="宋体" w:hint="eastAsia"/>
                <w:color w:val="000000"/>
                <w:sz w:val="18"/>
                <w:szCs w:val="18"/>
              </w:rPr>
              <w:t xml:space="preserve">(bytes.remaining &gt; </w:t>
            </w:r>
            <w:r w:rsidRPr="001710F4">
              <w:rPr>
                <w:rFonts w:ascii="宋体" w:hAnsi="宋体" w:cs="宋体" w:hint="eastAsia"/>
                <w:color w:val="0000FF"/>
                <w:sz w:val="18"/>
                <w:szCs w:val="18"/>
              </w:rPr>
              <w:t>0</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channel.write(bytes)</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 {</w:t>
            </w:r>
            <w:r w:rsidRPr="001710F4">
              <w:rPr>
                <w:rFonts w:ascii="宋体" w:hAnsi="宋体" w:cs="宋体" w:hint="eastAsia"/>
                <w:color w:val="000000"/>
                <w:sz w:val="18"/>
                <w:szCs w:val="18"/>
              </w:rPr>
              <w:br/>
              <w:t xml:space="preserve">        channel.close()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finishTime = System.currentTimeMillis</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"Block %s stored as %s file on disk in %d ms"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file.getName, Utils.bytesToString(bytes.limit), finishTime - startTime))</w:t>
            </w:r>
            <w:r w:rsidRPr="001710F4">
              <w:rPr>
                <w:rFonts w:ascii="宋体" w:hAnsi="宋体" w:cs="宋体" w:hint="eastAsia"/>
                <w:color w:val="000000"/>
                <w:sz w:val="18"/>
                <w:szCs w:val="18"/>
              </w:rPr>
              <w:br/>
              <w:t xml:space="preserve">    PutResult(bytes.limit(), Right(bytes.duplicate()))</w:t>
            </w:r>
            <w:r w:rsidRPr="001710F4">
              <w:rPr>
                <w:rFonts w:ascii="宋体" w:hAnsi="宋体" w:cs="宋体" w:hint="eastAsia"/>
                <w:color w:val="000000"/>
                <w:sz w:val="18"/>
                <w:szCs w:val="18"/>
              </w:rPr>
              <w:br/>
              <w:t>}</w:t>
            </w:r>
          </w:p>
        </w:tc>
      </w:tr>
    </w:tbl>
    <w:p w:rsidR="00D3157A" w:rsidRDefault="00D3157A" w:rsidP="001710F4">
      <w:pPr>
        <w:pStyle w:val="a1"/>
        <w:ind w:firstLineChars="200" w:firstLine="460"/>
        <w:jc w:val="left"/>
        <w:rPr>
          <w:rFonts w:ascii="微软雅黑" w:eastAsia="微软雅黑" w:hAnsi="微软雅黑"/>
          <w:color w:val="565F69"/>
          <w:sz w:val="21"/>
          <w:szCs w:val="21"/>
        </w:rPr>
      </w:pPr>
    </w:p>
    <w:p w:rsidR="00D3157A" w:rsidRPr="001710F4" w:rsidRDefault="00D3157A" w:rsidP="001710F4">
      <w:pPr>
        <w:pStyle w:val="a1"/>
        <w:ind w:firstLineChars="211" w:firstLine="549"/>
        <w:jc w:val="left"/>
      </w:pPr>
      <w:r w:rsidRPr="001710F4">
        <w:rPr>
          <w:rFonts w:hint="eastAsia"/>
        </w:rPr>
        <w:t>读取过程就简单了，</w:t>
      </w:r>
      <w:r w:rsidRPr="001710F4">
        <w:rPr>
          <w:rFonts w:hint="eastAsia"/>
        </w:rPr>
        <w:t>DiskStore</w:t>
      </w:r>
      <w:r w:rsidRPr="001710F4">
        <w:rPr>
          <w:rFonts w:hint="eastAsia"/>
        </w:rPr>
        <w:t>根据</w:t>
      </w:r>
      <w:r w:rsidRPr="001710F4">
        <w:rPr>
          <w:rFonts w:hint="eastAsia"/>
        </w:rPr>
        <w:t>blockId</w:t>
      </w:r>
      <w:r w:rsidRPr="001710F4">
        <w:rPr>
          <w:rFonts w:hint="eastAsia"/>
        </w:rPr>
        <w:t>读取与之映射的</w:t>
      </w:r>
      <w:r w:rsidRPr="001710F4">
        <w:rPr>
          <w:rFonts w:hint="eastAsia"/>
        </w:rPr>
        <w:t>file</w:t>
      </w:r>
      <w:r w:rsidRPr="001710F4">
        <w:rPr>
          <w:rFonts w:hint="eastAsia"/>
        </w:rPr>
        <w:t>内容，当然，这中间需要从</w:t>
      </w:r>
      <w:r w:rsidRPr="001710F4">
        <w:rPr>
          <w:rFonts w:hint="eastAsia"/>
        </w:rPr>
        <w:t>DiskBlockManager</w:t>
      </w:r>
      <w:r w:rsidRPr="001710F4">
        <w:rPr>
          <w:rFonts w:hint="eastAsia"/>
        </w:rPr>
        <w:t>中得到文件信息。</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b/>
                <w:bCs/>
                <w:color w:val="660E7A"/>
                <w:sz w:val="18"/>
                <w:szCs w:val="18"/>
              </w:rPr>
              <w:t xml:space="preserve">def </w:t>
            </w:r>
            <w:r w:rsidRPr="001710F4">
              <w:rPr>
                <w:rFonts w:ascii="宋体" w:hAnsi="宋体" w:cs="宋体" w:hint="eastAsia"/>
                <w:color w:val="000000"/>
                <w:sz w:val="18"/>
                <w:szCs w:val="18"/>
              </w:rPr>
              <w:t>getBytes(file: File, offset: Long, length: Long): Option[ByteBuffer] = {</w:t>
            </w:r>
            <w:r w:rsidRPr="001710F4">
              <w:rPr>
                <w:rFonts w:ascii="宋体" w:hAnsi="宋体" w:cs="宋体" w:hint="eastAsia"/>
                <w:color w:val="000000"/>
                <w:sz w:val="18"/>
                <w:szCs w:val="18"/>
              </w:rPr>
              <w:br/>
              <w:t xml:space="preserve">    val channel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RandomAccessFile(file, </w:t>
            </w:r>
            <w:r w:rsidRPr="001710F4">
              <w:rPr>
                <w:rFonts w:ascii="宋体" w:hAnsi="宋体" w:cs="宋体" w:hint="eastAsia"/>
                <w:b/>
                <w:bCs/>
                <w:color w:val="008000"/>
                <w:sz w:val="18"/>
                <w:szCs w:val="18"/>
              </w:rPr>
              <w:t>"r"</w:t>
            </w:r>
            <w:r w:rsidRPr="001710F4">
              <w:rPr>
                <w:rFonts w:ascii="宋体" w:hAnsi="宋体" w:cs="宋体" w:hint="eastAsia"/>
                <w:color w:val="000000"/>
                <w:sz w:val="18"/>
                <w:szCs w:val="18"/>
              </w:rPr>
              <w:t>).getChannel</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Utils.tryWithSafeFinally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For small files, directly read rather than memory map</w:t>
            </w:r>
            <w:r w:rsidRPr="001710F4">
              <w:rPr>
                <w:rFonts w:ascii="宋体" w:hAnsi="宋体" w:cs="宋体" w:hint="eastAsia"/>
                <w:i/>
                <w:iCs/>
                <w:color w:val="80808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(length &lt; minMemoryMapBytes) {</w:t>
            </w:r>
            <w:r w:rsidRPr="001710F4">
              <w:rPr>
                <w:rFonts w:ascii="宋体" w:hAnsi="宋体" w:cs="宋体" w:hint="eastAsia"/>
                <w:color w:val="000000"/>
                <w:sz w:val="18"/>
                <w:szCs w:val="18"/>
              </w:rPr>
              <w:br/>
              <w:t xml:space="preserve">            val buf = ByteBuffer.allocate(length.toInt)</w:t>
            </w:r>
            <w:r w:rsidRPr="001710F4">
              <w:rPr>
                <w:rFonts w:ascii="宋体" w:hAnsi="宋体" w:cs="宋体" w:hint="eastAsia"/>
                <w:color w:val="000000"/>
                <w:sz w:val="18"/>
                <w:szCs w:val="18"/>
              </w:rPr>
              <w:br/>
              <w:t xml:space="preserve">            channel.position(offset)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while </w:t>
            </w:r>
            <w:r w:rsidRPr="001710F4">
              <w:rPr>
                <w:rFonts w:ascii="宋体" w:hAnsi="宋体" w:cs="宋体" w:hint="eastAsia"/>
                <w:color w:val="000000"/>
                <w:sz w:val="18"/>
                <w:szCs w:val="18"/>
              </w:rPr>
              <w:t xml:space="preserve">(buf.remaining() != </w:t>
            </w:r>
            <w:r w:rsidRPr="001710F4">
              <w:rPr>
                <w:rFonts w:ascii="宋体" w:hAnsi="宋体" w:cs="宋体" w:hint="eastAsia"/>
                <w:color w:val="0000FF"/>
                <w:sz w:val="18"/>
                <w:szCs w:val="18"/>
              </w:rPr>
              <w:t>0</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(channel.read(buf) == -</w:t>
            </w:r>
            <w:r w:rsidRPr="001710F4">
              <w:rPr>
                <w:rFonts w:ascii="宋体" w:hAnsi="宋体" w:cs="宋体" w:hint="eastAsia"/>
                <w:color w:val="0000FF"/>
                <w:sz w:val="18"/>
                <w:szCs w:val="18"/>
              </w:rPr>
              <w:t>1</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w:t>
            </w:r>
            <w:r w:rsidRPr="001710F4">
              <w:rPr>
                <w:rFonts w:ascii="宋体" w:hAnsi="宋体" w:cs="宋体" w:hint="eastAsia"/>
                <w:b/>
                <w:bCs/>
                <w:color w:val="008000"/>
                <w:sz w:val="18"/>
                <w:szCs w:val="18"/>
              </w:rPr>
              <w:t>"Reached EOF before filling buffer</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w:t>
            </w:r>
            <w:r w:rsidRPr="001710F4">
              <w:rPr>
                <w:rFonts w:ascii="宋体" w:hAnsi="宋体" w:cs="宋体" w:hint="eastAsia"/>
                <w:b/>
                <w:bCs/>
                <w:color w:val="008000"/>
                <w:sz w:val="18"/>
                <w:szCs w:val="18"/>
              </w:rPr>
              <w:t>"offset=$offset</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file=${file.getAbsolutePath}</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buf.remaining=${buf.remaining}"</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buf.flip()</w:t>
            </w:r>
            <w:r w:rsidRPr="001710F4">
              <w:rPr>
                <w:rFonts w:ascii="宋体" w:hAnsi="宋体" w:cs="宋体" w:hint="eastAsia"/>
                <w:color w:val="000000"/>
                <w:sz w:val="18"/>
                <w:szCs w:val="18"/>
              </w:rPr>
              <w:br/>
              <w:t xml:space="preserve">            Some(buf)</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Some(channel.map(MapMode.READ_ONLY, offset, length))</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 {</w:t>
            </w:r>
            <w:r w:rsidRPr="001710F4">
              <w:rPr>
                <w:rFonts w:ascii="宋体" w:hAnsi="宋体" w:cs="宋体" w:hint="eastAsia"/>
                <w:color w:val="000000"/>
                <w:sz w:val="18"/>
                <w:szCs w:val="18"/>
              </w:rPr>
              <w:br/>
              <w:t xml:space="preserve">        channel.close()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override def getBytes(blockId: BlockId): Option[ByteBuffer] = {</w:t>
            </w:r>
            <w:r w:rsidRPr="001710F4">
              <w:rPr>
                <w:rFonts w:ascii="宋体" w:hAnsi="宋体" w:cs="宋体" w:hint="eastAsia"/>
                <w:color w:val="000000"/>
                <w:sz w:val="18"/>
                <w:szCs w:val="18"/>
              </w:rPr>
              <w:br/>
              <w:t xml:space="preserve">    val file = diskManager.getFile(blockId.name)</w:t>
            </w:r>
            <w:r w:rsidRPr="001710F4">
              <w:rPr>
                <w:rFonts w:ascii="宋体" w:hAnsi="宋体" w:cs="宋体" w:hint="eastAsia"/>
                <w:color w:val="000000"/>
                <w:sz w:val="18"/>
                <w:szCs w:val="18"/>
              </w:rPr>
              <w:br/>
              <w:t xml:space="preserve">    getBytes(file, </w:t>
            </w:r>
            <w:r w:rsidRPr="001710F4">
              <w:rPr>
                <w:rFonts w:ascii="宋体" w:hAnsi="宋体" w:cs="宋体" w:hint="eastAsia"/>
                <w:color w:val="0000FF"/>
                <w:sz w:val="18"/>
                <w:szCs w:val="18"/>
              </w:rPr>
              <w:t>0</w:t>
            </w:r>
            <w:r w:rsidRPr="001710F4">
              <w:rPr>
                <w:rFonts w:ascii="宋体" w:hAnsi="宋体" w:cs="宋体" w:hint="eastAsia"/>
                <w:color w:val="000000"/>
                <w:sz w:val="18"/>
                <w:szCs w:val="18"/>
              </w:rPr>
              <w:t>, file.length)</w:t>
            </w:r>
            <w:r w:rsidRPr="001710F4">
              <w:rPr>
                <w:rFonts w:ascii="宋体" w:hAnsi="宋体" w:cs="宋体" w:hint="eastAsia"/>
                <w:color w:val="000000"/>
                <w:sz w:val="18"/>
                <w:szCs w:val="18"/>
              </w:rPr>
              <w:br/>
              <w:t>}</w:t>
            </w:r>
          </w:p>
        </w:tc>
      </w:tr>
    </w:tbl>
    <w:p w:rsidR="00D3157A" w:rsidRDefault="00D3157A" w:rsidP="00D3157A">
      <w:pPr>
        <w:shd w:val="clear" w:color="auto" w:fill="FFFFFF"/>
        <w:spacing w:line="360" w:lineRule="atLeast"/>
        <w:rPr>
          <w:rFonts w:ascii="微软雅黑" w:eastAsia="微软雅黑" w:hAnsi="微软雅黑"/>
          <w:color w:val="565F69"/>
          <w:sz w:val="21"/>
          <w:szCs w:val="21"/>
        </w:rPr>
      </w:pPr>
    </w:p>
    <w:p w:rsidR="00D3157A" w:rsidRPr="00D3157A" w:rsidRDefault="00D3157A" w:rsidP="00D3157A">
      <w:pPr>
        <w:pStyle w:val="3"/>
      </w:pPr>
      <w:bookmarkStart w:id="73" w:name="_Toc492099184"/>
      <w:r w:rsidRPr="00D3157A">
        <w:t>Memory Store</w:t>
      </w:r>
      <w:bookmarkEnd w:id="73"/>
    </w:p>
    <w:p w:rsidR="001710F4" w:rsidRDefault="00D3157A" w:rsidP="001710F4">
      <w:pPr>
        <w:pStyle w:val="a1"/>
        <w:ind w:firstLineChars="211" w:firstLine="549"/>
        <w:jc w:val="left"/>
        <w:rPr>
          <w:rFonts w:ascii="微软雅黑" w:eastAsia="微软雅黑" w:hAnsi="微软雅黑"/>
          <w:color w:val="565F69"/>
          <w:sz w:val="21"/>
          <w:szCs w:val="21"/>
        </w:rPr>
      </w:pPr>
      <w:r w:rsidRPr="001710F4">
        <w:rPr>
          <w:rFonts w:hint="eastAsia"/>
        </w:rPr>
        <w:t>相对</w:t>
      </w:r>
      <w:r w:rsidRPr="001710F4">
        <w:rPr>
          <w:rFonts w:hint="eastAsia"/>
        </w:rPr>
        <w:t>Disk Store</w:t>
      </w:r>
      <w:r w:rsidRPr="001710F4">
        <w:rPr>
          <w:rFonts w:hint="eastAsia"/>
        </w:rPr>
        <w:t>，</w:t>
      </w:r>
      <w:r w:rsidRPr="001710F4">
        <w:rPr>
          <w:rFonts w:hint="eastAsia"/>
        </w:rPr>
        <w:t>Memory Store</w:t>
      </w:r>
      <w:r w:rsidRPr="001710F4">
        <w:rPr>
          <w:rFonts w:hint="eastAsia"/>
        </w:rPr>
        <w:t>就显得容易很多。</w:t>
      </w:r>
      <w:r w:rsidRPr="001710F4">
        <w:rPr>
          <w:rFonts w:hint="eastAsia"/>
        </w:rPr>
        <w:t>Memory Store</w:t>
      </w:r>
      <w:r w:rsidRPr="001710F4">
        <w:rPr>
          <w:rFonts w:hint="eastAsia"/>
        </w:rPr>
        <w:t>用一个</w:t>
      </w:r>
      <w:r w:rsidRPr="001710F4">
        <w:rPr>
          <w:rFonts w:hint="eastAsia"/>
        </w:rPr>
        <w:t>LinkedHashMap</w:t>
      </w:r>
      <w:r w:rsidRPr="001710F4">
        <w:rPr>
          <w:rFonts w:hint="eastAsia"/>
        </w:rPr>
        <w:t>来管理，其中</w:t>
      </w:r>
      <w:r w:rsidRPr="001710F4">
        <w:rPr>
          <w:rFonts w:hint="eastAsia"/>
        </w:rPr>
        <w:t>Key</w:t>
      </w:r>
      <w:r w:rsidRPr="001710F4">
        <w:rPr>
          <w:rFonts w:hint="eastAsia"/>
        </w:rPr>
        <w:t>是</w:t>
      </w:r>
      <w:r w:rsidRPr="001710F4">
        <w:rPr>
          <w:rFonts w:hint="eastAsia"/>
        </w:rPr>
        <w:t>blockId</w:t>
      </w:r>
      <w:r w:rsidRPr="001710F4">
        <w:rPr>
          <w:rFonts w:hint="eastAsia"/>
        </w:rPr>
        <w:t>，</w:t>
      </w:r>
      <w:r w:rsidRPr="001710F4">
        <w:rPr>
          <w:rFonts w:hint="eastAsia"/>
        </w:rPr>
        <w:t>Value</w:t>
      </w:r>
      <w:r w:rsidRPr="001710F4">
        <w:rPr>
          <w:rFonts w:hint="eastAsia"/>
        </w:rPr>
        <w:t>是</w:t>
      </w:r>
      <w:r w:rsidRPr="001710F4">
        <w:rPr>
          <w:rFonts w:hint="eastAsia"/>
        </w:rPr>
        <w:t>MemoryEntry</w:t>
      </w:r>
      <w:r w:rsidRPr="001710F4">
        <w:rPr>
          <w:rFonts w:hint="eastAsia"/>
        </w:rPr>
        <w:t>样例类，</w:t>
      </w:r>
      <w:r w:rsidRPr="001710F4">
        <w:rPr>
          <w:rFonts w:hint="eastAsia"/>
        </w:rPr>
        <w:t>MemoryEntry</w:t>
      </w:r>
      <w:r w:rsidRPr="001710F4">
        <w:rPr>
          <w:rFonts w:hint="eastAsia"/>
        </w:rPr>
        <w:t>存储着数据信息。</w:t>
      </w:r>
      <w:r>
        <w:rPr>
          <w:rFonts w:ascii="微软雅黑" w:eastAsia="微软雅黑" w:hAnsi="微软雅黑" w:hint="eastAsia"/>
          <w:color w:val="565F69"/>
          <w:sz w:val="21"/>
          <w:szCs w:val="21"/>
        </w:rPr>
        <w:br/>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case class </w:t>
            </w:r>
            <w:r w:rsidRPr="001710F4">
              <w:rPr>
                <w:rFonts w:ascii="宋体" w:hAnsi="宋体" w:cs="宋体" w:hint="eastAsia"/>
                <w:color w:val="000000"/>
                <w:sz w:val="18"/>
                <w:szCs w:val="18"/>
              </w:rPr>
              <w:t>MemoryEntry(value: Any, size: Long, deserialized: Boolean)</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entries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LinkedHashMap[BlockId, MemoryEntry](</w:t>
            </w:r>
            <w:r w:rsidRPr="001710F4">
              <w:rPr>
                <w:rFonts w:ascii="宋体" w:hAnsi="宋体" w:cs="宋体" w:hint="eastAsia"/>
                <w:color w:val="0000FF"/>
                <w:sz w:val="18"/>
                <w:szCs w:val="18"/>
              </w:rPr>
              <w:t>32</w:t>
            </w:r>
            <w:r w:rsidRPr="001710F4">
              <w:rPr>
                <w:rFonts w:ascii="宋体" w:hAnsi="宋体" w:cs="宋体" w:hint="eastAsia"/>
                <w:color w:val="000000"/>
                <w:sz w:val="18"/>
                <w:szCs w:val="18"/>
              </w:rPr>
              <w:t xml:space="preserve">, </w:t>
            </w:r>
            <w:r w:rsidRPr="001710F4">
              <w:rPr>
                <w:rFonts w:ascii="宋体" w:hAnsi="宋体" w:cs="宋体" w:hint="eastAsia"/>
                <w:color w:val="0000FF"/>
                <w:sz w:val="18"/>
                <w:szCs w:val="18"/>
              </w:rPr>
              <w:t>0.75f</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true</w:t>
            </w:r>
            <w:r w:rsidRPr="001710F4">
              <w:rPr>
                <w:rFonts w:ascii="宋体" w:hAnsi="宋体" w:cs="宋体" w:hint="eastAsia"/>
                <w:color w:val="000000"/>
                <w:sz w:val="18"/>
                <w:szCs w:val="18"/>
              </w:rPr>
              <w:t>)</w:t>
            </w:r>
          </w:p>
        </w:tc>
      </w:tr>
    </w:tbl>
    <w:p w:rsidR="00D3157A" w:rsidRPr="001710F4" w:rsidRDefault="00D3157A" w:rsidP="001710F4">
      <w:pPr>
        <w:pStyle w:val="a1"/>
        <w:ind w:firstLineChars="211" w:firstLine="485"/>
        <w:jc w:val="left"/>
        <w:rPr>
          <w:rFonts w:ascii="微软雅黑" w:eastAsia="微软雅黑" w:hAnsi="微软雅黑"/>
          <w:color w:val="565F69"/>
          <w:sz w:val="21"/>
          <w:szCs w:val="21"/>
        </w:rPr>
      </w:pPr>
    </w:p>
    <w:p w:rsidR="00D3157A" w:rsidRDefault="00D3157A" w:rsidP="001710F4">
      <w:pPr>
        <w:pStyle w:val="a1"/>
        <w:ind w:firstLineChars="200" w:firstLine="520"/>
        <w:jc w:val="left"/>
      </w:pPr>
      <w:r w:rsidRPr="001710F4">
        <w:rPr>
          <w:rFonts w:hint="eastAsia"/>
        </w:rPr>
        <w:t>在</w:t>
      </w:r>
      <w:r w:rsidRPr="001710F4">
        <w:rPr>
          <w:rFonts w:hint="eastAsia"/>
        </w:rPr>
        <w:t>MemoryStore</w:t>
      </w:r>
      <w:r w:rsidRPr="001710F4">
        <w:rPr>
          <w:rFonts w:hint="eastAsia"/>
        </w:rPr>
        <w:t>中存储</w:t>
      </w:r>
      <w:r w:rsidRPr="001710F4">
        <w:rPr>
          <w:rFonts w:hint="eastAsia"/>
        </w:rPr>
        <w:t>block</w:t>
      </w:r>
      <w:r w:rsidRPr="001710F4">
        <w:rPr>
          <w:rFonts w:hint="eastAsia"/>
        </w:rPr>
        <w:t>的前提是当前内存有足够的空间存放。通过对</w:t>
      </w:r>
      <w:r w:rsidRPr="001710F4">
        <w:rPr>
          <w:rFonts w:hint="eastAsia"/>
        </w:rPr>
        <w:t>tryToPut</w:t>
      </w:r>
      <w:r w:rsidRPr="001710F4">
        <w:rPr>
          <w:rFonts w:hint="eastAsia"/>
        </w:rPr>
        <w:t>函数的调用对内存空间进行判断。</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sidRPr="001710F4">
              <w:rPr>
                <w:rFonts w:ascii="宋体" w:hAnsi="宋体" w:cs="宋体" w:hint="eastAsia"/>
                <w:color w:val="000000"/>
                <w:sz w:val="18"/>
                <w:szCs w:val="18"/>
              </w:rPr>
              <w:lastRenderedPageBreak/>
              <w:t>def</w:t>
            </w:r>
            <w:proofErr w:type="gramEnd"/>
            <w:r w:rsidRPr="001710F4">
              <w:rPr>
                <w:rFonts w:ascii="宋体" w:hAnsi="宋体" w:cs="宋体" w:hint="eastAsia"/>
                <w:color w:val="000000"/>
                <w:sz w:val="18"/>
                <w:szCs w:val="18"/>
              </w:rPr>
              <w:t xml:space="preserve"> putBytes(blockId: BlockId, size: Long, _bytes: () =&gt; ByteBuffer): PutResult =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Work on a duplicate - since the original input might be used elsewhere.</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lazy val bytes = _bytes().duplicate().rewind().asInstanceOf[ByteBuffer]</w:t>
            </w:r>
            <w:r w:rsidRPr="001710F4">
              <w:rPr>
                <w:rFonts w:ascii="宋体" w:hAnsi="宋体" w:cs="宋体" w:hint="eastAsia"/>
                <w:color w:val="000000"/>
                <w:sz w:val="18"/>
                <w:szCs w:val="18"/>
              </w:rPr>
              <w:br/>
              <w:t xml:space="preserve">    val putAttempt = tryToPut(blockId, () =&gt; bytes, size, deserialized = </w:t>
            </w:r>
            <w:r w:rsidRPr="001710F4">
              <w:rPr>
                <w:rFonts w:ascii="宋体" w:hAnsi="宋体" w:cs="宋体" w:hint="eastAsia"/>
                <w:b/>
                <w:bCs/>
                <w:color w:val="000080"/>
                <w:sz w:val="18"/>
                <w:szCs w:val="18"/>
              </w:rPr>
              <w:t>false</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data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(putAttempt.success)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assert</w:t>
            </w:r>
            <w:r w:rsidRPr="001710F4">
              <w:rPr>
                <w:rFonts w:ascii="宋体" w:hAnsi="宋体" w:cs="宋体" w:hint="eastAsia"/>
                <w:color w:val="000000"/>
                <w:sz w:val="18"/>
                <w:szCs w:val="18"/>
              </w:rPr>
              <w:t>(bytes.limit == size)</w:t>
            </w:r>
            <w:r w:rsidRPr="001710F4">
              <w:rPr>
                <w:rFonts w:ascii="宋体" w:hAnsi="宋体" w:cs="宋体" w:hint="eastAsia"/>
                <w:color w:val="000000"/>
                <w:sz w:val="18"/>
                <w:szCs w:val="18"/>
              </w:rPr>
              <w:br/>
              <w:t xml:space="preserve">        Right(bytes.duplicate())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PutResult(size, data, putAttempt.droppedBlocks)</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1710F4" w:rsidRDefault="00D3157A" w:rsidP="001710F4">
      <w:pPr>
        <w:pStyle w:val="a1"/>
        <w:ind w:firstLineChars="200" w:firstLine="520"/>
        <w:jc w:val="left"/>
      </w:pPr>
      <w:r w:rsidRPr="001710F4">
        <w:rPr>
          <w:rFonts w:hint="eastAsia"/>
        </w:rPr>
        <w:t>在</w:t>
      </w:r>
      <w:r w:rsidRPr="001710F4">
        <w:rPr>
          <w:rFonts w:hint="eastAsia"/>
        </w:rPr>
        <w:t>tryToPut</w:t>
      </w:r>
      <w:r w:rsidRPr="001710F4">
        <w:rPr>
          <w:rFonts w:hint="eastAsia"/>
        </w:rPr>
        <w:t>函数中，通过调用</w:t>
      </w:r>
      <w:r w:rsidRPr="001710F4">
        <w:rPr>
          <w:rFonts w:hint="eastAsia"/>
        </w:rPr>
        <w:t>enoughFreeSpace</w:t>
      </w:r>
      <w:r w:rsidRPr="001710F4">
        <w:rPr>
          <w:rFonts w:hint="eastAsia"/>
        </w:rPr>
        <w:t>函数判断内存空间。如果内存空间足够，那么就把</w:t>
      </w:r>
      <w:r w:rsidRPr="001710F4">
        <w:rPr>
          <w:rFonts w:hint="eastAsia"/>
        </w:rPr>
        <w:t>block</w:t>
      </w:r>
      <w:r w:rsidRPr="001710F4">
        <w:rPr>
          <w:rFonts w:hint="eastAsia"/>
        </w:rPr>
        <w:t>放到</w:t>
      </w:r>
      <w:r w:rsidRPr="001710F4">
        <w:rPr>
          <w:rFonts w:hint="eastAsia"/>
        </w:rPr>
        <w:t>LinkedHashMap</w:t>
      </w:r>
      <w:r w:rsidRPr="001710F4">
        <w:rPr>
          <w:rFonts w:hint="eastAsia"/>
        </w:rPr>
        <w:t>中；如果内存不足，那么就告诉</w:t>
      </w:r>
      <w:r w:rsidRPr="001710F4">
        <w:rPr>
          <w:rFonts w:hint="eastAsia"/>
        </w:rPr>
        <w:t>BlockManager</w:t>
      </w:r>
      <w:r w:rsidRPr="001710F4">
        <w:rPr>
          <w:rFonts w:hint="eastAsia"/>
        </w:rPr>
        <w:t>内存不足，如果允许</w:t>
      </w:r>
      <w:r w:rsidRPr="001710F4">
        <w:rPr>
          <w:rFonts w:hint="eastAsia"/>
        </w:rPr>
        <w:t>Disk Store</w:t>
      </w:r>
      <w:r w:rsidRPr="001710F4">
        <w:rPr>
          <w:rFonts w:hint="eastAsia"/>
        </w:rPr>
        <w:t>，那么就把该</w:t>
      </w:r>
      <w:r w:rsidRPr="001710F4">
        <w:rPr>
          <w:rFonts w:hint="eastAsia"/>
        </w:rPr>
        <w:t>block</w:t>
      </w:r>
      <w:r w:rsidRPr="001710F4">
        <w:rPr>
          <w:rFonts w:hint="eastAsia"/>
        </w:rPr>
        <w:t>放到</w:t>
      </w:r>
      <w:r w:rsidRPr="001710F4">
        <w:rPr>
          <w:rFonts w:hint="eastAsia"/>
        </w:rPr>
        <w:t>disk</w:t>
      </w:r>
      <w:r w:rsidRPr="001710F4">
        <w:rPr>
          <w:rFonts w:hint="eastAsia"/>
        </w:rPr>
        <w:t>上。</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def tryToPut(blockId: BlockId, value: () =&gt; Any, size: Long, deserialized: Boolean): ResultWithDroppedBlocks = {</w:t>
            </w:r>
            <w:r w:rsidRPr="001710F4">
              <w:rPr>
                <w:rFonts w:ascii="宋体" w:hAnsi="宋体" w:cs="宋体" w:hint="eastAsia"/>
                <w:color w:val="000000"/>
                <w:sz w:val="18"/>
                <w:szCs w:val="18"/>
              </w:rPr>
              <w:br/>
              <w:t xml:space="preserve">    var putSuccess = </w:t>
            </w:r>
            <w:r w:rsidRPr="001710F4">
              <w:rPr>
                <w:rFonts w:ascii="宋体" w:hAnsi="宋体" w:cs="宋体" w:hint="eastAsia"/>
                <w:b/>
                <w:bCs/>
                <w:color w:val="000080"/>
                <w:sz w:val="18"/>
                <w:szCs w:val="18"/>
              </w:rPr>
              <w:t>false</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 xml:space="preserve">val droppedBlocks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ArrayBuffer[(BlockId, BlockStatus)]</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accountingLock.</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freeSpaceResult = ensureFreeSpace(blockId, size)</w:t>
            </w:r>
            <w:r w:rsidRPr="001710F4">
              <w:rPr>
                <w:rFonts w:ascii="宋体" w:hAnsi="宋体" w:cs="宋体" w:hint="eastAsia"/>
                <w:color w:val="000000"/>
                <w:sz w:val="18"/>
                <w:szCs w:val="18"/>
              </w:rPr>
              <w:br/>
              <w:t xml:space="preserve">        val enoughFreeSpace = freeSpaceResult.success</w:t>
            </w:r>
            <w:r w:rsidRPr="001710F4">
              <w:rPr>
                <w:rFonts w:ascii="宋体" w:hAnsi="宋体" w:cs="宋体" w:hint="eastAsia"/>
                <w:color w:val="000000"/>
                <w:sz w:val="18"/>
                <w:szCs w:val="18"/>
              </w:rPr>
              <w:br/>
              <w:t xml:space="preserve">        droppedBlocks ++= freeSpaceResult.droppedBlocks</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(enoughFreeSpace) {</w:t>
            </w:r>
            <w:r w:rsidRPr="001710F4">
              <w:rPr>
                <w:rFonts w:ascii="宋体" w:hAnsi="宋体" w:cs="宋体" w:hint="eastAsia"/>
                <w:color w:val="000000"/>
                <w:sz w:val="18"/>
                <w:szCs w:val="18"/>
              </w:rPr>
              <w:br/>
              <w:t xml:space="preserve">            val entry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MemoryEntry(value(), size, deserialized)</w:t>
            </w:r>
            <w:r w:rsidRPr="001710F4">
              <w:rPr>
                <w:rFonts w:ascii="宋体" w:hAnsi="宋体" w:cs="宋体" w:hint="eastAsia"/>
                <w:color w:val="000000"/>
                <w:sz w:val="18"/>
                <w:szCs w:val="18"/>
              </w:rPr>
              <w:br/>
              <w:t xml:space="preserve">            entries.</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entries.put(blockId, entry)</w:t>
            </w:r>
            <w:r w:rsidRPr="001710F4">
              <w:rPr>
                <w:rFonts w:ascii="宋体" w:hAnsi="宋体" w:cs="宋体" w:hint="eastAsia"/>
                <w:color w:val="000000"/>
                <w:sz w:val="18"/>
                <w:szCs w:val="18"/>
              </w:rPr>
              <w:br/>
              <w:t xml:space="preserve">                currentMemory += size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valuesOrBytes =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(deserialized) </w:t>
            </w:r>
            <w:r w:rsidRPr="001710F4">
              <w:rPr>
                <w:rFonts w:ascii="宋体" w:hAnsi="宋体" w:cs="宋体" w:hint="eastAsia"/>
                <w:b/>
                <w:bCs/>
                <w:color w:val="008000"/>
                <w:sz w:val="18"/>
                <w:szCs w:val="18"/>
              </w:rPr>
              <w:t xml:space="preserve">"values" </w:t>
            </w:r>
            <w:r w:rsidRPr="001710F4">
              <w:rPr>
                <w:rFonts w:ascii="宋体" w:hAnsi="宋体" w:cs="宋体" w:hint="eastAsia"/>
                <w:b/>
                <w:bCs/>
                <w:color w:val="000080"/>
                <w:sz w:val="18"/>
                <w:szCs w:val="18"/>
              </w:rPr>
              <w:t xml:space="preserve">else </w:t>
            </w:r>
            <w:r w:rsidRPr="001710F4">
              <w:rPr>
                <w:rFonts w:ascii="宋体" w:hAnsi="宋体" w:cs="宋体" w:hint="eastAsia"/>
                <w:b/>
                <w:bCs/>
                <w:color w:val="008000"/>
                <w:sz w:val="18"/>
                <w:szCs w:val="18"/>
              </w:rPr>
              <w:t>"bytes"</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logInfo(</w:t>
            </w:r>
            <w:r w:rsidRPr="001710F4">
              <w:rPr>
                <w:rFonts w:ascii="宋体" w:hAnsi="宋体" w:cs="宋体" w:hint="eastAsia"/>
                <w:b/>
                <w:bCs/>
                <w:color w:val="008000"/>
                <w:sz w:val="18"/>
                <w:szCs w:val="18"/>
              </w:rPr>
              <w:t>"Block %s stored as %s in memory (estimated size %s, free %s)"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blockId, valuesOrBytes, Utils.bytesToString(size), Utils.bytesToString(freeMemory)))</w:t>
            </w:r>
            <w:r w:rsidRPr="001710F4">
              <w:rPr>
                <w:rFonts w:ascii="宋体" w:hAnsi="宋体" w:cs="宋体" w:hint="eastAsia"/>
                <w:color w:val="000000"/>
                <w:sz w:val="18"/>
                <w:szCs w:val="18"/>
              </w:rPr>
              <w:br/>
              <w:t xml:space="preserve">            putSuccess = </w:t>
            </w:r>
            <w:r w:rsidRPr="001710F4">
              <w:rPr>
                <w:rFonts w:ascii="宋体" w:hAnsi="宋体" w:cs="宋体" w:hint="eastAsia"/>
                <w:b/>
                <w:bCs/>
                <w:color w:val="000080"/>
                <w:sz w:val="18"/>
                <w:szCs w:val="18"/>
              </w:rPr>
              <w:t>true</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lazy val data =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(deserialized) {</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Left(value().asInstanceOf[Array[Any]])</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Right(value().asInstanceOf[ByteBuffer].duplicate())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droppedBlockStatus = blockManager.dropFromMemory(blockId, () =&gt; data)</w:t>
            </w:r>
            <w:r w:rsidRPr="001710F4">
              <w:rPr>
                <w:rFonts w:ascii="宋体" w:hAnsi="宋体" w:cs="宋体" w:hint="eastAsia"/>
                <w:color w:val="000000"/>
                <w:sz w:val="18"/>
                <w:szCs w:val="18"/>
              </w:rPr>
              <w:br/>
              <w:t xml:space="preserve">            droppedBlockStatus.foreach { status =&gt; droppedBlocks += ((blockId, status))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releasePendingUnrollMemoryForThisTask()</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ResultWithDroppedBlocks(putSuccess, droppedBlocks)</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D3157A" w:rsidRP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Memory Store</w:t>
      </w:r>
      <w:r w:rsidRPr="001710F4">
        <w:rPr>
          <w:rFonts w:hint="eastAsia"/>
        </w:rPr>
        <w:t>读取</w:t>
      </w:r>
      <w:r w:rsidRPr="001710F4">
        <w:rPr>
          <w:rFonts w:hint="eastAsia"/>
        </w:rPr>
        <w:t>block</w:t>
      </w:r>
      <w:r w:rsidRPr="001710F4">
        <w:rPr>
          <w:rFonts w:hint="eastAsia"/>
        </w:rPr>
        <w:t>也很简单，只需要从</w:t>
      </w:r>
      <w:r w:rsidRPr="001710F4">
        <w:rPr>
          <w:rFonts w:hint="eastAsia"/>
        </w:rPr>
        <w:t>LinkedHashMap</w:t>
      </w:r>
      <w:r w:rsidRPr="001710F4">
        <w:rPr>
          <w:rFonts w:hint="eastAsia"/>
        </w:rPr>
        <w:t>中取出</w:t>
      </w:r>
      <w:r w:rsidRPr="001710F4">
        <w:rPr>
          <w:rFonts w:hint="eastAsia"/>
        </w:rPr>
        <w:t>blockId</w:t>
      </w:r>
      <w:r w:rsidRPr="001710F4">
        <w:rPr>
          <w:rFonts w:hint="eastAsia"/>
        </w:rPr>
        <w:t>的</w:t>
      </w:r>
      <w:r w:rsidRPr="001710F4">
        <w:rPr>
          <w:rFonts w:hint="eastAsia"/>
        </w:rPr>
        <w:t>Value</w:t>
      </w:r>
      <w:r w:rsidRPr="001710F4">
        <w:rPr>
          <w:rFonts w:hint="eastAsia"/>
        </w:rPr>
        <w:t>即可。</w:t>
      </w:r>
    </w:p>
    <w:tbl>
      <w:tblPr>
        <w:tblStyle w:val="afd"/>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override def getValues(blockId: BlockId): Option[Iterator[Any]] = {</w:t>
            </w:r>
            <w:r w:rsidRPr="001710F4">
              <w:rPr>
                <w:rFonts w:ascii="宋体" w:hAnsi="宋体" w:cs="宋体" w:hint="eastAsia"/>
                <w:color w:val="000000"/>
                <w:sz w:val="18"/>
                <w:szCs w:val="18"/>
              </w:rPr>
              <w:br/>
              <w:t xml:space="preserve">    val entry = entries.</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entries.get(blockId)</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(entry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None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if </w:t>
            </w:r>
            <w:r w:rsidRPr="001710F4">
              <w:rPr>
                <w:rFonts w:ascii="宋体" w:hAnsi="宋体" w:cs="宋体" w:hint="eastAsia"/>
                <w:color w:val="000000"/>
                <w:sz w:val="18"/>
                <w:szCs w:val="18"/>
              </w:rPr>
              <w:t>(entry.deserialized) {</w:t>
            </w:r>
            <w:r w:rsidRPr="001710F4">
              <w:rPr>
                <w:rFonts w:ascii="宋体" w:hAnsi="宋体" w:cs="宋体" w:hint="eastAsia"/>
                <w:color w:val="000000"/>
                <w:sz w:val="18"/>
                <w:szCs w:val="18"/>
              </w:rPr>
              <w:br/>
              <w:t xml:space="preserve">        Some(entry.value.asInstanceOf[Array[Any]].iterator)</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buffer = entry.value.asInstanceOf[ByteBuffer].duplicate() </w:t>
            </w:r>
            <w:r w:rsidRPr="001710F4">
              <w:rPr>
                <w:rFonts w:ascii="宋体" w:hAnsi="宋体" w:cs="宋体" w:hint="eastAsia"/>
                <w:i/>
                <w:iCs/>
                <w:color w:val="808080"/>
                <w:sz w:val="18"/>
                <w:szCs w:val="18"/>
              </w:rPr>
              <w:t>// Doesn't actually copy data</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Some(blockManager.dataDeserialize(blockId, buffer))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Default="00D3157A" w:rsidP="001B4640">
      <w:pPr>
        <w:pStyle w:val="afb"/>
        <w:shd w:val="clear" w:color="auto" w:fill="FFFFFF"/>
        <w:spacing w:before="150" w:beforeAutospacing="0" w:after="150" w:afterAutospacing="0"/>
        <w:rPr>
          <w:rFonts w:ascii="Verdana" w:hAnsi="Verdana"/>
          <w:color w:val="111111"/>
          <w:sz w:val="20"/>
          <w:szCs w:val="20"/>
        </w:rPr>
      </w:pPr>
    </w:p>
    <w:p w:rsidR="001B4640" w:rsidRPr="00385065" w:rsidRDefault="001B4640" w:rsidP="001B4640">
      <w:pPr>
        <w:pStyle w:val="2"/>
      </w:pPr>
      <w:bookmarkStart w:id="74" w:name="_Toc492099185"/>
      <w:r>
        <w:t>数据写入</w:t>
      </w:r>
      <w:r w:rsidRPr="00385065">
        <w:t>过</w:t>
      </w:r>
      <w:r>
        <w:t>程分析</w:t>
      </w:r>
      <w:bookmarkEnd w:id="74"/>
    </w:p>
    <w:p w:rsidR="001B4640" w:rsidRDefault="001B4640" w:rsidP="001B4640">
      <w:pPr>
        <w:pStyle w:val="afb"/>
        <w:shd w:val="clear" w:color="auto" w:fill="FFFFFF"/>
        <w:spacing w:before="150" w:beforeAutospacing="0" w:after="150" w:afterAutospacing="0"/>
        <w:rPr>
          <w:rFonts w:ascii="Verdana" w:eastAsia="宋体" w:hAnsi="Verdana"/>
          <w:color w:val="111111"/>
          <w:sz w:val="20"/>
          <w:szCs w:val="20"/>
        </w:rPr>
      </w:pPr>
      <w:r>
        <w:rPr>
          <w:rFonts w:ascii="Verdana" w:hAnsi="Verdana"/>
          <w:noProof/>
          <w:color w:val="111111"/>
          <w:sz w:val="20"/>
          <w:szCs w:val="20"/>
        </w:rPr>
        <w:drawing>
          <wp:inline distT="0" distB="0" distL="0" distR="0" wp14:anchorId="6FF3F1AB" wp14:editId="6C6803E1">
            <wp:extent cx="5559747" cy="1684946"/>
            <wp:effectExtent l="0" t="0" r="3175" b="0"/>
            <wp:docPr id="47" name="Picture 47" descr="http://images.cnitblog.com/i/469775/201405/07223209682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i/469775/201405/072232096822558.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4407" r="1507"/>
                    <a:stretch/>
                  </pic:blipFill>
                  <pic:spPr bwMode="auto">
                    <a:xfrm>
                      <a:off x="0" y="0"/>
                      <a:ext cx="5586759" cy="1693132"/>
                    </a:xfrm>
                    <a:prstGeom prst="rect">
                      <a:avLst/>
                    </a:prstGeom>
                    <a:noFill/>
                    <a:ln>
                      <a:noFill/>
                    </a:ln>
                    <a:extLst>
                      <a:ext uri="{53640926-AAD7-44D8-BBD7-CCE9431645EC}">
                        <a14:shadowObscured xmlns:a14="http://schemas.microsoft.com/office/drawing/2010/main"/>
                      </a:ext>
                    </a:extLst>
                  </pic:spPr>
                </pic:pic>
              </a:graphicData>
            </a:graphic>
          </wp:inline>
        </w:drawing>
      </w:r>
    </w:p>
    <w:p w:rsidR="001B4640" w:rsidRPr="001710F4" w:rsidRDefault="001B4640" w:rsidP="001710F4">
      <w:pPr>
        <w:pStyle w:val="a1"/>
        <w:ind w:firstLineChars="211" w:firstLine="549"/>
        <w:jc w:val="left"/>
      </w:pPr>
      <w:r w:rsidRPr="001710F4">
        <w:lastRenderedPageBreak/>
        <w:t>数据写入的简要流程</w:t>
      </w:r>
    </w:p>
    <w:p w:rsidR="001B4640" w:rsidRPr="001710F4" w:rsidRDefault="001B4640" w:rsidP="005812DB">
      <w:pPr>
        <w:pStyle w:val="a1"/>
        <w:numPr>
          <w:ilvl w:val="0"/>
          <w:numId w:val="67"/>
        </w:numPr>
        <w:jc w:val="left"/>
      </w:pPr>
      <w:r w:rsidRPr="001710F4">
        <w:t>RDD.iterator</w:t>
      </w:r>
      <w:r w:rsidRPr="001710F4">
        <w:t>是与</w:t>
      </w:r>
      <w:r w:rsidRPr="001710F4">
        <w:t>storage</w:t>
      </w:r>
      <w:r w:rsidRPr="001710F4">
        <w:t>子系统交互的入口</w:t>
      </w:r>
    </w:p>
    <w:p w:rsidR="001B4640" w:rsidRPr="001710F4" w:rsidRDefault="001B4640" w:rsidP="005812DB">
      <w:pPr>
        <w:pStyle w:val="a1"/>
        <w:numPr>
          <w:ilvl w:val="0"/>
          <w:numId w:val="67"/>
        </w:numPr>
        <w:jc w:val="left"/>
      </w:pPr>
      <w:r w:rsidRPr="001710F4">
        <w:t>CacheManager.getOrCompute</w:t>
      </w:r>
      <w:r w:rsidRPr="001710F4">
        <w:t>调用</w:t>
      </w:r>
      <w:r w:rsidRPr="001710F4">
        <w:t>BlockManager</w:t>
      </w:r>
      <w:r w:rsidRPr="001710F4">
        <w:t>的</w:t>
      </w:r>
      <w:r w:rsidRPr="001710F4">
        <w:t>put</w:t>
      </w:r>
      <w:r w:rsidRPr="001710F4">
        <w:t>接口来写入数据</w:t>
      </w:r>
    </w:p>
    <w:p w:rsidR="001B4640" w:rsidRPr="001710F4" w:rsidRDefault="001B4640" w:rsidP="005812DB">
      <w:pPr>
        <w:pStyle w:val="a1"/>
        <w:numPr>
          <w:ilvl w:val="0"/>
          <w:numId w:val="67"/>
        </w:numPr>
        <w:jc w:val="left"/>
      </w:pPr>
      <w:r w:rsidRPr="001710F4">
        <w:t>数据优先写入到</w:t>
      </w:r>
      <w:r w:rsidRPr="001710F4">
        <w:t>MemoryStore</w:t>
      </w:r>
      <w:r w:rsidRPr="001710F4">
        <w:t>即内存，如果</w:t>
      </w:r>
      <w:r w:rsidRPr="001710F4">
        <w:t>MemoryStore</w:t>
      </w:r>
      <w:r w:rsidRPr="001710F4">
        <w:t>中的数据已满则将最近使用次数不频繁的数据写入到磁盘</w:t>
      </w:r>
    </w:p>
    <w:p w:rsidR="001B4640" w:rsidRPr="001710F4" w:rsidRDefault="001B4640" w:rsidP="005812DB">
      <w:pPr>
        <w:pStyle w:val="a1"/>
        <w:numPr>
          <w:ilvl w:val="0"/>
          <w:numId w:val="67"/>
        </w:numPr>
        <w:jc w:val="left"/>
      </w:pPr>
      <w:r w:rsidRPr="001710F4">
        <w:t>通知</w:t>
      </w:r>
      <w:r w:rsidRPr="001710F4">
        <w:t>BlockManagerMaster</w:t>
      </w:r>
      <w:r w:rsidRPr="001710F4">
        <w:t>有新的数据写入，在</w:t>
      </w:r>
      <w:r w:rsidRPr="001710F4">
        <w:t>BlockManagerMaster</w:t>
      </w:r>
      <w:r w:rsidRPr="001710F4">
        <w:t>中保存元数据</w:t>
      </w:r>
    </w:p>
    <w:p w:rsidR="00D3157A" w:rsidRPr="0049224A" w:rsidRDefault="001B4640" w:rsidP="005812DB">
      <w:pPr>
        <w:pStyle w:val="a1"/>
        <w:numPr>
          <w:ilvl w:val="0"/>
          <w:numId w:val="67"/>
        </w:numPr>
        <w:jc w:val="left"/>
      </w:pPr>
      <w:r w:rsidRPr="001710F4">
        <w:t>将写入的数据与其它</w:t>
      </w:r>
      <w:r w:rsidRPr="001710F4">
        <w:t>slave worker</w:t>
      </w:r>
      <w:r w:rsidRPr="001710F4">
        <w:t>进行同步，一般来说在本机写入的数据，</w:t>
      </w:r>
      <w:proofErr w:type="gramStart"/>
      <w:r w:rsidRPr="001710F4">
        <w:t>都会另先一台</w:t>
      </w:r>
      <w:proofErr w:type="gramEnd"/>
      <w:r w:rsidRPr="001710F4">
        <w:t>机器来进行数据的备份，即</w:t>
      </w:r>
      <w:r w:rsidRPr="001710F4">
        <w:t>replicanumber=1</w:t>
      </w:r>
    </w:p>
    <w:p w:rsidR="0049224A" w:rsidRDefault="00D3157A" w:rsidP="0049224A">
      <w:pPr>
        <w:pStyle w:val="a1"/>
        <w:ind w:firstLineChars="211" w:firstLine="549"/>
        <w:jc w:val="left"/>
      </w:pPr>
      <w:r w:rsidRPr="001710F4">
        <w:rPr>
          <w:rFonts w:hint="eastAsia"/>
        </w:rPr>
        <w:t>其实，我们在</w:t>
      </w:r>
      <w:r w:rsidRPr="001710F4">
        <w:rPr>
          <w:rFonts w:hint="eastAsia"/>
        </w:rPr>
        <w:t>put</w:t>
      </w:r>
      <w:r w:rsidRPr="001710F4">
        <w:rPr>
          <w:rFonts w:hint="eastAsia"/>
        </w:rPr>
        <w:t>和</w:t>
      </w:r>
      <w:r w:rsidRPr="001710F4">
        <w:rPr>
          <w:rFonts w:hint="eastAsia"/>
        </w:rPr>
        <w:t>get block</w:t>
      </w:r>
      <w:r w:rsidRPr="001710F4">
        <w:rPr>
          <w:rFonts w:hint="eastAsia"/>
        </w:rPr>
        <w:t>的时候并没有那么复杂，前面的细节</w:t>
      </w:r>
      <w:r w:rsidRPr="001710F4">
        <w:rPr>
          <w:rFonts w:hint="eastAsia"/>
        </w:rPr>
        <w:t>BlockManager</w:t>
      </w:r>
      <w:r w:rsidRPr="001710F4">
        <w:rPr>
          <w:rFonts w:hint="eastAsia"/>
        </w:rPr>
        <w:t>都包装好了，我们只需要调用</w:t>
      </w:r>
      <w:r w:rsidRPr="001710F4">
        <w:rPr>
          <w:rFonts w:hint="eastAsia"/>
        </w:rPr>
        <w:t>BlockManager</w:t>
      </w:r>
      <w:r w:rsidRPr="001710F4">
        <w:rPr>
          <w:rFonts w:hint="eastAsia"/>
        </w:rPr>
        <w:t>中的</w:t>
      </w:r>
      <w:r w:rsidRPr="001710F4">
        <w:rPr>
          <w:rFonts w:hint="eastAsia"/>
        </w:rPr>
        <w:t>put</w:t>
      </w:r>
      <w:r w:rsidRPr="001710F4">
        <w:rPr>
          <w:rFonts w:hint="eastAsia"/>
        </w:rPr>
        <w:t>和</w:t>
      </w:r>
      <w:r w:rsidRPr="001710F4">
        <w:rPr>
          <w:rFonts w:hint="eastAsia"/>
        </w:rPr>
        <w:t>get</w:t>
      </w:r>
      <w:r w:rsidRPr="001710F4">
        <w:rPr>
          <w:rFonts w:hint="eastAsia"/>
        </w:rPr>
        <w:t>函数即可。</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putBytes(</w:t>
            </w:r>
            <w:r w:rsidRPr="0049224A">
              <w:rPr>
                <w:rFonts w:ascii="宋体" w:hAnsi="宋体" w:cs="宋体" w:hint="eastAsia"/>
                <w:color w:val="000000"/>
                <w:sz w:val="18"/>
                <w:szCs w:val="18"/>
              </w:rPr>
              <w:br/>
              <w:t xml:space="preserve">           blockId: BlockId,</w:t>
            </w:r>
            <w:r w:rsidRPr="0049224A">
              <w:rPr>
                <w:rFonts w:ascii="宋体" w:hAnsi="宋体" w:cs="宋体" w:hint="eastAsia"/>
                <w:color w:val="000000"/>
                <w:sz w:val="18"/>
                <w:szCs w:val="18"/>
              </w:rPr>
              <w:br/>
              <w:t xml:space="preserve">           bytes: ByteBuffer,</w:t>
            </w:r>
            <w:r w:rsidRPr="0049224A">
              <w:rPr>
                <w:rFonts w:ascii="宋体" w:hAnsi="宋体" w:cs="宋体" w:hint="eastAsia"/>
                <w:color w:val="000000"/>
                <w:sz w:val="18"/>
                <w:szCs w:val="18"/>
              </w:rPr>
              <w:br/>
              <w:t xml:space="preserve">           level: StorageLevel,</w:t>
            </w:r>
            <w:r w:rsidRPr="0049224A">
              <w:rPr>
                <w:rFonts w:ascii="宋体" w:hAnsi="宋体" w:cs="宋体" w:hint="eastAsia"/>
                <w:color w:val="000000"/>
                <w:sz w:val="18"/>
                <w:szCs w:val="18"/>
              </w:rPr>
              <w:br/>
              <w:t xml:space="preserve">           tellMaster: Boolean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 Option[StorageLevel] = None): Seq[(BlockId, BlockStatus)] = {</w:t>
            </w:r>
            <w:r w:rsidRPr="0049224A">
              <w:rPr>
                <w:rFonts w:ascii="宋体" w:hAnsi="宋体" w:cs="宋体" w:hint="eastAsia"/>
                <w:color w:val="000000"/>
                <w:sz w:val="18"/>
                <w:szCs w:val="18"/>
              </w:rPr>
              <w:br/>
              <w:t xml:space="preserve">       require(bytes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xml:space="preserve">, </w:t>
            </w:r>
            <w:r w:rsidRPr="0049224A">
              <w:rPr>
                <w:rFonts w:ascii="宋体" w:hAnsi="宋体" w:cs="宋体" w:hint="eastAsia"/>
                <w:b/>
                <w:bCs/>
                <w:color w:val="008000"/>
                <w:sz w:val="18"/>
                <w:szCs w:val="18"/>
              </w:rPr>
              <w:t>"Bytes is null"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doPut(blockId, ByteBufferValues(bytes), level, tellMaster, effectiveStorageLevel)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private </w:t>
            </w:r>
            <w:r w:rsidRPr="0049224A">
              <w:rPr>
                <w:rFonts w:ascii="宋体" w:hAnsi="宋体" w:cs="宋体" w:hint="eastAsia"/>
                <w:color w:val="000000"/>
                <w:sz w:val="18"/>
                <w:szCs w:val="18"/>
              </w:rPr>
              <w:t>def doPut(</w:t>
            </w:r>
            <w:r w:rsidRPr="0049224A">
              <w:rPr>
                <w:rFonts w:ascii="宋体" w:hAnsi="宋体" w:cs="宋体" w:hint="eastAsia"/>
                <w:color w:val="000000"/>
                <w:sz w:val="18"/>
                <w:szCs w:val="18"/>
              </w:rPr>
              <w:br/>
              <w:t xml:space="preserve">           blockId: BlockId,</w:t>
            </w:r>
            <w:r w:rsidRPr="0049224A">
              <w:rPr>
                <w:rFonts w:ascii="宋体" w:hAnsi="宋体" w:cs="宋体" w:hint="eastAsia"/>
                <w:color w:val="000000"/>
                <w:sz w:val="18"/>
                <w:szCs w:val="18"/>
              </w:rPr>
              <w:br/>
              <w:t xml:space="preserve">           data: BlockValues,</w:t>
            </w:r>
            <w:r w:rsidRPr="0049224A">
              <w:rPr>
                <w:rFonts w:ascii="宋体" w:hAnsi="宋体" w:cs="宋体" w:hint="eastAsia"/>
                <w:color w:val="000000"/>
                <w:sz w:val="18"/>
                <w:szCs w:val="18"/>
              </w:rPr>
              <w:br/>
              <w:t xml:space="preserve">           level: StorageLevel,</w:t>
            </w:r>
            <w:r w:rsidRPr="0049224A">
              <w:rPr>
                <w:rFonts w:ascii="宋体" w:hAnsi="宋体" w:cs="宋体" w:hint="eastAsia"/>
                <w:color w:val="000000"/>
                <w:sz w:val="18"/>
                <w:szCs w:val="18"/>
              </w:rPr>
              <w:br/>
              <w:t xml:space="preserve">           tellMaster: Boolean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 Option[StorageLevel] = None)</w:t>
            </w:r>
            <w:r w:rsidRPr="0049224A">
              <w:rPr>
                <w:rFonts w:ascii="宋体" w:hAnsi="宋体" w:cs="宋体" w:hint="eastAsia"/>
                <w:color w:val="000000"/>
                <w:sz w:val="18"/>
                <w:szCs w:val="18"/>
              </w:rPr>
              <w:br/>
              <w:t>: Seq[(BlockId, BlockStatus)] =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require(blockId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xml:space="preserve">, </w:t>
            </w:r>
            <w:r w:rsidRPr="0049224A">
              <w:rPr>
                <w:rFonts w:ascii="宋体" w:hAnsi="宋体" w:cs="宋体" w:hint="eastAsia"/>
                <w:b/>
                <w:bCs/>
                <w:color w:val="008000"/>
                <w:sz w:val="18"/>
                <w:szCs w:val="18"/>
              </w:rPr>
              <w:t>"BlockId is null"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require(level != </w:t>
            </w:r>
            <w:r w:rsidRPr="0049224A">
              <w:rPr>
                <w:rFonts w:ascii="宋体" w:hAnsi="宋体" w:cs="宋体" w:hint="eastAsia"/>
                <w:b/>
                <w:bCs/>
                <w:color w:val="000080"/>
                <w:sz w:val="18"/>
                <w:szCs w:val="18"/>
              </w:rPr>
              <w:t xml:space="preserve">null </w:t>
            </w:r>
            <w:r w:rsidRPr="0049224A">
              <w:rPr>
                <w:rFonts w:ascii="宋体" w:hAnsi="宋体" w:cs="宋体" w:hint="eastAsia"/>
                <w:color w:val="000000"/>
                <w:sz w:val="18"/>
                <w:szCs w:val="18"/>
              </w:rPr>
              <w:t xml:space="preserve">&amp;&amp; level.isValid, </w:t>
            </w:r>
            <w:r w:rsidRPr="0049224A">
              <w:rPr>
                <w:rFonts w:ascii="宋体" w:hAnsi="宋体" w:cs="宋体" w:hint="eastAsia"/>
                <w:b/>
                <w:bCs/>
                <w:color w:val="008000"/>
                <w:sz w:val="18"/>
                <w:szCs w:val="18"/>
              </w:rPr>
              <w:t>"StorageLevel is null or invalid"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effectiveStorageLevel.foreach { level =&gt;</w:t>
            </w:r>
            <w:r w:rsidRPr="0049224A">
              <w:rPr>
                <w:rFonts w:ascii="宋体" w:hAnsi="宋体" w:cs="宋体" w:hint="eastAsia"/>
                <w:color w:val="000000"/>
                <w:sz w:val="18"/>
                <w:szCs w:val="18"/>
              </w:rPr>
              <w:br/>
              <w:t xml:space="preserve">           require(level != </w:t>
            </w:r>
            <w:r w:rsidRPr="0049224A">
              <w:rPr>
                <w:rFonts w:ascii="宋体" w:hAnsi="宋体" w:cs="宋体" w:hint="eastAsia"/>
                <w:b/>
                <w:bCs/>
                <w:color w:val="000080"/>
                <w:sz w:val="18"/>
                <w:szCs w:val="18"/>
              </w:rPr>
              <w:t xml:space="preserve">null </w:t>
            </w:r>
            <w:r w:rsidRPr="0049224A">
              <w:rPr>
                <w:rFonts w:ascii="宋体" w:hAnsi="宋体" w:cs="宋体" w:hint="eastAsia"/>
                <w:color w:val="000000"/>
                <w:sz w:val="18"/>
                <w:szCs w:val="18"/>
              </w:rPr>
              <w:t xml:space="preserve">&amp;&amp; level.isValid, </w:t>
            </w:r>
            <w:r w:rsidRPr="0049224A">
              <w:rPr>
                <w:rFonts w:ascii="宋体" w:hAnsi="宋体" w:cs="宋体" w:hint="eastAsia"/>
                <w:b/>
                <w:bCs/>
                <w:color w:val="008000"/>
                <w:sz w:val="18"/>
                <w:szCs w:val="18"/>
              </w:rPr>
              <w:t>"Effective StorageLevel is null or invalid"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updatedBlocks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ArrayBuffer[(BlockId, BlockStatus)]</w:t>
            </w:r>
            <w:r w:rsidRPr="0049224A">
              <w:rPr>
                <w:rFonts w:ascii="宋体" w:hAnsi="宋体" w:cs="宋体" w:hint="eastAsia"/>
                <w:color w:val="000000"/>
                <w:sz w:val="18"/>
                <w:szCs w:val="18"/>
              </w:rPr>
              <w:br/>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val putBlockInfo = {</w:t>
            </w:r>
            <w:r w:rsidRPr="0049224A">
              <w:rPr>
                <w:rFonts w:ascii="宋体" w:hAnsi="宋体" w:cs="宋体" w:hint="eastAsia"/>
                <w:color w:val="000000"/>
                <w:sz w:val="18"/>
                <w:szCs w:val="18"/>
              </w:rPr>
              <w:br/>
              <w:t xml:space="preserve">               val tinfo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BlockInfo(level, tellMaster)</w:t>
            </w:r>
            <w:r w:rsidRPr="0049224A">
              <w:rPr>
                <w:rFonts w:ascii="宋体" w:hAnsi="宋体" w:cs="宋体" w:hint="eastAsia"/>
                <w:color w:val="000000"/>
                <w:sz w:val="18"/>
                <w:szCs w:val="18"/>
              </w:rPr>
              <w:br/>
              <w:t xml:space="preserve">               val oldBlockOpt = blockInfo.putIfAbsent(blockId, tinfo)</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(oldBlockOpt.isDefined)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(oldBlockOpt.get.waitForReady()) {</w:t>
            </w:r>
            <w:r w:rsidRPr="0049224A">
              <w:rPr>
                <w:rFonts w:ascii="宋体" w:hAnsi="宋体" w:cs="宋体" w:hint="eastAsia"/>
                <w:color w:val="000000"/>
                <w:sz w:val="18"/>
                <w:szCs w:val="18"/>
              </w:rPr>
              <w:br/>
              <w:t xml:space="preserve">               logWarning(s</w:t>
            </w:r>
            <w:r w:rsidRPr="0049224A">
              <w:rPr>
                <w:rFonts w:ascii="宋体" w:hAnsi="宋体" w:cs="宋体" w:hint="eastAsia"/>
                <w:b/>
                <w:bCs/>
                <w:color w:val="008000"/>
                <w:sz w:val="18"/>
                <w:szCs w:val="18"/>
              </w:rPr>
              <w:t>"Block $blockId already exists on this machine; not re-adding it"</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updatedBlocks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oldBlockOpt.get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tinfo</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startTimeMs = System.currentTimeMillis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valuesAfterPut: Iterator[Any] =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bytesAfterPut: ByteBuffer =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size = </w:t>
            </w:r>
            <w:r w:rsidRPr="0049224A">
              <w:rPr>
                <w:rFonts w:ascii="宋体" w:hAnsi="宋体" w:cs="宋体" w:hint="eastAsia"/>
                <w:color w:val="0000FF"/>
                <w:sz w:val="18"/>
                <w:szCs w:val="18"/>
              </w:rPr>
              <w:t>0L</w:t>
            </w:r>
            <w:r w:rsidRPr="0049224A">
              <w:rPr>
                <w:rFonts w:ascii="宋体" w:hAnsi="宋体" w:cs="宋体" w:hint="eastAsia"/>
                <w:color w:val="0000FF"/>
                <w:sz w:val="18"/>
                <w:szCs w:val="18"/>
              </w:rPr>
              <w:br/>
            </w:r>
            <w:r w:rsidRPr="0049224A">
              <w:rPr>
                <w:rFonts w:ascii="宋体" w:hAnsi="宋体" w:cs="宋体" w:hint="eastAsia"/>
                <w:color w:val="0000FF"/>
                <w:sz w:val="18"/>
                <w:szCs w:val="18"/>
              </w:rPr>
              <w:br/>
              <w:t xml:space="preserve">       </w:t>
            </w:r>
            <w:r w:rsidRPr="0049224A">
              <w:rPr>
                <w:rFonts w:ascii="宋体" w:hAnsi="宋体" w:cs="宋体" w:hint="eastAsia"/>
                <w:color w:val="000000"/>
                <w:sz w:val="18"/>
                <w:szCs w:val="18"/>
              </w:rPr>
              <w:t>val putLevel = effectiveStorageLevel.getOrElse(level)</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replicationFuture =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b: ByteBufferValues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 xml:space="preserve">1 </w:t>
            </w:r>
            <w:r w:rsidRPr="0049224A">
              <w:rPr>
                <w:rFonts w:ascii="宋体" w:hAnsi="宋体" w:cs="宋体" w:hint="eastAsia"/>
                <w:color w:val="000000"/>
                <w:sz w:val="18"/>
                <w:szCs w:val="18"/>
              </w:rPr>
              <w:t>=&gt;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Duplicate doesn't copy the bytes, but just creates a wrapper</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val bufferView = b.buffer.duplicate()</w:t>
            </w:r>
            <w:r w:rsidRPr="0049224A">
              <w:rPr>
                <w:rFonts w:ascii="宋体" w:hAnsi="宋体" w:cs="宋体" w:hint="eastAsia"/>
                <w:color w:val="000000"/>
                <w:sz w:val="18"/>
                <w:szCs w:val="18"/>
              </w:rPr>
              <w:br/>
              <w:t xml:space="preserve">               Future {</w:t>
            </w:r>
            <w:r w:rsidRPr="0049224A">
              <w:rPr>
                <w:rFonts w:ascii="宋体" w:hAnsi="宋体" w:cs="宋体" w:hint="eastAsia"/>
                <w:color w:val="000000"/>
                <w:sz w:val="18"/>
                <w:szCs w:val="18"/>
              </w:rPr>
              <w:br/>
              <w:t xml:space="preserve">               replicate(blockId, bufferView, putLevel)</w:t>
            </w:r>
            <w:r w:rsidRPr="0049224A">
              <w:rPr>
                <w:rFonts w:ascii="宋体" w:hAnsi="宋体" w:cs="宋体" w:hint="eastAsia"/>
                <w:color w:val="000000"/>
                <w:sz w:val="18"/>
                <w:szCs w:val="18"/>
              </w:rPr>
              <w:br/>
              <w:t xml:space="preserve">           }(futureExecutionContext)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_ =&gt;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putBlockInfo.</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logTrace(</w:t>
            </w:r>
            <w:r w:rsidRPr="0049224A">
              <w:rPr>
                <w:rFonts w:ascii="宋体" w:hAnsi="宋体" w:cs="宋体" w:hint="eastAsia"/>
                <w:b/>
                <w:bCs/>
                <w:color w:val="008000"/>
                <w:sz w:val="18"/>
                <w:szCs w:val="18"/>
              </w:rPr>
              <w:t>"Put for block %s took %s to get into synchronized block"</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marked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t xml:space="preserve">           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val (returnValues, blockStore: BlockStore)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 memoryStore)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if </w:t>
            </w:r>
            <w:r w:rsidRPr="0049224A">
              <w:rPr>
                <w:rFonts w:ascii="宋体" w:hAnsi="宋体" w:cs="宋体" w:hint="eastAsia"/>
                <w:color w:val="000000"/>
                <w:sz w:val="18"/>
                <w:szCs w:val="18"/>
              </w:rPr>
              <w:t>(putLevel.useOffHeap)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false</w:t>
            </w:r>
            <w:r w:rsidRPr="0049224A">
              <w:rPr>
                <w:rFonts w:ascii="宋体" w:hAnsi="宋体" w:cs="宋体" w:hint="eastAsia"/>
                <w:color w:val="000000"/>
                <w:sz w:val="18"/>
                <w:szCs w:val="18"/>
              </w:rPr>
              <w:t>, externalBlockStore)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if </w:t>
            </w:r>
            <w:r w:rsidRPr="0049224A">
              <w:rPr>
                <w:rFonts w:ascii="宋体" w:hAnsi="宋体" w:cs="宋体" w:hint="eastAsia"/>
                <w:color w:val="000000"/>
                <w:sz w:val="18"/>
                <w:szCs w:val="18"/>
              </w:rPr>
              <w:t>(putLevel.useDisk) {</w:t>
            </w:r>
            <w:r w:rsidRPr="0049224A">
              <w:rPr>
                <w:rFonts w:ascii="宋体" w:hAnsi="宋体" w:cs="宋体" w:hint="eastAsia"/>
                <w:color w:val="000000"/>
                <w:sz w:val="18"/>
                <w:szCs w:val="18"/>
              </w:rPr>
              <w:br/>
              <w:t xml:space="preserve">                       (putLevel.replication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diskStore)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assert</w:t>
            </w:r>
            <w:r w:rsidRPr="0049224A">
              <w:rPr>
                <w:rFonts w:ascii="宋体" w:hAnsi="宋体" w:cs="宋体" w:hint="eastAsia"/>
                <w:color w:val="000000"/>
                <w:sz w:val="18"/>
                <w:szCs w:val="18"/>
              </w:rPr>
              <w:t>(putLevel == StorageLevel.NONE)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BlockException(</w:t>
            </w:r>
            <w:r w:rsidRPr="0049224A">
              <w:rPr>
                <w:rFonts w:ascii="宋体" w:hAnsi="宋体" w:cs="宋体" w:hint="eastAsia"/>
                <w:color w:val="000000"/>
                <w:sz w:val="18"/>
                <w:szCs w:val="18"/>
              </w:rPr>
              <w:br/>
              <w:t xml:space="preserve">                               blockId, s</w:t>
            </w:r>
            <w:r w:rsidRPr="0049224A">
              <w:rPr>
                <w:rFonts w:ascii="宋体" w:hAnsi="宋体" w:cs="宋体" w:hint="eastAsia"/>
                <w:b/>
                <w:bCs/>
                <w:color w:val="008000"/>
                <w:sz w:val="18"/>
                <w:szCs w:val="18"/>
              </w:rPr>
              <w:t>"Attempted to put block $blockId without specifying storage level!"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result =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IteratorValues(iterator) =&gt;</w:t>
            </w:r>
            <w:r w:rsidRPr="0049224A">
              <w:rPr>
                <w:rFonts w:ascii="宋体" w:hAnsi="宋体" w:cs="宋体" w:hint="eastAsia"/>
                <w:color w:val="000000"/>
                <w:sz w:val="18"/>
                <w:szCs w:val="18"/>
              </w:rPr>
              <w:br/>
              <w:t xml:space="preserve">                       blockStore.putIterator(blockId, iterator, putLevel, returnValues)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ArrayValues(array) =&gt;</w:t>
            </w:r>
            <w:r w:rsidRPr="0049224A">
              <w:rPr>
                <w:rFonts w:ascii="宋体" w:hAnsi="宋体" w:cs="宋体" w:hint="eastAsia"/>
                <w:color w:val="000000"/>
                <w:sz w:val="18"/>
                <w:szCs w:val="18"/>
              </w:rPr>
              <w:br/>
              <w:t xml:space="preserve">                       blockStore.putArray(blockId, array, putLevel, returnValues)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ByteBufferValues(bytes) =&gt;</w:t>
            </w:r>
            <w:r w:rsidRPr="0049224A">
              <w:rPr>
                <w:rFonts w:ascii="宋体" w:hAnsi="宋体" w:cs="宋体" w:hint="eastAsia"/>
                <w:color w:val="000000"/>
                <w:sz w:val="18"/>
                <w:szCs w:val="18"/>
              </w:rPr>
              <w:br/>
              <w:t xml:space="preserve">                       bytes.rewind()</w:t>
            </w:r>
            <w:r w:rsidRPr="0049224A">
              <w:rPr>
                <w:rFonts w:ascii="宋体" w:hAnsi="宋体" w:cs="宋体" w:hint="eastAsia"/>
                <w:color w:val="000000"/>
                <w:sz w:val="18"/>
                <w:szCs w:val="18"/>
              </w:rPr>
              <w:br/>
              <w:t xml:space="preserve">                       blockStore.putBytes(blockId, bytes, putLevel)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size = result.size</w:t>
            </w:r>
            <w:r w:rsidRPr="0049224A">
              <w:rPr>
                <w:rFonts w:ascii="宋体" w:hAnsi="宋体" w:cs="宋体" w:hint="eastAsia"/>
                <w:color w:val="000000"/>
                <w:sz w:val="18"/>
                <w:szCs w:val="18"/>
              </w:rPr>
              <w:br/>
              <w:t xml:space="preserve">               result.data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Left (newIterator)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=&gt; valuesAfterPut = newIterator</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Right (newBytes) =&gt; bytesAfterPut = newBytes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 =&gt;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w:t>
            </w:r>
            <w:r w:rsidRPr="0049224A">
              <w:rPr>
                <w:rFonts w:ascii="宋体" w:hAnsi="宋体" w:cs="宋体" w:hint="eastAsia"/>
                <w:color w:val="000000"/>
                <w:sz w:val="18"/>
                <w:szCs w:val="18"/>
              </w:rPr>
              <w:br/>
              <w:t xml:space="preserve">                   result.droppedBlocks.foreach { updatedBlocks += _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putBlockStatus = getCurrentBlockStatus(blockId, putBlockInfo)</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(putBlockStatus.storageLevel != StorageLevel.NONE) {</w:t>
            </w:r>
            <w:r w:rsidRPr="0049224A">
              <w:rPr>
                <w:rFonts w:ascii="宋体" w:hAnsi="宋体" w:cs="宋体" w:hint="eastAsia"/>
                <w:color w:val="000000"/>
                <w:sz w:val="18"/>
                <w:szCs w:val="18"/>
              </w:rPr>
              <w:br/>
              <w:t xml:space="preserve">                   marked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putBlockInfo.markReady(size)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(tellMaster) {</w:t>
            </w:r>
            <w:r w:rsidRPr="0049224A">
              <w:rPr>
                <w:rFonts w:ascii="宋体" w:hAnsi="宋体" w:cs="宋体" w:hint="eastAsia"/>
                <w:color w:val="000000"/>
                <w:sz w:val="18"/>
                <w:szCs w:val="18"/>
              </w:rPr>
              <w:br/>
              <w:t xml:space="preserve">                       reportBlockStatus(blockId, putBlockInfo, putBlockStatus)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updatedBlocks += ((blockId, putBlockStatus))</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(!marked) {</w:t>
            </w:r>
            <w:r w:rsidRPr="0049224A">
              <w:rPr>
                <w:rFonts w:ascii="宋体" w:hAnsi="宋体" w:cs="宋体" w:hint="eastAsia"/>
                <w:color w:val="000000"/>
                <w:sz w:val="18"/>
                <w:szCs w:val="18"/>
              </w:rPr>
              <w:br/>
              <w:t xml:space="preserve">                   blockInfo.remove(blockId)</w:t>
            </w:r>
            <w:r w:rsidRPr="0049224A">
              <w:rPr>
                <w:rFonts w:ascii="宋体" w:hAnsi="宋体" w:cs="宋体" w:hint="eastAsia"/>
                <w:color w:val="000000"/>
                <w:sz w:val="18"/>
                <w:szCs w:val="18"/>
              </w:rPr>
              <w:br/>
              <w:t xml:space="preserve">                   putBlockInfo.markFailure()</w:t>
            </w:r>
            <w:r w:rsidRPr="0049224A">
              <w:rPr>
                <w:rFonts w:ascii="宋体" w:hAnsi="宋体" w:cs="宋体" w:hint="eastAsia"/>
                <w:color w:val="000000"/>
                <w:sz w:val="18"/>
                <w:szCs w:val="18"/>
              </w:rPr>
              <w:br/>
              <w:t xml:space="preserve">                   logWarning(s</w:t>
            </w:r>
            <w:r w:rsidRPr="0049224A">
              <w:rPr>
                <w:rFonts w:ascii="宋体" w:hAnsi="宋体" w:cs="宋体" w:hint="eastAsia"/>
                <w:b/>
                <w:bCs/>
                <w:color w:val="008000"/>
                <w:sz w:val="18"/>
                <w:szCs w:val="18"/>
              </w:rPr>
              <w:t>"Putting block $blockId failed"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 block %s locally took %s"</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ByteBufferValues(bytes)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(replicationFuture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Await.ready(replicationFuture, Duration.Inf)</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 =&gt;</w:t>
            </w:r>
            <w:r w:rsidRPr="0049224A">
              <w:rPr>
                <w:rFonts w:ascii="宋体" w:hAnsi="宋体" w:cs="宋体" w:hint="eastAsia"/>
                <w:color w:val="000000"/>
                <w:sz w:val="18"/>
                <w:szCs w:val="18"/>
              </w:rPr>
              <w:br/>
              <w:t xml:space="preserve">                   val remoteStartTime = System.currentTimeMillis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(bytesAfterPut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(valuesAfterPut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SparkException(</w:t>
            </w:r>
            <w:r w:rsidRPr="0049224A">
              <w:rPr>
                <w:rFonts w:ascii="宋体" w:hAnsi="宋体" w:cs="宋体" w:hint="eastAsia"/>
                <w:color w:val="000000"/>
                <w:sz w:val="18"/>
                <w:szCs w:val="18"/>
              </w:rPr>
              <w:br/>
              <w:t xml:space="preserve">                                   </w:t>
            </w:r>
            <w:r w:rsidRPr="0049224A">
              <w:rPr>
                <w:rFonts w:ascii="宋体" w:hAnsi="宋体" w:cs="宋体" w:hint="eastAsia"/>
                <w:b/>
                <w:bCs/>
                <w:color w:val="008000"/>
                <w:sz w:val="18"/>
                <w:szCs w:val="18"/>
              </w:rPr>
              <w:t>"Underlying put returned neither an Iterator nor bytes! This shouldn't happen."</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bytesAfterPut = dataSerialize(blockId, valuesAfterPut)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replicate(blockId, bytesAfterPut, putLevel)</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 block %s remotely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Utils.getUsedTimeMs(remoteStartTime)))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BlockManager.dispose(bytesAfterPut)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"Putting block %s with replication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"Putting block %s without replication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updatedBlocks</w:t>
            </w:r>
            <w:r w:rsidRPr="0049224A">
              <w:rPr>
                <w:rFonts w:ascii="宋体" w:hAnsi="宋体" w:cs="宋体" w:hint="eastAsia"/>
                <w:color w:val="000000"/>
                <w:sz w:val="18"/>
                <w:szCs w:val="18"/>
              </w:rPr>
              <w:br/>
              <w:t xml:space="preserve">   }</w:t>
            </w:r>
          </w:p>
        </w:tc>
      </w:tr>
    </w:tbl>
    <w:p w:rsidR="00D3157A" w:rsidRPr="001710F4" w:rsidRDefault="00D3157A" w:rsidP="0049224A">
      <w:pPr>
        <w:pStyle w:val="a1"/>
        <w:ind w:firstLine="0"/>
        <w:jc w:val="left"/>
      </w:pPr>
      <w:r w:rsidRPr="001710F4">
        <w:rPr>
          <w:rFonts w:hint="eastAsia"/>
        </w:rPr>
        <w:lastRenderedPageBreak/>
        <w:br/>
      </w:r>
      <w:r w:rsidR="0049224A">
        <w:rPr>
          <w:rFonts w:hint="eastAsia"/>
        </w:rPr>
        <w:t xml:space="preserve">    </w:t>
      </w:r>
      <w:r w:rsidRPr="001710F4">
        <w:rPr>
          <w:rFonts w:hint="eastAsia"/>
        </w:rPr>
        <w:t>对于</w:t>
      </w:r>
      <w:r w:rsidRPr="001710F4">
        <w:rPr>
          <w:rFonts w:hint="eastAsia"/>
        </w:rPr>
        <w:t>doPut</w:t>
      </w:r>
      <w:r w:rsidR="0049224A">
        <w:rPr>
          <w:rFonts w:hint="eastAsia"/>
        </w:rPr>
        <w:t>函数，主要做了以下几个操作</w:t>
      </w:r>
    </w:p>
    <w:p w:rsidR="00D3157A" w:rsidRPr="001710F4" w:rsidRDefault="00D3157A" w:rsidP="001710F4">
      <w:pPr>
        <w:pStyle w:val="a1"/>
        <w:ind w:firstLineChars="211" w:firstLine="549"/>
        <w:jc w:val="left"/>
      </w:pPr>
      <w:r w:rsidRPr="001710F4">
        <w:rPr>
          <w:rFonts w:hint="eastAsia"/>
        </w:rPr>
        <w:t>创建</w:t>
      </w:r>
      <w:r w:rsidRPr="001710F4">
        <w:rPr>
          <w:rFonts w:hint="eastAsia"/>
        </w:rPr>
        <w:t>BlockInfo</w:t>
      </w:r>
      <w:r w:rsidRPr="001710F4">
        <w:rPr>
          <w:rFonts w:hint="eastAsia"/>
        </w:rPr>
        <w:t>对象存储</w:t>
      </w:r>
      <w:r w:rsidRPr="001710F4">
        <w:rPr>
          <w:rFonts w:hint="eastAsia"/>
        </w:rPr>
        <w:t>block</w:t>
      </w:r>
      <w:r w:rsidRPr="001710F4">
        <w:rPr>
          <w:rFonts w:hint="eastAsia"/>
        </w:rPr>
        <w:t>信息；</w:t>
      </w:r>
    </w:p>
    <w:p w:rsidR="00D3157A" w:rsidRPr="001710F4" w:rsidRDefault="00D3157A" w:rsidP="001710F4">
      <w:pPr>
        <w:pStyle w:val="a1"/>
        <w:ind w:firstLineChars="211" w:firstLine="549"/>
        <w:jc w:val="left"/>
      </w:pPr>
      <w:r w:rsidRPr="001710F4">
        <w:rPr>
          <w:rFonts w:hint="eastAsia"/>
        </w:rPr>
        <w:t>将</w:t>
      </w:r>
      <w:r w:rsidRPr="001710F4">
        <w:rPr>
          <w:rFonts w:hint="eastAsia"/>
        </w:rPr>
        <w:t>BlockInfo</w:t>
      </w:r>
      <w:r w:rsidRPr="001710F4">
        <w:rPr>
          <w:rFonts w:hint="eastAsia"/>
        </w:rPr>
        <w:t>加锁，然后根据</w:t>
      </w:r>
      <w:r w:rsidRPr="001710F4">
        <w:rPr>
          <w:rFonts w:hint="eastAsia"/>
        </w:rPr>
        <w:t>Storage Level</w:t>
      </w:r>
      <w:r w:rsidRPr="001710F4">
        <w:rPr>
          <w:rFonts w:hint="eastAsia"/>
        </w:rPr>
        <w:t>判断存储到</w:t>
      </w:r>
      <w:r w:rsidRPr="001710F4">
        <w:rPr>
          <w:rFonts w:hint="eastAsia"/>
        </w:rPr>
        <w:t>Memory</w:t>
      </w:r>
      <w:r w:rsidRPr="001710F4">
        <w:rPr>
          <w:rFonts w:hint="eastAsia"/>
        </w:rPr>
        <w:t>还是</w:t>
      </w:r>
      <w:r w:rsidRPr="001710F4">
        <w:rPr>
          <w:rFonts w:hint="eastAsia"/>
        </w:rPr>
        <w:t>Disk</w:t>
      </w:r>
      <w:r w:rsidRPr="001710F4">
        <w:rPr>
          <w:rFonts w:hint="eastAsia"/>
        </w:rPr>
        <w:t>。同时，对于已经准备好读的</w:t>
      </w:r>
      <w:r w:rsidRPr="001710F4">
        <w:rPr>
          <w:rFonts w:hint="eastAsia"/>
        </w:rPr>
        <w:t>BlockInfo</w:t>
      </w:r>
      <w:r w:rsidRPr="001710F4">
        <w:rPr>
          <w:rFonts w:hint="eastAsia"/>
        </w:rPr>
        <w:t>要进行解锁。</w:t>
      </w:r>
    </w:p>
    <w:p w:rsidR="00D3157A" w:rsidRPr="001710F4" w:rsidRDefault="00D3157A" w:rsidP="001710F4">
      <w:pPr>
        <w:pStyle w:val="a1"/>
        <w:ind w:firstLineChars="211" w:firstLine="549"/>
        <w:jc w:val="left"/>
      </w:pPr>
      <w:r w:rsidRPr="001710F4">
        <w:rPr>
          <w:rFonts w:hint="eastAsia"/>
        </w:rPr>
        <w:t>根据</w:t>
      </w:r>
      <w:r w:rsidRPr="001710F4">
        <w:rPr>
          <w:rFonts w:hint="eastAsia"/>
        </w:rPr>
        <w:t>block</w:t>
      </w:r>
      <w:r w:rsidRPr="001710F4">
        <w:rPr>
          <w:rFonts w:hint="eastAsia"/>
        </w:rPr>
        <w:t>的副本数量决定是否向远程发送副本。</w:t>
      </w:r>
    </w:p>
    <w:p w:rsidR="001B4640" w:rsidRPr="00867FEA" w:rsidRDefault="001B4640" w:rsidP="001B4640">
      <w:pPr>
        <w:pStyle w:val="3"/>
      </w:pPr>
      <w:bookmarkStart w:id="75" w:name="_Toc492099186"/>
      <w:r>
        <w:t>序列化与否</w:t>
      </w:r>
      <w:bookmarkEnd w:id="75"/>
    </w:p>
    <w:p w:rsidR="001B4640" w:rsidRPr="001710F4" w:rsidRDefault="001B4640" w:rsidP="001710F4">
      <w:pPr>
        <w:pStyle w:val="a1"/>
        <w:ind w:firstLineChars="211" w:firstLine="549"/>
        <w:jc w:val="left"/>
      </w:pPr>
      <w:r w:rsidRPr="001710F4">
        <w:t>写入的具体内容可以是序列化之后的</w:t>
      </w:r>
      <w:r w:rsidRPr="001710F4">
        <w:t>bytes</w:t>
      </w:r>
      <w:r w:rsidRPr="001710F4">
        <w:t>也可以是没有序列化的</w:t>
      </w:r>
      <w:r w:rsidRPr="001710F4">
        <w:t xml:space="preserve">value. </w:t>
      </w:r>
      <w:r w:rsidRPr="001710F4">
        <w:t>此处有一个对</w:t>
      </w:r>
      <w:r w:rsidRPr="001710F4">
        <w:t>scala</w:t>
      </w:r>
      <w:r w:rsidRPr="001710F4">
        <w:t>的语法中</w:t>
      </w:r>
      <w:r w:rsidRPr="001710F4">
        <w:t>Either, Left, Right</w:t>
      </w:r>
      <w:r w:rsidRPr="001710F4">
        <w:t>关键字的理解。</w:t>
      </w:r>
    </w:p>
    <w:p w:rsidR="001B4640" w:rsidRPr="00385065" w:rsidRDefault="001B4640" w:rsidP="001B4640">
      <w:pPr>
        <w:pStyle w:val="2"/>
      </w:pPr>
      <w:bookmarkStart w:id="76" w:name="_Toc492099187"/>
      <w:r>
        <w:t>数据</w:t>
      </w:r>
      <w:r w:rsidRPr="00385065">
        <w:t>读</w:t>
      </w:r>
      <w:r>
        <w:t>取</w:t>
      </w:r>
      <w:r w:rsidRPr="00385065">
        <w:t>过</w:t>
      </w:r>
      <w:r>
        <w:t>程分析</w:t>
      </w:r>
      <w:bookmarkEnd w:id="76"/>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get(blockId: BlockId): Option[Iterator[Any]] = {</w:t>
            </w:r>
            <w:r w:rsidRPr="0049224A">
              <w:rPr>
                <w:rFonts w:ascii="宋体" w:hAnsi="宋体" w:cs="宋体" w:hint="eastAsia"/>
                <w:color w:val="000000"/>
                <w:sz w:val="18"/>
                <w:szCs w:val="18"/>
              </w:rPr>
              <w:br/>
              <w:t xml:space="preserve">    val local = getLocal(blockId)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(local.isDefined)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"Found block %s locally"</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local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val remote = getRemote(blockId)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(remote.isDefined)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"Found block %s remotely"</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remote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None</w:t>
            </w:r>
            <w:r w:rsidRPr="0049224A">
              <w:rPr>
                <w:rFonts w:ascii="宋体" w:hAnsi="宋体" w:cs="宋体" w:hint="eastAsia"/>
                <w:color w:val="000000"/>
                <w:sz w:val="18"/>
                <w:szCs w:val="18"/>
              </w:rPr>
              <w:br/>
              <w:t>}</w:t>
            </w:r>
          </w:p>
          <w:p w:rsidR="0049224A" w:rsidRPr="0049224A" w:rsidRDefault="0049224A" w:rsidP="001B4640">
            <w:pPr>
              <w:pStyle w:val="HTML0"/>
              <w:rPr>
                <w:rStyle w:val="HTML1"/>
                <w:rFonts w:hint="default"/>
                <w:color w:val="F8F8F8"/>
                <w:shd w:val="clear" w:color="auto" w:fill="000000"/>
              </w:rPr>
            </w:pPr>
          </w:p>
        </w:tc>
      </w:tr>
    </w:tbl>
    <w:p w:rsidR="001B4640" w:rsidRDefault="001B4640" w:rsidP="001B4640">
      <w:pPr>
        <w:pStyle w:val="HTML0"/>
        <w:shd w:val="clear" w:color="auto" w:fill="FFFFFF"/>
        <w:rPr>
          <w:rStyle w:val="HTML1"/>
          <w:rFonts w:hint="default"/>
          <w:color w:val="F8F8F8"/>
          <w:shd w:val="clear" w:color="auto" w:fill="000000"/>
        </w:rPr>
      </w:pPr>
    </w:p>
    <w:p w:rsidR="001B4640" w:rsidRPr="00867FEA" w:rsidRDefault="001B4640" w:rsidP="001B4640">
      <w:pPr>
        <w:pStyle w:val="3"/>
      </w:pPr>
      <w:bookmarkStart w:id="77" w:name="_Toc492099188"/>
      <w:r>
        <w:t>本地</w:t>
      </w:r>
      <w:r w:rsidRPr="00867FEA">
        <w:t>读</w:t>
      </w:r>
      <w:r>
        <w:t>取</w:t>
      </w:r>
      <w:bookmarkEnd w:id="77"/>
    </w:p>
    <w:p w:rsidR="001B4640" w:rsidRPr="001710F4" w:rsidRDefault="001B4640" w:rsidP="001710F4">
      <w:pPr>
        <w:pStyle w:val="a1"/>
        <w:ind w:firstLineChars="211" w:firstLine="549"/>
        <w:jc w:val="left"/>
      </w:pPr>
      <w:r w:rsidRPr="001710F4">
        <w:t>首先在查询本机的</w:t>
      </w:r>
      <w:r w:rsidRPr="001710F4">
        <w:t>MemoryStore</w:t>
      </w:r>
      <w:r w:rsidRPr="001710F4">
        <w:t>和</w:t>
      </w:r>
      <w:r w:rsidRPr="001710F4">
        <w:t>DiskStore</w:t>
      </w:r>
      <w:r w:rsidRPr="001710F4">
        <w:t>中是否有所需要的</w:t>
      </w:r>
      <w:r w:rsidRPr="001710F4">
        <w:t>block</w:t>
      </w:r>
      <w:r w:rsidRPr="001710F4">
        <w:t>数据存在，如果没有则发起远程数据获取。</w:t>
      </w:r>
    </w:p>
    <w:p w:rsidR="001B4640" w:rsidRPr="00867FEA" w:rsidRDefault="001B4640" w:rsidP="001B4640">
      <w:pPr>
        <w:pStyle w:val="3"/>
      </w:pPr>
      <w:bookmarkStart w:id="78" w:name="_Toc492099189"/>
      <w:r>
        <w:t>远程读</w:t>
      </w:r>
      <w:r w:rsidRPr="00867FEA">
        <w:t>取</w:t>
      </w:r>
      <w:bookmarkEnd w:id="78"/>
    </w:p>
    <w:p w:rsidR="001B4640" w:rsidRDefault="001B4640" w:rsidP="001710F4">
      <w:pPr>
        <w:pStyle w:val="a1"/>
        <w:ind w:firstLineChars="211" w:firstLine="549"/>
        <w:jc w:val="left"/>
      </w:pPr>
      <w:r w:rsidRPr="001710F4">
        <w:t>远程获取调用路径，</w:t>
      </w:r>
      <w:r w:rsidRPr="001710F4">
        <w:t xml:space="preserve"> getRemote-&gt;doGetRemote, </w:t>
      </w:r>
      <w:r w:rsidRPr="001710F4">
        <w:t>在</w:t>
      </w:r>
      <w:r w:rsidRPr="001710F4">
        <w:t>doGetRemote</w:t>
      </w:r>
      <w:r w:rsidRPr="001710F4">
        <w:t>中最主要的就是调用</w:t>
      </w:r>
      <w:r w:rsidRPr="001710F4">
        <w:rPr>
          <w:b/>
          <w:bCs/>
        </w:rPr>
        <w:t>BlockManagerWorker.syncGetBlock</w:t>
      </w:r>
      <w:r w:rsidRPr="001710F4">
        <w:t>来从远程获得数据</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lastRenderedPageBreak/>
              <w:t>def syncGetBlock(msg: GetBlock, toConnManagerId: ConnectionManagerId): ByteBuffer = {</w:t>
            </w:r>
            <w:r w:rsidRPr="0049224A">
              <w:rPr>
                <w:rFonts w:ascii="宋体" w:hAnsi="宋体" w:cs="宋体" w:hint="eastAsia"/>
                <w:color w:val="000000"/>
                <w:sz w:val="18"/>
                <w:szCs w:val="18"/>
              </w:rPr>
              <w:br/>
              <w:t xml:space="preserve">    val blockManager = blockManagerWorker.blockManager</w:t>
            </w:r>
            <w:r w:rsidRPr="0049224A">
              <w:rPr>
                <w:rFonts w:ascii="宋体" w:hAnsi="宋体" w:cs="宋体" w:hint="eastAsia"/>
                <w:color w:val="000000"/>
                <w:sz w:val="18"/>
                <w:szCs w:val="18"/>
              </w:rPr>
              <w:br/>
              <w:t xml:space="preserve">    val connectionManager = blockManager.connectionManager</w:t>
            </w:r>
            <w:r w:rsidRPr="0049224A">
              <w:rPr>
                <w:rFonts w:ascii="宋体" w:hAnsi="宋体" w:cs="宋体" w:hint="eastAsia"/>
                <w:color w:val="000000"/>
                <w:sz w:val="18"/>
                <w:szCs w:val="18"/>
              </w:rPr>
              <w:br/>
              <w:t xml:space="preserve">    val blockMessage = BlockMessage.fromGetBlock(msg)</w:t>
            </w:r>
            <w:r w:rsidRPr="0049224A">
              <w:rPr>
                <w:rFonts w:ascii="宋体" w:hAnsi="宋体" w:cs="宋体" w:hint="eastAsia"/>
                <w:color w:val="000000"/>
                <w:sz w:val="18"/>
                <w:szCs w:val="18"/>
              </w:rPr>
              <w:br/>
              <w:t xml:space="preserve">    val blockMessageArray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BlockMessageArray(blockMessage)</w:t>
            </w:r>
            <w:r w:rsidRPr="0049224A">
              <w:rPr>
                <w:rFonts w:ascii="宋体" w:hAnsi="宋体" w:cs="宋体" w:hint="eastAsia"/>
                <w:color w:val="000000"/>
                <w:sz w:val="18"/>
                <w:szCs w:val="18"/>
              </w:rPr>
              <w:br/>
              <w:t xml:space="preserve">    val responseMessage = connectionManager.sendMessageReliablySync(</w:t>
            </w:r>
            <w:r w:rsidRPr="0049224A">
              <w:rPr>
                <w:rFonts w:ascii="宋体" w:hAnsi="宋体" w:cs="宋体" w:hint="eastAsia"/>
                <w:color w:val="000000"/>
                <w:sz w:val="18"/>
                <w:szCs w:val="18"/>
              </w:rPr>
              <w:br/>
              <w:t xml:space="preserve">            toConnManagerId, blockMessageArray.toBufferMessage)</w:t>
            </w:r>
            <w:r w:rsidRPr="0049224A">
              <w:rPr>
                <w:rFonts w:ascii="宋体" w:hAnsi="宋体" w:cs="宋体" w:hint="eastAsia"/>
                <w:color w:val="000000"/>
                <w:sz w:val="18"/>
                <w:szCs w:val="18"/>
              </w:rPr>
              <w:br/>
              <w:t xml:space="preserve">    responseMessage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Some(message) =&gt; {</w:t>
            </w:r>
            <w:r w:rsidRPr="0049224A">
              <w:rPr>
                <w:rFonts w:ascii="宋体" w:hAnsi="宋体" w:cs="宋体" w:hint="eastAsia"/>
                <w:color w:val="000000"/>
                <w:sz w:val="18"/>
                <w:szCs w:val="18"/>
              </w:rPr>
              <w:br/>
              <w:t xml:space="preserve">            val bufferMessage = message.asInstanceOf[BufferMessage]</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"Response message received " </w:t>
            </w:r>
            <w:r w:rsidRPr="0049224A">
              <w:rPr>
                <w:rFonts w:ascii="宋体" w:hAnsi="宋体" w:cs="宋体" w:hint="eastAsia"/>
                <w:color w:val="000000"/>
                <w:sz w:val="18"/>
                <w:szCs w:val="18"/>
              </w:rPr>
              <w:t>+ bufferMessage)</w:t>
            </w:r>
            <w:r w:rsidRPr="0049224A">
              <w:rPr>
                <w:rFonts w:ascii="宋体" w:hAnsi="宋体" w:cs="宋体" w:hint="eastAsia"/>
                <w:color w:val="000000"/>
                <w:sz w:val="18"/>
                <w:szCs w:val="18"/>
              </w:rPr>
              <w:br/>
              <w:t xml:space="preserve">            BlockMessageArray.fromBufferMessage(bufferMessage).foreach(blockMessage =&gt;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"Found " </w:t>
            </w:r>
            <w:r w:rsidRPr="0049224A">
              <w:rPr>
                <w:rFonts w:ascii="宋体" w:hAnsi="宋体" w:cs="宋体" w:hint="eastAsia"/>
                <w:color w:val="000000"/>
                <w:sz w:val="18"/>
                <w:szCs w:val="18"/>
              </w:rPr>
              <w:t>+ blockMessage)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blockMessage.getData</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 logDebug(</w:t>
            </w:r>
            <w:r w:rsidRPr="0049224A">
              <w:rPr>
                <w:rFonts w:ascii="宋体" w:hAnsi="宋体" w:cs="宋体" w:hint="eastAsia"/>
                <w:b/>
                <w:bCs/>
                <w:color w:val="008000"/>
                <w:sz w:val="18"/>
                <w:szCs w:val="18"/>
              </w:rPr>
              <w:t>"No response message received"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color w:val="000000"/>
                <w:sz w:val="18"/>
                <w:szCs w:val="18"/>
              </w:rPr>
              <w:t>}</w:t>
            </w:r>
          </w:p>
        </w:tc>
      </w:tr>
    </w:tbl>
    <w:p w:rsidR="0049224A" w:rsidRPr="001710F4" w:rsidRDefault="0049224A" w:rsidP="0049224A">
      <w:pPr>
        <w:pStyle w:val="a1"/>
        <w:ind w:firstLine="0"/>
        <w:jc w:val="left"/>
      </w:pPr>
    </w:p>
    <w:p w:rsidR="001B4640" w:rsidRPr="001710F4" w:rsidRDefault="001B4640" w:rsidP="001710F4">
      <w:pPr>
        <w:pStyle w:val="a1"/>
        <w:ind w:firstLineChars="211" w:firstLine="549"/>
        <w:jc w:val="left"/>
      </w:pPr>
      <w:r w:rsidRPr="001710F4">
        <w:t>上述这段代码中最有意思的莫过于</w:t>
      </w:r>
      <w:r w:rsidRPr="001710F4">
        <w:rPr>
          <w:b/>
          <w:bCs/>
        </w:rPr>
        <w:t>sendMessageReliablySync</w:t>
      </w:r>
      <w:r w:rsidRPr="001710F4">
        <w:rPr>
          <w:b/>
          <w:bCs/>
        </w:rPr>
        <w:t>，</w:t>
      </w:r>
      <w:r w:rsidRPr="001710F4">
        <w:t>远程数据读取毫无疑问是一个异步</w:t>
      </w:r>
      <w:r w:rsidRPr="001710F4">
        <w:t>i/o</w:t>
      </w:r>
      <w:r w:rsidRPr="001710F4">
        <w:t>操作，这里的代码怎么写起来就像是在进行同步的操作一样呢。也就是说如何知道对方发送回来响应的呢？</w:t>
      </w:r>
    </w:p>
    <w:p w:rsidR="001B4640" w:rsidRDefault="001B4640" w:rsidP="001710F4">
      <w:pPr>
        <w:pStyle w:val="a1"/>
        <w:ind w:firstLineChars="211" w:firstLine="549"/>
        <w:jc w:val="left"/>
      </w:pPr>
      <w:r w:rsidRPr="001710F4">
        <w:t>别急，继续去看看</w:t>
      </w:r>
      <w:r w:rsidRPr="001710F4">
        <w:t>sendMessageReliablySync</w:t>
      </w:r>
      <w:r w:rsidRPr="001710F4">
        <w:t>的定义</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sendMessageReliably(connectionManagerId: ConnectionManagerId, message: Message)</w:t>
            </w:r>
            <w:r w:rsidRPr="0049224A">
              <w:rPr>
                <w:rFonts w:ascii="宋体" w:hAnsi="宋体" w:cs="宋体" w:hint="eastAsia"/>
                <w:color w:val="000000"/>
                <w:sz w:val="18"/>
                <w:szCs w:val="18"/>
              </w:rPr>
              <w:br/>
              <w:t xml:space="preserve">  : Future[Option[Message]] = {</w:t>
            </w:r>
            <w:r w:rsidRPr="0049224A">
              <w:rPr>
                <w:rFonts w:ascii="宋体" w:hAnsi="宋体" w:cs="宋体" w:hint="eastAsia"/>
                <w:color w:val="000000"/>
                <w:sz w:val="18"/>
                <w:szCs w:val="18"/>
              </w:rPr>
              <w:br/>
              <w:t xml:space="preserve">    val promise = Promise[Option[Message]]</w:t>
            </w:r>
            <w:r w:rsidRPr="0049224A">
              <w:rPr>
                <w:rFonts w:ascii="宋体" w:hAnsi="宋体" w:cs="宋体" w:hint="eastAsia"/>
                <w:color w:val="000000"/>
                <w:sz w:val="18"/>
                <w:szCs w:val="18"/>
              </w:rPr>
              <w:br/>
              <w:t xml:space="preserve">    val status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MessageStatus(</w:t>
            </w:r>
            <w:r w:rsidRPr="0049224A">
              <w:rPr>
                <w:rFonts w:ascii="宋体" w:hAnsi="宋体" w:cs="宋体" w:hint="eastAsia"/>
                <w:color w:val="000000"/>
                <w:sz w:val="18"/>
                <w:szCs w:val="18"/>
              </w:rPr>
              <w:br/>
              <w:t xml:space="preserve">            message, connectionManagerId, s =&gt; promise.success(s.ackMessage))</w:t>
            </w:r>
            <w:r w:rsidRPr="0049224A">
              <w:rPr>
                <w:rFonts w:ascii="宋体" w:hAnsi="宋体" w:cs="宋体" w:hint="eastAsia"/>
                <w:color w:val="000000"/>
                <w:sz w:val="18"/>
                <w:szCs w:val="18"/>
              </w:rPr>
              <w:br/>
              <w:t xml:space="preserve">    messageStatuses.</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messageStatuses += ((message.id, 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sendMessage(connectionManagerId, message)</w:t>
            </w:r>
            <w:r w:rsidRPr="0049224A">
              <w:rPr>
                <w:rFonts w:ascii="宋体" w:hAnsi="宋体" w:cs="宋体" w:hint="eastAsia"/>
                <w:color w:val="000000"/>
                <w:sz w:val="18"/>
                <w:szCs w:val="18"/>
              </w:rPr>
              <w:br/>
              <w:t xml:space="preserve">    promise.future</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1B4640" w:rsidRPr="001710F4" w:rsidRDefault="001B4640" w:rsidP="001710F4">
      <w:pPr>
        <w:pStyle w:val="a1"/>
        <w:ind w:firstLineChars="211" w:firstLine="549"/>
        <w:jc w:val="left"/>
      </w:pPr>
      <w:r w:rsidRPr="001710F4">
        <w:t>要是我说秘密在这里，你肯定会说我在扯淡，但确实在此处。注意到关键字</w:t>
      </w:r>
      <w:r w:rsidRPr="001710F4">
        <w:t>Promise</w:t>
      </w:r>
      <w:r w:rsidRPr="001710F4">
        <w:t>和</w:t>
      </w:r>
      <w:r w:rsidRPr="001710F4">
        <w:t>Future</w:t>
      </w:r>
      <w:r w:rsidRPr="001710F4">
        <w:t>没。</w:t>
      </w:r>
    </w:p>
    <w:p w:rsidR="001B4640" w:rsidRPr="001710F4" w:rsidRDefault="001B4640" w:rsidP="001710F4">
      <w:pPr>
        <w:pStyle w:val="a1"/>
        <w:ind w:firstLineChars="211" w:firstLine="549"/>
        <w:jc w:val="left"/>
      </w:pPr>
      <w:r w:rsidRPr="001710F4">
        <w:t>如果这个</w:t>
      </w:r>
      <w:r w:rsidRPr="001710F4">
        <w:t>future</w:t>
      </w:r>
      <w:r w:rsidRPr="001710F4">
        <w:t>执行完毕，返回</w:t>
      </w:r>
      <w:r w:rsidRPr="001710F4">
        <w:t>s.ackMessage</w:t>
      </w:r>
      <w:r w:rsidRPr="001710F4">
        <w:t>。我们再看看这个</w:t>
      </w:r>
      <w:r w:rsidRPr="001710F4">
        <w:lastRenderedPageBreak/>
        <w:t>ackMessage</w:t>
      </w:r>
      <w:r w:rsidRPr="001710F4">
        <w:t>是在什么地方被写入的呢。看一看</w:t>
      </w:r>
      <w:r w:rsidRPr="001710F4">
        <w:rPr>
          <w:b/>
          <w:bCs/>
        </w:rPr>
        <w:t>ConnectionManager.handleMessage</w:t>
      </w:r>
      <w:r w:rsidRPr="001710F4">
        <w:t>中的代码片段</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1"/>
                <w:rFonts w:ascii="宋体" w:hAnsi="宋体" w:cs="宋体"/>
                <w:color w:val="000000"/>
                <w:sz w:val="18"/>
                <w:szCs w:val="18"/>
              </w:rPr>
            </w:pP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bufferMessage: BufferMessage =&gt;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(authEnabled) {</w:t>
            </w:r>
            <w:r w:rsidRPr="0049224A">
              <w:rPr>
                <w:rFonts w:ascii="宋体" w:hAnsi="宋体" w:cs="宋体" w:hint="eastAsia"/>
                <w:color w:val="000000"/>
                <w:sz w:val="18"/>
                <w:szCs w:val="18"/>
              </w:rPr>
              <w:br/>
              <w:t xml:space="preserve">        val res = handleAuthentication(connection, bufferMessage)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(res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message was security negotiation so skip the rest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logDebug(</w:t>
            </w:r>
            <w:r w:rsidRPr="0049224A">
              <w:rPr>
                <w:rFonts w:ascii="宋体" w:hAnsi="宋体" w:cs="宋体" w:hint="eastAsia"/>
                <w:b/>
                <w:bCs/>
                <w:color w:val="008000"/>
                <w:sz w:val="18"/>
                <w:szCs w:val="18"/>
              </w:rPr>
              <w:t>"After handleAuth result was true, returning"</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return</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(bufferMessage.hasAckId) {</w:t>
            </w:r>
            <w:r w:rsidRPr="0049224A">
              <w:rPr>
                <w:rFonts w:ascii="宋体" w:hAnsi="宋体" w:cs="宋体" w:hint="eastAsia"/>
                <w:color w:val="000000"/>
                <w:sz w:val="18"/>
                <w:szCs w:val="18"/>
              </w:rPr>
              <w:br/>
              <w:t xml:space="preserve">        val sentMessageStatus = messageStatuses.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messageStatuses.get(bufferMessage.ackId)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Some(status) =&gt;{</w:t>
            </w:r>
            <w:r w:rsidRPr="0049224A">
              <w:rPr>
                <w:rFonts w:ascii="宋体" w:hAnsi="宋体" w:cs="宋体" w:hint="eastAsia"/>
                <w:color w:val="000000"/>
                <w:sz w:val="18"/>
                <w:szCs w:val="18"/>
              </w:rPr>
              <w:br/>
              <w:t xml:space="preserve">                    messageStatuses -= bufferMessage.ackId</w:t>
            </w:r>
            <w:r w:rsidRPr="0049224A">
              <w:rPr>
                <w:rFonts w:ascii="宋体" w:hAnsi="宋体" w:cs="宋体" w:hint="eastAsia"/>
                <w:color w:val="000000"/>
                <w:sz w:val="18"/>
                <w:szCs w:val="18"/>
              </w:rPr>
              <w:br/>
              <w:t xml:space="preserve">                    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Exception(</w:t>
            </w:r>
            <w:r w:rsidRPr="0049224A">
              <w:rPr>
                <w:rFonts w:ascii="宋体" w:hAnsi="宋体" w:cs="宋体" w:hint="eastAsia"/>
                <w:b/>
                <w:bCs/>
                <w:color w:val="008000"/>
                <w:sz w:val="18"/>
                <w:szCs w:val="18"/>
              </w:rPr>
              <w:t xml:space="preserve">"Could not find reference for received ack message "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sentMessageStatus.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sentMessageStatus.ackMessage = Some(message)</w:t>
            </w:r>
            <w:r w:rsidRPr="0049224A">
              <w:rPr>
                <w:rFonts w:ascii="宋体" w:hAnsi="宋体" w:cs="宋体" w:hint="eastAsia"/>
                <w:color w:val="000000"/>
                <w:sz w:val="18"/>
                <w:szCs w:val="18"/>
              </w:rPr>
              <w:br/>
              <w:t xml:space="preserve">            sentMessageStatus.attempted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sentMessageStatus.acked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sentMessageStaus.markDone()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1B4640" w:rsidRDefault="001B4640" w:rsidP="001B4640">
      <w:pPr>
        <w:pStyle w:val="HTML0"/>
        <w:shd w:val="clear" w:color="auto" w:fill="FFFFFF"/>
        <w:rPr>
          <w:rStyle w:val="HTML1"/>
          <w:rFonts w:hint="default"/>
          <w:color w:val="F8F8F8"/>
          <w:shd w:val="clear" w:color="auto" w:fill="000000"/>
        </w:rPr>
      </w:pPr>
    </w:p>
    <w:p w:rsidR="001B4640" w:rsidRPr="001710F4" w:rsidRDefault="001B4640" w:rsidP="001710F4">
      <w:pPr>
        <w:pStyle w:val="a1"/>
        <w:ind w:firstLineChars="211" w:firstLine="549"/>
        <w:jc w:val="left"/>
      </w:pPr>
      <w:r w:rsidRPr="001710F4">
        <w:t>注意，此处的所调用的</w:t>
      </w:r>
      <w:r w:rsidRPr="001710F4">
        <w:rPr>
          <w:b/>
          <w:bCs/>
        </w:rPr>
        <w:t>sentMessageStatus.markDone</w:t>
      </w:r>
      <w:r w:rsidRPr="001710F4">
        <w:t>就会调用在</w:t>
      </w:r>
      <w:r w:rsidRPr="001710F4">
        <w:rPr>
          <w:b/>
          <w:bCs/>
        </w:rPr>
        <w:t>sendMessageReliablySync</w:t>
      </w:r>
      <w:r w:rsidRPr="001710F4">
        <w:t>中定义的</w:t>
      </w:r>
      <w:r w:rsidRPr="001710F4">
        <w:t xml:space="preserve">promise.Success. </w:t>
      </w:r>
      <w:r w:rsidRPr="001710F4">
        <w:t>不妨看看</w:t>
      </w:r>
      <w:r w:rsidRPr="001710F4">
        <w:t>MessageStatus</w:t>
      </w:r>
      <w:r w:rsidRPr="001710F4">
        <w:t>的定义。</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class </w:t>
            </w:r>
            <w:r w:rsidRPr="0049224A">
              <w:rPr>
                <w:rFonts w:ascii="宋体" w:hAnsi="宋体" w:cs="宋体" w:hint="eastAsia"/>
                <w:color w:val="000000"/>
                <w:sz w:val="18"/>
                <w:szCs w:val="18"/>
              </w:rPr>
              <w:t>MessageStatus(</w:t>
            </w:r>
            <w:r w:rsidRPr="0049224A">
              <w:rPr>
                <w:rFonts w:ascii="宋体" w:hAnsi="宋体" w:cs="宋体" w:hint="eastAsia"/>
                <w:color w:val="000000"/>
                <w:sz w:val="18"/>
                <w:szCs w:val="18"/>
              </w:rPr>
              <w:br/>
              <w:t>val message: Message,</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val connectionManagerId: ConnectionManagerId,</w:t>
            </w:r>
            <w:r w:rsidRPr="0049224A">
              <w:rPr>
                <w:rFonts w:ascii="宋体" w:hAnsi="宋体" w:cs="宋体" w:hint="eastAsia"/>
                <w:color w:val="000000"/>
                <w:sz w:val="18"/>
                <w:szCs w:val="18"/>
              </w:rPr>
              <w:br/>
              <w:t>completionHandler: MessageStatus =&gt; Unit)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ackMessage: Option[Message] = None</w:t>
            </w:r>
            <w:r w:rsidRPr="0049224A">
              <w:rPr>
                <w:rFonts w:ascii="宋体" w:hAnsi="宋体" w:cs="宋体" w:hint="eastAsia"/>
                <w:color w:val="000000"/>
                <w:sz w:val="18"/>
                <w:szCs w:val="18"/>
              </w:rPr>
              <w:br/>
              <w:t xml:space="preserve">    var attempted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acked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def markDone() { completionHandler(</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w:t>
            </w:r>
          </w:p>
          <w:p w:rsidR="0049224A" w:rsidRPr="0049224A" w:rsidRDefault="0049224A" w:rsidP="0049224A">
            <w:pPr>
              <w:pStyle w:val="HTML0"/>
              <w:rPr>
                <w:rStyle w:val="HTML1"/>
                <w:rFonts w:hint="default"/>
                <w:color w:val="F8F8F8"/>
                <w:shd w:val="clear" w:color="auto" w:fill="000000"/>
              </w:rPr>
            </w:pPr>
          </w:p>
        </w:tc>
      </w:tr>
    </w:tbl>
    <w:p w:rsidR="00445797" w:rsidRPr="0049224A" w:rsidRDefault="00445797" w:rsidP="001B4640">
      <w:pPr>
        <w:rPr>
          <w:rFonts w:eastAsiaTheme="minorEastAsia"/>
        </w:rPr>
      </w:pPr>
    </w:p>
    <w:p w:rsidR="00445797" w:rsidRDefault="00445797" w:rsidP="00D3157A">
      <w:pPr>
        <w:pStyle w:val="2"/>
      </w:pPr>
      <w:bookmarkStart w:id="79" w:name="_Toc492099190"/>
      <w:r>
        <w:t>Partition</w:t>
      </w:r>
      <w:r w:rsidRPr="00867FEA">
        <w:t>如何转化为</w:t>
      </w:r>
      <w:r>
        <w:t>Block</w:t>
      </w:r>
      <w:bookmarkEnd w:id="79"/>
    </w:p>
    <w:p w:rsidR="00445797" w:rsidRPr="001710F4" w:rsidRDefault="00445797" w:rsidP="001710F4">
      <w:pPr>
        <w:pStyle w:val="a1"/>
        <w:ind w:firstLineChars="211" w:firstLine="549"/>
        <w:jc w:val="left"/>
      </w:pPr>
      <w:r w:rsidRPr="001710F4">
        <w:t>在</w:t>
      </w:r>
      <w:r w:rsidRPr="001710F4">
        <w:t>storage</w:t>
      </w:r>
      <w:r w:rsidRPr="001710F4">
        <w:t>模块里面所有的操作都是和</w:t>
      </w:r>
      <w:r w:rsidRPr="001710F4">
        <w:t>block</w:t>
      </w:r>
      <w:r w:rsidRPr="001710F4">
        <w:t>相关的，但是在</w:t>
      </w:r>
      <w:r w:rsidRPr="001710F4">
        <w:t>RDD</w:t>
      </w:r>
      <w:r w:rsidRPr="001710F4">
        <w:t>里面所有的运算都是基于</w:t>
      </w:r>
      <w:r w:rsidRPr="001710F4">
        <w:t>partition</w:t>
      </w:r>
      <w:r w:rsidRPr="001710F4">
        <w:t>的，那么</w:t>
      </w:r>
      <w:r w:rsidRPr="001710F4">
        <w:t>partition</w:t>
      </w:r>
      <w:r w:rsidRPr="001710F4">
        <w:t>是如何与</w:t>
      </w:r>
      <w:r w:rsidRPr="001710F4">
        <w:t>block</w:t>
      </w:r>
      <w:r w:rsidRPr="001710F4">
        <w:t>对应上的呢？</w:t>
      </w:r>
    </w:p>
    <w:p w:rsidR="00445797" w:rsidRDefault="00445797" w:rsidP="001710F4">
      <w:pPr>
        <w:pStyle w:val="a1"/>
        <w:ind w:firstLineChars="211" w:firstLine="549"/>
        <w:jc w:val="left"/>
      </w:pPr>
      <w:r w:rsidRPr="001710F4">
        <w:t>RDD</w:t>
      </w:r>
      <w:r w:rsidRPr="001710F4">
        <w:t>计算的核心函数是</w:t>
      </w:r>
      <w:r w:rsidRPr="001710F4">
        <w:t>iterator()</w:t>
      </w:r>
      <w:r w:rsidRPr="001710F4">
        <w:t>函数：</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final </w:t>
            </w:r>
            <w:r w:rsidRPr="0049224A">
              <w:rPr>
                <w:rFonts w:ascii="宋体" w:hAnsi="宋体" w:cs="宋体" w:hint="eastAsia"/>
                <w:color w:val="000000"/>
                <w:sz w:val="18"/>
                <w:szCs w:val="18"/>
              </w:rPr>
              <w:t>def iterator(split: Partition, context: TaskContext): Iterator[T]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(storageLevel != StorageLevel.NONE) {</w:t>
            </w:r>
            <w:r w:rsidRPr="0049224A">
              <w:rPr>
                <w:rFonts w:ascii="宋体" w:hAnsi="宋体" w:cs="宋体" w:hint="eastAsia"/>
                <w:color w:val="000000"/>
                <w:sz w:val="18"/>
                <w:szCs w:val="18"/>
              </w:rPr>
              <w:br/>
              <w:t xml:space="preserve">        SparkEnv.get.cacheManager.getOrCompute(</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split, context, storageLevel)</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445797" w:rsidRPr="001710F4" w:rsidRDefault="00445797" w:rsidP="001710F4">
      <w:pPr>
        <w:pStyle w:val="a1"/>
        <w:ind w:firstLineChars="211" w:firstLine="549"/>
        <w:jc w:val="left"/>
      </w:pPr>
      <w:r w:rsidRPr="001710F4">
        <w:t>如果当前</w:t>
      </w:r>
      <w:r w:rsidRPr="001710F4">
        <w:t>RDD</w:t>
      </w:r>
      <w:r w:rsidRPr="001710F4">
        <w:t>的</w:t>
      </w:r>
      <w:r w:rsidRPr="001710F4">
        <w:t>storage level</w:t>
      </w:r>
      <w:r w:rsidRPr="001710F4">
        <w:t>不是</w:t>
      </w:r>
      <w:r w:rsidRPr="001710F4">
        <w:t>NONE</w:t>
      </w:r>
      <w:r w:rsidRPr="001710F4">
        <w:t>的话，表示该</w:t>
      </w:r>
      <w:r w:rsidRPr="001710F4">
        <w:t>RDD</w:t>
      </w:r>
      <w:r w:rsidRPr="001710F4">
        <w:t>在</w:t>
      </w:r>
      <w:r w:rsidRPr="001710F4">
        <w:t>BlockManager</w:t>
      </w:r>
      <w:r w:rsidRPr="001710F4">
        <w:t>中有存储，那么调用</w:t>
      </w:r>
      <w:r w:rsidRPr="001710F4">
        <w:t>CacheManager</w:t>
      </w:r>
      <w:r w:rsidRPr="001710F4">
        <w:t>中的</w:t>
      </w:r>
      <w:r w:rsidRPr="001710F4">
        <w:t>getOrCompute()</w:t>
      </w:r>
      <w:r w:rsidRPr="001710F4">
        <w:t>函数计算</w:t>
      </w:r>
      <w:r w:rsidRPr="001710F4">
        <w:t>RDD</w:t>
      </w:r>
      <w:r w:rsidRPr="001710F4">
        <w:t>，在这个函数中</w:t>
      </w:r>
      <w:r w:rsidRPr="001710F4">
        <w:t>partition</w:t>
      </w:r>
      <w:r w:rsidRPr="001710F4">
        <w:t>和</w:t>
      </w:r>
      <w:r w:rsidRPr="001710F4">
        <w:t>block</w:t>
      </w:r>
      <w:r w:rsidRPr="001710F4">
        <w:t>发生了关系：</w:t>
      </w:r>
    </w:p>
    <w:p w:rsidR="00445797" w:rsidRDefault="00445797" w:rsidP="001710F4">
      <w:pPr>
        <w:pStyle w:val="a1"/>
        <w:ind w:firstLineChars="211" w:firstLine="549"/>
        <w:jc w:val="left"/>
        <w:rPr>
          <w:rFonts w:ascii="Helvetica Neue" w:hAnsi="Helvetica Neue"/>
          <w:color w:val="333333"/>
          <w:sz w:val="21"/>
          <w:szCs w:val="21"/>
        </w:rPr>
      </w:pPr>
      <w:r w:rsidRPr="001710F4">
        <w:t>首先根据</w:t>
      </w:r>
      <w:r w:rsidRPr="001710F4">
        <w:t>RDD id</w:t>
      </w:r>
      <w:r w:rsidRPr="001710F4">
        <w:t>和</w:t>
      </w:r>
      <w:r w:rsidRPr="001710F4">
        <w:t>partition index</w:t>
      </w:r>
      <w:r w:rsidRPr="001710F4">
        <w:t>构造出</w:t>
      </w:r>
      <w:r w:rsidRPr="001710F4">
        <w:t>block id (rdd_xx_xx)</w:t>
      </w:r>
      <w:r w:rsidRPr="001710F4">
        <w:t>，接着从</w:t>
      </w:r>
      <w:r w:rsidRPr="001710F4">
        <w:t>BlockManager</w:t>
      </w:r>
      <w:r w:rsidRPr="001710F4">
        <w:t>中取出相应的</w:t>
      </w:r>
      <w:r w:rsidRPr="001710F4">
        <w:t>block</w:t>
      </w:r>
      <w:r w:rsidRPr="001710F4">
        <w:t>。</w:t>
      </w:r>
    </w:p>
    <w:p w:rsidR="00445797" w:rsidRPr="001710F4" w:rsidRDefault="00445797" w:rsidP="001710F4">
      <w:pPr>
        <w:pStyle w:val="a1"/>
        <w:ind w:firstLineChars="211" w:firstLine="549"/>
        <w:jc w:val="left"/>
      </w:pPr>
      <w:r w:rsidRPr="001710F4">
        <w:t>如果该</w:t>
      </w:r>
      <w:r w:rsidRPr="001710F4">
        <w:t>block</w:t>
      </w:r>
      <w:r w:rsidRPr="001710F4">
        <w:t>存在，表示此</w:t>
      </w:r>
      <w:r w:rsidRPr="001710F4">
        <w:t>RDD</w:t>
      </w:r>
      <w:r w:rsidRPr="001710F4">
        <w:t>在之前已经被计算过和存储在</w:t>
      </w:r>
      <w:r w:rsidRPr="001710F4">
        <w:t>BlockManager</w:t>
      </w:r>
      <w:r w:rsidRPr="001710F4">
        <w:t>中，因此取出即可，无需再重新计算。</w:t>
      </w:r>
    </w:p>
    <w:p w:rsidR="00445797" w:rsidRPr="001710F4" w:rsidRDefault="00445797" w:rsidP="001710F4">
      <w:pPr>
        <w:pStyle w:val="a1"/>
        <w:ind w:firstLineChars="211" w:firstLine="549"/>
        <w:jc w:val="left"/>
      </w:pPr>
      <w:r w:rsidRPr="001710F4">
        <w:t>如果该</w:t>
      </w:r>
      <w:r w:rsidRPr="001710F4">
        <w:t>block</w:t>
      </w:r>
      <w:r w:rsidRPr="001710F4">
        <w:t>不存在则需要调用</w:t>
      </w:r>
      <w:r w:rsidRPr="001710F4">
        <w:t>RDD</w:t>
      </w:r>
      <w:r w:rsidRPr="001710F4">
        <w:t>的</w:t>
      </w:r>
      <w:r w:rsidRPr="001710F4">
        <w:t>computeOrReadCheckpoint()</w:t>
      </w:r>
      <w:r w:rsidRPr="001710F4">
        <w:t>函数计算出新的</w:t>
      </w:r>
      <w:r w:rsidRPr="001710F4">
        <w:t>block</w:t>
      </w:r>
      <w:r w:rsidRPr="001710F4">
        <w:t>，并将其存储到</w:t>
      </w:r>
      <w:r w:rsidRPr="001710F4">
        <w:t>BlockManager</w:t>
      </w:r>
      <w:r w:rsidRPr="001710F4">
        <w:t>中。</w:t>
      </w:r>
    </w:p>
    <w:p w:rsidR="00445797" w:rsidRDefault="00445797" w:rsidP="001710F4">
      <w:pPr>
        <w:pStyle w:val="a1"/>
        <w:ind w:firstLineChars="211" w:firstLine="549"/>
        <w:jc w:val="left"/>
      </w:pPr>
      <w:r w:rsidRPr="001710F4">
        <w:t>需要注意的是</w:t>
      </w:r>
      <w:r w:rsidRPr="001710F4">
        <w:t>block</w:t>
      </w:r>
      <w:r w:rsidRPr="001710F4">
        <w:t>的计算和存储是阻塞的，若另一线程也需要用到此</w:t>
      </w:r>
      <w:r w:rsidRPr="001710F4">
        <w:t>block</w:t>
      </w:r>
      <w:r w:rsidRPr="001710F4">
        <w:t>则需等到该线程</w:t>
      </w:r>
      <w:r w:rsidRPr="001710F4">
        <w:t>block</w:t>
      </w:r>
      <w:r w:rsidRPr="001710F4">
        <w:t>的</w:t>
      </w:r>
      <w:r w:rsidRPr="001710F4">
        <w:t>loading</w:t>
      </w:r>
      <w:r w:rsidRPr="001710F4">
        <w:t>结束。</w:t>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 xml:space="preserve">def </w:t>
            </w:r>
            <w:r w:rsidRPr="0049224A">
              <w:rPr>
                <w:rFonts w:ascii="宋体" w:hAnsi="宋体" w:cs="宋体" w:hint="eastAsia"/>
                <w:b/>
                <w:bCs/>
                <w:color w:val="660E7A"/>
                <w:sz w:val="18"/>
                <w:szCs w:val="18"/>
              </w:rPr>
              <w:t>getOrCompute</w:t>
            </w:r>
            <w:r w:rsidRPr="0049224A">
              <w:rPr>
                <w:rFonts w:ascii="宋体" w:hAnsi="宋体" w:cs="宋体" w:hint="eastAsia"/>
                <w:color w:val="000000"/>
                <w:sz w:val="18"/>
                <w:szCs w:val="18"/>
              </w:rPr>
              <w:t>[T](rdd:RDD[T],split:Partition,context:TaskContext,storageLevel:StorageLevel):Itera</w:t>
            </w:r>
            <w:r w:rsidRPr="0049224A">
              <w:rPr>
                <w:rFonts w:ascii="宋体" w:hAnsi="宋体" w:cs="宋体" w:hint="eastAsia"/>
                <w:color w:val="000000"/>
                <w:sz w:val="18"/>
                <w:szCs w:val="18"/>
              </w:rPr>
              <w:lastRenderedPageBreak/>
              <w:t>tor[T]=</w:t>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t xml:space="preserve">    val key = </w:t>
            </w:r>
            <w:r w:rsidRPr="0049224A">
              <w:rPr>
                <w:rFonts w:ascii="宋体" w:hAnsi="宋体" w:cs="宋体" w:hint="eastAsia"/>
                <w:b/>
                <w:bCs/>
                <w:color w:val="008000"/>
                <w:sz w:val="18"/>
                <w:szCs w:val="18"/>
              </w:rPr>
              <w:t>"rdd_%d_%d"</w:t>
            </w:r>
            <w:r w:rsidRPr="0049224A">
              <w:rPr>
                <w:rFonts w:ascii="宋体" w:hAnsi="宋体" w:cs="宋体" w:hint="eastAsia"/>
                <w:color w:val="000000"/>
                <w:sz w:val="18"/>
                <w:szCs w:val="18"/>
              </w:rPr>
              <w:t>.format(rdd.id, split.index)</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"Looking for partition " </w:t>
            </w:r>
            <w:r w:rsidRPr="0049224A">
              <w:rPr>
                <w:rFonts w:ascii="宋体" w:hAnsi="宋体" w:cs="宋体" w:hint="eastAsia"/>
                <w:color w:val="000000"/>
                <w:sz w:val="18"/>
                <w:szCs w:val="18"/>
              </w:rPr>
              <w:t>+ key)</w:t>
            </w:r>
            <w:r w:rsidRPr="0049224A">
              <w:rPr>
                <w:rFonts w:ascii="宋体" w:hAnsi="宋体" w:cs="宋体" w:hint="eastAsia"/>
                <w:color w:val="000000"/>
                <w:sz w:val="18"/>
                <w:szCs w:val="18"/>
              </w:rPr>
              <w:br/>
              <w:t xml:space="preserve">    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Some(values) =&gt;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Partition is already materialized, so just return its values</w:t>
            </w:r>
            <w:r w:rsidRPr="0049224A">
              <w:rPr>
                <w:rFonts w:ascii="宋体" w:hAnsi="宋体" w:cs="宋体" w:hint="eastAsia"/>
                <w:i/>
                <w:iCs/>
                <w:color w:val="80808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values.asInstanceOf[Iterator[T]]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Mark the split as loading (unless someone else marks it first)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 xml:space="preserve">loading. </w:t>
            </w:r>
            <w:proofErr w:type="gramStart"/>
            <w:r w:rsidRPr="0049224A">
              <w:rPr>
                <w:rFonts w:ascii="宋体" w:hAnsi="宋体" w:cs="宋体" w:hint="eastAsia"/>
                <w:b/>
                <w:bCs/>
                <w:color w:val="000080"/>
                <w:sz w:val="18"/>
                <w:szCs w:val="18"/>
              </w:rPr>
              <w:t>synchronized</w:t>
            </w:r>
            <w:proofErr w:type="gramEnd"/>
            <w:r w:rsidRPr="0049224A">
              <w:rPr>
                <w:rFonts w:ascii="宋体" w:hAnsi="宋体" w:cs="宋体" w:hint="eastAsia"/>
                <w:b/>
                <w:bCs/>
                <w:color w:val="000080"/>
                <w:sz w:val="18"/>
                <w:szCs w:val="18"/>
              </w:rP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(loading.contains(key))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"Another thread is loading %s, waiting for it to finish..."</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while </w:t>
            </w:r>
            <w:r w:rsidRPr="0049224A">
              <w:rPr>
                <w:rFonts w:ascii="宋体" w:hAnsi="宋体" w:cs="宋体" w:hint="eastAsia"/>
                <w:color w:val="000000"/>
                <w:sz w:val="18"/>
                <w:szCs w:val="18"/>
              </w:rPr>
              <w:t>(loading.contains(key))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loading.wait()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catch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w:t>
            </w:r>
            <w:r w:rsidRPr="0049224A">
              <w:rPr>
                <w:rFonts w:ascii="宋体" w:hAnsi="宋体" w:cs="宋体" w:hint="eastAsia"/>
                <w:color w:val="000000"/>
                <w:sz w:val="18"/>
                <w:szCs w:val="18"/>
              </w:rPr>
              <w:br/>
              <w:t xml:space="preserve">                        Throwable =&gt;}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"Finished waiting for %s"</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See whether someone else has successfully loaded it. The main way this would fail</w:t>
            </w:r>
            <w:r w:rsidRPr="0049224A">
              <w:rPr>
                <w:rFonts w:ascii="宋体" w:hAnsi="宋体" w:cs="宋体" w:hint="eastAsia"/>
                <w:i/>
                <w:iCs/>
                <w:color w:val="808080"/>
                <w:sz w:val="18"/>
                <w:szCs w:val="18"/>
              </w:rPr>
              <w:br/>
              <w:t xml:space="preserve">            // is for the RDD-level cache eviction policy if someone else has loaded the same RDD</w:t>
            </w:r>
            <w:r w:rsidRPr="0049224A">
              <w:rPr>
                <w:rFonts w:ascii="宋体" w:hAnsi="宋体" w:cs="宋体" w:hint="eastAsia"/>
                <w:i/>
                <w:iCs/>
                <w:color w:val="808080"/>
                <w:sz w:val="18"/>
                <w:szCs w:val="18"/>
              </w:rPr>
              <w:br/>
              <w:t xml:space="preserve">            // partition but we didn't want to make space for it. However, that case is unlikely</w:t>
            </w:r>
            <w:r w:rsidRPr="0049224A">
              <w:rPr>
                <w:rFonts w:ascii="宋体" w:hAnsi="宋体" w:cs="宋体" w:hint="eastAsia"/>
                <w:i/>
                <w:iCs/>
                <w:color w:val="808080"/>
                <w:sz w:val="18"/>
                <w:szCs w:val="18"/>
              </w:rPr>
              <w:br/>
              <w:t xml:space="preserve">            // because it's unlikely that two threads would work on the same RDD partition. One</w:t>
            </w:r>
            <w:r w:rsidRPr="0049224A">
              <w:rPr>
                <w:rFonts w:ascii="宋体" w:hAnsi="宋体" w:cs="宋体" w:hint="eastAsia"/>
                <w:i/>
                <w:iCs/>
                <w:color w:val="808080"/>
                <w:sz w:val="18"/>
                <w:szCs w:val="18"/>
              </w:rPr>
              <w:br/>
              <w:t xml:space="preserve">            // downside of the current code is that threads wait serially if this does happen.</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Some(values)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values.asInstanceOf[Iterator[T]]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"Whoever was loading %s failed; we'll try it ourselves"</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loading.add(key)</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loading.add(key)</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If we got here, we have to load the split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logInfo(</w:t>
            </w:r>
            <w:r w:rsidRPr="0049224A">
              <w:rPr>
                <w:rFonts w:ascii="宋体" w:hAnsi="宋体" w:cs="宋体" w:hint="eastAsia"/>
                <w:b/>
                <w:bCs/>
                <w:color w:val="008000"/>
                <w:sz w:val="18"/>
                <w:szCs w:val="18"/>
              </w:rPr>
              <w:t>"Partition %s not found, computing it"</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val computedValues = rdd.computeOrReadCheckpoint(split,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Persist the result, so long as the task is not running locally</w:t>
            </w:r>
            <w:r w:rsidRPr="0049224A">
              <w:rPr>
                <w:rFonts w:ascii="宋体" w:hAnsi="宋体" w:cs="宋体" w:hint="eastAsia"/>
                <w:i/>
                <w:iCs/>
                <w:color w:val="80808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(context.runningLocally)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computedValues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val elements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ArrayBuffer[Any]</w:t>
            </w:r>
            <w:r w:rsidRPr="0049224A">
              <w:rPr>
                <w:rFonts w:ascii="宋体" w:hAnsi="宋体" w:cs="宋体" w:hint="eastAsia"/>
                <w:color w:val="000000"/>
                <w:sz w:val="18"/>
                <w:szCs w:val="18"/>
              </w:rPr>
              <w:br/>
              <w:t xml:space="preserve">        elements++ = computedValues</w:t>
            </w:r>
            <w:r w:rsidRPr="0049224A">
              <w:rPr>
                <w:rFonts w:ascii="宋体" w:hAnsi="宋体" w:cs="宋体" w:hint="eastAsia"/>
                <w:color w:val="000000"/>
                <w:sz w:val="18"/>
                <w:szCs w:val="18"/>
              </w:rPr>
              <w:br/>
              <w:t xml:space="preserve">        blockManager.put(key, elements, storageLevel,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elements.iterator.asInstanceOf[Iterator[T]]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loading.remove(key)</w:t>
            </w:r>
            <w:r w:rsidRPr="0049224A">
              <w:rPr>
                <w:rFonts w:ascii="宋体" w:hAnsi="宋体" w:cs="宋体" w:hint="eastAsia"/>
                <w:color w:val="000000"/>
                <w:sz w:val="18"/>
                <w:szCs w:val="18"/>
              </w:rPr>
              <w:br/>
              <w:t xml:space="preserve">            loading.notifyAll()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445797" w:rsidRPr="001710F4" w:rsidRDefault="00445797" w:rsidP="001710F4">
      <w:pPr>
        <w:pStyle w:val="a1"/>
        <w:ind w:firstLineChars="211" w:firstLine="549"/>
        <w:jc w:val="left"/>
      </w:pPr>
      <w:r w:rsidRPr="001710F4">
        <w:t>这样</w:t>
      </w:r>
      <w:r w:rsidRPr="001710F4">
        <w:t>RDD</w:t>
      </w:r>
      <w:r w:rsidRPr="001710F4">
        <w:t>的</w:t>
      </w:r>
      <w:r w:rsidRPr="001710F4">
        <w:t>transformation</w:t>
      </w:r>
      <w:r w:rsidRPr="001710F4">
        <w:t>、</w:t>
      </w:r>
      <w:r w:rsidRPr="001710F4">
        <w:t>action</w:t>
      </w:r>
      <w:r w:rsidRPr="001710F4">
        <w:t>就和</w:t>
      </w:r>
      <w:r w:rsidRPr="001710F4">
        <w:t>block</w:t>
      </w:r>
      <w:r w:rsidRPr="001710F4">
        <w:t>数据建立了联系，虽然抽象上我们的操作是在</w:t>
      </w:r>
      <w:r w:rsidRPr="001710F4">
        <w:t>partition</w:t>
      </w:r>
      <w:r w:rsidRPr="001710F4">
        <w:t>层面上进行的，但是</w:t>
      </w:r>
      <w:r w:rsidRPr="001710F4">
        <w:t>partition</w:t>
      </w:r>
      <w:r w:rsidRPr="001710F4">
        <w:t>最终还是被映射成为</w:t>
      </w:r>
      <w:r w:rsidRPr="001710F4">
        <w:t>block</w:t>
      </w:r>
      <w:r w:rsidRPr="001710F4">
        <w:t>，因此实际上我们的所有操作都是对</w:t>
      </w:r>
      <w:r w:rsidRPr="001710F4">
        <w:t>block</w:t>
      </w:r>
      <w:r w:rsidRPr="001710F4">
        <w:t>的处理和存取。</w:t>
      </w:r>
    </w:p>
    <w:p w:rsidR="00445797" w:rsidRDefault="00445797" w:rsidP="001B4640">
      <w:pPr>
        <w:rPr>
          <w:rFonts w:eastAsiaTheme="minorEastAsia"/>
        </w:rPr>
      </w:pPr>
    </w:p>
    <w:p w:rsidR="00D3157A" w:rsidRDefault="00D3157A" w:rsidP="00D3157A">
      <w:pPr>
        <w:pStyle w:val="2"/>
      </w:pPr>
      <w:bookmarkStart w:id="80" w:name="_Toc492099191"/>
      <w:r>
        <w:rPr>
          <w:rFonts w:hint="eastAsia"/>
        </w:rPr>
        <w:t>partition</w:t>
      </w:r>
      <w:r>
        <w:rPr>
          <w:rFonts w:hint="eastAsia"/>
        </w:rPr>
        <w:t>和</w:t>
      </w:r>
      <w:r>
        <w:rPr>
          <w:rFonts w:hint="eastAsia"/>
        </w:rPr>
        <w:t>block</w:t>
      </w:r>
      <w:r>
        <w:rPr>
          <w:rFonts w:hint="eastAsia"/>
        </w:rPr>
        <w:t>的对应关系</w:t>
      </w:r>
      <w:bookmarkEnd w:id="80"/>
    </w:p>
    <w:p w:rsidR="0049224A" w:rsidRPr="001710F4" w:rsidRDefault="00D3157A" w:rsidP="001710F4">
      <w:pPr>
        <w:pStyle w:val="a1"/>
        <w:ind w:firstLineChars="211" w:firstLine="549"/>
        <w:jc w:val="left"/>
      </w:pPr>
      <w:r w:rsidRPr="001710F4">
        <w:rPr>
          <w:rFonts w:hint="eastAsia"/>
        </w:rPr>
        <w:t>在</w:t>
      </w:r>
      <w:r w:rsidRPr="001710F4">
        <w:rPr>
          <w:rFonts w:hint="eastAsia"/>
        </w:rPr>
        <w:t>RDD</w:t>
      </w:r>
      <w:r w:rsidRPr="001710F4">
        <w:rPr>
          <w:rFonts w:hint="eastAsia"/>
        </w:rPr>
        <w:t>中，核心的函数是</w:t>
      </w:r>
      <w:r w:rsidRPr="001710F4">
        <w:rPr>
          <w:rFonts w:hint="eastAsia"/>
        </w:rPr>
        <w:t>iterator</w:t>
      </w:r>
      <w:r w:rsidRPr="001710F4">
        <w:rPr>
          <w:rFonts w:hint="eastAsia"/>
        </w:rPr>
        <w:t>：</w:t>
      </w:r>
      <w:r w:rsidRPr="001710F4">
        <w:rPr>
          <w:rFonts w:hint="eastAsia"/>
        </w:rPr>
        <w:br/>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final </w:t>
            </w:r>
            <w:r w:rsidRPr="0049224A">
              <w:rPr>
                <w:rFonts w:ascii="宋体" w:hAnsi="宋体" w:cs="宋体" w:hint="eastAsia"/>
                <w:color w:val="000000"/>
                <w:sz w:val="18"/>
                <w:szCs w:val="18"/>
              </w:rPr>
              <w:t>def iterator(split: Partition, context: TaskContext): Iterator[T]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(storageLevel != StorageLevel.NONE) {</w:t>
            </w:r>
            <w:r w:rsidRPr="0049224A">
              <w:rPr>
                <w:rFonts w:ascii="宋体" w:hAnsi="宋体" w:cs="宋体" w:hint="eastAsia"/>
                <w:color w:val="000000"/>
                <w:sz w:val="18"/>
                <w:szCs w:val="18"/>
              </w:rPr>
              <w:br/>
              <w:t xml:space="preserve">        SparkEnv.get.cacheManager.getOrCompute(</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split, context, storageLevel)</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D3157A" w:rsidRPr="001710F4" w:rsidRDefault="00D3157A" w:rsidP="001710F4">
      <w:pPr>
        <w:pStyle w:val="a1"/>
        <w:ind w:firstLineChars="211" w:firstLine="549"/>
        <w:jc w:val="left"/>
      </w:pPr>
    </w:p>
    <w:p w:rsidR="0049224A" w:rsidRDefault="00D3157A" w:rsidP="0049224A">
      <w:pPr>
        <w:pStyle w:val="a1"/>
        <w:ind w:left="10" w:firstLineChars="211" w:firstLine="549"/>
        <w:jc w:val="left"/>
        <w:rPr>
          <w:rFonts w:ascii="微软雅黑" w:eastAsia="微软雅黑" w:hAnsi="微软雅黑"/>
          <w:color w:val="565F69"/>
          <w:sz w:val="21"/>
          <w:szCs w:val="21"/>
        </w:rPr>
      </w:pPr>
      <w:r w:rsidRPr="001710F4">
        <w:rPr>
          <w:rFonts w:hint="eastAsia"/>
        </w:rPr>
        <w:t>如果当前</w:t>
      </w:r>
      <w:r w:rsidRPr="001710F4">
        <w:rPr>
          <w:rFonts w:hint="eastAsia"/>
        </w:rPr>
        <w:t>RDD</w:t>
      </w:r>
      <w:r w:rsidRPr="001710F4">
        <w:rPr>
          <w:rFonts w:hint="eastAsia"/>
        </w:rPr>
        <w:t>的</w:t>
      </w:r>
      <w:r w:rsidRPr="001710F4">
        <w:rPr>
          <w:rFonts w:hint="eastAsia"/>
        </w:rPr>
        <w:t>storage level</w:t>
      </w:r>
      <w:r w:rsidRPr="001710F4">
        <w:rPr>
          <w:rFonts w:hint="eastAsia"/>
        </w:rPr>
        <w:t>不是</w:t>
      </w:r>
      <w:r w:rsidRPr="001710F4">
        <w:rPr>
          <w:rFonts w:hint="eastAsia"/>
        </w:rPr>
        <w:t>NONE</w:t>
      </w:r>
      <w:r w:rsidRPr="001710F4">
        <w:rPr>
          <w:rFonts w:hint="eastAsia"/>
        </w:rPr>
        <w:t>的话，表示该</w:t>
      </w:r>
      <w:r w:rsidRPr="001710F4">
        <w:rPr>
          <w:rFonts w:hint="eastAsia"/>
        </w:rPr>
        <w:t>RDD</w:t>
      </w:r>
      <w:r w:rsidRPr="001710F4">
        <w:rPr>
          <w:rFonts w:hint="eastAsia"/>
        </w:rPr>
        <w:t>在</w:t>
      </w:r>
      <w:r w:rsidRPr="001710F4">
        <w:rPr>
          <w:rFonts w:hint="eastAsia"/>
        </w:rPr>
        <w:t>BlockManager</w:t>
      </w:r>
      <w:r w:rsidRPr="001710F4">
        <w:rPr>
          <w:rFonts w:hint="eastAsia"/>
        </w:rPr>
        <w:t>中有存储，那么调用</w:t>
      </w:r>
      <w:r w:rsidRPr="001710F4">
        <w:rPr>
          <w:rFonts w:hint="eastAsia"/>
        </w:rPr>
        <w:t>CacheManager</w:t>
      </w:r>
      <w:r w:rsidRPr="001710F4">
        <w:rPr>
          <w:rFonts w:hint="eastAsia"/>
        </w:rPr>
        <w:t>中的</w:t>
      </w:r>
      <w:r w:rsidRPr="001710F4">
        <w:rPr>
          <w:rFonts w:hint="eastAsia"/>
        </w:rPr>
        <w:t>getOrCompute</w:t>
      </w:r>
      <w:r w:rsidRPr="001710F4">
        <w:rPr>
          <w:rFonts w:hint="eastAsia"/>
        </w:rPr>
        <w:t>函数计算</w:t>
      </w:r>
      <w:r w:rsidRPr="001710F4">
        <w:rPr>
          <w:rFonts w:hint="eastAsia"/>
        </w:rPr>
        <w:t>RDD</w:t>
      </w:r>
      <w:r w:rsidRPr="001710F4">
        <w:rPr>
          <w:rFonts w:hint="eastAsia"/>
        </w:rPr>
        <w:t>，在这个函数中</w:t>
      </w:r>
      <w:r w:rsidRPr="001710F4">
        <w:rPr>
          <w:rFonts w:hint="eastAsia"/>
        </w:rPr>
        <w:t>partition</w:t>
      </w:r>
      <w:r w:rsidRPr="001710F4">
        <w:rPr>
          <w:rFonts w:hint="eastAsia"/>
        </w:rPr>
        <w:t>和</w:t>
      </w:r>
      <w:r w:rsidRPr="001710F4">
        <w:rPr>
          <w:rFonts w:hint="eastAsia"/>
        </w:rPr>
        <w:t>block</w:t>
      </w:r>
      <w:r w:rsidRPr="001710F4">
        <w:rPr>
          <w:rFonts w:hint="eastAsia"/>
        </w:rPr>
        <w:t>就对应起来了：</w:t>
      </w:r>
      <w:r w:rsidRPr="001710F4">
        <w:rPr>
          <w:rFonts w:hint="eastAsia"/>
        </w:rPr>
        <w:br/>
      </w:r>
      <w:r w:rsidRPr="001710F4">
        <w:rPr>
          <w:rFonts w:hint="eastAsia"/>
        </w:rPr>
        <w:lastRenderedPageBreak/>
        <w:t>getOrCompute</w:t>
      </w:r>
      <w:r w:rsidRPr="001710F4">
        <w:rPr>
          <w:rFonts w:hint="eastAsia"/>
        </w:rPr>
        <w:t>函数会先构造</w:t>
      </w:r>
      <w:r w:rsidRPr="001710F4">
        <w:rPr>
          <w:rFonts w:hint="eastAsia"/>
        </w:rPr>
        <w:t>RDDBlockId</w:t>
      </w:r>
      <w:r w:rsidRPr="001710F4">
        <w:rPr>
          <w:rFonts w:hint="eastAsia"/>
        </w:rPr>
        <w:t>，其中</w:t>
      </w:r>
      <w:r w:rsidRPr="001710F4">
        <w:rPr>
          <w:rFonts w:hint="eastAsia"/>
        </w:rPr>
        <w:t>RDDBlockId</w:t>
      </w:r>
      <w:r w:rsidRPr="001710F4">
        <w:rPr>
          <w:rFonts w:hint="eastAsia"/>
        </w:rPr>
        <w:t>就把</w:t>
      </w:r>
      <w:r w:rsidRPr="001710F4">
        <w:rPr>
          <w:rFonts w:hint="eastAsia"/>
        </w:rPr>
        <w:t>block</w:t>
      </w:r>
      <w:r w:rsidRPr="001710F4">
        <w:rPr>
          <w:rFonts w:hint="eastAsia"/>
        </w:rPr>
        <w:t>和</w:t>
      </w:r>
      <w:r w:rsidRPr="001710F4">
        <w:rPr>
          <w:rFonts w:hint="eastAsia"/>
        </w:rPr>
        <w:t>partition</w:t>
      </w:r>
      <w:r w:rsidRPr="001710F4">
        <w:rPr>
          <w:rFonts w:hint="eastAsia"/>
        </w:rPr>
        <w:t>联系起来了，</w:t>
      </w:r>
      <w:r w:rsidRPr="001710F4">
        <w:rPr>
          <w:rFonts w:hint="eastAsia"/>
        </w:rPr>
        <w:t>RDDBlockId</w:t>
      </w:r>
      <w:r w:rsidRPr="001710F4">
        <w:rPr>
          <w:rFonts w:hint="eastAsia"/>
        </w:rPr>
        <w:t>产生的</w:t>
      </w:r>
      <w:r w:rsidRPr="001710F4">
        <w:rPr>
          <w:rFonts w:hint="eastAsia"/>
        </w:rPr>
        <w:t>name</w:t>
      </w:r>
      <w:r w:rsidRPr="001710F4">
        <w:rPr>
          <w:rFonts w:hint="eastAsia"/>
        </w:rPr>
        <w:t>就是</w:t>
      </w:r>
      <w:r w:rsidRPr="001710F4">
        <w:rPr>
          <w:rFonts w:hint="eastAsia"/>
        </w:rPr>
        <w:t>BlockId</w:t>
      </w:r>
      <w:r w:rsidRPr="001710F4">
        <w:rPr>
          <w:rFonts w:hint="eastAsia"/>
        </w:rPr>
        <w:t>的</w:t>
      </w:r>
      <w:r w:rsidRPr="001710F4">
        <w:rPr>
          <w:rFonts w:hint="eastAsia"/>
        </w:rPr>
        <w:t>name</w:t>
      </w:r>
      <w:r w:rsidRPr="001710F4">
        <w:rPr>
          <w:rFonts w:hint="eastAsia"/>
        </w:rPr>
        <w:t>属性，形式是：</w:t>
      </w:r>
      <w:r w:rsidRPr="001710F4">
        <w:rPr>
          <w:rFonts w:hint="eastAsia"/>
        </w:rPr>
        <w:t>rdd_rdd.id_partition.index</w:t>
      </w:r>
      <w:r w:rsidRPr="001710F4">
        <w:rPr>
          <w:rFonts w:hint="eastAsia"/>
        </w:rPr>
        <w:t>。</w:t>
      </w:r>
      <w:r w:rsidRPr="001710F4">
        <w:rPr>
          <w:rFonts w:hint="eastAsia"/>
        </w:rPr>
        <w:br/>
      </w:r>
    </w:p>
    <w:tbl>
      <w:tblPr>
        <w:tblStyle w:val="afd"/>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 xml:space="preserve">def </w:t>
            </w:r>
            <w:r w:rsidRPr="0049224A">
              <w:rPr>
                <w:rFonts w:ascii="宋体" w:hAnsi="宋体" w:cs="宋体" w:hint="eastAsia"/>
                <w:b/>
                <w:bCs/>
                <w:color w:val="660E7A"/>
                <w:sz w:val="18"/>
                <w:szCs w:val="18"/>
              </w:rPr>
              <w:t>getOrCompute</w:t>
            </w:r>
            <w:r w:rsidRPr="0049224A">
              <w:rPr>
                <w:rFonts w:ascii="宋体" w:hAnsi="宋体" w:cs="宋体" w:hint="eastAsia"/>
                <w:color w:val="000000"/>
                <w:sz w:val="18"/>
                <w:szCs w:val="18"/>
              </w:rPr>
              <w:t>[T](</w:t>
            </w:r>
            <w:r w:rsidRPr="0049224A">
              <w:rPr>
                <w:rFonts w:ascii="宋体" w:hAnsi="宋体" w:cs="宋体" w:hint="eastAsia"/>
                <w:color w:val="000000"/>
                <w:sz w:val="18"/>
                <w:szCs w:val="18"/>
              </w:rPr>
              <w:br/>
              <w:t>rdd: RDD[T],</w:t>
            </w:r>
            <w:r w:rsidRPr="0049224A">
              <w:rPr>
                <w:rFonts w:ascii="宋体" w:hAnsi="宋体" w:cs="宋体" w:hint="eastAsia"/>
                <w:color w:val="000000"/>
                <w:sz w:val="18"/>
                <w:szCs w:val="18"/>
              </w:rPr>
              <w:br/>
              <w:t>partition: Partition,</w:t>
            </w:r>
            <w:r w:rsidRPr="0049224A">
              <w:rPr>
                <w:rFonts w:ascii="宋体" w:hAnsi="宋体" w:cs="宋体" w:hint="eastAsia"/>
                <w:color w:val="000000"/>
                <w:sz w:val="18"/>
                <w:szCs w:val="18"/>
              </w:rPr>
              <w:br/>
              <w:t>context: TaskContext,</w:t>
            </w:r>
            <w:r w:rsidRPr="0049224A">
              <w:rPr>
                <w:rFonts w:ascii="宋体" w:hAnsi="宋体" w:cs="宋体" w:hint="eastAsia"/>
                <w:color w:val="000000"/>
                <w:sz w:val="18"/>
                <w:szCs w:val="18"/>
              </w:rPr>
              <w:br/>
              <w:t>storageLevel: StorageLevel): Iterator[T] =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key = RDDBlockId(rdd.id, partition.index)</w:t>
            </w:r>
            <w:r w:rsidRPr="0049224A">
              <w:rPr>
                <w:rFonts w:ascii="宋体" w:hAnsi="宋体" w:cs="宋体" w:hint="eastAsia"/>
                <w:color w:val="000000"/>
                <w:sz w:val="18"/>
                <w:szCs w:val="18"/>
              </w:rPr>
              <w:br/>
              <w:t xml:space="preserve">    logDebug(s</w:t>
            </w:r>
            <w:r w:rsidRPr="0049224A">
              <w:rPr>
                <w:rFonts w:ascii="宋体" w:hAnsi="宋体" w:cs="宋体" w:hint="eastAsia"/>
                <w:b/>
                <w:bCs/>
                <w:color w:val="008000"/>
                <w:sz w:val="18"/>
                <w:szCs w:val="18"/>
              </w:rPr>
              <w:t>"Looking for partition $key"</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Some(blockResult) =&gt;</w:t>
            </w:r>
            <w:r w:rsidRPr="0049224A">
              <w:rPr>
                <w:rFonts w:ascii="宋体" w:hAnsi="宋体" w:cs="宋体" w:hint="eastAsia"/>
                <w:color w:val="000000"/>
                <w:sz w:val="18"/>
                <w:szCs w:val="18"/>
              </w:rPr>
              <w:br/>
              <w:t xml:space="preserve">            val existingMetrics = context.taskMetrics</w:t>
            </w:r>
            <w:r w:rsidRPr="0049224A">
              <w:rPr>
                <w:rFonts w:ascii="宋体" w:hAnsi="宋体" w:cs="宋体" w:hint="eastAsia"/>
                <w:color w:val="000000"/>
                <w:sz w:val="18"/>
                <w:szCs w:val="18"/>
              </w:rPr>
              <w:br/>
              <w:t xml:space="preserve">                    .getInputMetricsForReadMethod(blockResult.readMethod)</w:t>
            </w:r>
            <w:r w:rsidRPr="0049224A">
              <w:rPr>
                <w:rFonts w:ascii="宋体" w:hAnsi="宋体" w:cs="宋体" w:hint="eastAsia"/>
                <w:color w:val="000000"/>
                <w:sz w:val="18"/>
                <w:szCs w:val="18"/>
              </w:rPr>
              <w:br/>
              <w:t xml:space="preserve">            existingMetrics.incBytesRead(blockResult.bytes)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iter = blockResult.data.asInstanceOf[Iterator[T]]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InterruptibleIterator[T](context, iter) {</w:t>
            </w:r>
            <w:r w:rsidRPr="0049224A">
              <w:rPr>
                <w:rFonts w:ascii="宋体" w:hAnsi="宋体" w:cs="宋体" w:hint="eastAsia"/>
                <w:color w:val="000000"/>
                <w:sz w:val="18"/>
                <w:szCs w:val="18"/>
              </w:rPr>
              <w:br/>
              <w:t xml:space="preserve">            override def next(): T = {</w:t>
            </w:r>
            <w:r w:rsidRPr="0049224A">
              <w:rPr>
                <w:rFonts w:ascii="宋体" w:hAnsi="宋体" w:cs="宋体" w:hint="eastAsia"/>
                <w:color w:val="000000"/>
                <w:sz w:val="18"/>
                <w:szCs w:val="18"/>
              </w:rPr>
              <w:br/>
              <w:t xml:space="preserve">                    existingMetrics.incRecordsRead(</w:t>
            </w:r>
            <w:r w:rsidRPr="0049224A">
              <w:rPr>
                <w:rFonts w:ascii="宋体" w:hAnsi="宋体" w:cs="宋体" w:hint="eastAsia"/>
                <w:color w:val="0000FF"/>
                <w:sz w:val="18"/>
                <w:szCs w:val="18"/>
              </w:rPr>
              <w:t>1</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delegate.next()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val storedValues = acquireLockForPartition[T](key)</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(storedValues.isDefined)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new </w:t>
            </w:r>
            <w:r w:rsidRPr="0049224A">
              <w:rPr>
                <w:rFonts w:ascii="宋体" w:hAnsi="宋体" w:cs="宋体" w:hint="eastAsia"/>
                <w:color w:val="000000"/>
                <w:sz w:val="18"/>
                <w:szCs w:val="18"/>
              </w:rPr>
              <w:t>InterruptibleIterator[T](context, storedValues.get)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logInfo(s</w:t>
            </w:r>
            <w:r w:rsidRPr="0049224A">
              <w:rPr>
                <w:rFonts w:ascii="宋体" w:hAnsi="宋体" w:cs="宋体" w:hint="eastAsia"/>
                <w:b/>
                <w:bCs/>
                <w:color w:val="008000"/>
                <w:sz w:val="18"/>
                <w:szCs w:val="18"/>
              </w:rPr>
              <w:t>"Partition $key not found, computing it"</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val computedValues = rdd.computeOrReadCheckpoint(partition, context)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(context.isRunningLocally)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computedValues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updatedBlocks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ArrayBuffer[(BlockId, BlockStatus)]</w:t>
            </w:r>
            <w:r w:rsidRPr="0049224A">
              <w:rPr>
                <w:rFonts w:ascii="宋体" w:hAnsi="宋体" w:cs="宋体" w:hint="eastAsia"/>
                <w:color w:val="000000"/>
                <w:sz w:val="18"/>
                <w:szCs w:val="18"/>
              </w:rPr>
              <w:br/>
              <w:t xml:space="preserve">                val cachedValues = putInBlockManager(key, computedValues, storageLevel, </w:t>
            </w:r>
            <w:r w:rsidRPr="0049224A">
              <w:rPr>
                <w:rFonts w:ascii="宋体" w:hAnsi="宋体" w:cs="宋体" w:hint="eastAsia"/>
                <w:color w:val="000000"/>
                <w:sz w:val="18"/>
                <w:szCs w:val="18"/>
              </w:rPr>
              <w:lastRenderedPageBreak/>
              <w:t>updatedBlocks)</w:t>
            </w:r>
            <w:r w:rsidRPr="0049224A">
              <w:rPr>
                <w:rFonts w:ascii="宋体" w:hAnsi="宋体" w:cs="宋体" w:hint="eastAsia"/>
                <w:color w:val="000000"/>
                <w:sz w:val="18"/>
                <w:szCs w:val="18"/>
              </w:rPr>
              <w:br/>
              <w:t xml:space="preserve">                val metrics = context.taskMetrics</w:t>
            </w:r>
            <w:r w:rsidRPr="0049224A">
              <w:rPr>
                <w:rFonts w:ascii="宋体" w:hAnsi="宋体" w:cs="宋体" w:hint="eastAsia"/>
                <w:color w:val="000000"/>
                <w:sz w:val="18"/>
                <w:szCs w:val="18"/>
              </w:rPr>
              <w:br/>
              <w:t xml:space="preserve">                val lastUpdatedBlocks = metrics.updatedBlocks.getOrElse(Seq[(BlockId, BlockStatus)]())</w:t>
            </w:r>
            <w:r w:rsidRPr="0049224A">
              <w:rPr>
                <w:rFonts w:ascii="宋体" w:hAnsi="宋体" w:cs="宋体" w:hint="eastAsia"/>
                <w:color w:val="000000"/>
                <w:sz w:val="18"/>
                <w:szCs w:val="18"/>
              </w:rPr>
              <w:br/>
              <w:t xml:space="preserve">                metrics.updatedBlocks = Some(lastUpdatedBlocks ++ updatedBlocks.toSeq)</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InterruptibleIterator(context, cachedValues)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loading.remove(key)</w:t>
            </w:r>
            <w:r w:rsidRPr="0049224A">
              <w:rPr>
                <w:rFonts w:ascii="宋体" w:hAnsi="宋体" w:cs="宋体" w:hint="eastAsia"/>
                <w:color w:val="000000"/>
                <w:sz w:val="18"/>
                <w:szCs w:val="18"/>
              </w:rPr>
              <w:br/>
              <w:t xml:space="preserve">                    loading.notifyAll()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D3157A" w:rsidRDefault="00D3157A" w:rsidP="001710F4">
      <w:pPr>
        <w:pStyle w:val="a1"/>
        <w:ind w:firstLineChars="211" w:firstLine="485"/>
        <w:jc w:val="left"/>
        <w:rPr>
          <w:rFonts w:ascii="微软雅黑" w:eastAsia="微软雅黑" w:hAnsi="微软雅黑"/>
          <w:color w:val="565F69"/>
          <w:sz w:val="21"/>
          <w:szCs w:val="21"/>
        </w:rPr>
      </w:pPr>
    </w:p>
    <w:p w:rsidR="00D3157A" w:rsidRPr="001710F4" w:rsidRDefault="00D3157A" w:rsidP="001710F4">
      <w:pPr>
        <w:pStyle w:val="a1"/>
        <w:ind w:firstLineChars="211" w:firstLine="549"/>
        <w:jc w:val="left"/>
      </w:pPr>
      <w:r w:rsidRPr="001710F4">
        <w:rPr>
          <w:rFonts w:hint="eastAsia"/>
        </w:rPr>
        <w:t>同时</w:t>
      </w:r>
      <w:r w:rsidRPr="001710F4">
        <w:rPr>
          <w:rFonts w:hint="eastAsia"/>
        </w:rPr>
        <w:t>getOrCompute</w:t>
      </w:r>
      <w:r w:rsidRPr="001710F4">
        <w:rPr>
          <w:rFonts w:hint="eastAsia"/>
        </w:rPr>
        <w:t>函数会对</w:t>
      </w:r>
      <w:r w:rsidRPr="001710F4">
        <w:rPr>
          <w:rFonts w:hint="eastAsia"/>
        </w:rPr>
        <w:t>block</w:t>
      </w:r>
      <w:r w:rsidRPr="001710F4">
        <w:rPr>
          <w:rFonts w:hint="eastAsia"/>
        </w:rPr>
        <w:t>进行判断：</w:t>
      </w:r>
    </w:p>
    <w:p w:rsidR="00D3157A" w:rsidRPr="001710F4" w:rsidRDefault="00D3157A" w:rsidP="001710F4">
      <w:pPr>
        <w:pStyle w:val="a1"/>
        <w:ind w:firstLineChars="211" w:firstLine="549"/>
        <w:jc w:val="left"/>
      </w:pPr>
      <w:r w:rsidRPr="001710F4">
        <w:rPr>
          <w:rFonts w:hint="eastAsia"/>
        </w:rPr>
        <w:t>如果该</w:t>
      </w:r>
      <w:r w:rsidRPr="001710F4">
        <w:rPr>
          <w:rFonts w:hint="eastAsia"/>
        </w:rPr>
        <w:t>block</w:t>
      </w:r>
      <w:r w:rsidRPr="001710F4">
        <w:rPr>
          <w:rFonts w:hint="eastAsia"/>
        </w:rPr>
        <w:t>存在，表示此</w:t>
      </w:r>
      <w:r w:rsidRPr="001710F4">
        <w:rPr>
          <w:rFonts w:hint="eastAsia"/>
        </w:rPr>
        <w:t>RDD</w:t>
      </w:r>
      <w:r w:rsidRPr="001710F4">
        <w:rPr>
          <w:rFonts w:hint="eastAsia"/>
        </w:rPr>
        <w:t>在之前已经被计算过和存储在</w:t>
      </w:r>
      <w:r w:rsidRPr="001710F4">
        <w:rPr>
          <w:rFonts w:hint="eastAsia"/>
        </w:rPr>
        <w:t>BlockManager</w:t>
      </w:r>
      <w:r w:rsidRPr="001710F4">
        <w:rPr>
          <w:rFonts w:hint="eastAsia"/>
        </w:rPr>
        <w:t>中，因此取出即可，无需再重新计算。</w:t>
      </w:r>
    </w:p>
    <w:p w:rsidR="00D3157A" w:rsidRPr="001710F4" w:rsidRDefault="00D3157A" w:rsidP="001710F4">
      <w:pPr>
        <w:pStyle w:val="a1"/>
        <w:ind w:firstLineChars="211" w:firstLine="549"/>
        <w:jc w:val="left"/>
      </w:pPr>
      <w:r w:rsidRPr="001710F4">
        <w:rPr>
          <w:rFonts w:hint="eastAsia"/>
        </w:rPr>
        <w:t>如果该</w:t>
      </w:r>
      <w:r w:rsidRPr="001710F4">
        <w:rPr>
          <w:rFonts w:hint="eastAsia"/>
        </w:rPr>
        <w:t>block</w:t>
      </w:r>
      <w:r w:rsidRPr="001710F4">
        <w:rPr>
          <w:rFonts w:hint="eastAsia"/>
        </w:rPr>
        <w:t>不存在则需要调用</w:t>
      </w:r>
      <w:r w:rsidRPr="001710F4">
        <w:rPr>
          <w:rFonts w:hint="eastAsia"/>
        </w:rPr>
        <w:t>RDD</w:t>
      </w:r>
      <w:r w:rsidRPr="001710F4">
        <w:rPr>
          <w:rFonts w:hint="eastAsia"/>
        </w:rPr>
        <w:t>的</w:t>
      </w:r>
      <w:r w:rsidRPr="001710F4">
        <w:rPr>
          <w:rFonts w:hint="eastAsia"/>
        </w:rPr>
        <w:t>computeOrReadCheckpoint()</w:t>
      </w:r>
      <w:r w:rsidRPr="001710F4">
        <w:rPr>
          <w:rFonts w:hint="eastAsia"/>
        </w:rPr>
        <w:t>函数计算出新的</w:t>
      </w:r>
      <w:r w:rsidRPr="001710F4">
        <w:rPr>
          <w:rFonts w:hint="eastAsia"/>
        </w:rPr>
        <w:t>block</w:t>
      </w:r>
      <w:r w:rsidRPr="001710F4">
        <w:rPr>
          <w:rFonts w:hint="eastAsia"/>
        </w:rPr>
        <w:t>，并将其存储到</w:t>
      </w:r>
      <w:r w:rsidRPr="001710F4">
        <w:rPr>
          <w:rFonts w:hint="eastAsia"/>
        </w:rPr>
        <w:t>BlockManager</w:t>
      </w:r>
      <w:r w:rsidRPr="001710F4">
        <w:rPr>
          <w:rFonts w:hint="eastAsia"/>
        </w:rPr>
        <w:t>中。</w:t>
      </w:r>
    </w:p>
    <w:p w:rsidR="009A4907" w:rsidRPr="001710F4" w:rsidRDefault="00D3157A" w:rsidP="001710F4">
      <w:pPr>
        <w:pStyle w:val="a1"/>
        <w:ind w:firstLineChars="211" w:firstLine="549"/>
        <w:jc w:val="left"/>
      </w:pPr>
      <w:r w:rsidRPr="001710F4">
        <w:rPr>
          <w:rFonts w:hint="eastAsia"/>
        </w:rPr>
        <w:t>需要注意的是</w:t>
      </w:r>
      <w:r w:rsidRPr="001710F4">
        <w:rPr>
          <w:rFonts w:hint="eastAsia"/>
        </w:rPr>
        <w:t>block</w:t>
      </w:r>
      <w:r w:rsidRPr="001710F4">
        <w:rPr>
          <w:rFonts w:hint="eastAsia"/>
        </w:rPr>
        <w:t>的计算和存储是阻塞的，若另一线程也需要用到此</w:t>
      </w:r>
      <w:r w:rsidRPr="001710F4">
        <w:rPr>
          <w:rFonts w:hint="eastAsia"/>
        </w:rPr>
        <w:t>block</w:t>
      </w:r>
      <w:r w:rsidRPr="001710F4">
        <w:rPr>
          <w:rFonts w:hint="eastAsia"/>
        </w:rPr>
        <w:t>则需等到该线程</w:t>
      </w:r>
      <w:r w:rsidRPr="001710F4">
        <w:rPr>
          <w:rFonts w:hint="eastAsia"/>
        </w:rPr>
        <w:t>block</w:t>
      </w:r>
      <w:r w:rsidRPr="001710F4">
        <w:rPr>
          <w:rFonts w:hint="eastAsia"/>
        </w:rPr>
        <w:t>的</w:t>
      </w:r>
      <w:r w:rsidRPr="001710F4">
        <w:rPr>
          <w:rFonts w:hint="eastAsia"/>
        </w:rPr>
        <w:t>loading</w:t>
      </w:r>
      <w:r w:rsidRPr="001710F4">
        <w:rPr>
          <w:rFonts w:hint="eastAsia"/>
        </w:rPr>
        <w:t>结束。</w:t>
      </w:r>
      <w:bookmarkStart w:id="81" w:name="OLE_LINK1"/>
      <w:bookmarkStart w:id="82" w:name="OLE_LINK2"/>
    </w:p>
    <w:p w:rsidR="009A4907" w:rsidRDefault="004C4222" w:rsidP="009A4907">
      <w:pPr>
        <w:pStyle w:val="1"/>
        <w:tabs>
          <w:tab w:val="left" w:pos="1080"/>
        </w:tabs>
      </w:pPr>
      <w:bookmarkStart w:id="83" w:name="_Toc492099192"/>
      <w:r>
        <w:rPr>
          <w:rFonts w:hint="eastAsia"/>
        </w:rPr>
        <w:t>Spark</w:t>
      </w:r>
      <w:r>
        <w:t xml:space="preserve"> Shuffle</w:t>
      </w:r>
      <w:r>
        <w:t>过程</w:t>
      </w:r>
      <w:bookmarkEnd w:id="83"/>
    </w:p>
    <w:p w:rsidR="004C4222" w:rsidRPr="004C4222" w:rsidRDefault="004C4222" w:rsidP="004C4222">
      <w:pPr>
        <w:pStyle w:val="2"/>
      </w:pPr>
      <w:bookmarkStart w:id="84" w:name="_Toc492099193"/>
      <w:r w:rsidRPr="004C4222">
        <w:rPr>
          <w:rFonts w:hint="eastAsia"/>
        </w:rPr>
        <w:t>MapReduce</w:t>
      </w:r>
      <w:r w:rsidRPr="004C4222">
        <w:rPr>
          <w:rFonts w:hint="eastAsia"/>
        </w:rPr>
        <w:t>的</w:t>
      </w:r>
      <w:r w:rsidRPr="004C4222">
        <w:rPr>
          <w:rFonts w:hint="eastAsia"/>
        </w:rPr>
        <w:t>Shuffle</w:t>
      </w:r>
      <w:r w:rsidRPr="004C4222">
        <w:rPr>
          <w:rFonts w:hint="eastAsia"/>
        </w:rPr>
        <w:t>过程介绍</w:t>
      </w:r>
      <w:bookmarkEnd w:id="84"/>
    </w:p>
    <w:p w:rsidR="004C4222" w:rsidRPr="007A56FB" w:rsidRDefault="004C4222" w:rsidP="007A56FB">
      <w:pPr>
        <w:pStyle w:val="a1"/>
        <w:ind w:firstLineChars="211" w:firstLine="549"/>
        <w:jc w:val="left"/>
      </w:pPr>
      <w:r w:rsidRPr="007A56FB">
        <w:rPr>
          <w:rFonts w:hint="eastAsia"/>
        </w:rPr>
        <w:t>Shuffle</w:t>
      </w:r>
      <w:r w:rsidRPr="007A56FB">
        <w:rPr>
          <w:rFonts w:hint="eastAsia"/>
        </w:rPr>
        <w:t>的本义是洗牌、混洗，把一组有一定规则的数据尽量转换成一组无规则的数据，越随机越好。</w:t>
      </w:r>
      <w:r w:rsidRPr="007A56FB">
        <w:rPr>
          <w:rFonts w:hint="eastAsia"/>
        </w:rPr>
        <w:t>MapReduce</w:t>
      </w:r>
      <w:r w:rsidRPr="007A56FB">
        <w:rPr>
          <w:rFonts w:hint="eastAsia"/>
        </w:rPr>
        <w:t>中的</w:t>
      </w:r>
      <w:r w:rsidRPr="007A56FB">
        <w:rPr>
          <w:rFonts w:hint="eastAsia"/>
        </w:rPr>
        <w:t>Shuffle</w:t>
      </w:r>
      <w:r w:rsidRPr="007A56FB">
        <w:rPr>
          <w:rFonts w:hint="eastAsia"/>
        </w:rPr>
        <w:t>更像是洗牌的逆过程，把一组无规则的数据尽量转换成一组具有一定规则的数据。</w:t>
      </w:r>
    </w:p>
    <w:p w:rsidR="004C4222" w:rsidRPr="007A56FB" w:rsidRDefault="004C4222" w:rsidP="007A56FB">
      <w:pPr>
        <w:pStyle w:val="a1"/>
        <w:ind w:firstLineChars="211" w:firstLine="549"/>
        <w:jc w:val="left"/>
      </w:pPr>
      <w:r w:rsidRPr="007A56FB">
        <w:rPr>
          <w:rFonts w:hint="eastAsia"/>
        </w:rPr>
        <w:t>为什么</w:t>
      </w:r>
      <w:r w:rsidRPr="007A56FB">
        <w:rPr>
          <w:rFonts w:hint="eastAsia"/>
        </w:rPr>
        <w:t>MapReduce</w:t>
      </w:r>
      <w:r w:rsidRPr="007A56FB">
        <w:rPr>
          <w:rFonts w:hint="eastAsia"/>
        </w:rPr>
        <w:t>计算模型需要</w:t>
      </w:r>
      <w:r w:rsidRPr="007A56FB">
        <w:rPr>
          <w:rFonts w:hint="eastAsia"/>
        </w:rPr>
        <w:t>Shuffle</w:t>
      </w:r>
      <w:r w:rsidRPr="007A56FB">
        <w:rPr>
          <w:rFonts w:hint="eastAsia"/>
        </w:rPr>
        <w:t>过程？我们都知道</w:t>
      </w:r>
      <w:r w:rsidRPr="007A56FB">
        <w:rPr>
          <w:rFonts w:hint="eastAsia"/>
        </w:rPr>
        <w:t>MapReduce</w:t>
      </w:r>
      <w:r w:rsidRPr="007A56FB">
        <w:rPr>
          <w:rFonts w:hint="eastAsia"/>
        </w:rPr>
        <w:t>计算模型一般包括两个重要的阶段：</w:t>
      </w:r>
      <w:r w:rsidRPr="007A56FB">
        <w:rPr>
          <w:rFonts w:hint="eastAsia"/>
        </w:rPr>
        <w:t>Map</w:t>
      </w:r>
      <w:r w:rsidRPr="007A56FB">
        <w:rPr>
          <w:rFonts w:hint="eastAsia"/>
        </w:rPr>
        <w:t>是映射，负责数据的过滤分发；</w:t>
      </w:r>
      <w:r w:rsidRPr="007A56FB">
        <w:rPr>
          <w:rFonts w:hint="eastAsia"/>
        </w:rPr>
        <w:t>Reduce</w:t>
      </w:r>
      <w:r w:rsidRPr="007A56FB">
        <w:rPr>
          <w:rFonts w:hint="eastAsia"/>
        </w:rPr>
        <w:t>是规约，负责数据的计算归并。</w:t>
      </w:r>
      <w:r w:rsidRPr="007A56FB">
        <w:rPr>
          <w:rFonts w:hint="eastAsia"/>
        </w:rPr>
        <w:t>Reduce</w:t>
      </w:r>
      <w:r w:rsidRPr="007A56FB">
        <w:rPr>
          <w:rFonts w:hint="eastAsia"/>
        </w:rPr>
        <w:t>的数据来源于</w:t>
      </w:r>
      <w:r w:rsidRPr="007A56FB">
        <w:rPr>
          <w:rFonts w:hint="eastAsia"/>
        </w:rPr>
        <w:t>Map</w:t>
      </w:r>
      <w:r w:rsidRPr="007A56FB">
        <w:rPr>
          <w:rFonts w:hint="eastAsia"/>
        </w:rPr>
        <w:t>，</w:t>
      </w:r>
      <w:r w:rsidRPr="007A56FB">
        <w:rPr>
          <w:rFonts w:hint="eastAsia"/>
        </w:rPr>
        <w:t>Map</w:t>
      </w:r>
      <w:r w:rsidRPr="007A56FB">
        <w:rPr>
          <w:rFonts w:hint="eastAsia"/>
        </w:rPr>
        <w:t>的输出即是</w:t>
      </w:r>
      <w:r w:rsidRPr="007A56FB">
        <w:rPr>
          <w:rFonts w:hint="eastAsia"/>
        </w:rPr>
        <w:t>Reduce</w:t>
      </w:r>
      <w:r w:rsidRPr="007A56FB">
        <w:rPr>
          <w:rFonts w:hint="eastAsia"/>
        </w:rPr>
        <w:t>的输入，</w:t>
      </w:r>
      <w:r w:rsidRPr="007A56FB">
        <w:rPr>
          <w:rFonts w:hint="eastAsia"/>
        </w:rPr>
        <w:t>Reduce</w:t>
      </w:r>
      <w:r w:rsidRPr="007A56FB">
        <w:rPr>
          <w:rFonts w:hint="eastAsia"/>
        </w:rPr>
        <w:t>需要通过</w:t>
      </w:r>
      <w:r w:rsidRPr="007A56FB">
        <w:rPr>
          <w:rFonts w:hint="eastAsia"/>
        </w:rPr>
        <w:t>Shuffle</w:t>
      </w:r>
      <w:r w:rsidRPr="007A56FB">
        <w:rPr>
          <w:rFonts w:hint="eastAsia"/>
        </w:rPr>
        <w:t>来获取数据。</w:t>
      </w:r>
    </w:p>
    <w:p w:rsidR="004C4222" w:rsidRPr="007A56FB" w:rsidRDefault="004C4222" w:rsidP="007A56FB">
      <w:pPr>
        <w:pStyle w:val="a1"/>
        <w:ind w:firstLineChars="211" w:firstLine="549"/>
        <w:jc w:val="left"/>
      </w:pPr>
      <w:r w:rsidRPr="007A56FB">
        <w:rPr>
          <w:rFonts w:hint="eastAsia"/>
        </w:rPr>
        <w:t>从</w:t>
      </w:r>
      <w:r w:rsidRPr="007A56FB">
        <w:rPr>
          <w:rFonts w:hint="eastAsia"/>
        </w:rPr>
        <w:t>Map</w:t>
      </w:r>
      <w:r w:rsidRPr="007A56FB">
        <w:rPr>
          <w:rFonts w:hint="eastAsia"/>
        </w:rPr>
        <w:t>输出到</w:t>
      </w:r>
      <w:r w:rsidRPr="007A56FB">
        <w:rPr>
          <w:rFonts w:hint="eastAsia"/>
        </w:rPr>
        <w:t>Reduce</w:t>
      </w:r>
      <w:r w:rsidRPr="007A56FB">
        <w:rPr>
          <w:rFonts w:hint="eastAsia"/>
        </w:rPr>
        <w:t>输入的整个过程可以广义地称为</w:t>
      </w:r>
      <w:r w:rsidRPr="007A56FB">
        <w:rPr>
          <w:rFonts w:hint="eastAsia"/>
        </w:rPr>
        <w:t>Shuffle</w:t>
      </w:r>
      <w:r w:rsidRPr="007A56FB">
        <w:rPr>
          <w:rFonts w:hint="eastAsia"/>
        </w:rPr>
        <w:t>。</w:t>
      </w:r>
      <w:r w:rsidRPr="007A56FB">
        <w:rPr>
          <w:rFonts w:hint="eastAsia"/>
        </w:rPr>
        <w:t>Shuffle</w:t>
      </w:r>
      <w:r w:rsidRPr="007A56FB">
        <w:rPr>
          <w:rFonts w:hint="eastAsia"/>
        </w:rPr>
        <w:lastRenderedPageBreak/>
        <w:t>横跨</w:t>
      </w:r>
      <w:r w:rsidRPr="007A56FB">
        <w:rPr>
          <w:rFonts w:hint="eastAsia"/>
        </w:rPr>
        <w:t>Map</w:t>
      </w:r>
      <w:r w:rsidRPr="007A56FB">
        <w:rPr>
          <w:rFonts w:hint="eastAsia"/>
        </w:rPr>
        <w:t>端和</w:t>
      </w:r>
      <w:r w:rsidRPr="007A56FB">
        <w:rPr>
          <w:rFonts w:hint="eastAsia"/>
        </w:rPr>
        <w:t>Reduce</w:t>
      </w:r>
      <w:r w:rsidRPr="007A56FB">
        <w:rPr>
          <w:rFonts w:hint="eastAsia"/>
        </w:rPr>
        <w:t>端，在</w:t>
      </w:r>
      <w:r w:rsidRPr="007A56FB">
        <w:rPr>
          <w:rFonts w:hint="eastAsia"/>
        </w:rPr>
        <w:t>Map</w:t>
      </w:r>
      <w:proofErr w:type="gramStart"/>
      <w:r w:rsidRPr="007A56FB">
        <w:rPr>
          <w:rFonts w:hint="eastAsia"/>
        </w:rPr>
        <w:t>端包括</w:t>
      </w:r>
      <w:proofErr w:type="gramEnd"/>
      <w:r w:rsidRPr="007A56FB">
        <w:rPr>
          <w:rFonts w:hint="eastAsia"/>
        </w:rPr>
        <w:t>Spill</w:t>
      </w:r>
      <w:r w:rsidRPr="007A56FB">
        <w:rPr>
          <w:rFonts w:hint="eastAsia"/>
        </w:rPr>
        <w:t>过程，在</w:t>
      </w:r>
      <w:r w:rsidRPr="007A56FB">
        <w:rPr>
          <w:rFonts w:hint="eastAsia"/>
        </w:rPr>
        <w:t>Reduce</w:t>
      </w:r>
      <w:proofErr w:type="gramStart"/>
      <w:r w:rsidRPr="007A56FB">
        <w:rPr>
          <w:rFonts w:hint="eastAsia"/>
        </w:rPr>
        <w:t>端包括</w:t>
      </w:r>
      <w:proofErr w:type="gramEnd"/>
      <w:r w:rsidRPr="007A56FB">
        <w:rPr>
          <w:rFonts w:hint="eastAsia"/>
        </w:rPr>
        <w:t>copy</w:t>
      </w:r>
      <w:r w:rsidRPr="007A56FB">
        <w:rPr>
          <w:rFonts w:hint="eastAsia"/>
        </w:rPr>
        <w:t>和</w:t>
      </w:r>
      <w:r w:rsidRPr="007A56FB">
        <w:rPr>
          <w:rFonts w:hint="eastAsia"/>
        </w:rPr>
        <w:t>sort</w:t>
      </w:r>
      <w:r w:rsidRPr="007A56FB">
        <w:rPr>
          <w:rFonts w:hint="eastAsia"/>
        </w:rPr>
        <w:t>过程，如图所示：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6A178F55" wp14:editId="46E4251D">
            <wp:extent cx="5549870" cy="2987017"/>
            <wp:effectExtent l="0" t="0" r="0" b="4445"/>
            <wp:docPr id="30" name="图片 30" descr="http://www.uml.org.cn/bigdata/images/201612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uml.org.cn/bigdata/images/20161229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0122" cy="2992535"/>
                    </a:xfrm>
                    <a:prstGeom prst="rect">
                      <a:avLst/>
                    </a:prstGeom>
                    <a:noFill/>
                    <a:ln>
                      <a:noFill/>
                    </a:ln>
                  </pic:spPr>
                </pic:pic>
              </a:graphicData>
            </a:graphic>
          </wp:inline>
        </w:drawing>
      </w:r>
    </w:p>
    <w:p w:rsidR="00B819D0" w:rsidRPr="00B819D0" w:rsidRDefault="004C4222" w:rsidP="00B819D0">
      <w:pPr>
        <w:pStyle w:val="3"/>
      </w:pPr>
      <w:bookmarkStart w:id="85" w:name="_Toc492099194"/>
      <w:r w:rsidRPr="004C4222">
        <w:rPr>
          <w:rFonts w:hint="eastAsia"/>
        </w:rPr>
        <w:t>Spill</w:t>
      </w:r>
      <w:r w:rsidRPr="004C4222">
        <w:rPr>
          <w:rFonts w:hint="eastAsia"/>
        </w:rPr>
        <w:t>过程</w:t>
      </w:r>
      <w:bookmarkEnd w:id="85"/>
    </w:p>
    <w:p w:rsidR="004C4222" w:rsidRPr="007A56FB" w:rsidRDefault="004C4222" w:rsidP="007A56FB">
      <w:pPr>
        <w:pStyle w:val="a1"/>
        <w:ind w:firstLineChars="211" w:firstLine="549"/>
        <w:jc w:val="left"/>
      </w:pPr>
      <w:r w:rsidRPr="007A56FB">
        <w:rPr>
          <w:rFonts w:hint="eastAsia"/>
        </w:rPr>
        <w:t>Spill</w:t>
      </w:r>
      <w:r w:rsidRPr="007A56FB">
        <w:rPr>
          <w:rFonts w:hint="eastAsia"/>
        </w:rPr>
        <w:t>过程包括输出、排序、溢写、合并等步骤，如图所示：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24E28E84" wp14:editId="356961C4">
            <wp:extent cx="5579487" cy="1590740"/>
            <wp:effectExtent l="0" t="0" r="2540" b="0"/>
            <wp:docPr id="28" name="图片 28" descr="http://www.uml.org.cn/bigdata/images/201612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uml.org.cn/bigdata/images/201612290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3933" cy="1594859"/>
                    </a:xfrm>
                    <a:prstGeom prst="rect">
                      <a:avLst/>
                    </a:prstGeom>
                    <a:noFill/>
                    <a:ln>
                      <a:noFill/>
                    </a:ln>
                  </pic:spPr>
                </pic:pic>
              </a:graphicData>
            </a:graphic>
          </wp:inline>
        </w:drawing>
      </w:r>
    </w:p>
    <w:p w:rsidR="004C4222" w:rsidRPr="004C4222" w:rsidRDefault="004C4222" w:rsidP="00B819D0">
      <w:pPr>
        <w:pStyle w:val="4"/>
      </w:pPr>
      <w:r w:rsidRPr="004C4222">
        <w:rPr>
          <w:rFonts w:hint="eastAsia"/>
        </w:rPr>
        <w:t>Collect</w:t>
      </w:r>
    </w:p>
    <w:p w:rsidR="004C4222" w:rsidRPr="007A56FB" w:rsidRDefault="004C4222" w:rsidP="007A56FB">
      <w:pPr>
        <w:pStyle w:val="a1"/>
        <w:ind w:firstLineChars="211" w:firstLine="549"/>
        <w:jc w:val="left"/>
      </w:pPr>
      <w:r w:rsidRPr="007A56FB">
        <w:rPr>
          <w:rFonts w:hint="eastAsia"/>
        </w:rPr>
        <w:t>每个</w:t>
      </w:r>
      <w:r w:rsidRPr="007A56FB">
        <w:rPr>
          <w:rFonts w:hint="eastAsia"/>
        </w:rPr>
        <w:t>Map</w:t>
      </w:r>
      <w:r w:rsidRPr="007A56FB">
        <w:rPr>
          <w:rFonts w:hint="eastAsia"/>
        </w:rPr>
        <w:t>任务不断地以</w:t>
      </w:r>
      <w:r w:rsidRPr="007A56FB">
        <w:rPr>
          <w:rFonts w:hint="eastAsia"/>
        </w:rPr>
        <w:t>&lt;key, value&gt;</w:t>
      </w:r>
      <w:r w:rsidRPr="007A56FB">
        <w:rPr>
          <w:rFonts w:hint="eastAsia"/>
        </w:rPr>
        <w:t>对的形式把数据输出到在内存中构造的一个环形数据结构中。使用环形数据结构是为了更有效地使用内存空间，在内存中放置尽可能多的数据。</w:t>
      </w:r>
    </w:p>
    <w:p w:rsidR="004C4222" w:rsidRPr="007A56FB" w:rsidRDefault="004C4222" w:rsidP="007A56FB">
      <w:pPr>
        <w:pStyle w:val="a1"/>
        <w:ind w:firstLineChars="211" w:firstLine="549"/>
        <w:jc w:val="left"/>
      </w:pPr>
      <w:r w:rsidRPr="007A56FB">
        <w:rPr>
          <w:rFonts w:hint="eastAsia"/>
        </w:rPr>
        <w:t>这个数据结构其实就是个字节数组，叫</w:t>
      </w:r>
      <w:r w:rsidRPr="007A56FB">
        <w:rPr>
          <w:rFonts w:hint="eastAsia"/>
        </w:rPr>
        <w:t>Kvbuffer</w:t>
      </w:r>
      <w:r w:rsidRPr="007A56FB">
        <w:rPr>
          <w:rFonts w:hint="eastAsia"/>
        </w:rPr>
        <w:t>，名如其义，但是这里面不光放置了</w:t>
      </w:r>
      <w:r w:rsidRPr="007A56FB">
        <w:rPr>
          <w:rFonts w:hint="eastAsia"/>
        </w:rPr>
        <w:t>&lt;key, value&gt;</w:t>
      </w:r>
      <w:r w:rsidRPr="007A56FB">
        <w:rPr>
          <w:rFonts w:hint="eastAsia"/>
        </w:rPr>
        <w:t>数据，还放置了一些索引数据，给放置索引数据的区域起了一个</w:t>
      </w:r>
      <w:r w:rsidRPr="007A56FB">
        <w:rPr>
          <w:rFonts w:hint="eastAsia"/>
        </w:rPr>
        <w:t>Kvmeta</w:t>
      </w:r>
      <w:r w:rsidRPr="007A56FB">
        <w:rPr>
          <w:rFonts w:hint="eastAsia"/>
        </w:rPr>
        <w:t>的别名，在</w:t>
      </w:r>
      <w:r w:rsidRPr="007A56FB">
        <w:rPr>
          <w:rFonts w:hint="eastAsia"/>
        </w:rPr>
        <w:t>Kvbuffer</w:t>
      </w:r>
      <w:r w:rsidRPr="007A56FB">
        <w:rPr>
          <w:rFonts w:hint="eastAsia"/>
        </w:rPr>
        <w:t>的一块区域上穿了一个</w:t>
      </w:r>
      <w:r w:rsidRPr="007A56FB">
        <w:rPr>
          <w:rFonts w:hint="eastAsia"/>
        </w:rPr>
        <w:t>IntBuffer</w:t>
      </w:r>
      <w:r w:rsidRPr="007A56FB">
        <w:rPr>
          <w:rFonts w:hint="eastAsia"/>
        </w:rPr>
        <w:t>（字节</w:t>
      </w:r>
      <w:proofErr w:type="gramStart"/>
      <w:r w:rsidRPr="007A56FB">
        <w:rPr>
          <w:rFonts w:hint="eastAsia"/>
        </w:rPr>
        <w:t>序采用</w:t>
      </w:r>
      <w:proofErr w:type="gramEnd"/>
      <w:r w:rsidRPr="007A56FB">
        <w:rPr>
          <w:rFonts w:hint="eastAsia"/>
        </w:rPr>
        <w:t>的是平台自身的字节序）的马甲。</w:t>
      </w:r>
      <w:r w:rsidRPr="007A56FB">
        <w:rPr>
          <w:rFonts w:hint="eastAsia"/>
        </w:rPr>
        <w:t>&lt;key, value&gt;</w:t>
      </w:r>
      <w:r w:rsidRPr="007A56FB">
        <w:rPr>
          <w:rFonts w:hint="eastAsia"/>
        </w:rPr>
        <w:t>数据区域和索引</w:t>
      </w:r>
      <w:r w:rsidRPr="007A56FB">
        <w:rPr>
          <w:rFonts w:hint="eastAsia"/>
        </w:rPr>
        <w:lastRenderedPageBreak/>
        <w:t>数据区域在</w:t>
      </w:r>
      <w:r w:rsidRPr="007A56FB">
        <w:rPr>
          <w:rFonts w:hint="eastAsia"/>
        </w:rPr>
        <w:t>Kvbuffer</w:t>
      </w:r>
      <w:r w:rsidRPr="007A56FB">
        <w:rPr>
          <w:rFonts w:hint="eastAsia"/>
        </w:rPr>
        <w:t>中是相邻不重叠的两个区域，用一个分界点来划分两者，分界点不是亘古不变的，而是每次</w:t>
      </w:r>
      <w:r w:rsidRPr="007A56FB">
        <w:rPr>
          <w:rFonts w:hint="eastAsia"/>
        </w:rPr>
        <w:t>Spill</w:t>
      </w:r>
      <w:r w:rsidRPr="007A56FB">
        <w:rPr>
          <w:rFonts w:hint="eastAsia"/>
        </w:rPr>
        <w:t>之后都会更新一次。初始的分界点是</w:t>
      </w:r>
      <w:r w:rsidRPr="007A56FB">
        <w:rPr>
          <w:rFonts w:hint="eastAsia"/>
        </w:rPr>
        <w:t>0</w:t>
      </w:r>
      <w:r w:rsidRPr="007A56FB">
        <w:rPr>
          <w:rFonts w:hint="eastAsia"/>
        </w:rPr>
        <w:t>，</w:t>
      </w:r>
      <w:r w:rsidRPr="007A56FB">
        <w:rPr>
          <w:rFonts w:hint="eastAsia"/>
        </w:rPr>
        <w:t>&lt;key, value&gt;</w:t>
      </w:r>
      <w:r w:rsidRPr="007A56FB">
        <w:rPr>
          <w:rFonts w:hint="eastAsia"/>
        </w:rPr>
        <w:t>数据的存储方向是向上增长，索引数据的存储方向是向下增长，如图所示：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2282213E" wp14:editId="7E642093">
            <wp:extent cx="5540188" cy="1697232"/>
            <wp:effectExtent l="0" t="0" r="3810" b="0"/>
            <wp:docPr id="27" name="图片 27" descr="http://www.uml.org.cn/bigdata/images/2016122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uml.org.cn/bigdata/images/201612290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1866" cy="1703873"/>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Kvbuffer</w:t>
      </w:r>
      <w:r w:rsidRPr="007A56FB">
        <w:rPr>
          <w:rFonts w:hint="eastAsia"/>
        </w:rPr>
        <w:t>的存放指针</w:t>
      </w:r>
      <w:r w:rsidRPr="007A56FB">
        <w:rPr>
          <w:rFonts w:hint="eastAsia"/>
        </w:rPr>
        <w:t>bufindex</w:t>
      </w:r>
      <w:r w:rsidRPr="007A56FB">
        <w:rPr>
          <w:rFonts w:hint="eastAsia"/>
        </w:rPr>
        <w:t>是一直闷着头地向上增长，比如</w:t>
      </w:r>
      <w:r w:rsidRPr="007A56FB">
        <w:rPr>
          <w:rFonts w:hint="eastAsia"/>
        </w:rPr>
        <w:t>bufindex</w:t>
      </w:r>
      <w:r w:rsidRPr="007A56FB">
        <w:rPr>
          <w:rFonts w:hint="eastAsia"/>
        </w:rPr>
        <w:t>初始值为</w:t>
      </w:r>
      <w:r w:rsidRPr="007A56FB">
        <w:rPr>
          <w:rFonts w:hint="eastAsia"/>
        </w:rPr>
        <w:t>0</w:t>
      </w:r>
      <w:r w:rsidRPr="007A56FB">
        <w:rPr>
          <w:rFonts w:hint="eastAsia"/>
        </w:rPr>
        <w:t>，一个</w:t>
      </w:r>
      <w:r w:rsidRPr="007A56FB">
        <w:rPr>
          <w:rFonts w:hint="eastAsia"/>
        </w:rPr>
        <w:t>Int</w:t>
      </w:r>
      <w:r w:rsidRPr="007A56FB">
        <w:rPr>
          <w:rFonts w:hint="eastAsia"/>
        </w:rPr>
        <w:t>型的</w:t>
      </w:r>
      <w:r w:rsidRPr="007A56FB">
        <w:rPr>
          <w:rFonts w:hint="eastAsia"/>
        </w:rPr>
        <w:t>key</w:t>
      </w:r>
      <w:r w:rsidRPr="007A56FB">
        <w:rPr>
          <w:rFonts w:hint="eastAsia"/>
        </w:rPr>
        <w:t>写完之后，</w:t>
      </w:r>
      <w:r w:rsidRPr="007A56FB">
        <w:rPr>
          <w:rFonts w:hint="eastAsia"/>
        </w:rPr>
        <w:t>bufindex</w:t>
      </w:r>
      <w:r w:rsidRPr="007A56FB">
        <w:rPr>
          <w:rFonts w:hint="eastAsia"/>
        </w:rPr>
        <w:t>增长为</w:t>
      </w:r>
      <w:r w:rsidRPr="007A56FB">
        <w:rPr>
          <w:rFonts w:hint="eastAsia"/>
        </w:rPr>
        <w:t>4</w:t>
      </w:r>
      <w:r w:rsidRPr="007A56FB">
        <w:rPr>
          <w:rFonts w:hint="eastAsia"/>
        </w:rPr>
        <w:t>，一个</w:t>
      </w:r>
      <w:r w:rsidRPr="007A56FB">
        <w:rPr>
          <w:rFonts w:hint="eastAsia"/>
        </w:rPr>
        <w:t>Int</w:t>
      </w:r>
      <w:r w:rsidRPr="007A56FB">
        <w:rPr>
          <w:rFonts w:hint="eastAsia"/>
        </w:rPr>
        <w:t>型的</w:t>
      </w:r>
      <w:r w:rsidRPr="007A56FB">
        <w:rPr>
          <w:rFonts w:hint="eastAsia"/>
        </w:rPr>
        <w:t>value</w:t>
      </w:r>
      <w:r w:rsidRPr="007A56FB">
        <w:rPr>
          <w:rFonts w:hint="eastAsia"/>
        </w:rPr>
        <w:t>写完之后，</w:t>
      </w:r>
      <w:r w:rsidRPr="007A56FB">
        <w:rPr>
          <w:rFonts w:hint="eastAsia"/>
        </w:rPr>
        <w:t>bufindex</w:t>
      </w:r>
      <w:r w:rsidRPr="007A56FB">
        <w:rPr>
          <w:rFonts w:hint="eastAsia"/>
        </w:rPr>
        <w:t>增长为</w:t>
      </w:r>
      <w:r w:rsidRPr="007A56FB">
        <w:rPr>
          <w:rFonts w:hint="eastAsia"/>
        </w:rPr>
        <w:t>8</w:t>
      </w:r>
      <w:r w:rsidRPr="007A56FB">
        <w:rPr>
          <w:rFonts w:hint="eastAsia"/>
        </w:rPr>
        <w:t>。</w:t>
      </w:r>
    </w:p>
    <w:p w:rsidR="004C4222" w:rsidRPr="007A56FB" w:rsidRDefault="004C4222" w:rsidP="007A56FB">
      <w:pPr>
        <w:pStyle w:val="a1"/>
        <w:ind w:firstLineChars="211" w:firstLine="549"/>
        <w:jc w:val="left"/>
      </w:pPr>
      <w:r w:rsidRPr="007A56FB">
        <w:rPr>
          <w:rFonts w:hint="eastAsia"/>
        </w:rPr>
        <w:t>索引是对</w:t>
      </w:r>
      <w:r w:rsidRPr="007A56FB">
        <w:rPr>
          <w:rFonts w:hint="eastAsia"/>
        </w:rPr>
        <w:t>&lt;key, value&gt;</w:t>
      </w:r>
      <w:r w:rsidRPr="007A56FB">
        <w:rPr>
          <w:rFonts w:hint="eastAsia"/>
        </w:rPr>
        <w:t>在</w:t>
      </w:r>
      <w:r w:rsidRPr="007A56FB">
        <w:rPr>
          <w:rFonts w:hint="eastAsia"/>
        </w:rPr>
        <w:t>kvbuffer</w:t>
      </w:r>
      <w:r w:rsidRPr="007A56FB">
        <w:rPr>
          <w:rFonts w:hint="eastAsia"/>
        </w:rPr>
        <w:t>中的索引，是个四元组，包括：</w:t>
      </w:r>
      <w:r w:rsidRPr="007A56FB">
        <w:rPr>
          <w:rFonts w:hint="eastAsia"/>
        </w:rPr>
        <w:t>value</w:t>
      </w:r>
      <w:r w:rsidRPr="007A56FB">
        <w:rPr>
          <w:rFonts w:hint="eastAsia"/>
        </w:rPr>
        <w:t>的起始位置、</w:t>
      </w:r>
      <w:r w:rsidRPr="007A56FB">
        <w:rPr>
          <w:rFonts w:hint="eastAsia"/>
        </w:rPr>
        <w:t>key</w:t>
      </w:r>
      <w:r w:rsidRPr="007A56FB">
        <w:rPr>
          <w:rFonts w:hint="eastAsia"/>
        </w:rPr>
        <w:t>的起始位置、</w:t>
      </w:r>
      <w:r w:rsidRPr="007A56FB">
        <w:rPr>
          <w:rFonts w:hint="eastAsia"/>
        </w:rPr>
        <w:t>partition</w:t>
      </w:r>
      <w:r w:rsidRPr="007A56FB">
        <w:rPr>
          <w:rFonts w:hint="eastAsia"/>
        </w:rPr>
        <w:t>值、</w:t>
      </w:r>
      <w:r w:rsidRPr="007A56FB">
        <w:rPr>
          <w:rFonts w:hint="eastAsia"/>
        </w:rPr>
        <w:t>value</w:t>
      </w:r>
      <w:r w:rsidRPr="007A56FB">
        <w:rPr>
          <w:rFonts w:hint="eastAsia"/>
        </w:rPr>
        <w:t>的长度，占用四个</w:t>
      </w:r>
      <w:r w:rsidRPr="007A56FB">
        <w:rPr>
          <w:rFonts w:hint="eastAsia"/>
        </w:rPr>
        <w:t>Int</w:t>
      </w:r>
      <w:r w:rsidRPr="007A56FB">
        <w:rPr>
          <w:rFonts w:hint="eastAsia"/>
        </w:rPr>
        <w:t>长度，</w:t>
      </w:r>
      <w:r w:rsidRPr="007A56FB">
        <w:rPr>
          <w:rFonts w:hint="eastAsia"/>
        </w:rPr>
        <w:t>Kvmeta</w:t>
      </w:r>
      <w:r w:rsidRPr="007A56FB">
        <w:rPr>
          <w:rFonts w:hint="eastAsia"/>
        </w:rPr>
        <w:t>的存放指针</w:t>
      </w:r>
      <w:r w:rsidRPr="007A56FB">
        <w:rPr>
          <w:rFonts w:hint="eastAsia"/>
        </w:rPr>
        <w:t>Kvindex</w:t>
      </w:r>
      <w:r w:rsidRPr="007A56FB">
        <w:rPr>
          <w:rFonts w:hint="eastAsia"/>
        </w:rPr>
        <w:t>每次都是向下跳四个“格子”，然后再向上</w:t>
      </w:r>
      <w:proofErr w:type="gramStart"/>
      <w:r w:rsidRPr="007A56FB">
        <w:rPr>
          <w:rFonts w:hint="eastAsia"/>
        </w:rPr>
        <w:t>一个格子一个格子</w:t>
      </w:r>
      <w:proofErr w:type="gramEnd"/>
      <w:r w:rsidRPr="007A56FB">
        <w:rPr>
          <w:rFonts w:hint="eastAsia"/>
        </w:rPr>
        <w:t>地填充四元组的数据。比如</w:t>
      </w:r>
      <w:r w:rsidRPr="007A56FB">
        <w:rPr>
          <w:rFonts w:hint="eastAsia"/>
        </w:rPr>
        <w:t>Kvindex</w:t>
      </w:r>
      <w:r w:rsidRPr="007A56FB">
        <w:rPr>
          <w:rFonts w:hint="eastAsia"/>
        </w:rPr>
        <w:t>初始位置是</w:t>
      </w:r>
      <w:r w:rsidRPr="007A56FB">
        <w:rPr>
          <w:rFonts w:hint="eastAsia"/>
        </w:rPr>
        <w:t>-4</w:t>
      </w:r>
      <w:r w:rsidRPr="007A56FB">
        <w:rPr>
          <w:rFonts w:hint="eastAsia"/>
        </w:rPr>
        <w:t>，当第一个</w:t>
      </w:r>
      <w:r w:rsidRPr="007A56FB">
        <w:rPr>
          <w:rFonts w:hint="eastAsia"/>
        </w:rPr>
        <w:t>&lt;key, value&gt;</w:t>
      </w:r>
      <w:r w:rsidRPr="007A56FB">
        <w:rPr>
          <w:rFonts w:hint="eastAsia"/>
        </w:rPr>
        <w:t>写完之后，</w:t>
      </w:r>
      <w:r w:rsidRPr="007A56FB">
        <w:rPr>
          <w:rFonts w:hint="eastAsia"/>
        </w:rPr>
        <w:t>(Kvindex+0)</w:t>
      </w:r>
      <w:r w:rsidRPr="007A56FB">
        <w:rPr>
          <w:rFonts w:hint="eastAsia"/>
        </w:rPr>
        <w:t>的位置存放</w:t>
      </w:r>
      <w:r w:rsidRPr="007A56FB">
        <w:rPr>
          <w:rFonts w:hint="eastAsia"/>
        </w:rPr>
        <w:t>value</w:t>
      </w:r>
      <w:r w:rsidRPr="007A56FB">
        <w:rPr>
          <w:rFonts w:hint="eastAsia"/>
        </w:rPr>
        <w:t>的起始位置、</w:t>
      </w:r>
      <w:r w:rsidRPr="007A56FB">
        <w:rPr>
          <w:rFonts w:hint="eastAsia"/>
        </w:rPr>
        <w:t>(Kvindex+1)</w:t>
      </w:r>
      <w:r w:rsidRPr="007A56FB">
        <w:rPr>
          <w:rFonts w:hint="eastAsia"/>
        </w:rPr>
        <w:t>的位置存放</w:t>
      </w:r>
      <w:r w:rsidRPr="007A56FB">
        <w:rPr>
          <w:rFonts w:hint="eastAsia"/>
        </w:rPr>
        <w:t>key</w:t>
      </w:r>
      <w:r w:rsidRPr="007A56FB">
        <w:rPr>
          <w:rFonts w:hint="eastAsia"/>
        </w:rPr>
        <w:t>的起始位置、</w:t>
      </w:r>
      <w:r w:rsidRPr="007A56FB">
        <w:rPr>
          <w:rFonts w:hint="eastAsia"/>
        </w:rPr>
        <w:t>(Kvindex+2)</w:t>
      </w:r>
      <w:r w:rsidRPr="007A56FB">
        <w:rPr>
          <w:rFonts w:hint="eastAsia"/>
        </w:rPr>
        <w:t>的位置存放</w:t>
      </w:r>
      <w:r w:rsidRPr="007A56FB">
        <w:rPr>
          <w:rFonts w:hint="eastAsia"/>
        </w:rPr>
        <w:t>partition</w:t>
      </w:r>
      <w:r w:rsidRPr="007A56FB">
        <w:rPr>
          <w:rFonts w:hint="eastAsia"/>
        </w:rPr>
        <w:t>的值、</w:t>
      </w:r>
      <w:r w:rsidRPr="007A56FB">
        <w:rPr>
          <w:rFonts w:hint="eastAsia"/>
        </w:rPr>
        <w:t>(Kvindex+3)</w:t>
      </w:r>
      <w:r w:rsidRPr="007A56FB">
        <w:rPr>
          <w:rFonts w:hint="eastAsia"/>
        </w:rPr>
        <w:t>的位置存放</w:t>
      </w:r>
      <w:r w:rsidRPr="007A56FB">
        <w:rPr>
          <w:rFonts w:hint="eastAsia"/>
        </w:rPr>
        <w:t>value</w:t>
      </w:r>
      <w:r w:rsidRPr="007A56FB">
        <w:rPr>
          <w:rFonts w:hint="eastAsia"/>
        </w:rPr>
        <w:t>的长度，然后</w:t>
      </w:r>
      <w:r w:rsidRPr="007A56FB">
        <w:rPr>
          <w:rFonts w:hint="eastAsia"/>
        </w:rPr>
        <w:t>Kvindex</w:t>
      </w:r>
      <w:r w:rsidRPr="007A56FB">
        <w:rPr>
          <w:rFonts w:hint="eastAsia"/>
        </w:rPr>
        <w:t>跳到</w:t>
      </w:r>
      <w:r w:rsidRPr="007A56FB">
        <w:rPr>
          <w:rFonts w:hint="eastAsia"/>
        </w:rPr>
        <w:t>-8</w:t>
      </w:r>
      <w:r w:rsidRPr="007A56FB">
        <w:rPr>
          <w:rFonts w:hint="eastAsia"/>
        </w:rPr>
        <w:t>位置，等第二个</w:t>
      </w:r>
      <w:r w:rsidRPr="007A56FB">
        <w:rPr>
          <w:rFonts w:hint="eastAsia"/>
        </w:rPr>
        <w:t>&lt;key, value&gt;</w:t>
      </w:r>
      <w:r w:rsidRPr="007A56FB">
        <w:rPr>
          <w:rFonts w:hint="eastAsia"/>
        </w:rPr>
        <w:t>和索引写完之后，</w:t>
      </w:r>
      <w:r w:rsidRPr="007A56FB">
        <w:rPr>
          <w:rFonts w:hint="eastAsia"/>
        </w:rPr>
        <w:t>Kvindex</w:t>
      </w:r>
      <w:r w:rsidRPr="007A56FB">
        <w:rPr>
          <w:rFonts w:hint="eastAsia"/>
        </w:rPr>
        <w:t>跳到</w:t>
      </w:r>
      <w:r w:rsidRPr="007A56FB">
        <w:rPr>
          <w:rFonts w:hint="eastAsia"/>
        </w:rPr>
        <w:t>-32</w:t>
      </w:r>
      <w:r w:rsidRPr="007A56FB">
        <w:rPr>
          <w:rFonts w:hint="eastAsia"/>
        </w:rPr>
        <w:t>位置。</w:t>
      </w:r>
    </w:p>
    <w:p w:rsidR="004C4222" w:rsidRPr="007A56FB" w:rsidRDefault="004C4222" w:rsidP="007A56FB">
      <w:pPr>
        <w:pStyle w:val="a1"/>
        <w:ind w:firstLineChars="211" w:firstLine="549"/>
        <w:jc w:val="left"/>
      </w:pPr>
      <w:r w:rsidRPr="007A56FB">
        <w:rPr>
          <w:rFonts w:hint="eastAsia"/>
        </w:rPr>
        <w:t>Kvbuffer</w:t>
      </w:r>
      <w:r w:rsidRPr="007A56FB">
        <w:rPr>
          <w:rFonts w:hint="eastAsia"/>
        </w:rPr>
        <w:t>的大小虽然可以通过参数设置，但是总共就那么大，</w:t>
      </w:r>
      <w:r w:rsidRPr="007A56FB">
        <w:rPr>
          <w:rFonts w:hint="eastAsia"/>
        </w:rPr>
        <w:t>&lt;key, value&gt;</w:t>
      </w:r>
      <w:r w:rsidRPr="007A56FB">
        <w:rPr>
          <w:rFonts w:hint="eastAsia"/>
        </w:rPr>
        <w:t>和索引不断地增加，加着加着，</w:t>
      </w:r>
      <w:r w:rsidRPr="007A56FB">
        <w:rPr>
          <w:rFonts w:hint="eastAsia"/>
        </w:rPr>
        <w:t>Kvbuffer</w:t>
      </w:r>
      <w:r w:rsidRPr="007A56FB">
        <w:rPr>
          <w:rFonts w:hint="eastAsia"/>
        </w:rPr>
        <w:t>总有不够用的那天，那怎么办？把数据从内存刷到磁盘上再接着往内存写数据，把</w:t>
      </w:r>
      <w:r w:rsidRPr="007A56FB">
        <w:rPr>
          <w:rFonts w:hint="eastAsia"/>
        </w:rPr>
        <w:t>Kvbuffer</w:t>
      </w:r>
      <w:r w:rsidRPr="007A56FB">
        <w:rPr>
          <w:rFonts w:hint="eastAsia"/>
        </w:rPr>
        <w:t>中的数据刷到磁盘上的过程就叫</w:t>
      </w:r>
      <w:r w:rsidRPr="007A56FB">
        <w:rPr>
          <w:rFonts w:hint="eastAsia"/>
        </w:rPr>
        <w:t>Spill</w:t>
      </w:r>
      <w:r w:rsidRPr="007A56FB">
        <w:rPr>
          <w:rFonts w:hint="eastAsia"/>
        </w:rPr>
        <w:t>，多么明了的叫法，内存中的数据满了就自动地</w:t>
      </w:r>
      <w:r w:rsidRPr="007A56FB">
        <w:rPr>
          <w:rFonts w:hint="eastAsia"/>
        </w:rPr>
        <w:t>spill</w:t>
      </w:r>
      <w:r w:rsidRPr="007A56FB">
        <w:rPr>
          <w:rFonts w:hint="eastAsia"/>
        </w:rPr>
        <w:t>到具有更大空间的磁盘。</w:t>
      </w:r>
    </w:p>
    <w:p w:rsidR="004C4222" w:rsidRPr="007A56FB" w:rsidRDefault="004C4222" w:rsidP="007A56FB">
      <w:pPr>
        <w:pStyle w:val="a1"/>
        <w:ind w:firstLineChars="211" w:firstLine="549"/>
        <w:jc w:val="left"/>
      </w:pPr>
      <w:r w:rsidRPr="007A56FB">
        <w:rPr>
          <w:rFonts w:hint="eastAsia"/>
        </w:rPr>
        <w:t>关于</w:t>
      </w:r>
      <w:r w:rsidRPr="007A56FB">
        <w:rPr>
          <w:rFonts w:hint="eastAsia"/>
        </w:rPr>
        <w:t>Spill</w:t>
      </w:r>
      <w:r w:rsidRPr="007A56FB">
        <w:rPr>
          <w:rFonts w:hint="eastAsia"/>
        </w:rPr>
        <w:t>触发的条件，也就是</w:t>
      </w:r>
      <w:r w:rsidRPr="007A56FB">
        <w:rPr>
          <w:rFonts w:hint="eastAsia"/>
        </w:rPr>
        <w:t>Kvbuffer</w:t>
      </w:r>
      <w:r w:rsidRPr="007A56FB">
        <w:rPr>
          <w:rFonts w:hint="eastAsia"/>
        </w:rPr>
        <w:t>用到什么程度开始</w:t>
      </w:r>
      <w:r w:rsidRPr="007A56FB">
        <w:rPr>
          <w:rFonts w:hint="eastAsia"/>
        </w:rPr>
        <w:t>Spill</w:t>
      </w:r>
      <w:r w:rsidRPr="007A56FB">
        <w:rPr>
          <w:rFonts w:hint="eastAsia"/>
        </w:rPr>
        <w:t>，还是要讲究一下的。如果把</w:t>
      </w:r>
      <w:r w:rsidRPr="007A56FB">
        <w:rPr>
          <w:rFonts w:hint="eastAsia"/>
        </w:rPr>
        <w:t>Kvbuffer</w:t>
      </w:r>
      <w:r w:rsidRPr="007A56FB">
        <w:rPr>
          <w:rFonts w:hint="eastAsia"/>
        </w:rPr>
        <w:t>用得死死得，一点缝都不剩的时候再开始</w:t>
      </w:r>
      <w:r w:rsidRPr="007A56FB">
        <w:rPr>
          <w:rFonts w:hint="eastAsia"/>
        </w:rPr>
        <w:t>Spill</w:t>
      </w:r>
      <w:r w:rsidRPr="007A56FB">
        <w:rPr>
          <w:rFonts w:hint="eastAsia"/>
        </w:rPr>
        <w:t>，那</w:t>
      </w:r>
      <w:r w:rsidRPr="007A56FB">
        <w:rPr>
          <w:rFonts w:hint="eastAsia"/>
        </w:rPr>
        <w:t>Map</w:t>
      </w:r>
      <w:r w:rsidRPr="007A56FB">
        <w:rPr>
          <w:rFonts w:hint="eastAsia"/>
        </w:rPr>
        <w:t>任务就需要等</w:t>
      </w:r>
      <w:r w:rsidRPr="007A56FB">
        <w:rPr>
          <w:rFonts w:hint="eastAsia"/>
        </w:rPr>
        <w:t>Spill</w:t>
      </w:r>
      <w:r w:rsidRPr="007A56FB">
        <w:rPr>
          <w:rFonts w:hint="eastAsia"/>
        </w:rPr>
        <w:t>完成腾出空间之后才能继续写数据；如果</w:t>
      </w:r>
      <w:r w:rsidRPr="007A56FB">
        <w:rPr>
          <w:rFonts w:hint="eastAsia"/>
        </w:rPr>
        <w:t>Kvbuffer</w:t>
      </w:r>
      <w:r w:rsidRPr="007A56FB">
        <w:rPr>
          <w:rFonts w:hint="eastAsia"/>
        </w:rPr>
        <w:t>只是满到一定程度，比如</w:t>
      </w:r>
      <w:r w:rsidRPr="007A56FB">
        <w:rPr>
          <w:rFonts w:hint="eastAsia"/>
        </w:rPr>
        <w:t>80%</w:t>
      </w:r>
      <w:r w:rsidRPr="007A56FB">
        <w:rPr>
          <w:rFonts w:hint="eastAsia"/>
        </w:rPr>
        <w:t>的时候就开始</w:t>
      </w:r>
      <w:r w:rsidRPr="007A56FB">
        <w:rPr>
          <w:rFonts w:hint="eastAsia"/>
        </w:rPr>
        <w:t>Spill</w:t>
      </w:r>
      <w:r w:rsidRPr="007A56FB">
        <w:rPr>
          <w:rFonts w:hint="eastAsia"/>
        </w:rPr>
        <w:t>，那在</w:t>
      </w:r>
      <w:r w:rsidRPr="007A56FB">
        <w:rPr>
          <w:rFonts w:hint="eastAsia"/>
        </w:rPr>
        <w:t>Spill</w:t>
      </w:r>
      <w:r w:rsidRPr="007A56FB">
        <w:rPr>
          <w:rFonts w:hint="eastAsia"/>
        </w:rPr>
        <w:t>的同时，</w:t>
      </w:r>
      <w:r w:rsidRPr="007A56FB">
        <w:rPr>
          <w:rFonts w:hint="eastAsia"/>
        </w:rPr>
        <w:t>Map</w:t>
      </w:r>
      <w:r w:rsidRPr="007A56FB">
        <w:rPr>
          <w:rFonts w:hint="eastAsia"/>
        </w:rPr>
        <w:t>任务还能继续写数据，如果</w:t>
      </w:r>
      <w:r w:rsidRPr="007A56FB">
        <w:rPr>
          <w:rFonts w:hint="eastAsia"/>
        </w:rPr>
        <w:t>Spill</w:t>
      </w:r>
      <w:r w:rsidRPr="007A56FB">
        <w:rPr>
          <w:rFonts w:hint="eastAsia"/>
        </w:rPr>
        <w:t>够快，</w:t>
      </w:r>
      <w:r w:rsidRPr="007A56FB">
        <w:rPr>
          <w:rFonts w:hint="eastAsia"/>
        </w:rPr>
        <w:t>Map</w:t>
      </w:r>
      <w:r w:rsidRPr="007A56FB">
        <w:rPr>
          <w:rFonts w:hint="eastAsia"/>
        </w:rPr>
        <w:t>可能都不需要为空闲空</w:t>
      </w:r>
      <w:r w:rsidRPr="007A56FB">
        <w:rPr>
          <w:rFonts w:hint="eastAsia"/>
        </w:rPr>
        <w:lastRenderedPageBreak/>
        <w:t>间而发愁。两利</w:t>
      </w:r>
      <w:proofErr w:type="gramStart"/>
      <w:r w:rsidRPr="007A56FB">
        <w:rPr>
          <w:rFonts w:hint="eastAsia"/>
        </w:rPr>
        <w:t>相衡取其</w:t>
      </w:r>
      <w:proofErr w:type="gramEnd"/>
      <w:r w:rsidRPr="007A56FB">
        <w:rPr>
          <w:rFonts w:hint="eastAsia"/>
        </w:rPr>
        <w:t>大，一般选择后者。</w:t>
      </w:r>
    </w:p>
    <w:p w:rsidR="004C4222" w:rsidRPr="004C4222" w:rsidRDefault="004C4222" w:rsidP="007A56FB">
      <w:pPr>
        <w:pStyle w:val="a1"/>
        <w:ind w:firstLineChars="211" w:firstLine="549"/>
        <w:jc w:val="left"/>
        <w:rPr>
          <w:rFonts w:ascii="宋体" w:hAnsi="宋体" w:cs="宋体"/>
          <w:color w:val="000000"/>
          <w:sz w:val="20"/>
          <w:szCs w:val="20"/>
        </w:rPr>
      </w:pPr>
      <w:r w:rsidRPr="007A56FB">
        <w:rPr>
          <w:rFonts w:hint="eastAsia"/>
        </w:rPr>
        <w:t>Spill</w:t>
      </w:r>
      <w:r w:rsidRPr="007A56FB">
        <w:rPr>
          <w:rFonts w:hint="eastAsia"/>
        </w:rPr>
        <w:t>这个重要的过程是由</w:t>
      </w:r>
      <w:r w:rsidRPr="007A56FB">
        <w:rPr>
          <w:rFonts w:hint="eastAsia"/>
        </w:rPr>
        <w:t>Spill</w:t>
      </w:r>
      <w:r w:rsidRPr="007A56FB">
        <w:rPr>
          <w:rFonts w:hint="eastAsia"/>
        </w:rPr>
        <w:t>线程承担，</w:t>
      </w:r>
      <w:r w:rsidRPr="007A56FB">
        <w:rPr>
          <w:rFonts w:hint="eastAsia"/>
        </w:rPr>
        <w:t>Spill</w:t>
      </w:r>
      <w:r w:rsidRPr="007A56FB">
        <w:rPr>
          <w:rFonts w:hint="eastAsia"/>
        </w:rPr>
        <w:t>线程从</w:t>
      </w:r>
      <w:r w:rsidRPr="007A56FB">
        <w:rPr>
          <w:rFonts w:hint="eastAsia"/>
        </w:rPr>
        <w:t>Map</w:t>
      </w:r>
      <w:r w:rsidRPr="007A56FB">
        <w:rPr>
          <w:rFonts w:hint="eastAsia"/>
        </w:rPr>
        <w:t>任务接到“命令”之后就开始正式干活，干</w:t>
      </w:r>
      <w:proofErr w:type="gramStart"/>
      <w:r w:rsidRPr="007A56FB">
        <w:rPr>
          <w:rFonts w:hint="eastAsia"/>
        </w:rPr>
        <w:t>的活叫</w:t>
      </w:r>
      <w:proofErr w:type="gramEnd"/>
      <w:r w:rsidRPr="007A56FB">
        <w:rPr>
          <w:rFonts w:hint="eastAsia"/>
        </w:rPr>
        <w:t>SortAndSpill</w:t>
      </w:r>
      <w:r w:rsidRPr="007A56FB">
        <w:rPr>
          <w:rFonts w:hint="eastAsia"/>
        </w:rPr>
        <w:t>，原来不仅仅是</w:t>
      </w:r>
      <w:r w:rsidRPr="007A56FB">
        <w:rPr>
          <w:rFonts w:hint="eastAsia"/>
        </w:rPr>
        <w:t>Spill</w:t>
      </w:r>
      <w:r w:rsidRPr="007A56FB">
        <w:rPr>
          <w:rFonts w:hint="eastAsia"/>
        </w:rPr>
        <w:t>，在</w:t>
      </w:r>
      <w:r w:rsidRPr="007A56FB">
        <w:rPr>
          <w:rFonts w:hint="eastAsia"/>
        </w:rPr>
        <w:t>Spill</w:t>
      </w:r>
      <w:r w:rsidRPr="007A56FB">
        <w:rPr>
          <w:rFonts w:hint="eastAsia"/>
        </w:rPr>
        <w:t>之前还有个颇具争议性的</w:t>
      </w:r>
      <w:r w:rsidRPr="007A56FB">
        <w:rPr>
          <w:rFonts w:hint="eastAsia"/>
        </w:rPr>
        <w:t>Sort</w:t>
      </w:r>
      <w:r w:rsidRPr="007A56FB">
        <w:rPr>
          <w:rFonts w:hint="eastAsia"/>
        </w:rPr>
        <w:t>。</w:t>
      </w:r>
    </w:p>
    <w:p w:rsidR="004C4222" w:rsidRPr="004C4222" w:rsidRDefault="004C4222" w:rsidP="00B819D0">
      <w:pPr>
        <w:pStyle w:val="4"/>
      </w:pPr>
      <w:r w:rsidRPr="004C4222">
        <w:rPr>
          <w:rFonts w:hint="eastAsia"/>
        </w:rPr>
        <w:t>Sort</w:t>
      </w:r>
    </w:p>
    <w:p w:rsidR="004C4222" w:rsidRPr="007A56FB" w:rsidRDefault="004C4222" w:rsidP="007A56FB">
      <w:pPr>
        <w:pStyle w:val="a1"/>
        <w:ind w:firstLineChars="211" w:firstLine="549"/>
        <w:jc w:val="left"/>
      </w:pPr>
      <w:r w:rsidRPr="007A56FB">
        <w:rPr>
          <w:rFonts w:hint="eastAsia"/>
        </w:rPr>
        <w:t>先把</w:t>
      </w:r>
      <w:r w:rsidRPr="007A56FB">
        <w:rPr>
          <w:rFonts w:hint="eastAsia"/>
        </w:rPr>
        <w:t>Kvbuffer</w:t>
      </w:r>
      <w:r w:rsidRPr="007A56FB">
        <w:rPr>
          <w:rFonts w:hint="eastAsia"/>
        </w:rPr>
        <w:t>中的数据按照</w:t>
      </w:r>
      <w:r w:rsidRPr="007A56FB">
        <w:rPr>
          <w:rFonts w:hint="eastAsia"/>
        </w:rPr>
        <w:t>partition</w:t>
      </w:r>
      <w:r w:rsidRPr="007A56FB">
        <w:rPr>
          <w:rFonts w:hint="eastAsia"/>
        </w:rPr>
        <w:t>值和</w:t>
      </w:r>
      <w:r w:rsidRPr="007A56FB">
        <w:rPr>
          <w:rFonts w:hint="eastAsia"/>
        </w:rPr>
        <w:t>key</w:t>
      </w:r>
      <w:r w:rsidRPr="007A56FB">
        <w:rPr>
          <w:rFonts w:hint="eastAsia"/>
        </w:rPr>
        <w:t>两个关键字升序排序，移动的只是索引数据，排序结果是</w:t>
      </w:r>
      <w:r w:rsidRPr="007A56FB">
        <w:rPr>
          <w:rFonts w:hint="eastAsia"/>
        </w:rPr>
        <w:t>Kvmeta</w:t>
      </w:r>
      <w:r w:rsidRPr="007A56FB">
        <w:rPr>
          <w:rFonts w:hint="eastAsia"/>
        </w:rPr>
        <w:t>中数据按照</w:t>
      </w:r>
      <w:r w:rsidRPr="007A56FB">
        <w:rPr>
          <w:rFonts w:hint="eastAsia"/>
        </w:rPr>
        <w:t>partition</w:t>
      </w:r>
      <w:r w:rsidRPr="007A56FB">
        <w:rPr>
          <w:rFonts w:hint="eastAsia"/>
        </w:rPr>
        <w:t>为单位聚集在一起，同一</w:t>
      </w:r>
      <w:r w:rsidRPr="007A56FB">
        <w:rPr>
          <w:rFonts w:hint="eastAsia"/>
        </w:rPr>
        <w:t>partition</w:t>
      </w:r>
      <w:r w:rsidRPr="007A56FB">
        <w:rPr>
          <w:rFonts w:hint="eastAsia"/>
        </w:rPr>
        <w:t>内的按照</w:t>
      </w:r>
      <w:r w:rsidRPr="007A56FB">
        <w:rPr>
          <w:rFonts w:hint="eastAsia"/>
        </w:rPr>
        <w:t>key</w:t>
      </w:r>
      <w:r w:rsidRPr="007A56FB">
        <w:rPr>
          <w:rFonts w:hint="eastAsia"/>
        </w:rPr>
        <w:t>有序。</w:t>
      </w:r>
    </w:p>
    <w:p w:rsidR="004C4222" w:rsidRPr="004C4222" w:rsidRDefault="004C4222" w:rsidP="00B819D0">
      <w:pPr>
        <w:pStyle w:val="4"/>
      </w:pPr>
      <w:r w:rsidRPr="004C4222">
        <w:rPr>
          <w:rFonts w:hint="eastAsia"/>
        </w:rPr>
        <w:t>Spill</w:t>
      </w:r>
    </w:p>
    <w:p w:rsidR="004C4222" w:rsidRPr="007A56FB" w:rsidRDefault="004C4222" w:rsidP="007A56FB">
      <w:pPr>
        <w:pStyle w:val="a1"/>
        <w:ind w:firstLineChars="211" w:firstLine="549"/>
        <w:jc w:val="left"/>
      </w:pPr>
      <w:r w:rsidRPr="007A56FB">
        <w:rPr>
          <w:rFonts w:hint="eastAsia"/>
        </w:rPr>
        <w:t>Spill</w:t>
      </w:r>
      <w:r w:rsidRPr="007A56FB">
        <w:rPr>
          <w:rFonts w:hint="eastAsia"/>
        </w:rPr>
        <w:t>线程为这次</w:t>
      </w:r>
      <w:r w:rsidRPr="007A56FB">
        <w:rPr>
          <w:rFonts w:hint="eastAsia"/>
        </w:rPr>
        <w:t>Spill</w:t>
      </w:r>
      <w:r w:rsidRPr="007A56FB">
        <w:rPr>
          <w:rFonts w:hint="eastAsia"/>
        </w:rPr>
        <w:t>过程创建一个磁盘文件：从所有的本地目录中轮训查找能存储这么大空间的目录，找到之后在其中创建一个类似于“</w:t>
      </w:r>
      <w:r w:rsidRPr="007A56FB">
        <w:rPr>
          <w:rFonts w:hint="eastAsia"/>
        </w:rPr>
        <w:t>spill12.out</w:t>
      </w:r>
      <w:r w:rsidRPr="007A56FB">
        <w:rPr>
          <w:rFonts w:hint="eastAsia"/>
        </w:rPr>
        <w:t>”的文件。</w:t>
      </w:r>
      <w:r w:rsidRPr="007A56FB">
        <w:rPr>
          <w:rFonts w:hint="eastAsia"/>
        </w:rPr>
        <w:t>Spill</w:t>
      </w:r>
      <w:r w:rsidRPr="007A56FB">
        <w:rPr>
          <w:rFonts w:hint="eastAsia"/>
        </w:rPr>
        <w:t>线程根据排过序的</w:t>
      </w:r>
      <w:r w:rsidRPr="007A56FB">
        <w:rPr>
          <w:rFonts w:hint="eastAsia"/>
        </w:rPr>
        <w:t>Kvmeta</w:t>
      </w:r>
      <w:r w:rsidRPr="007A56FB">
        <w:rPr>
          <w:rFonts w:hint="eastAsia"/>
        </w:rPr>
        <w:t>挨个</w:t>
      </w:r>
      <w:r w:rsidRPr="007A56FB">
        <w:rPr>
          <w:rFonts w:hint="eastAsia"/>
        </w:rPr>
        <w:t>partition</w:t>
      </w:r>
      <w:r w:rsidRPr="007A56FB">
        <w:rPr>
          <w:rFonts w:hint="eastAsia"/>
        </w:rPr>
        <w:t>的把</w:t>
      </w:r>
      <w:r w:rsidRPr="007A56FB">
        <w:rPr>
          <w:rFonts w:hint="eastAsia"/>
        </w:rPr>
        <w:t>&lt;key, value&gt;</w:t>
      </w:r>
      <w:r w:rsidRPr="007A56FB">
        <w:rPr>
          <w:rFonts w:hint="eastAsia"/>
        </w:rPr>
        <w:t>数据吐到这个文件中，一个</w:t>
      </w:r>
      <w:r w:rsidRPr="007A56FB">
        <w:rPr>
          <w:rFonts w:hint="eastAsia"/>
        </w:rPr>
        <w:t>partition</w:t>
      </w:r>
      <w:r w:rsidRPr="007A56FB">
        <w:rPr>
          <w:rFonts w:hint="eastAsia"/>
        </w:rPr>
        <w:t>对应的数据吐完之后顺序地吐下个</w:t>
      </w:r>
      <w:r w:rsidRPr="007A56FB">
        <w:rPr>
          <w:rFonts w:hint="eastAsia"/>
        </w:rPr>
        <w:t>partition</w:t>
      </w:r>
      <w:r w:rsidRPr="007A56FB">
        <w:rPr>
          <w:rFonts w:hint="eastAsia"/>
        </w:rPr>
        <w:t>，直到把所有的</w:t>
      </w:r>
      <w:r w:rsidRPr="007A56FB">
        <w:rPr>
          <w:rFonts w:hint="eastAsia"/>
        </w:rPr>
        <w:t>partition</w:t>
      </w:r>
      <w:r w:rsidRPr="007A56FB">
        <w:rPr>
          <w:rFonts w:hint="eastAsia"/>
        </w:rPr>
        <w:t>遍历完。一个</w:t>
      </w:r>
      <w:r w:rsidRPr="007A56FB">
        <w:rPr>
          <w:rFonts w:hint="eastAsia"/>
        </w:rPr>
        <w:t>partition</w:t>
      </w:r>
      <w:r w:rsidRPr="007A56FB">
        <w:rPr>
          <w:rFonts w:hint="eastAsia"/>
        </w:rPr>
        <w:t>在文件中对应的数据也叫段</w:t>
      </w:r>
      <w:r w:rsidRPr="007A56FB">
        <w:rPr>
          <w:rFonts w:hint="eastAsia"/>
        </w:rPr>
        <w:t>(segment)</w:t>
      </w:r>
      <w:r w:rsidRPr="007A56FB">
        <w:rPr>
          <w:rFonts w:hint="eastAsia"/>
        </w:rPr>
        <w:t>。</w:t>
      </w:r>
    </w:p>
    <w:p w:rsidR="004C4222" w:rsidRPr="007A56FB" w:rsidRDefault="004C4222" w:rsidP="007A56FB">
      <w:pPr>
        <w:pStyle w:val="a1"/>
        <w:ind w:firstLineChars="211" w:firstLine="549"/>
        <w:jc w:val="left"/>
      </w:pPr>
      <w:r w:rsidRPr="007A56FB">
        <w:rPr>
          <w:rFonts w:hint="eastAsia"/>
        </w:rPr>
        <w:t>所有的</w:t>
      </w:r>
      <w:r w:rsidRPr="007A56FB">
        <w:rPr>
          <w:rFonts w:hint="eastAsia"/>
        </w:rPr>
        <w:t>partition</w:t>
      </w:r>
      <w:r w:rsidRPr="007A56FB">
        <w:rPr>
          <w:rFonts w:hint="eastAsia"/>
        </w:rPr>
        <w:t>对应的数据都放在这个文件里，虽然是顺序存放的，但是怎么直接知道某个</w:t>
      </w:r>
      <w:r w:rsidRPr="007A56FB">
        <w:rPr>
          <w:rFonts w:hint="eastAsia"/>
        </w:rPr>
        <w:t>partition</w:t>
      </w:r>
      <w:r w:rsidRPr="007A56FB">
        <w:rPr>
          <w:rFonts w:hint="eastAsia"/>
        </w:rPr>
        <w:t>在这个文件中存放的起始位置呢？强大的索引又出场了。有一个三元组记录某个</w:t>
      </w:r>
      <w:r w:rsidRPr="007A56FB">
        <w:rPr>
          <w:rFonts w:hint="eastAsia"/>
        </w:rPr>
        <w:t>partition</w:t>
      </w:r>
      <w:r w:rsidRPr="007A56FB">
        <w:rPr>
          <w:rFonts w:hint="eastAsia"/>
        </w:rPr>
        <w:t>对应的数据在这个文件中的索引：起始位置、原始数据长度、压缩之后的数据长度，一个</w:t>
      </w:r>
      <w:r w:rsidRPr="007A56FB">
        <w:rPr>
          <w:rFonts w:hint="eastAsia"/>
        </w:rPr>
        <w:t>partition</w:t>
      </w:r>
      <w:r w:rsidRPr="007A56FB">
        <w:rPr>
          <w:rFonts w:hint="eastAsia"/>
        </w:rPr>
        <w:t>对应一个三元组。然后把这些索引信息存放在内存中，如果内存中放不下了，后续的索引信息就需要写到磁盘文件中了：从所有的本地目录中轮训查找能存储这么大空间的目录，找到之后在其中创建一个类似于“</w:t>
      </w:r>
      <w:r w:rsidRPr="007A56FB">
        <w:rPr>
          <w:rFonts w:hint="eastAsia"/>
        </w:rPr>
        <w:t>spill12.out.index</w:t>
      </w:r>
      <w:r w:rsidRPr="007A56FB">
        <w:rPr>
          <w:rFonts w:hint="eastAsia"/>
        </w:rPr>
        <w:t>”的文件，文件中不光存储了索引数据，还存储了</w:t>
      </w:r>
      <w:r w:rsidRPr="007A56FB">
        <w:rPr>
          <w:rFonts w:hint="eastAsia"/>
        </w:rPr>
        <w:t>crc32</w:t>
      </w:r>
      <w:r w:rsidRPr="007A56FB">
        <w:rPr>
          <w:rFonts w:hint="eastAsia"/>
        </w:rPr>
        <w:t>的校验数据。</w:t>
      </w:r>
      <w:r w:rsidRPr="007A56FB">
        <w:rPr>
          <w:rFonts w:hint="eastAsia"/>
        </w:rPr>
        <w:t>(spill12.out.index</w:t>
      </w:r>
      <w:r w:rsidRPr="007A56FB">
        <w:rPr>
          <w:rFonts w:hint="eastAsia"/>
        </w:rPr>
        <w:t>不一定在磁盘上创建，如果内存（默认</w:t>
      </w:r>
      <w:r w:rsidRPr="007A56FB">
        <w:rPr>
          <w:rFonts w:hint="eastAsia"/>
        </w:rPr>
        <w:t>1M</w:t>
      </w:r>
      <w:r w:rsidRPr="007A56FB">
        <w:rPr>
          <w:rFonts w:hint="eastAsia"/>
        </w:rPr>
        <w:t>空间）中能放得下就放在内存中，即使在磁盘上创建了，和</w:t>
      </w:r>
      <w:r w:rsidRPr="007A56FB">
        <w:rPr>
          <w:rFonts w:hint="eastAsia"/>
        </w:rPr>
        <w:t>spill12.out</w:t>
      </w:r>
      <w:r w:rsidRPr="007A56FB">
        <w:rPr>
          <w:rFonts w:hint="eastAsia"/>
        </w:rPr>
        <w:t>文件也不一定在同一个目录下。</w:t>
      </w:r>
      <w:r w:rsidRPr="007A56FB">
        <w:rPr>
          <w:rFonts w:hint="eastAsia"/>
        </w:rPr>
        <w:t>)</w:t>
      </w:r>
    </w:p>
    <w:p w:rsidR="004C4222" w:rsidRPr="007A56FB" w:rsidRDefault="004C4222" w:rsidP="007A56FB">
      <w:pPr>
        <w:pStyle w:val="a1"/>
        <w:ind w:firstLineChars="211" w:firstLine="549"/>
        <w:jc w:val="left"/>
      </w:pPr>
      <w:r w:rsidRPr="007A56FB">
        <w:rPr>
          <w:rFonts w:hint="eastAsia"/>
        </w:rPr>
        <w:t>每一次</w:t>
      </w:r>
      <w:r w:rsidRPr="007A56FB">
        <w:rPr>
          <w:rFonts w:hint="eastAsia"/>
        </w:rPr>
        <w:t>Spill</w:t>
      </w:r>
      <w:r w:rsidRPr="007A56FB">
        <w:rPr>
          <w:rFonts w:hint="eastAsia"/>
        </w:rPr>
        <w:t>过程就会最少生成一个</w:t>
      </w:r>
      <w:r w:rsidRPr="007A56FB">
        <w:rPr>
          <w:rFonts w:hint="eastAsia"/>
        </w:rPr>
        <w:t>out</w:t>
      </w:r>
      <w:r w:rsidRPr="007A56FB">
        <w:rPr>
          <w:rFonts w:hint="eastAsia"/>
        </w:rPr>
        <w:t>文件，有时还会生成</w:t>
      </w:r>
      <w:r w:rsidRPr="007A56FB">
        <w:rPr>
          <w:rFonts w:hint="eastAsia"/>
        </w:rPr>
        <w:t>index</w:t>
      </w:r>
      <w:r w:rsidRPr="007A56FB">
        <w:rPr>
          <w:rFonts w:hint="eastAsia"/>
        </w:rPr>
        <w:t>文件，</w:t>
      </w:r>
      <w:r w:rsidRPr="007A56FB">
        <w:rPr>
          <w:rFonts w:hint="eastAsia"/>
        </w:rPr>
        <w:t>Spill</w:t>
      </w:r>
      <w:r w:rsidRPr="007A56FB">
        <w:rPr>
          <w:rFonts w:hint="eastAsia"/>
        </w:rPr>
        <w:t>的次数也烙印在文件名中。索引文件和数据文件的对应关系如下图所示：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lastRenderedPageBreak/>
        <w:drawing>
          <wp:inline distT="0" distB="0" distL="0" distR="0" wp14:anchorId="7541FF58" wp14:editId="7F7BB472">
            <wp:extent cx="5581847" cy="3892014"/>
            <wp:effectExtent l="0" t="0" r="0" b="0"/>
            <wp:docPr id="25" name="图片 25" descr="http://www.uml.org.cn/bigdata/images/201612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uml.org.cn/bigdata/images/201612290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2006" cy="3906070"/>
                    </a:xfrm>
                    <a:prstGeom prst="rect">
                      <a:avLst/>
                    </a:prstGeom>
                    <a:noFill/>
                    <a:ln>
                      <a:noFill/>
                    </a:ln>
                  </pic:spPr>
                </pic:pic>
              </a:graphicData>
            </a:graphic>
          </wp:inline>
        </w:drawing>
      </w:r>
    </w:p>
    <w:p w:rsidR="004C4222" w:rsidRPr="004C4222" w:rsidRDefault="004C4222" w:rsidP="007A56FB">
      <w:pPr>
        <w:pStyle w:val="a1"/>
        <w:ind w:firstLineChars="211" w:firstLine="549"/>
        <w:jc w:val="left"/>
        <w:rPr>
          <w:rFonts w:ascii="宋体" w:hAnsi="宋体" w:cs="宋体"/>
          <w:color w:val="000000"/>
          <w:sz w:val="20"/>
          <w:szCs w:val="20"/>
        </w:rPr>
      </w:pPr>
      <w:r w:rsidRPr="007A56FB">
        <w:rPr>
          <w:rFonts w:hint="eastAsia"/>
        </w:rPr>
        <w:t>在</w:t>
      </w:r>
      <w:r w:rsidRPr="007A56FB">
        <w:rPr>
          <w:rFonts w:hint="eastAsia"/>
        </w:rPr>
        <w:t>Spill</w:t>
      </w:r>
      <w:r w:rsidRPr="007A56FB">
        <w:rPr>
          <w:rFonts w:hint="eastAsia"/>
        </w:rPr>
        <w:t>线程如火如荼的进行</w:t>
      </w:r>
      <w:r w:rsidRPr="007A56FB">
        <w:rPr>
          <w:rFonts w:hint="eastAsia"/>
        </w:rPr>
        <w:t>SortAndSpill</w:t>
      </w:r>
      <w:r w:rsidRPr="007A56FB">
        <w:rPr>
          <w:rFonts w:hint="eastAsia"/>
        </w:rPr>
        <w:t>工作的同时，</w:t>
      </w:r>
      <w:r w:rsidRPr="007A56FB">
        <w:rPr>
          <w:rFonts w:hint="eastAsia"/>
        </w:rPr>
        <w:t>Map</w:t>
      </w:r>
      <w:r w:rsidRPr="007A56FB">
        <w:rPr>
          <w:rFonts w:hint="eastAsia"/>
        </w:rPr>
        <w:t>任务不会因此而停歇，而是一无既往地进行着数据输出。</w:t>
      </w:r>
      <w:r w:rsidRPr="007A56FB">
        <w:rPr>
          <w:rFonts w:hint="eastAsia"/>
        </w:rPr>
        <w:t>Map</w:t>
      </w:r>
      <w:r w:rsidRPr="007A56FB">
        <w:rPr>
          <w:rFonts w:hint="eastAsia"/>
        </w:rPr>
        <w:t>还是把数据写到</w:t>
      </w:r>
      <w:r w:rsidRPr="007A56FB">
        <w:rPr>
          <w:rFonts w:hint="eastAsia"/>
        </w:rPr>
        <w:t>kvbuffer</w:t>
      </w:r>
      <w:r w:rsidRPr="007A56FB">
        <w:rPr>
          <w:rFonts w:hint="eastAsia"/>
        </w:rPr>
        <w:t>中，那问题就来了：</w:t>
      </w:r>
      <w:r w:rsidRPr="007A56FB">
        <w:rPr>
          <w:rFonts w:hint="eastAsia"/>
        </w:rPr>
        <w:t>&lt;key, value&gt;</w:t>
      </w:r>
      <w:r w:rsidRPr="007A56FB">
        <w:rPr>
          <w:rFonts w:hint="eastAsia"/>
        </w:rPr>
        <w:t>只顾着闷头按照</w:t>
      </w:r>
      <w:r w:rsidRPr="007A56FB">
        <w:rPr>
          <w:rFonts w:hint="eastAsia"/>
        </w:rPr>
        <w:t>bufindex</w:t>
      </w:r>
      <w:r w:rsidRPr="007A56FB">
        <w:rPr>
          <w:rFonts w:hint="eastAsia"/>
        </w:rPr>
        <w:t>指针向上增长，</w:t>
      </w:r>
      <w:r w:rsidRPr="007A56FB">
        <w:rPr>
          <w:rFonts w:hint="eastAsia"/>
        </w:rPr>
        <w:t>kvmeta</w:t>
      </w:r>
      <w:r w:rsidRPr="007A56FB">
        <w:rPr>
          <w:rFonts w:hint="eastAsia"/>
        </w:rPr>
        <w:t>只顾着按照</w:t>
      </w:r>
      <w:r w:rsidRPr="007A56FB">
        <w:rPr>
          <w:rFonts w:hint="eastAsia"/>
        </w:rPr>
        <w:t>Kvindex</w:t>
      </w:r>
      <w:r w:rsidRPr="007A56FB">
        <w:rPr>
          <w:rFonts w:hint="eastAsia"/>
        </w:rPr>
        <w:t>向下增长，是保持指针起始位置不变继续跑呢，还是另谋它路？如果保持指针起始位置不变，很快</w:t>
      </w:r>
      <w:r w:rsidRPr="007A56FB">
        <w:rPr>
          <w:rFonts w:hint="eastAsia"/>
        </w:rPr>
        <w:t>bufindex</w:t>
      </w:r>
      <w:r w:rsidRPr="007A56FB">
        <w:rPr>
          <w:rFonts w:hint="eastAsia"/>
        </w:rPr>
        <w:t>和</w:t>
      </w:r>
      <w:r w:rsidRPr="007A56FB">
        <w:rPr>
          <w:rFonts w:hint="eastAsia"/>
        </w:rPr>
        <w:t>Kvindex</w:t>
      </w:r>
      <w:r w:rsidRPr="007A56FB">
        <w:rPr>
          <w:rFonts w:hint="eastAsia"/>
        </w:rPr>
        <w:t>就碰头了，碰头之后再重新开始或者移动内存都比较麻烦，不可取。</w:t>
      </w:r>
      <w:r w:rsidRPr="007A56FB">
        <w:rPr>
          <w:rFonts w:hint="eastAsia"/>
        </w:rPr>
        <w:t>Map</w:t>
      </w:r>
      <w:r w:rsidRPr="007A56FB">
        <w:rPr>
          <w:rFonts w:hint="eastAsia"/>
        </w:rPr>
        <w:t>取</w:t>
      </w:r>
      <w:r w:rsidRPr="007A56FB">
        <w:rPr>
          <w:rFonts w:hint="eastAsia"/>
        </w:rPr>
        <w:t>kvbuffer</w:t>
      </w:r>
      <w:r w:rsidRPr="007A56FB">
        <w:rPr>
          <w:rFonts w:hint="eastAsia"/>
        </w:rPr>
        <w:t>中剩余空间的中间位置，用这个位置设置为新的分界点，</w:t>
      </w:r>
      <w:r w:rsidRPr="007A56FB">
        <w:rPr>
          <w:rFonts w:hint="eastAsia"/>
        </w:rPr>
        <w:t>bufindex</w:t>
      </w:r>
      <w:r w:rsidRPr="007A56FB">
        <w:rPr>
          <w:rFonts w:hint="eastAsia"/>
        </w:rPr>
        <w:t>指针移动到这个分界点，</w:t>
      </w:r>
      <w:r w:rsidRPr="007A56FB">
        <w:rPr>
          <w:rFonts w:hint="eastAsia"/>
        </w:rPr>
        <w:t>Kvindex</w:t>
      </w:r>
      <w:r w:rsidRPr="007A56FB">
        <w:rPr>
          <w:rFonts w:hint="eastAsia"/>
        </w:rPr>
        <w:t>移动到这个分界点的</w:t>
      </w:r>
      <w:r w:rsidRPr="007A56FB">
        <w:rPr>
          <w:rFonts w:hint="eastAsia"/>
        </w:rPr>
        <w:t>-16</w:t>
      </w:r>
      <w:r w:rsidRPr="007A56FB">
        <w:rPr>
          <w:rFonts w:hint="eastAsia"/>
        </w:rPr>
        <w:t>位置，然后两者就可以和谐地按照自己既定的轨迹放置数据了，当</w:t>
      </w:r>
      <w:r w:rsidRPr="007A56FB">
        <w:rPr>
          <w:rFonts w:hint="eastAsia"/>
        </w:rPr>
        <w:t>Spill</w:t>
      </w:r>
      <w:r w:rsidRPr="007A56FB">
        <w:rPr>
          <w:rFonts w:hint="eastAsia"/>
        </w:rPr>
        <w:t>完成，空间腾出之后，不需要做任何改动继续前进。分界点的转换如下图所示：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lastRenderedPageBreak/>
        <w:drawing>
          <wp:inline distT="0" distB="0" distL="0" distR="0" wp14:anchorId="7FEDB92B" wp14:editId="105607E2">
            <wp:extent cx="5567171" cy="3539959"/>
            <wp:effectExtent l="0" t="0" r="0" b="3810"/>
            <wp:docPr id="24" name="图片 24" descr="http://www.uml.org.cn/bigdata/images/201612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uml.org.cn/bigdata/images/201612290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0083" cy="3554528"/>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Map</w:t>
      </w:r>
      <w:r w:rsidRPr="007A56FB">
        <w:rPr>
          <w:rFonts w:hint="eastAsia"/>
        </w:rPr>
        <w:t>任务总要把输出的数据写到磁盘上，即使输出数据量很小在内存中全部能装得下，在最后也会把数据刷到磁盘上。</w:t>
      </w:r>
    </w:p>
    <w:p w:rsidR="004C4222" w:rsidRPr="004C4222" w:rsidRDefault="004C4222" w:rsidP="00B819D0">
      <w:pPr>
        <w:pStyle w:val="3"/>
      </w:pPr>
      <w:bookmarkStart w:id="86" w:name="_Toc492099195"/>
      <w:r w:rsidRPr="004C4222">
        <w:rPr>
          <w:rFonts w:hint="eastAsia"/>
        </w:rPr>
        <w:t>Merge</w:t>
      </w:r>
      <w:bookmarkEnd w:id="86"/>
    </w:p>
    <w:p w:rsidR="004C4222" w:rsidRPr="004C4222" w:rsidRDefault="004C4222" w:rsidP="00B819D0">
      <w:pPr>
        <w:spacing w:before="100" w:beforeAutospacing="1" w:after="100" w:afterAutospacing="1"/>
        <w:rPr>
          <w:rFonts w:ascii="宋体" w:hAnsi="宋体" w:cs="宋体"/>
          <w:color w:val="000000"/>
          <w:sz w:val="18"/>
          <w:szCs w:val="18"/>
        </w:rPr>
      </w:pPr>
      <w:r w:rsidRPr="004C4222">
        <w:rPr>
          <w:rFonts w:ascii="宋体" w:hAnsi="宋体" w:cs="宋体"/>
          <w:noProof/>
          <w:color w:val="000000"/>
          <w:sz w:val="18"/>
          <w:szCs w:val="18"/>
        </w:rPr>
        <w:drawing>
          <wp:inline distT="0" distB="0" distL="0" distR="0" wp14:anchorId="5DE59D88" wp14:editId="5478F032">
            <wp:extent cx="5549996" cy="2214603"/>
            <wp:effectExtent l="0" t="0" r="0" b="0"/>
            <wp:docPr id="23" name="图片 23" descr="http://www.uml.org.cn/bigdata/images/201612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uml.org.cn/bigdata/images/201612290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0872" cy="2230914"/>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Map</w:t>
      </w:r>
      <w:r w:rsidRPr="007A56FB">
        <w:rPr>
          <w:rFonts w:hint="eastAsia"/>
        </w:rPr>
        <w:t>任务如果输出数据量很大，可能会进行好几次</w:t>
      </w:r>
      <w:r w:rsidRPr="007A56FB">
        <w:rPr>
          <w:rFonts w:hint="eastAsia"/>
        </w:rPr>
        <w:t>Spill</w:t>
      </w:r>
      <w:r w:rsidRPr="007A56FB">
        <w:rPr>
          <w:rFonts w:hint="eastAsia"/>
        </w:rPr>
        <w:t>，</w:t>
      </w:r>
      <w:r w:rsidRPr="007A56FB">
        <w:rPr>
          <w:rFonts w:hint="eastAsia"/>
        </w:rPr>
        <w:t>out</w:t>
      </w:r>
      <w:r w:rsidRPr="007A56FB">
        <w:rPr>
          <w:rFonts w:hint="eastAsia"/>
        </w:rPr>
        <w:t>文件和</w:t>
      </w:r>
      <w:r w:rsidRPr="007A56FB">
        <w:rPr>
          <w:rFonts w:hint="eastAsia"/>
        </w:rPr>
        <w:t>Index</w:t>
      </w:r>
      <w:r w:rsidRPr="007A56FB">
        <w:rPr>
          <w:rFonts w:hint="eastAsia"/>
        </w:rPr>
        <w:t>文件会产生很多，分布在不同的磁盘上。最后把这些文件进行合并的</w:t>
      </w:r>
      <w:r w:rsidRPr="007A56FB">
        <w:rPr>
          <w:rFonts w:hint="eastAsia"/>
        </w:rPr>
        <w:t>merge</w:t>
      </w:r>
      <w:r w:rsidRPr="007A56FB">
        <w:rPr>
          <w:rFonts w:hint="eastAsia"/>
        </w:rPr>
        <w:t>过程闪亮登场。</w:t>
      </w:r>
    </w:p>
    <w:p w:rsidR="004C4222" w:rsidRPr="007A56FB" w:rsidRDefault="004C4222" w:rsidP="007A56FB">
      <w:pPr>
        <w:pStyle w:val="a1"/>
        <w:ind w:firstLineChars="211" w:firstLine="549"/>
        <w:jc w:val="left"/>
      </w:pPr>
      <w:r w:rsidRPr="007A56FB">
        <w:rPr>
          <w:rFonts w:hint="eastAsia"/>
        </w:rPr>
        <w:t>Merge</w:t>
      </w:r>
      <w:r w:rsidRPr="007A56FB">
        <w:rPr>
          <w:rFonts w:hint="eastAsia"/>
        </w:rPr>
        <w:t>过程怎么知道产生的</w:t>
      </w:r>
      <w:r w:rsidRPr="007A56FB">
        <w:rPr>
          <w:rFonts w:hint="eastAsia"/>
        </w:rPr>
        <w:t>Spill</w:t>
      </w:r>
      <w:r w:rsidRPr="007A56FB">
        <w:rPr>
          <w:rFonts w:hint="eastAsia"/>
        </w:rPr>
        <w:t>文件都在哪了呢？从所有的本地目录上扫描得到产生的</w:t>
      </w:r>
      <w:r w:rsidRPr="007A56FB">
        <w:rPr>
          <w:rFonts w:hint="eastAsia"/>
        </w:rPr>
        <w:t>Spill</w:t>
      </w:r>
      <w:r w:rsidRPr="007A56FB">
        <w:rPr>
          <w:rFonts w:hint="eastAsia"/>
        </w:rPr>
        <w:t>文件，然后把路径存储在一个数组里。</w:t>
      </w:r>
      <w:r w:rsidRPr="007A56FB">
        <w:rPr>
          <w:rFonts w:hint="eastAsia"/>
        </w:rPr>
        <w:t>Merge</w:t>
      </w:r>
      <w:r w:rsidRPr="007A56FB">
        <w:rPr>
          <w:rFonts w:hint="eastAsia"/>
        </w:rPr>
        <w:t>过程又怎</w:t>
      </w:r>
      <w:r w:rsidRPr="007A56FB">
        <w:rPr>
          <w:rFonts w:hint="eastAsia"/>
        </w:rPr>
        <w:lastRenderedPageBreak/>
        <w:t>么知道</w:t>
      </w:r>
      <w:r w:rsidRPr="007A56FB">
        <w:rPr>
          <w:rFonts w:hint="eastAsia"/>
        </w:rPr>
        <w:t>Spill</w:t>
      </w:r>
      <w:r w:rsidRPr="007A56FB">
        <w:rPr>
          <w:rFonts w:hint="eastAsia"/>
        </w:rPr>
        <w:t>的索引信息呢？没错，也是从所有的本地目录上扫描得到</w:t>
      </w:r>
      <w:r w:rsidRPr="007A56FB">
        <w:rPr>
          <w:rFonts w:hint="eastAsia"/>
        </w:rPr>
        <w:t>Index</w:t>
      </w:r>
      <w:r w:rsidRPr="007A56FB">
        <w:rPr>
          <w:rFonts w:hint="eastAsia"/>
        </w:rPr>
        <w:t>文件，然后把索引信息存储在一个列表里。到这里，又遇到了一个值得纳闷的地方。在之前</w:t>
      </w:r>
      <w:r w:rsidRPr="007A56FB">
        <w:rPr>
          <w:rFonts w:hint="eastAsia"/>
        </w:rPr>
        <w:t>Spill</w:t>
      </w:r>
      <w:r w:rsidRPr="007A56FB">
        <w:rPr>
          <w:rFonts w:hint="eastAsia"/>
        </w:rPr>
        <w:t>过程中的时候为什么不直接把这些信息存储在内存中呢，何必又多了这步扫描的操作？特别是</w:t>
      </w:r>
      <w:r w:rsidRPr="007A56FB">
        <w:rPr>
          <w:rFonts w:hint="eastAsia"/>
        </w:rPr>
        <w:t>Spill</w:t>
      </w:r>
      <w:r w:rsidRPr="007A56FB">
        <w:rPr>
          <w:rFonts w:hint="eastAsia"/>
        </w:rPr>
        <w:t>的索引数据，之前当内存超限之后就把数据写到磁盘，现在又要从磁盘把这些数据读出来，还是需要装到更多的内存中。之所以多此一举，是因为这时</w:t>
      </w:r>
      <w:r w:rsidRPr="007A56FB">
        <w:rPr>
          <w:rFonts w:hint="eastAsia"/>
        </w:rPr>
        <w:t>kvbuffer</w:t>
      </w:r>
      <w:r w:rsidRPr="007A56FB">
        <w:rPr>
          <w:rFonts w:hint="eastAsia"/>
        </w:rPr>
        <w:t>这个内存大户已经不再使用可以回收，有内存空间来装这些数据了。（对于内存空间较大的土豪来说，用内存来省却这两个</w:t>
      </w:r>
      <w:r w:rsidRPr="007A56FB">
        <w:rPr>
          <w:rFonts w:hint="eastAsia"/>
        </w:rPr>
        <w:t>io</w:t>
      </w:r>
      <w:r w:rsidRPr="007A56FB">
        <w:rPr>
          <w:rFonts w:hint="eastAsia"/>
        </w:rPr>
        <w:t>步骤还是值得考虑的。）</w:t>
      </w:r>
    </w:p>
    <w:p w:rsidR="004C4222" w:rsidRPr="007A56FB" w:rsidRDefault="004C4222" w:rsidP="007A56FB">
      <w:pPr>
        <w:pStyle w:val="a1"/>
        <w:ind w:firstLineChars="211" w:firstLine="549"/>
        <w:jc w:val="left"/>
      </w:pPr>
      <w:r w:rsidRPr="007A56FB">
        <w:rPr>
          <w:rFonts w:hint="eastAsia"/>
        </w:rPr>
        <w:t>然后为</w:t>
      </w:r>
      <w:r w:rsidRPr="007A56FB">
        <w:rPr>
          <w:rFonts w:hint="eastAsia"/>
        </w:rPr>
        <w:t>merge</w:t>
      </w:r>
      <w:r w:rsidRPr="007A56FB">
        <w:rPr>
          <w:rFonts w:hint="eastAsia"/>
        </w:rPr>
        <w:t>过程创建一个叫</w:t>
      </w:r>
      <w:r w:rsidRPr="007A56FB">
        <w:rPr>
          <w:rFonts w:hint="eastAsia"/>
        </w:rPr>
        <w:t>file.out</w:t>
      </w:r>
      <w:r w:rsidRPr="007A56FB">
        <w:rPr>
          <w:rFonts w:hint="eastAsia"/>
        </w:rPr>
        <w:t>的文件和一个叫</w:t>
      </w:r>
      <w:r w:rsidRPr="007A56FB">
        <w:rPr>
          <w:rFonts w:hint="eastAsia"/>
        </w:rPr>
        <w:t>file.out.Index</w:t>
      </w:r>
      <w:r w:rsidRPr="007A56FB">
        <w:rPr>
          <w:rFonts w:hint="eastAsia"/>
        </w:rPr>
        <w:t>的文件用来存储最终的输出和索引。</w:t>
      </w:r>
    </w:p>
    <w:p w:rsidR="004C4222" w:rsidRPr="007A56FB" w:rsidRDefault="004C4222" w:rsidP="007A56FB">
      <w:pPr>
        <w:pStyle w:val="a1"/>
        <w:ind w:firstLineChars="211" w:firstLine="549"/>
        <w:jc w:val="left"/>
      </w:pPr>
      <w:proofErr w:type="gramStart"/>
      <w:r w:rsidRPr="007A56FB">
        <w:rPr>
          <w:rFonts w:hint="eastAsia"/>
        </w:rPr>
        <w:t>一个</w:t>
      </w:r>
      <w:r w:rsidRPr="007A56FB">
        <w:rPr>
          <w:rFonts w:hint="eastAsia"/>
        </w:rPr>
        <w:t>partition</w:t>
      </w:r>
      <w:r w:rsidRPr="007A56FB">
        <w:rPr>
          <w:rFonts w:hint="eastAsia"/>
        </w:rPr>
        <w:t>一个</w:t>
      </w:r>
      <w:r w:rsidRPr="007A56FB">
        <w:rPr>
          <w:rFonts w:hint="eastAsia"/>
        </w:rPr>
        <w:t>partition</w:t>
      </w:r>
      <w:proofErr w:type="gramEnd"/>
      <w:r w:rsidRPr="007A56FB">
        <w:rPr>
          <w:rFonts w:hint="eastAsia"/>
        </w:rPr>
        <w:t>的进行合并输出。对于某个</w:t>
      </w:r>
      <w:r w:rsidRPr="007A56FB">
        <w:rPr>
          <w:rFonts w:hint="eastAsia"/>
        </w:rPr>
        <w:t>partition</w:t>
      </w:r>
      <w:r w:rsidRPr="007A56FB">
        <w:rPr>
          <w:rFonts w:hint="eastAsia"/>
        </w:rPr>
        <w:t>来说，从索引列表中查询这个</w:t>
      </w:r>
      <w:r w:rsidRPr="007A56FB">
        <w:rPr>
          <w:rFonts w:hint="eastAsia"/>
        </w:rPr>
        <w:t>partition</w:t>
      </w:r>
      <w:r w:rsidRPr="007A56FB">
        <w:rPr>
          <w:rFonts w:hint="eastAsia"/>
        </w:rPr>
        <w:t>对应的所有索引信息，每个对应一个段插入到段列表中。也就是这个</w:t>
      </w:r>
      <w:r w:rsidRPr="007A56FB">
        <w:rPr>
          <w:rFonts w:hint="eastAsia"/>
        </w:rPr>
        <w:t>partition</w:t>
      </w:r>
      <w:r w:rsidRPr="007A56FB">
        <w:rPr>
          <w:rFonts w:hint="eastAsia"/>
        </w:rPr>
        <w:t>对应一个段列表，记录所有的</w:t>
      </w:r>
      <w:r w:rsidRPr="007A56FB">
        <w:rPr>
          <w:rFonts w:hint="eastAsia"/>
        </w:rPr>
        <w:t>Spill</w:t>
      </w:r>
      <w:r w:rsidRPr="007A56FB">
        <w:rPr>
          <w:rFonts w:hint="eastAsia"/>
        </w:rPr>
        <w:t>文件中对应的这个</w:t>
      </w:r>
      <w:r w:rsidRPr="007A56FB">
        <w:rPr>
          <w:rFonts w:hint="eastAsia"/>
        </w:rPr>
        <w:t>partition</w:t>
      </w:r>
      <w:r w:rsidRPr="007A56FB">
        <w:rPr>
          <w:rFonts w:hint="eastAsia"/>
        </w:rPr>
        <w:t>那段数据的文件名、起始位置、长度等等。</w:t>
      </w:r>
    </w:p>
    <w:p w:rsidR="004C4222" w:rsidRPr="007A56FB" w:rsidRDefault="004C4222" w:rsidP="007A56FB">
      <w:pPr>
        <w:pStyle w:val="a1"/>
        <w:ind w:firstLineChars="211" w:firstLine="549"/>
        <w:jc w:val="left"/>
      </w:pPr>
      <w:r w:rsidRPr="007A56FB">
        <w:rPr>
          <w:rFonts w:hint="eastAsia"/>
        </w:rPr>
        <w:t>然后对这个</w:t>
      </w:r>
      <w:r w:rsidRPr="007A56FB">
        <w:rPr>
          <w:rFonts w:hint="eastAsia"/>
        </w:rPr>
        <w:t>partition</w:t>
      </w:r>
      <w:r w:rsidRPr="007A56FB">
        <w:rPr>
          <w:rFonts w:hint="eastAsia"/>
        </w:rPr>
        <w:t>对应的所有的</w:t>
      </w:r>
      <w:r w:rsidRPr="007A56FB">
        <w:rPr>
          <w:rFonts w:hint="eastAsia"/>
        </w:rPr>
        <w:t>segment</w:t>
      </w:r>
      <w:r w:rsidRPr="007A56FB">
        <w:rPr>
          <w:rFonts w:hint="eastAsia"/>
        </w:rPr>
        <w:t>进行合并，目标是合并成一个</w:t>
      </w:r>
      <w:r w:rsidRPr="007A56FB">
        <w:rPr>
          <w:rFonts w:hint="eastAsia"/>
        </w:rPr>
        <w:t>segment</w:t>
      </w:r>
      <w:r w:rsidRPr="007A56FB">
        <w:rPr>
          <w:rFonts w:hint="eastAsia"/>
        </w:rPr>
        <w:t>。当这个</w:t>
      </w:r>
      <w:r w:rsidRPr="007A56FB">
        <w:rPr>
          <w:rFonts w:hint="eastAsia"/>
        </w:rPr>
        <w:t>partition</w:t>
      </w:r>
      <w:r w:rsidRPr="007A56FB">
        <w:rPr>
          <w:rFonts w:hint="eastAsia"/>
        </w:rPr>
        <w:t>对应很多个</w:t>
      </w:r>
      <w:r w:rsidRPr="007A56FB">
        <w:rPr>
          <w:rFonts w:hint="eastAsia"/>
        </w:rPr>
        <w:t>segment</w:t>
      </w:r>
      <w:r w:rsidRPr="007A56FB">
        <w:rPr>
          <w:rFonts w:hint="eastAsia"/>
        </w:rPr>
        <w:t>时，会分批地进行合并：先从</w:t>
      </w:r>
      <w:r w:rsidRPr="007A56FB">
        <w:rPr>
          <w:rFonts w:hint="eastAsia"/>
        </w:rPr>
        <w:t>segment</w:t>
      </w:r>
      <w:r w:rsidRPr="007A56FB">
        <w:rPr>
          <w:rFonts w:hint="eastAsia"/>
        </w:rPr>
        <w:t>列表中把第一批取出来，以</w:t>
      </w:r>
      <w:r w:rsidRPr="007A56FB">
        <w:rPr>
          <w:rFonts w:hint="eastAsia"/>
        </w:rPr>
        <w:t>key</w:t>
      </w:r>
      <w:r w:rsidRPr="007A56FB">
        <w:rPr>
          <w:rFonts w:hint="eastAsia"/>
        </w:rPr>
        <w:t>为关键字放置成最小堆，然后从最小堆中每次取出最小的</w:t>
      </w:r>
      <w:r w:rsidRPr="007A56FB">
        <w:rPr>
          <w:rFonts w:hint="eastAsia"/>
        </w:rPr>
        <w:t>&lt;key, value&gt;</w:t>
      </w:r>
      <w:r w:rsidRPr="007A56FB">
        <w:rPr>
          <w:rFonts w:hint="eastAsia"/>
        </w:rPr>
        <w:t>输出到一个临时文件中，这样就把这一批段合并成一个临时的段，把它</w:t>
      </w:r>
      <w:proofErr w:type="gramStart"/>
      <w:r w:rsidRPr="007A56FB">
        <w:rPr>
          <w:rFonts w:hint="eastAsia"/>
        </w:rPr>
        <w:t>加回到</w:t>
      </w:r>
      <w:proofErr w:type="gramEnd"/>
      <w:r w:rsidRPr="007A56FB">
        <w:rPr>
          <w:rFonts w:hint="eastAsia"/>
        </w:rPr>
        <w:t>segment</w:t>
      </w:r>
      <w:r w:rsidRPr="007A56FB">
        <w:rPr>
          <w:rFonts w:hint="eastAsia"/>
        </w:rPr>
        <w:t>列表中；再从</w:t>
      </w:r>
      <w:r w:rsidRPr="007A56FB">
        <w:rPr>
          <w:rFonts w:hint="eastAsia"/>
        </w:rPr>
        <w:t>segment</w:t>
      </w:r>
      <w:r w:rsidRPr="007A56FB">
        <w:rPr>
          <w:rFonts w:hint="eastAsia"/>
        </w:rPr>
        <w:t>列表中把第二批取出来合并输出到一个临时</w:t>
      </w:r>
      <w:r w:rsidRPr="007A56FB">
        <w:rPr>
          <w:rFonts w:hint="eastAsia"/>
        </w:rPr>
        <w:t>segment</w:t>
      </w:r>
      <w:r w:rsidRPr="007A56FB">
        <w:rPr>
          <w:rFonts w:hint="eastAsia"/>
        </w:rPr>
        <w:t>，把其加入到列表中；这样往复执行，直到剩下的段是一批，输出到最终的文件中。</w:t>
      </w:r>
    </w:p>
    <w:p w:rsidR="004C4222" w:rsidRPr="007A56FB" w:rsidRDefault="004C4222" w:rsidP="007A56FB">
      <w:pPr>
        <w:pStyle w:val="a1"/>
        <w:ind w:firstLineChars="211" w:firstLine="549"/>
        <w:jc w:val="left"/>
      </w:pPr>
      <w:r w:rsidRPr="007A56FB">
        <w:rPr>
          <w:rFonts w:hint="eastAsia"/>
        </w:rPr>
        <w:t>最终的索引数据仍然输出到</w:t>
      </w:r>
      <w:r w:rsidRPr="007A56FB">
        <w:rPr>
          <w:rFonts w:hint="eastAsia"/>
        </w:rPr>
        <w:t>Index</w:t>
      </w:r>
      <w:r w:rsidRPr="007A56FB">
        <w:rPr>
          <w:rFonts w:hint="eastAsia"/>
        </w:rPr>
        <w:t>文件中。</w:t>
      </w:r>
    </w:p>
    <w:p w:rsidR="004C4222" w:rsidRPr="007A56FB" w:rsidRDefault="004C4222" w:rsidP="007A56FB">
      <w:pPr>
        <w:pStyle w:val="a1"/>
        <w:ind w:firstLineChars="211" w:firstLine="549"/>
        <w:jc w:val="left"/>
      </w:pPr>
      <w:r w:rsidRPr="007A56FB">
        <w:rPr>
          <w:rFonts w:hint="eastAsia"/>
        </w:rPr>
        <w:t>Map</w:t>
      </w:r>
      <w:r w:rsidRPr="007A56FB">
        <w:rPr>
          <w:rFonts w:hint="eastAsia"/>
        </w:rPr>
        <w:t>端的</w:t>
      </w:r>
      <w:r w:rsidRPr="007A56FB">
        <w:rPr>
          <w:rFonts w:hint="eastAsia"/>
        </w:rPr>
        <w:t>Shuffle</w:t>
      </w:r>
      <w:r w:rsidRPr="007A56FB">
        <w:rPr>
          <w:rFonts w:hint="eastAsia"/>
        </w:rPr>
        <w:t>过程到此结束。</w:t>
      </w:r>
    </w:p>
    <w:p w:rsidR="004C4222" w:rsidRPr="004C4222" w:rsidRDefault="004C4222" w:rsidP="00B819D0">
      <w:pPr>
        <w:pStyle w:val="3"/>
      </w:pPr>
      <w:bookmarkStart w:id="87" w:name="_Toc492099196"/>
      <w:r w:rsidRPr="004C4222">
        <w:rPr>
          <w:rFonts w:hint="eastAsia"/>
        </w:rPr>
        <w:t>Copy</w:t>
      </w:r>
      <w:bookmarkEnd w:id="87"/>
    </w:p>
    <w:p w:rsidR="004C4222" w:rsidRPr="007A56FB" w:rsidRDefault="004C4222" w:rsidP="007A56FB">
      <w:pPr>
        <w:pStyle w:val="a1"/>
        <w:ind w:firstLineChars="211" w:firstLine="549"/>
        <w:jc w:val="left"/>
      </w:pPr>
      <w:r w:rsidRPr="007A56FB">
        <w:rPr>
          <w:rFonts w:hint="eastAsia"/>
        </w:rPr>
        <w:t>Reduce</w:t>
      </w:r>
      <w:r w:rsidRPr="007A56FB">
        <w:rPr>
          <w:rFonts w:hint="eastAsia"/>
        </w:rPr>
        <w:t>任务通过</w:t>
      </w:r>
      <w:r w:rsidRPr="007A56FB">
        <w:rPr>
          <w:rFonts w:hint="eastAsia"/>
        </w:rPr>
        <w:t>HTTP</w:t>
      </w:r>
      <w:r w:rsidRPr="007A56FB">
        <w:rPr>
          <w:rFonts w:hint="eastAsia"/>
        </w:rPr>
        <w:t>向各个</w:t>
      </w:r>
      <w:r w:rsidRPr="007A56FB">
        <w:rPr>
          <w:rFonts w:hint="eastAsia"/>
        </w:rPr>
        <w:t>Map</w:t>
      </w:r>
      <w:proofErr w:type="gramStart"/>
      <w:r w:rsidRPr="007A56FB">
        <w:rPr>
          <w:rFonts w:hint="eastAsia"/>
        </w:rPr>
        <w:t>任务拖取它</w:t>
      </w:r>
      <w:proofErr w:type="gramEnd"/>
      <w:r w:rsidRPr="007A56FB">
        <w:rPr>
          <w:rFonts w:hint="eastAsia"/>
        </w:rPr>
        <w:t>所需要的数据。每个节点都会启动一个常驻的</w:t>
      </w:r>
      <w:r w:rsidRPr="007A56FB">
        <w:rPr>
          <w:rFonts w:hint="eastAsia"/>
        </w:rPr>
        <w:t>HTTP server</w:t>
      </w:r>
      <w:r w:rsidRPr="007A56FB">
        <w:rPr>
          <w:rFonts w:hint="eastAsia"/>
        </w:rPr>
        <w:t>，其中一项服务就是响应</w:t>
      </w:r>
      <w:r w:rsidRPr="007A56FB">
        <w:rPr>
          <w:rFonts w:hint="eastAsia"/>
        </w:rPr>
        <w:t>Reduce</w:t>
      </w:r>
      <w:proofErr w:type="gramStart"/>
      <w:r w:rsidRPr="007A56FB">
        <w:rPr>
          <w:rFonts w:hint="eastAsia"/>
        </w:rPr>
        <w:t>拖取</w:t>
      </w:r>
      <w:proofErr w:type="gramEnd"/>
      <w:r w:rsidRPr="007A56FB">
        <w:rPr>
          <w:rFonts w:hint="eastAsia"/>
        </w:rPr>
        <w:t>Map</w:t>
      </w:r>
      <w:r w:rsidRPr="007A56FB">
        <w:rPr>
          <w:rFonts w:hint="eastAsia"/>
        </w:rPr>
        <w:t>数据。当有</w:t>
      </w:r>
      <w:r w:rsidRPr="007A56FB">
        <w:rPr>
          <w:rFonts w:hint="eastAsia"/>
        </w:rPr>
        <w:t>MapOutput</w:t>
      </w:r>
      <w:r w:rsidRPr="007A56FB">
        <w:rPr>
          <w:rFonts w:hint="eastAsia"/>
        </w:rPr>
        <w:t>的</w:t>
      </w:r>
      <w:r w:rsidRPr="007A56FB">
        <w:rPr>
          <w:rFonts w:hint="eastAsia"/>
        </w:rPr>
        <w:t>HTTP</w:t>
      </w:r>
      <w:r w:rsidRPr="007A56FB">
        <w:rPr>
          <w:rFonts w:hint="eastAsia"/>
        </w:rPr>
        <w:t>请求过来的时候，</w:t>
      </w:r>
      <w:r w:rsidRPr="007A56FB">
        <w:rPr>
          <w:rFonts w:hint="eastAsia"/>
        </w:rPr>
        <w:t>HTTP server</w:t>
      </w:r>
      <w:r w:rsidRPr="007A56FB">
        <w:rPr>
          <w:rFonts w:hint="eastAsia"/>
        </w:rPr>
        <w:t>就读取相应的</w:t>
      </w:r>
      <w:r w:rsidRPr="007A56FB">
        <w:rPr>
          <w:rFonts w:hint="eastAsia"/>
        </w:rPr>
        <w:t>Map</w:t>
      </w:r>
      <w:r w:rsidRPr="007A56FB">
        <w:rPr>
          <w:rFonts w:hint="eastAsia"/>
        </w:rPr>
        <w:t>输出文件中对应这个</w:t>
      </w:r>
      <w:r w:rsidRPr="007A56FB">
        <w:rPr>
          <w:rFonts w:hint="eastAsia"/>
        </w:rPr>
        <w:t>Reduce</w:t>
      </w:r>
      <w:r w:rsidRPr="007A56FB">
        <w:rPr>
          <w:rFonts w:hint="eastAsia"/>
        </w:rPr>
        <w:t>部分的数据通过网络流输出给</w:t>
      </w:r>
      <w:r w:rsidRPr="007A56FB">
        <w:rPr>
          <w:rFonts w:hint="eastAsia"/>
        </w:rPr>
        <w:t>Reduce</w:t>
      </w:r>
      <w:r w:rsidRPr="007A56FB">
        <w:rPr>
          <w:rFonts w:hint="eastAsia"/>
        </w:rPr>
        <w:t>。</w:t>
      </w:r>
    </w:p>
    <w:p w:rsidR="004C4222" w:rsidRPr="007A56FB" w:rsidRDefault="004C4222" w:rsidP="007A56FB">
      <w:pPr>
        <w:pStyle w:val="a1"/>
        <w:ind w:firstLineChars="211" w:firstLine="549"/>
        <w:jc w:val="left"/>
      </w:pPr>
      <w:r w:rsidRPr="007A56FB">
        <w:rPr>
          <w:rFonts w:hint="eastAsia"/>
        </w:rPr>
        <w:t>Reduce</w:t>
      </w:r>
      <w:proofErr w:type="gramStart"/>
      <w:r w:rsidRPr="007A56FB">
        <w:rPr>
          <w:rFonts w:hint="eastAsia"/>
        </w:rPr>
        <w:t>任务拖取某个</w:t>
      </w:r>
      <w:proofErr w:type="gramEnd"/>
      <w:r w:rsidRPr="007A56FB">
        <w:rPr>
          <w:rFonts w:hint="eastAsia"/>
        </w:rPr>
        <w:t>Map</w:t>
      </w:r>
      <w:r w:rsidRPr="007A56FB">
        <w:rPr>
          <w:rFonts w:hint="eastAsia"/>
        </w:rPr>
        <w:t>对应的数据，如果在内存中能放得下这次数据的话就直接把数据写到内存中。</w:t>
      </w:r>
      <w:r w:rsidRPr="007A56FB">
        <w:rPr>
          <w:rFonts w:hint="eastAsia"/>
        </w:rPr>
        <w:t>Reduce</w:t>
      </w:r>
      <w:r w:rsidRPr="007A56FB">
        <w:rPr>
          <w:rFonts w:hint="eastAsia"/>
        </w:rPr>
        <w:t>要向每个</w:t>
      </w:r>
      <w:r w:rsidRPr="007A56FB">
        <w:rPr>
          <w:rFonts w:hint="eastAsia"/>
        </w:rPr>
        <w:t>Map</w:t>
      </w:r>
      <w:proofErr w:type="gramStart"/>
      <w:r w:rsidRPr="007A56FB">
        <w:rPr>
          <w:rFonts w:hint="eastAsia"/>
        </w:rPr>
        <w:t>去拖取数据</w:t>
      </w:r>
      <w:proofErr w:type="gramEnd"/>
      <w:r w:rsidRPr="007A56FB">
        <w:rPr>
          <w:rFonts w:hint="eastAsia"/>
        </w:rPr>
        <w:t>，在内存中每个</w:t>
      </w:r>
      <w:r w:rsidRPr="007A56FB">
        <w:rPr>
          <w:rFonts w:hint="eastAsia"/>
        </w:rPr>
        <w:t>Map</w:t>
      </w:r>
      <w:r w:rsidRPr="007A56FB">
        <w:rPr>
          <w:rFonts w:hint="eastAsia"/>
        </w:rPr>
        <w:t>对应一块数据，当内存中存储的</w:t>
      </w:r>
      <w:r w:rsidRPr="007A56FB">
        <w:rPr>
          <w:rFonts w:hint="eastAsia"/>
        </w:rPr>
        <w:t>Map</w:t>
      </w:r>
      <w:r w:rsidRPr="007A56FB">
        <w:rPr>
          <w:rFonts w:hint="eastAsia"/>
        </w:rPr>
        <w:t>数据占用空间达到一定程度的时候，开始启动内存中</w:t>
      </w:r>
      <w:r w:rsidRPr="007A56FB">
        <w:rPr>
          <w:rFonts w:hint="eastAsia"/>
        </w:rPr>
        <w:t>merge</w:t>
      </w:r>
      <w:r w:rsidRPr="007A56FB">
        <w:rPr>
          <w:rFonts w:hint="eastAsia"/>
        </w:rPr>
        <w:t>，把内存中的数据</w:t>
      </w:r>
      <w:r w:rsidRPr="007A56FB">
        <w:rPr>
          <w:rFonts w:hint="eastAsia"/>
        </w:rPr>
        <w:t>merge</w:t>
      </w:r>
      <w:r w:rsidRPr="007A56FB">
        <w:rPr>
          <w:rFonts w:hint="eastAsia"/>
        </w:rPr>
        <w:t>输出到磁盘上一个文件中。</w:t>
      </w:r>
    </w:p>
    <w:p w:rsidR="004C4222" w:rsidRPr="007A56FB" w:rsidRDefault="004C4222" w:rsidP="007A56FB">
      <w:pPr>
        <w:pStyle w:val="a1"/>
        <w:ind w:firstLineChars="211" w:firstLine="549"/>
        <w:jc w:val="left"/>
      </w:pPr>
      <w:r w:rsidRPr="007A56FB">
        <w:rPr>
          <w:rFonts w:hint="eastAsia"/>
        </w:rPr>
        <w:lastRenderedPageBreak/>
        <w:t>如果在内存中不能放得下这个</w:t>
      </w:r>
      <w:r w:rsidRPr="007A56FB">
        <w:rPr>
          <w:rFonts w:hint="eastAsia"/>
        </w:rPr>
        <w:t>Map</w:t>
      </w:r>
      <w:r w:rsidRPr="007A56FB">
        <w:rPr>
          <w:rFonts w:hint="eastAsia"/>
        </w:rPr>
        <w:t>的数据的话，直接把</w:t>
      </w:r>
      <w:r w:rsidRPr="007A56FB">
        <w:rPr>
          <w:rFonts w:hint="eastAsia"/>
        </w:rPr>
        <w:t>Map</w:t>
      </w:r>
      <w:r w:rsidRPr="007A56FB">
        <w:rPr>
          <w:rFonts w:hint="eastAsia"/>
        </w:rPr>
        <w:t>数据写到磁盘上，在本地目录创建一个文件，从</w:t>
      </w:r>
      <w:r w:rsidRPr="007A56FB">
        <w:rPr>
          <w:rFonts w:hint="eastAsia"/>
        </w:rPr>
        <w:t>HTTP</w:t>
      </w:r>
      <w:r w:rsidRPr="007A56FB">
        <w:rPr>
          <w:rFonts w:hint="eastAsia"/>
        </w:rPr>
        <w:t>流中读取数据然后写到磁盘，使用的缓存区大小是</w:t>
      </w:r>
      <w:r w:rsidRPr="007A56FB">
        <w:rPr>
          <w:rFonts w:hint="eastAsia"/>
        </w:rPr>
        <w:t>64K</w:t>
      </w:r>
      <w:r w:rsidRPr="007A56FB">
        <w:rPr>
          <w:rFonts w:hint="eastAsia"/>
        </w:rPr>
        <w:t>。拖一个</w:t>
      </w:r>
      <w:r w:rsidRPr="007A56FB">
        <w:rPr>
          <w:rFonts w:hint="eastAsia"/>
        </w:rPr>
        <w:t>Map</w:t>
      </w:r>
      <w:r w:rsidRPr="007A56FB">
        <w:rPr>
          <w:rFonts w:hint="eastAsia"/>
        </w:rPr>
        <w:t>数据过来就会创建一个文件，当文件数量达到一定阈值时，开始启动磁盘文件</w:t>
      </w:r>
      <w:r w:rsidRPr="007A56FB">
        <w:rPr>
          <w:rFonts w:hint="eastAsia"/>
        </w:rPr>
        <w:t>merge</w:t>
      </w:r>
      <w:r w:rsidRPr="007A56FB">
        <w:rPr>
          <w:rFonts w:hint="eastAsia"/>
        </w:rPr>
        <w:t>，把这些文件合并输出到一个文件。</w:t>
      </w:r>
    </w:p>
    <w:p w:rsidR="004C4222" w:rsidRPr="007A56FB" w:rsidRDefault="004C4222" w:rsidP="007A56FB">
      <w:pPr>
        <w:pStyle w:val="a1"/>
        <w:ind w:firstLineChars="211" w:firstLine="549"/>
        <w:jc w:val="left"/>
      </w:pPr>
      <w:r w:rsidRPr="007A56FB">
        <w:rPr>
          <w:rFonts w:hint="eastAsia"/>
        </w:rPr>
        <w:t>有些</w:t>
      </w:r>
      <w:r w:rsidRPr="007A56FB">
        <w:rPr>
          <w:rFonts w:hint="eastAsia"/>
        </w:rPr>
        <w:t>Map</w:t>
      </w:r>
      <w:r w:rsidRPr="007A56FB">
        <w:rPr>
          <w:rFonts w:hint="eastAsia"/>
        </w:rPr>
        <w:t>的数据较小是可以放在内存中的，有些</w:t>
      </w:r>
      <w:r w:rsidRPr="007A56FB">
        <w:rPr>
          <w:rFonts w:hint="eastAsia"/>
        </w:rPr>
        <w:t>Map</w:t>
      </w:r>
      <w:r w:rsidRPr="007A56FB">
        <w:rPr>
          <w:rFonts w:hint="eastAsia"/>
        </w:rPr>
        <w:t>的数据较大需要放在磁盘上，这样最后</w:t>
      </w:r>
      <w:r w:rsidRPr="007A56FB">
        <w:rPr>
          <w:rFonts w:hint="eastAsia"/>
        </w:rPr>
        <w:t>Reduce</w:t>
      </w:r>
      <w:r w:rsidRPr="007A56FB">
        <w:rPr>
          <w:rFonts w:hint="eastAsia"/>
        </w:rPr>
        <w:t>任务拖过来的数据有些放在内存中了有些放在磁盘上，最后会对这些来一个全局合并。</w:t>
      </w:r>
    </w:p>
    <w:p w:rsidR="004C4222" w:rsidRPr="004C4222" w:rsidRDefault="004C4222" w:rsidP="00B819D0">
      <w:pPr>
        <w:pStyle w:val="3"/>
      </w:pPr>
      <w:bookmarkStart w:id="88" w:name="_Toc492099197"/>
      <w:r w:rsidRPr="004C4222">
        <w:rPr>
          <w:rFonts w:hint="eastAsia"/>
        </w:rPr>
        <w:t>Merge Sort</w:t>
      </w:r>
      <w:bookmarkEnd w:id="88"/>
    </w:p>
    <w:p w:rsidR="004C4222" w:rsidRPr="007A56FB" w:rsidRDefault="004C4222" w:rsidP="007A56FB">
      <w:pPr>
        <w:pStyle w:val="a1"/>
        <w:ind w:firstLineChars="211" w:firstLine="549"/>
        <w:jc w:val="left"/>
      </w:pPr>
      <w:r w:rsidRPr="007A56FB">
        <w:rPr>
          <w:rFonts w:hint="eastAsia"/>
        </w:rPr>
        <w:t>这里使用的</w:t>
      </w:r>
      <w:r w:rsidRPr="007A56FB">
        <w:rPr>
          <w:rFonts w:hint="eastAsia"/>
        </w:rPr>
        <w:t>Merge</w:t>
      </w:r>
      <w:r w:rsidRPr="007A56FB">
        <w:rPr>
          <w:rFonts w:hint="eastAsia"/>
        </w:rPr>
        <w:t>和</w:t>
      </w:r>
      <w:r w:rsidRPr="007A56FB">
        <w:rPr>
          <w:rFonts w:hint="eastAsia"/>
        </w:rPr>
        <w:t>Map</w:t>
      </w:r>
      <w:r w:rsidRPr="007A56FB">
        <w:rPr>
          <w:rFonts w:hint="eastAsia"/>
        </w:rPr>
        <w:t>端使用的</w:t>
      </w:r>
      <w:r w:rsidRPr="007A56FB">
        <w:rPr>
          <w:rFonts w:hint="eastAsia"/>
        </w:rPr>
        <w:t>Merge</w:t>
      </w:r>
      <w:r w:rsidRPr="007A56FB">
        <w:rPr>
          <w:rFonts w:hint="eastAsia"/>
        </w:rPr>
        <w:t>过程一样。</w:t>
      </w:r>
      <w:r w:rsidRPr="007A56FB">
        <w:rPr>
          <w:rFonts w:hint="eastAsia"/>
        </w:rPr>
        <w:t>Map</w:t>
      </w:r>
      <w:r w:rsidRPr="007A56FB">
        <w:rPr>
          <w:rFonts w:hint="eastAsia"/>
        </w:rPr>
        <w:t>的输出数据已经是有序的，</w:t>
      </w:r>
      <w:r w:rsidRPr="007A56FB">
        <w:rPr>
          <w:rFonts w:hint="eastAsia"/>
        </w:rPr>
        <w:t>Merge</w:t>
      </w:r>
      <w:r w:rsidRPr="007A56FB">
        <w:rPr>
          <w:rFonts w:hint="eastAsia"/>
        </w:rPr>
        <w:t>进行一次合并排序，所谓</w:t>
      </w:r>
      <w:r w:rsidRPr="007A56FB">
        <w:rPr>
          <w:rFonts w:hint="eastAsia"/>
        </w:rPr>
        <w:t>Reduce</w:t>
      </w:r>
      <w:r w:rsidRPr="007A56FB">
        <w:rPr>
          <w:rFonts w:hint="eastAsia"/>
        </w:rPr>
        <w:t>端的</w:t>
      </w:r>
      <w:r w:rsidRPr="007A56FB">
        <w:rPr>
          <w:rFonts w:hint="eastAsia"/>
        </w:rPr>
        <w:t>sort</w:t>
      </w:r>
      <w:r w:rsidRPr="007A56FB">
        <w:rPr>
          <w:rFonts w:hint="eastAsia"/>
        </w:rPr>
        <w:t>过程就是这个合并的过程。一般</w:t>
      </w:r>
      <w:r w:rsidRPr="007A56FB">
        <w:rPr>
          <w:rFonts w:hint="eastAsia"/>
        </w:rPr>
        <w:t>Reduce</w:t>
      </w:r>
      <w:r w:rsidRPr="007A56FB">
        <w:rPr>
          <w:rFonts w:hint="eastAsia"/>
        </w:rPr>
        <w:t>是一边</w:t>
      </w:r>
      <w:r w:rsidRPr="007A56FB">
        <w:rPr>
          <w:rFonts w:hint="eastAsia"/>
        </w:rPr>
        <w:t>copy</w:t>
      </w:r>
      <w:r w:rsidRPr="007A56FB">
        <w:rPr>
          <w:rFonts w:hint="eastAsia"/>
        </w:rPr>
        <w:t>一边</w:t>
      </w:r>
      <w:r w:rsidRPr="007A56FB">
        <w:rPr>
          <w:rFonts w:hint="eastAsia"/>
        </w:rPr>
        <w:t>sort</w:t>
      </w:r>
      <w:r w:rsidRPr="007A56FB">
        <w:rPr>
          <w:rFonts w:hint="eastAsia"/>
        </w:rPr>
        <w:t>，即</w:t>
      </w:r>
      <w:r w:rsidRPr="007A56FB">
        <w:rPr>
          <w:rFonts w:hint="eastAsia"/>
        </w:rPr>
        <w:t>copy</w:t>
      </w:r>
      <w:r w:rsidRPr="007A56FB">
        <w:rPr>
          <w:rFonts w:hint="eastAsia"/>
        </w:rPr>
        <w:t>和</w:t>
      </w:r>
      <w:r w:rsidRPr="007A56FB">
        <w:rPr>
          <w:rFonts w:hint="eastAsia"/>
        </w:rPr>
        <w:t>sort</w:t>
      </w:r>
      <w:r w:rsidRPr="007A56FB">
        <w:rPr>
          <w:rFonts w:hint="eastAsia"/>
        </w:rPr>
        <w:t>两个阶段是重叠而不是完全分开的。</w:t>
      </w:r>
    </w:p>
    <w:p w:rsidR="004C4222" w:rsidRPr="007A56FB" w:rsidRDefault="004C4222" w:rsidP="007A56FB">
      <w:pPr>
        <w:pStyle w:val="a1"/>
        <w:ind w:firstLineChars="211" w:firstLine="549"/>
        <w:jc w:val="left"/>
      </w:pPr>
      <w:r w:rsidRPr="007A56FB">
        <w:rPr>
          <w:rFonts w:hint="eastAsia"/>
        </w:rPr>
        <w:t>Reduce</w:t>
      </w:r>
      <w:r w:rsidRPr="007A56FB">
        <w:rPr>
          <w:rFonts w:hint="eastAsia"/>
        </w:rPr>
        <w:t>端的</w:t>
      </w:r>
      <w:r w:rsidRPr="007A56FB">
        <w:rPr>
          <w:rFonts w:hint="eastAsia"/>
        </w:rPr>
        <w:t>Shuffle</w:t>
      </w:r>
      <w:r w:rsidRPr="007A56FB">
        <w:rPr>
          <w:rFonts w:hint="eastAsia"/>
        </w:rPr>
        <w:t>过程至此结束。</w:t>
      </w:r>
    </w:p>
    <w:p w:rsidR="004C4222" w:rsidRPr="004C4222" w:rsidRDefault="007620F2" w:rsidP="00B819D0">
      <w:pPr>
        <w:pStyle w:val="2"/>
      </w:pPr>
      <w:bookmarkStart w:id="89" w:name="_Toc492099198"/>
      <w:r>
        <w:rPr>
          <w:rFonts w:hint="eastAsia"/>
        </w:rPr>
        <w:t>Hash</w:t>
      </w:r>
      <w:r w:rsidR="004C4222" w:rsidRPr="004C4222">
        <w:rPr>
          <w:rFonts w:hint="eastAsia"/>
        </w:rPr>
        <w:t>Shuffle</w:t>
      </w:r>
      <w:r w:rsidR="004C4222" w:rsidRPr="004C4222">
        <w:rPr>
          <w:rFonts w:hint="eastAsia"/>
        </w:rPr>
        <w:t>过程介绍</w:t>
      </w:r>
      <w:bookmarkEnd w:id="89"/>
    </w:p>
    <w:p w:rsidR="004C4222" w:rsidRPr="007A56FB" w:rsidRDefault="004C4222" w:rsidP="007A56FB">
      <w:pPr>
        <w:pStyle w:val="a1"/>
        <w:ind w:firstLineChars="211" w:firstLine="549"/>
        <w:jc w:val="left"/>
      </w:pPr>
      <w:r w:rsidRPr="007A56FB">
        <w:rPr>
          <w:rFonts w:hint="eastAsia"/>
        </w:rPr>
        <w:t>Spark</w:t>
      </w:r>
      <w:r w:rsidRPr="007A56FB">
        <w:rPr>
          <w:rFonts w:hint="eastAsia"/>
        </w:rPr>
        <w:t>丰富了任务类型，有些任务之间数据流转不需要通过</w:t>
      </w:r>
      <w:r w:rsidRPr="007A56FB">
        <w:rPr>
          <w:rFonts w:hint="eastAsia"/>
        </w:rPr>
        <w:t>Shuffle</w:t>
      </w:r>
      <w:r w:rsidRPr="007A56FB">
        <w:rPr>
          <w:rFonts w:hint="eastAsia"/>
        </w:rPr>
        <w:t>，但是有些任务之间还是需要通过</w:t>
      </w:r>
      <w:r w:rsidRPr="007A56FB">
        <w:rPr>
          <w:rFonts w:hint="eastAsia"/>
        </w:rPr>
        <w:t>Shuffle</w:t>
      </w:r>
      <w:r w:rsidRPr="007A56FB">
        <w:rPr>
          <w:rFonts w:hint="eastAsia"/>
        </w:rPr>
        <w:t>来传递数据，比如</w:t>
      </w:r>
      <w:r w:rsidRPr="007A56FB">
        <w:rPr>
          <w:rFonts w:hint="eastAsia"/>
        </w:rPr>
        <w:t>wide dependency</w:t>
      </w:r>
      <w:r w:rsidRPr="007A56FB">
        <w:rPr>
          <w:rFonts w:hint="eastAsia"/>
        </w:rPr>
        <w:t>的</w:t>
      </w:r>
      <w:r w:rsidRPr="007A56FB">
        <w:rPr>
          <w:rFonts w:hint="eastAsia"/>
        </w:rPr>
        <w:t>group by key</w:t>
      </w:r>
      <w:r w:rsidRPr="007A56FB">
        <w:rPr>
          <w:rFonts w:hint="eastAsia"/>
        </w:rPr>
        <w:t>。</w:t>
      </w:r>
    </w:p>
    <w:p w:rsidR="004C4222" w:rsidRPr="007A56FB" w:rsidRDefault="004C4222" w:rsidP="007A56FB">
      <w:pPr>
        <w:pStyle w:val="a1"/>
        <w:ind w:firstLineChars="211" w:firstLine="549"/>
        <w:jc w:val="left"/>
      </w:pPr>
      <w:r w:rsidRPr="007A56FB">
        <w:rPr>
          <w:rFonts w:hint="eastAsia"/>
        </w:rPr>
        <w:t>Spark</w:t>
      </w:r>
      <w:r w:rsidRPr="007A56FB">
        <w:rPr>
          <w:rFonts w:hint="eastAsia"/>
        </w:rPr>
        <w:t>中需要</w:t>
      </w:r>
      <w:r w:rsidRPr="007A56FB">
        <w:rPr>
          <w:rFonts w:hint="eastAsia"/>
        </w:rPr>
        <w:t>Shuffle</w:t>
      </w:r>
      <w:r w:rsidRPr="007A56FB">
        <w:rPr>
          <w:rFonts w:hint="eastAsia"/>
        </w:rPr>
        <w:t>输出的</w:t>
      </w:r>
      <w:r w:rsidRPr="007A56FB">
        <w:rPr>
          <w:rFonts w:hint="eastAsia"/>
        </w:rPr>
        <w:t>Map</w:t>
      </w:r>
      <w:r w:rsidRPr="007A56FB">
        <w:rPr>
          <w:rFonts w:hint="eastAsia"/>
        </w:rPr>
        <w:t>任务会为每个</w:t>
      </w:r>
      <w:r w:rsidRPr="007A56FB">
        <w:rPr>
          <w:rFonts w:hint="eastAsia"/>
        </w:rPr>
        <w:t>Reduce</w:t>
      </w:r>
      <w:r w:rsidRPr="007A56FB">
        <w:rPr>
          <w:rFonts w:hint="eastAsia"/>
        </w:rPr>
        <w:t>创建对应的</w:t>
      </w:r>
      <w:r w:rsidRPr="007A56FB">
        <w:rPr>
          <w:rFonts w:hint="eastAsia"/>
        </w:rPr>
        <w:t>bucket</w:t>
      </w:r>
      <w:r w:rsidRPr="007A56FB">
        <w:rPr>
          <w:rFonts w:hint="eastAsia"/>
        </w:rPr>
        <w:t>，</w:t>
      </w:r>
      <w:r w:rsidRPr="007A56FB">
        <w:rPr>
          <w:rFonts w:hint="eastAsia"/>
        </w:rPr>
        <w:t>Map</w:t>
      </w:r>
      <w:r w:rsidRPr="007A56FB">
        <w:rPr>
          <w:rFonts w:hint="eastAsia"/>
        </w:rPr>
        <w:t>产生的结果会根据设置的</w:t>
      </w:r>
      <w:r w:rsidRPr="007A56FB">
        <w:rPr>
          <w:rFonts w:hint="eastAsia"/>
        </w:rPr>
        <w:t>partitioner</w:t>
      </w:r>
      <w:r w:rsidRPr="007A56FB">
        <w:rPr>
          <w:rFonts w:hint="eastAsia"/>
        </w:rPr>
        <w:t>得到对应的</w:t>
      </w:r>
      <w:r w:rsidRPr="007A56FB">
        <w:rPr>
          <w:rFonts w:hint="eastAsia"/>
        </w:rPr>
        <w:t>bucketId</w:t>
      </w:r>
      <w:r w:rsidRPr="007A56FB">
        <w:rPr>
          <w:rFonts w:hint="eastAsia"/>
        </w:rPr>
        <w:t>，然后填充到相应的</w:t>
      </w:r>
      <w:r w:rsidRPr="007A56FB">
        <w:rPr>
          <w:rFonts w:hint="eastAsia"/>
        </w:rPr>
        <w:t>bucket</w:t>
      </w:r>
      <w:r w:rsidRPr="007A56FB">
        <w:rPr>
          <w:rFonts w:hint="eastAsia"/>
        </w:rPr>
        <w:t>中去。每个</w:t>
      </w:r>
      <w:r w:rsidRPr="007A56FB">
        <w:rPr>
          <w:rFonts w:hint="eastAsia"/>
        </w:rPr>
        <w:t>Map</w:t>
      </w:r>
      <w:r w:rsidRPr="007A56FB">
        <w:rPr>
          <w:rFonts w:hint="eastAsia"/>
        </w:rPr>
        <w:t>的输出结果可能包含所有的</w:t>
      </w:r>
      <w:r w:rsidRPr="007A56FB">
        <w:rPr>
          <w:rFonts w:hint="eastAsia"/>
        </w:rPr>
        <w:t>Reduce</w:t>
      </w:r>
      <w:r w:rsidRPr="007A56FB">
        <w:rPr>
          <w:rFonts w:hint="eastAsia"/>
        </w:rPr>
        <w:t>所需要的数据，所以每个</w:t>
      </w:r>
      <w:r w:rsidRPr="007A56FB">
        <w:rPr>
          <w:rFonts w:hint="eastAsia"/>
        </w:rPr>
        <w:t>Map</w:t>
      </w:r>
      <w:r w:rsidRPr="007A56FB">
        <w:rPr>
          <w:rFonts w:hint="eastAsia"/>
        </w:rPr>
        <w:t>会创建</w:t>
      </w:r>
      <w:r w:rsidRPr="007A56FB">
        <w:rPr>
          <w:rFonts w:hint="eastAsia"/>
        </w:rPr>
        <w:t>R</w:t>
      </w:r>
      <w:proofErr w:type="gramStart"/>
      <w:r w:rsidRPr="007A56FB">
        <w:rPr>
          <w:rFonts w:hint="eastAsia"/>
        </w:rPr>
        <w:t>个</w:t>
      </w:r>
      <w:proofErr w:type="gramEnd"/>
      <w:r w:rsidRPr="007A56FB">
        <w:rPr>
          <w:rFonts w:hint="eastAsia"/>
        </w:rPr>
        <w:t>bucket</w:t>
      </w:r>
      <w:r w:rsidRPr="007A56FB">
        <w:rPr>
          <w:rFonts w:hint="eastAsia"/>
        </w:rPr>
        <w:t>（</w:t>
      </w:r>
      <w:r w:rsidRPr="007A56FB">
        <w:rPr>
          <w:rFonts w:hint="eastAsia"/>
        </w:rPr>
        <w:t>R</w:t>
      </w:r>
      <w:r w:rsidRPr="007A56FB">
        <w:rPr>
          <w:rFonts w:hint="eastAsia"/>
        </w:rPr>
        <w:t>是</w:t>
      </w:r>
      <w:r w:rsidRPr="007A56FB">
        <w:rPr>
          <w:rFonts w:hint="eastAsia"/>
        </w:rPr>
        <w:t>reduce</w:t>
      </w:r>
      <w:r w:rsidRPr="007A56FB">
        <w:rPr>
          <w:rFonts w:hint="eastAsia"/>
        </w:rPr>
        <w:t>的个数），</w:t>
      </w:r>
      <w:r w:rsidRPr="007A56FB">
        <w:rPr>
          <w:rFonts w:hint="eastAsia"/>
        </w:rPr>
        <w:t>M</w:t>
      </w:r>
      <w:proofErr w:type="gramStart"/>
      <w:r w:rsidRPr="007A56FB">
        <w:rPr>
          <w:rFonts w:hint="eastAsia"/>
        </w:rPr>
        <w:t>个</w:t>
      </w:r>
      <w:proofErr w:type="gramEnd"/>
      <w:r w:rsidRPr="007A56FB">
        <w:rPr>
          <w:rFonts w:hint="eastAsia"/>
        </w:rPr>
        <w:t>Map</w:t>
      </w:r>
      <w:proofErr w:type="gramStart"/>
      <w:r w:rsidRPr="007A56FB">
        <w:rPr>
          <w:rFonts w:hint="eastAsia"/>
        </w:rPr>
        <w:t>总共会</w:t>
      </w:r>
      <w:proofErr w:type="gramEnd"/>
      <w:r w:rsidRPr="007A56FB">
        <w:rPr>
          <w:rFonts w:hint="eastAsia"/>
        </w:rPr>
        <w:t>创建</w:t>
      </w:r>
      <w:r w:rsidRPr="007A56FB">
        <w:rPr>
          <w:rFonts w:hint="eastAsia"/>
        </w:rPr>
        <w:t>M*R</w:t>
      </w:r>
      <w:proofErr w:type="gramStart"/>
      <w:r w:rsidRPr="007A56FB">
        <w:rPr>
          <w:rFonts w:hint="eastAsia"/>
        </w:rPr>
        <w:t>个</w:t>
      </w:r>
      <w:proofErr w:type="gramEnd"/>
      <w:r w:rsidRPr="007A56FB">
        <w:rPr>
          <w:rFonts w:hint="eastAsia"/>
        </w:rPr>
        <w:t>bucket</w:t>
      </w:r>
      <w:r w:rsidRPr="007A56FB">
        <w:rPr>
          <w:rFonts w:hint="eastAsia"/>
        </w:rPr>
        <w:t>。</w:t>
      </w:r>
    </w:p>
    <w:p w:rsidR="004C4222" w:rsidRPr="007A56FB" w:rsidRDefault="004C4222" w:rsidP="007A56FB">
      <w:pPr>
        <w:pStyle w:val="a1"/>
        <w:ind w:firstLineChars="211" w:firstLine="549"/>
        <w:jc w:val="left"/>
      </w:pPr>
      <w:r w:rsidRPr="007A56FB">
        <w:rPr>
          <w:rFonts w:hint="eastAsia"/>
        </w:rPr>
        <w:t>Map</w:t>
      </w:r>
      <w:r w:rsidRPr="007A56FB">
        <w:rPr>
          <w:rFonts w:hint="eastAsia"/>
        </w:rPr>
        <w:t>创建的</w:t>
      </w:r>
      <w:r w:rsidRPr="007A56FB">
        <w:rPr>
          <w:rFonts w:hint="eastAsia"/>
        </w:rPr>
        <w:t>bucket</w:t>
      </w:r>
      <w:r w:rsidRPr="007A56FB">
        <w:rPr>
          <w:rFonts w:hint="eastAsia"/>
        </w:rPr>
        <w:t>其实对应磁盘上的一个文件，</w:t>
      </w:r>
      <w:r w:rsidRPr="007A56FB">
        <w:rPr>
          <w:rFonts w:hint="eastAsia"/>
        </w:rPr>
        <w:t>Map</w:t>
      </w:r>
      <w:r w:rsidRPr="007A56FB">
        <w:rPr>
          <w:rFonts w:hint="eastAsia"/>
        </w:rPr>
        <w:t>的结果写到每个</w:t>
      </w:r>
      <w:r w:rsidRPr="007A56FB">
        <w:rPr>
          <w:rFonts w:hint="eastAsia"/>
        </w:rPr>
        <w:t>bucket</w:t>
      </w:r>
      <w:r w:rsidRPr="007A56FB">
        <w:rPr>
          <w:rFonts w:hint="eastAsia"/>
        </w:rPr>
        <w:t>中其实就是写到那个磁盘文件中，这个文件也被称为</w:t>
      </w:r>
      <w:r w:rsidRPr="007A56FB">
        <w:rPr>
          <w:rFonts w:hint="eastAsia"/>
        </w:rPr>
        <w:t>blockFile</w:t>
      </w:r>
      <w:r w:rsidRPr="007A56FB">
        <w:rPr>
          <w:rFonts w:hint="eastAsia"/>
        </w:rPr>
        <w:t>，是</w:t>
      </w:r>
      <w:r w:rsidRPr="007A56FB">
        <w:rPr>
          <w:rFonts w:hint="eastAsia"/>
        </w:rPr>
        <w:t>Disk Block Manager</w:t>
      </w:r>
      <w:r w:rsidRPr="007A56FB">
        <w:rPr>
          <w:rFonts w:hint="eastAsia"/>
        </w:rPr>
        <w:t>管理器通过文件名的</w:t>
      </w:r>
      <w:r w:rsidRPr="007A56FB">
        <w:rPr>
          <w:rFonts w:hint="eastAsia"/>
        </w:rPr>
        <w:t>Hash</w:t>
      </w:r>
      <w:r w:rsidRPr="007A56FB">
        <w:rPr>
          <w:rFonts w:hint="eastAsia"/>
        </w:rPr>
        <w:t>值对应到本地目录的子目录中创建的。每个</w:t>
      </w:r>
      <w:r w:rsidRPr="007A56FB">
        <w:rPr>
          <w:rFonts w:hint="eastAsia"/>
        </w:rPr>
        <w:t>Map</w:t>
      </w:r>
      <w:r w:rsidRPr="007A56FB">
        <w:rPr>
          <w:rFonts w:hint="eastAsia"/>
        </w:rPr>
        <w:t>要在节点上创建</w:t>
      </w:r>
      <w:r w:rsidRPr="007A56FB">
        <w:rPr>
          <w:rFonts w:hint="eastAsia"/>
        </w:rPr>
        <w:t>R</w:t>
      </w:r>
      <w:proofErr w:type="gramStart"/>
      <w:r w:rsidRPr="007A56FB">
        <w:rPr>
          <w:rFonts w:hint="eastAsia"/>
        </w:rPr>
        <w:t>个</w:t>
      </w:r>
      <w:proofErr w:type="gramEnd"/>
      <w:r w:rsidRPr="007A56FB">
        <w:rPr>
          <w:rFonts w:hint="eastAsia"/>
        </w:rPr>
        <w:t>磁盘文件用于结果输出，</w:t>
      </w:r>
      <w:r w:rsidRPr="007A56FB">
        <w:rPr>
          <w:rFonts w:hint="eastAsia"/>
        </w:rPr>
        <w:t>Map</w:t>
      </w:r>
      <w:r w:rsidRPr="007A56FB">
        <w:rPr>
          <w:rFonts w:hint="eastAsia"/>
        </w:rPr>
        <w:t>的结果是直接输出到磁盘文件上的，</w:t>
      </w:r>
      <w:r w:rsidRPr="007A56FB">
        <w:rPr>
          <w:rFonts w:hint="eastAsia"/>
        </w:rPr>
        <w:t>100KB</w:t>
      </w:r>
      <w:r w:rsidRPr="007A56FB">
        <w:rPr>
          <w:rFonts w:hint="eastAsia"/>
        </w:rPr>
        <w:t>的内存缓冲是用来创建</w:t>
      </w:r>
      <w:r w:rsidRPr="007A56FB">
        <w:rPr>
          <w:rFonts w:hint="eastAsia"/>
        </w:rPr>
        <w:t>Fast Buffered OutputStream</w:t>
      </w:r>
      <w:r w:rsidRPr="007A56FB">
        <w:rPr>
          <w:rFonts w:hint="eastAsia"/>
        </w:rPr>
        <w:t>输出流。这种方式一个问题就是</w:t>
      </w:r>
      <w:r w:rsidRPr="007A56FB">
        <w:rPr>
          <w:rFonts w:hint="eastAsia"/>
        </w:rPr>
        <w:t>Shuffle</w:t>
      </w:r>
      <w:r w:rsidRPr="007A56FB">
        <w:rPr>
          <w:rFonts w:hint="eastAsia"/>
        </w:rPr>
        <w:t>文件过多。</w:t>
      </w:r>
    </w:p>
    <w:p w:rsidR="004C4222" w:rsidRDefault="007620F2" w:rsidP="00B819D0">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14:anchorId="1D760FC9" wp14:editId="39CE69EC">
            <wp:extent cx="5579745" cy="3258536"/>
            <wp:effectExtent l="0" t="0" r="1905" b="0"/>
            <wp:docPr id="36" name="Picture 36" descr="http://upload-images.jianshu.io/upload_images/1729304-56d698acca56bb3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1729304-56d698acca56bb31.png?imageMogr2/auto-orient/strip%7CimageView2/2/w/12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3258536"/>
                    </a:xfrm>
                    <a:prstGeom prst="rect">
                      <a:avLst/>
                    </a:prstGeom>
                    <a:noFill/>
                    <a:ln>
                      <a:noFill/>
                    </a:ln>
                  </pic:spPr>
                </pic:pic>
              </a:graphicData>
            </a:graphic>
          </wp:inline>
        </w:drawing>
      </w:r>
    </w:p>
    <w:p w:rsidR="007620F2" w:rsidRPr="007A56FB" w:rsidRDefault="007620F2" w:rsidP="005812DB">
      <w:pPr>
        <w:pStyle w:val="a1"/>
        <w:numPr>
          <w:ilvl w:val="0"/>
          <w:numId w:val="68"/>
        </w:numPr>
        <w:jc w:val="left"/>
      </w:pPr>
      <w:r w:rsidRPr="007A56FB">
        <w:t>每一个</w:t>
      </w:r>
      <w:r w:rsidRPr="007A56FB">
        <w:t>Mapper</w:t>
      </w:r>
      <w:r w:rsidRPr="007A56FB">
        <w:t>创建出和</w:t>
      </w:r>
      <w:r w:rsidRPr="007A56FB">
        <w:t>Reducer</w:t>
      </w:r>
      <w:r w:rsidRPr="007A56FB">
        <w:t>数目相同的</w:t>
      </w:r>
      <w:r w:rsidRPr="007A56FB">
        <w:t>bucket</w:t>
      </w:r>
      <w:r w:rsidRPr="007A56FB">
        <w:t>，</w:t>
      </w:r>
      <w:r w:rsidRPr="007A56FB">
        <w:t>bucket</w:t>
      </w:r>
      <w:r w:rsidRPr="007A56FB">
        <w:t>实际上是一个</w:t>
      </w:r>
      <w:r w:rsidRPr="007A56FB">
        <w:t>buffer</w:t>
      </w:r>
      <w:r w:rsidRPr="007A56FB">
        <w:t>，其大小为</w:t>
      </w:r>
      <w:r w:rsidRPr="007A56FB">
        <w:t>spark.shuffle.file.buffer.kb</w:t>
      </w:r>
      <w:r w:rsidRPr="007A56FB">
        <w:t>（默认</w:t>
      </w:r>
      <w:r w:rsidRPr="007A56FB">
        <w:t>32KB</w:t>
      </w:r>
      <w:r w:rsidRPr="007A56FB">
        <w:t>）。</w:t>
      </w:r>
    </w:p>
    <w:p w:rsidR="007620F2" w:rsidRPr="007A56FB" w:rsidRDefault="007620F2" w:rsidP="005812DB">
      <w:pPr>
        <w:pStyle w:val="a1"/>
        <w:numPr>
          <w:ilvl w:val="0"/>
          <w:numId w:val="68"/>
        </w:numPr>
        <w:jc w:val="left"/>
      </w:pPr>
      <w:r w:rsidRPr="007A56FB">
        <w:t>Mapper</w:t>
      </w:r>
      <w:r w:rsidRPr="007A56FB">
        <w:t>产生的结果会根据设置的</w:t>
      </w:r>
      <w:r w:rsidRPr="007A56FB">
        <w:t>partition</w:t>
      </w:r>
      <w:r w:rsidRPr="007A56FB">
        <w:t>算法填充到每个</w:t>
      </w:r>
      <w:r w:rsidRPr="007A56FB">
        <w:t>bucket</w:t>
      </w:r>
      <w:r w:rsidRPr="007A56FB">
        <w:t>中去，然后再写入到磁盘文件。</w:t>
      </w:r>
    </w:p>
    <w:p w:rsidR="007620F2" w:rsidRPr="007A56FB" w:rsidRDefault="007620F2" w:rsidP="005812DB">
      <w:pPr>
        <w:pStyle w:val="a1"/>
        <w:numPr>
          <w:ilvl w:val="0"/>
          <w:numId w:val="68"/>
        </w:numPr>
        <w:jc w:val="left"/>
      </w:pPr>
      <w:r w:rsidRPr="007A56FB">
        <w:t>Reducer</w:t>
      </w:r>
      <w:r w:rsidRPr="007A56FB">
        <w:t>从远端或是本地的</w:t>
      </w:r>
      <w:r w:rsidRPr="007A56FB">
        <w:t>block manager</w:t>
      </w:r>
      <w:r w:rsidRPr="007A56FB">
        <w:t>中找到相应的文件读取数据。</w:t>
      </w:r>
    </w:p>
    <w:p w:rsidR="004C4222" w:rsidRPr="007A56FB" w:rsidRDefault="004C4222" w:rsidP="007A56FB">
      <w:pPr>
        <w:pStyle w:val="a1"/>
        <w:ind w:firstLineChars="211" w:firstLine="549"/>
        <w:jc w:val="left"/>
      </w:pPr>
      <w:r w:rsidRPr="007A56FB">
        <w:rPr>
          <w:rFonts w:hint="eastAsia"/>
        </w:rPr>
        <w:t>针对上述</w:t>
      </w:r>
      <w:r w:rsidRPr="007A56FB">
        <w:rPr>
          <w:rFonts w:hint="eastAsia"/>
        </w:rPr>
        <w:t>Shuffle</w:t>
      </w:r>
      <w:r w:rsidRPr="007A56FB">
        <w:rPr>
          <w:rFonts w:hint="eastAsia"/>
        </w:rPr>
        <w:t>过程产生的文件过多问题，</w:t>
      </w:r>
      <w:r w:rsidRPr="007A56FB">
        <w:rPr>
          <w:rFonts w:hint="eastAsia"/>
        </w:rPr>
        <w:t>Spark</w:t>
      </w:r>
      <w:r w:rsidRPr="007A56FB">
        <w:rPr>
          <w:rFonts w:hint="eastAsia"/>
        </w:rPr>
        <w:t>有另外一种改进的</w:t>
      </w:r>
      <w:r w:rsidRPr="007A56FB">
        <w:rPr>
          <w:rFonts w:hint="eastAsia"/>
        </w:rPr>
        <w:t>Shuffle</w:t>
      </w:r>
      <w:r w:rsidRPr="007A56FB">
        <w:rPr>
          <w:rFonts w:hint="eastAsia"/>
        </w:rPr>
        <w:t>过程：</w:t>
      </w:r>
      <w:r w:rsidRPr="007A56FB">
        <w:rPr>
          <w:rFonts w:hint="eastAsia"/>
        </w:rPr>
        <w:t>consolidation Shuffle</w:t>
      </w:r>
      <w:r w:rsidRPr="007A56FB">
        <w:rPr>
          <w:rFonts w:hint="eastAsia"/>
        </w:rPr>
        <w:t>，以期显著减少</w:t>
      </w:r>
      <w:r w:rsidRPr="007A56FB">
        <w:rPr>
          <w:rFonts w:hint="eastAsia"/>
        </w:rPr>
        <w:t>Shuffle</w:t>
      </w:r>
      <w:r w:rsidRPr="007A56FB">
        <w:rPr>
          <w:rFonts w:hint="eastAsia"/>
        </w:rPr>
        <w:t>文件的数量。在</w:t>
      </w:r>
      <w:r w:rsidRPr="007A56FB">
        <w:rPr>
          <w:rFonts w:hint="eastAsia"/>
        </w:rPr>
        <w:t>consolidation Shuffle</w:t>
      </w:r>
      <w:r w:rsidRPr="007A56FB">
        <w:rPr>
          <w:rFonts w:hint="eastAsia"/>
        </w:rPr>
        <w:t>中每个</w:t>
      </w:r>
      <w:r w:rsidRPr="007A56FB">
        <w:rPr>
          <w:rFonts w:hint="eastAsia"/>
        </w:rPr>
        <w:t>bucket</w:t>
      </w:r>
      <w:r w:rsidRPr="007A56FB">
        <w:rPr>
          <w:rFonts w:hint="eastAsia"/>
        </w:rPr>
        <w:t>并非对应一个文件，而是对应文件中的一个</w:t>
      </w:r>
      <w:r w:rsidRPr="007A56FB">
        <w:rPr>
          <w:rFonts w:hint="eastAsia"/>
        </w:rPr>
        <w:t>segment</w:t>
      </w:r>
      <w:r w:rsidRPr="007A56FB">
        <w:rPr>
          <w:rFonts w:hint="eastAsia"/>
        </w:rPr>
        <w:t>部分。</w:t>
      </w:r>
      <w:r w:rsidRPr="007A56FB">
        <w:rPr>
          <w:rFonts w:hint="eastAsia"/>
        </w:rPr>
        <w:t>Job</w:t>
      </w:r>
      <w:r w:rsidRPr="007A56FB">
        <w:rPr>
          <w:rFonts w:hint="eastAsia"/>
        </w:rPr>
        <w:t>的</w:t>
      </w:r>
      <w:r w:rsidRPr="007A56FB">
        <w:rPr>
          <w:rFonts w:hint="eastAsia"/>
        </w:rPr>
        <w:t>map</w:t>
      </w:r>
      <w:r w:rsidRPr="007A56FB">
        <w:rPr>
          <w:rFonts w:hint="eastAsia"/>
        </w:rPr>
        <w:t>在某个节点上第一次执行，为每个</w:t>
      </w:r>
      <w:r w:rsidRPr="007A56FB">
        <w:rPr>
          <w:rFonts w:hint="eastAsia"/>
        </w:rPr>
        <w:t>reduce</w:t>
      </w:r>
      <w:r w:rsidRPr="007A56FB">
        <w:rPr>
          <w:rFonts w:hint="eastAsia"/>
        </w:rPr>
        <w:t>创建</w:t>
      </w:r>
      <w:r w:rsidRPr="007A56FB">
        <w:rPr>
          <w:rFonts w:hint="eastAsia"/>
        </w:rPr>
        <w:t>bucket</w:t>
      </w:r>
      <w:r w:rsidRPr="007A56FB">
        <w:rPr>
          <w:rFonts w:hint="eastAsia"/>
        </w:rPr>
        <w:t>对应的输出文件，把这些文件组织成</w:t>
      </w:r>
      <w:r w:rsidRPr="007A56FB">
        <w:rPr>
          <w:rFonts w:hint="eastAsia"/>
        </w:rPr>
        <w:t>ShuffleFileGroup</w:t>
      </w:r>
      <w:r w:rsidRPr="007A56FB">
        <w:rPr>
          <w:rFonts w:hint="eastAsia"/>
        </w:rPr>
        <w:t>，当这次</w:t>
      </w:r>
      <w:r w:rsidRPr="007A56FB">
        <w:rPr>
          <w:rFonts w:hint="eastAsia"/>
        </w:rPr>
        <w:t>map</w:t>
      </w:r>
      <w:r w:rsidRPr="007A56FB">
        <w:rPr>
          <w:rFonts w:hint="eastAsia"/>
        </w:rPr>
        <w:t>执行完之后，这个</w:t>
      </w:r>
      <w:r w:rsidRPr="007A56FB">
        <w:rPr>
          <w:rFonts w:hint="eastAsia"/>
        </w:rPr>
        <w:t>ShuffleFileGroup</w:t>
      </w:r>
      <w:r w:rsidRPr="007A56FB">
        <w:rPr>
          <w:rFonts w:hint="eastAsia"/>
        </w:rPr>
        <w:t>可以释放为下次循环利用；当又有</w:t>
      </w:r>
      <w:r w:rsidRPr="007A56FB">
        <w:rPr>
          <w:rFonts w:hint="eastAsia"/>
        </w:rPr>
        <w:t>map</w:t>
      </w:r>
      <w:r w:rsidRPr="007A56FB">
        <w:rPr>
          <w:rFonts w:hint="eastAsia"/>
        </w:rPr>
        <w:t>在这个节点上执行时，不需要创建新的</w:t>
      </w:r>
      <w:r w:rsidRPr="007A56FB">
        <w:rPr>
          <w:rFonts w:hint="eastAsia"/>
        </w:rPr>
        <w:t>bucket</w:t>
      </w:r>
      <w:r w:rsidRPr="007A56FB">
        <w:rPr>
          <w:rFonts w:hint="eastAsia"/>
        </w:rPr>
        <w:t>文件，而是在上次的</w:t>
      </w:r>
      <w:r w:rsidRPr="007A56FB">
        <w:rPr>
          <w:rFonts w:hint="eastAsia"/>
        </w:rPr>
        <w:t>ShuffleFileGroup</w:t>
      </w:r>
      <w:r w:rsidRPr="007A56FB">
        <w:rPr>
          <w:rFonts w:hint="eastAsia"/>
        </w:rPr>
        <w:t>中取得已经创建的文件继续追加写一个</w:t>
      </w:r>
      <w:r w:rsidRPr="007A56FB">
        <w:rPr>
          <w:rFonts w:hint="eastAsia"/>
        </w:rPr>
        <w:t>segment</w:t>
      </w:r>
      <w:r w:rsidRPr="007A56FB">
        <w:rPr>
          <w:rFonts w:hint="eastAsia"/>
        </w:rPr>
        <w:t>；当前次</w:t>
      </w:r>
      <w:r w:rsidRPr="007A56FB">
        <w:rPr>
          <w:rFonts w:hint="eastAsia"/>
        </w:rPr>
        <w:t>map</w:t>
      </w:r>
      <w:r w:rsidRPr="007A56FB">
        <w:rPr>
          <w:rFonts w:hint="eastAsia"/>
        </w:rPr>
        <w:t>还没执行完，</w:t>
      </w:r>
      <w:r w:rsidRPr="007A56FB">
        <w:rPr>
          <w:rFonts w:hint="eastAsia"/>
        </w:rPr>
        <w:t>ShuffleFileGroup</w:t>
      </w:r>
      <w:r w:rsidRPr="007A56FB">
        <w:rPr>
          <w:rFonts w:hint="eastAsia"/>
        </w:rPr>
        <w:t>还没有释放，这时如果有新的</w:t>
      </w:r>
      <w:r w:rsidRPr="007A56FB">
        <w:rPr>
          <w:rFonts w:hint="eastAsia"/>
        </w:rPr>
        <w:t>map</w:t>
      </w:r>
      <w:r w:rsidRPr="007A56FB">
        <w:rPr>
          <w:rFonts w:hint="eastAsia"/>
        </w:rPr>
        <w:t>在这个节点上执行，无法循环利用这个</w:t>
      </w:r>
      <w:r w:rsidRPr="007A56FB">
        <w:rPr>
          <w:rFonts w:hint="eastAsia"/>
        </w:rPr>
        <w:t>ShuffleFileGroup</w:t>
      </w:r>
      <w:r w:rsidRPr="007A56FB">
        <w:rPr>
          <w:rFonts w:hint="eastAsia"/>
        </w:rPr>
        <w:t>，而是只能创建新的</w:t>
      </w:r>
      <w:r w:rsidRPr="007A56FB">
        <w:rPr>
          <w:rFonts w:hint="eastAsia"/>
        </w:rPr>
        <w:t>bucket</w:t>
      </w:r>
      <w:r w:rsidRPr="007A56FB">
        <w:rPr>
          <w:rFonts w:hint="eastAsia"/>
        </w:rPr>
        <w:t>文件组成新的</w:t>
      </w:r>
      <w:r w:rsidRPr="007A56FB">
        <w:rPr>
          <w:rFonts w:hint="eastAsia"/>
        </w:rPr>
        <w:t>ShuffleFileGroup</w:t>
      </w:r>
      <w:r w:rsidRPr="007A56FB">
        <w:rPr>
          <w:rFonts w:hint="eastAsia"/>
        </w:rPr>
        <w:t>来写输出。</w:t>
      </w:r>
    </w:p>
    <w:p w:rsidR="004C4222" w:rsidRPr="004C4222" w:rsidRDefault="007620F2" w:rsidP="00B819D0">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14:anchorId="10D8A890" wp14:editId="62C76883">
            <wp:extent cx="5575820" cy="4322092"/>
            <wp:effectExtent l="0" t="0" r="6350" b="0"/>
            <wp:docPr id="35" name="Picture 35" descr="http://upload-images.jianshu.io/upload_images/1729304-9b2e1a233afc62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images.jianshu.io/upload_images/1729304-9b2e1a233afc6273.png?imageMogr2/auto-orient/strip%7CimageView2/2/w/12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0474" cy="4333451"/>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比如一个</w:t>
      </w:r>
      <w:r w:rsidRPr="007A56FB">
        <w:rPr>
          <w:rFonts w:hint="eastAsia"/>
        </w:rPr>
        <w:t>Job</w:t>
      </w:r>
      <w:r w:rsidRPr="007A56FB">
        <w:rPr>
          <w:rFonts w:hint="eastAsia"/>
        </w:rPr>
        <w:t>有</w:t>
      </w:r>
      <w:r w:rsidRPr="007A56FB">
        <w:rPr>
          <w:rFonts w:hint="eastAsia"/>
        </w:rPr>
        <w:t>3</w:t>
      </w:r>
      <w:r w:rsidRPr="007A56FB">
        <w:rPr>
          <w:rFonts w:hint="eastAsia"/>
        </w:rPr>
        <w:t>个</w:t>
      </w:r>
      <w:r w:rsidRPr="007A56FB">
        <w:rPr>
          <w:rFonts w:hint="eastAsia"/>
        </w:rPr>
        <w:t>Map</w:t>
      </w:r>
      <w:r w:rsidRPr="007A56FB">
        <w:rPr>
          <w:rFonts w:hint="eastAsia"/>
        </w:rPr>
        <w:t>和</w:t>
      </w:r>
      <w:r w:rsidRPr="007A56FB">
        <w:rPr>
          <w:rFonts w:hint="eastAsia"/>
        </w:rPr>
        <w:t>2</w:t>
      </w:r>
      <w:r w:rsidRPr="007A56FB">
        <w:rPr>
          <w:rFonts w:hint="eastAsia"/>
        </w:rPr>
        <w:t>个</w:t>
      </w:r>
      <w:r w:rsidRPr="007A56FB">
        <w:rPr>
          <w:rFonts w:hint="eastAsia"/>
        </w:rPr>
        <w:t>reduce</w:t>
      </w:r>
      <w:r w:rsidRPr="007A56FB">
        <w:rPr>
          <w:rFonts w:hint="eastAsia"/>
        </w:rPr>
        <w:t>：</w:t>
      </w:r>
      <w:r w:rsidRPr="007A56FB">
        <w:rPr>
          <w:rFonts w:hint="eastAsia"/>
        </w:rPr>
        <w:t xml:space="preserve">(1) </w:t>
      </w:r>
      <w:r w:rsidRPr="007A56FB">
        <w:rPr>
          <w:rFonts w:hint="eastAsia"/>
        </w:rPr>
        <w:t>如果此时集群有</w:t>
      </w:r>
      <w:r w:rsidRPr="007A56FB">
        <w:rPr>
          <w:rFonts w:hint="eastAsia"/>
        </w:rPr>
        <w:t>3</w:t>
      </w:r>
      <w:r w:rsidRPr="007A56FB">
        <w:rPr>
          <w:rFonts w:hint="eastAsia"/>
        </w:rPr>
        <w:t>个节点有空槽，每个节点空闲了一个</w:t>
      </w:r>
      <w:r w:rsidRPr="007A56FB">
        <w:rPr>
          <w:rFonts w:hint="eastAsia"/>
        </w:rPr>
        <w:t>core</w:t>
      </w:r>
      <w:r w:rsidRPr="007A56FB">
        <w:rPr>
          <w:rFonts w:hint="eastAsia"/>
        </w:rPr>
        <w:t>，则</w:t>
      </w:r>
      <w:r w:rsidRPr="007A56FB">
        <w:rPr>
          <w:rFonts w:hint="eastAsia"/>
        </w:rPr>
        <w:t>3</w:t>
      </w:r>
      <w:r w:rsidRPr="007A56FB">
        <w:rPr>
          <w:rFonts w:hint="eastAsia"/>
        </w:rPr>
        <w:t>个</w:t>
      </w:r>
      <w:r w:rsidRPr="007A56FB">
        <w:rPr>
          <w:rFonts w:hint="eastAsia"/>
        </w:rPr>
        <w:t>Map</w:t>
      </w:r>
      <w:r w:rsidRPr="007A56FB">
        <w:rPr>
          <w:rFonts w:hint="eastAsia"/>
        </w:rPr>
        <w:t>会调度到这</w:t>
      </w:r>
      <w:r w:rsidRPr="007A56FB">
        <w:rPr>
          <w:rFonts w:hint="eastAsia"/>
        </w:rPr>
        <w:t>3</w:t>
      </w:r>
      <w:r w:rsidRPr="007A56FB">
        <w:rPr>
          <w:rFonts w:hint="eastAsia"/>
        </w:rPr>
        <w:t>个节点上执行，每个</w:t>
      </w:r>
      <w:r w:rsidRPr="007A56FB">
        <w:rPr>
          <w:rFonts w:hint="eastAsia"/>
        </w:rPr>
        <w:t>Map</w:t>
      </w:r>
      <w:r w:rsidRPr="007A56FB">
        <w:rPr>
          <w:rFonts w:hint="eastAsia"/>
        </w:rPr>
        <w:t>都会创建</w:t>
      </w:r>
      <w:r w:rsidRPr="007A56FB">
        <w:rPr>
          <w:rFonts w:hint="eastAsia"/>
        </w:rPr>
        <w:t>2</w:t>
      </w:r>
      <w:r w:rsidRPr="007A56FB">
        <w:rPr>
          <w:rFonts w:hint="eastAsia"/>
        </w:rPr>
        <w:t>个</w:t>
      </w:r>
      <w:r w:rsidRPr="007A56FB">
        <w:rPr>
          <w:rFonts w:hint="eastAsia"/>
        </w:rPr>
        <w:t>Shuffle</w:t>
      </w:r>
      <w:r w:rsidRPr="007A56FB">
        <w:rPr>
          <w:rFonts w:hint="eastAsia"/>
        </w:rPr>
        <w:t>文件，总共创建</w:t>
      </w:r>
      <w:r w:rsidRPr="007A56FB">
        <w:rPr>
          <w:rFonts w:hint="eastAsia"/>
        </w:rPr>
        <w:t>6</w:t>
      </w:r>
      <w:r w:rsidRPr="007A56FB">
        <w:rPr>
          <w:rFonts w:hint="eastAsia"/>
        </w:rPr>
        <w:t>个</w:t>
      </w:r>
      <w:r w:rsidRPr="007A56FB">
        <w:rPr>
          <w:rFonts w:hint="eastAsia"/>
        </w:rPr>
        <w:t>Shuffle</w:t>
      </w:r>
      <w:r w:rsidRPr="007A56FB">
        <w:rPr>
          <w:rFonts w:hint="eastAsia"/>
        </w:rPr>
        <w:t>文件；</w:t>
      </w:r>
      <w:r w:rsidRPr="007A56FB">
        <w:rPr>
          <w:rFonts w:hint="eastAsia"/>
        </w:rPr>
        <w:t xml:space="preserve">(2) </w:t>
      </w:r>
      <w:r w:rsidRPr="007A56FB">
        <w:rPr>
          <w:rFonts w:hint="eastAsia"/>
        </w:rPr>
        <w:t>如果此时集群有</w:t>
      </w:r>
      <w:r w:rsidRPr="007A56FB">
        <w:rPr>
          <w:rFonts w:hint="eastAsia"/>
        </w:rPr>
        <w:t>2</w:t>
      </w:r>
      <w:r w:rsidRPr="007A56FB">
        <w:rPr>
          <w:rFonts w:hint="eastAsia"/>
        </w:rPr>
        <w:t>个节点有空槽，每个节点空闲了一个</w:t>
      </w:r>
      <w:r w:rsidRPr="007A56FB">
        <w:rPr>
          <w:rFonts w:hint="eastAsia"/>
        </w:rPr>
        <w:t>core</w:t>
      </w:r>
      <w:r w:rsidRPr="007A56FB">
        <w:rPr>
          <w:rFonts w:hint="eastAsia"/>
        </w:rPr>
        <w:t>，则</w:t>
      </w:r>
      <w:r w:rsidRPr="007A56FB">
        <w:rPr>
          <w:rFonts w:hint="eastAsia"/>
        </w:rPr>
        <w:t>2</w:t>
      </w:r>
      <w:r w:rsidRPr="007A56FB">
        <w:rPr>
          <w:rFonts w:hint="eastAsia"/>
        </w:rPr>
        <w:t>个</w:t>
      </w:r>
      <w:r w:rsidRPr="007A56FB">
        <w:rPr>
          <w:rFonts w:hint="eastAsia"/>
        </w:rPr>
        <w:t>Map</w:t>
      </w:r>
      <w:r w:rsidRPr="007A56FB">
        <w:rPr>
          <w:rFonts w:hint="eastAsia"/>
        </w:rPr>
        <w:t>先调度到这</w:t>
      </w:r>
      <w:r w:rsidRPr="007A56FB">
        <w:rPr>
          <w:rFonts w:hint="eastAsia"/>
        </w:rPr>
        <w:t>2</w:t>
      </w:r>
      <w:r w:rsidRPr="007A56FB">
        <w:rPr>
          <w:rFonts w:hint="eastAsia"/>
        </w:rPr>
        <w:t>个节点上执行，每个</w:t>
      </w:r>
      <w:r w:rsidRPr="007A56FB">
        <w:rPr>
          <w:rFonts w:hint="eastAsia"/>
        </w:rPr>
        <w:t>Map</w:t>
      </w:r>
      <w:r w:rsidRPr="007A56FB">
        <w:rPr>
          <w:rFonts w:hint="eastAsia"/>
        </w:rPr>
        <w:t>都会创建</w:t>
      </w:r>
      <w:r w:rsidRPr="007A56FB">
        <w:rPr>
          <w:rFonts w:hint="eastAsia"/>
        </w:rPr>
        <w:t>2</w:t>
      </w:r>
      <w:r w:rsidRPr="007A56FB">
        <w:rPr>
          <w:rFonts w:hint="eastAsia"/>
        </w:rPr>
        <w:t>个</w:t>
      </w:r>
      <w:r w:rsidRPr="007A56FB">
        <w:rPr>
          <w:rFonts w:hint="eastAsia"/>
        </w:rPr>
        <w:t>Shuffle</w:t>
      </w:r>
      <w:r w:rsidRPr="007A56FB">
        <w:rPr>
          <w:rFonts w:hint="eastAsia"/>
        </w:rPr>
        <w:t>文件，然后其中一个节点执行完</w:t>
      </w:r>
      <w:r w:rsidRPr="007A56FB">
        <w:rPr>
          <w:rFonts w:hint="eastAsia"/>
        </w:rPr>
        <w:t>Map</w:t>
      </w:r>
      <w:r w:rsidRPr="007A56FB">
        <w:rPr>
          <w:rFonts w:hint="eastAsia"/>
        </w:rPr>
        <w:t>之后又调度执行另一个</w:t>
      </w:r>
      <w:r w:rsidRPr="007A56FB">
        <w:rPr>
          <w:rFonts w:hint="eastAsia"/>
        </w:rPr>
        <w:t>Map</w:t>
      </w:r>
      <w:r w:rsidRPr="007A56FB">
        <w:rPr>
          <w:rFonts w:hint="eastAsia"/>
        </w:rPr>
        <w:t>，则这个</w:t>
      </w:r>
      <w:r w:rsidRPr="007A56FB">
        <w:rPr>
          <w:rFonts w:hint="eastAsia"/>
        </w:rPr>
        <w:t>Map</w:t>
      </w:r>
      <w:r w:rsidRPr="007A56FB">
        <w:rPr>
          <w:rFonts w:hint="eastAsia"/>
        </w:rPr>
        <w:t>不会创建新的</w:t>
      </w:r>
      <w:r w:rsidRPr="007A56FB">
        <w:rPr>
          <w:rFonts w:hint="eastAsia"/>
        </w:rPr>
        <w:t>Shuffle</w:t>
      </w:r>
      <w:r w:rsidRPr="007A56FB">
        <w:rPr>
          <w:rFonts w:hint="eastAsia"/>
        </w:rPr>
        <w:t>文件，而是把结果输出追加到之前</w:t>
      </w:r>
      <w:r w:rsidRPr="007A56FB">
        <w:rPr>
          <w:rFonts w:hint="eastAsia"/>
        </w:rPr>
        <w:t>Map</w:t>
      </w:r>
      <w:r w:rsidRPr="007A56FB">
        <w:rPr>
          <w:rFonts w:hint="eastAsia"/>
        </w:rPr>
        <w:t>创建的</w:t>
      </w:r>
      <w:r w:rsidRPr="007A56FB">
        <w:rPr>
          <w:rFonts w:hint="eastAsia"/>
        </w:rPr>
        <w:t>Shuffle</w:t>
      </w:r>
      <w:r w:rsidRPr="007A56FB">
        <w:rPr>
          <w:rFonts w:hint="eastAsia"/>
        </w:rPr>
        <w:t>文件中；总共创建</w:t>
      </w:r>
      <w:r w:rsidRPr="007A56FB">
        <w:rPr>
          <w:rFonts w:hint="eastAsia"/>
        </w:rPr>
        <w:t>4</w:t>
      </w:r>
      <w:r w:rsidRPr="007A56FB">
        <w:rPr>
          <w:rFonts w:hint="eastAsia"/>
        </w:rPr>
        <w:t>个</w:t>
      </w:r>
      <w:r w:rsidRPr="007A56FB">
        <w:rPr>
          <w:rFonts w:hint="eastAsia"/>
        </w:rPr>
        <w:t>Shuffle</w:t>
      </w:r>
      <w:r w:rsidRPr="007A56FB">
        <w:rPr>
          <w:rFonts w:hint="eastAsia"/>
        </w:rPr>
        <w:t>文件；</w:t>
      </w:r>
      <w:r w:rsidRPr="007A56FB">
        <w:rPr>
          <w:rFonts w:hint="eastAsia"/>
        </w:rPr>
        <w:t xml:space="preserve">(3) </w:t>
      </w:r>
      <w:r w:rsidRPr="007A56FB">
        <w:rPr>
          <w:rFonts w:hint="eastAsia"/>
        </w:rPr>
        <w:t>如果此时集群有</w:t>
      </w:r>
      <w:r w:rsidRPr="007A56FB">
        <w:rPr>
          <w:rFonts w:hint="eastAsia"/>
        </w:rPr>
        <w:t>2</w:t>
      </w:r>
      <w:r w:rsidRPr="007A56FB">
        <w:rPr>
          <w:rFonts w:hint="eastAsia"/>
        </w:rPr>
        <w:t>个节点有空槽，一个节点有</w:t>
      </w:r>
      <w:r w:rsidRPr="007A56FB">
        <w:rPr>
          <w:rFonts w:hint="eastAsia"/>
        </w:rPr>
        <w:t>2</w:t>
      </w:r>
      <w:r w:rsidRPr="007A56FB">
        <w:rPr>
          <w:rFonts w:hint="eastAsia"/>
        </w:rPr>
        <w:t>个空</w:t>
      </w:r>
      <w:r w:rsidRPr="007A56FB">
        <w:rPr>
          <w:rFonts w:hint="eastAsia"/>
        </w:rPr>
        <w:t>core</w:t>
      </w:r>
      <w:r w:rsidRPr="007A56FB">
        <w:rPr>
          <w:rFonts w:hint="eastAsia"/>
        </w:rPr>
        <w:t>一个节点有</w:t>
      </w:r>
      <w:r w:rsidRPr="007A56FB">
        <w:rPr>
          <w:rFonts w:hint="eastAsia"/>
        </w:rPr>
        <w:t>1</w:t>
      </w:r>
      <w:r w:rsidRPr="007A56FB">
        <w:rPr>
          <w:rFonts w:hint="eastAsia"/>
        </w:rPr>
        <w:t>个空</w:t>
      </w:r>
      <w:r w:rsidRPr="007A56FB">
        <w:rPr>
          <w:rFonts w:hint="eastAsia"/>
        </w:rPr>
        <w:t>core</w:t>
      </w:r>
      <w:r w:rsidRPr="007A56FB">
        <w:rPr>
          <w:rFonts w:hint="eastAsia"/>
        </w:rPr>
        <w:t>，则一个节点调度</w:t>
      </w:r>
      <w:r w:rsidRPr="007A56FB">
        <w:rPr>
          <w:rFonts w:hint="eastAsia"/>
        </w:rPr>
        <w:t>2</w:t>
      </w:r>
      <w:r w:rsidRPr="007A56FB">
        <w:rPr>
          <w:rFonts w:hint="eastAsia"/>
        </w:rPr>
        <w:t>个</w:t>
      </w:r>
      <w:r w:rsidRPr="007A56FB">
        <w:rPr>
          <w:rFonts w:hint="eastAsia"/>
        </w:rPr>
        <w:t>Map</w:t>
      </w:r>
      <w:r w:rsidRPr="007A56FB">
        <w:rPr>
          <w:rFonts w:hint="eastAsia"/>
        </w:rPr>
        <w:t>一个节点调度</w:t>
      </w:r>
      <w:r w:rsidRPr="007A56FB">
        <w:rPr>
          <w:rFonts w:hint="eastAsia"/>
        </w:rPr>
        <w:t>1</w:t>
      </w:r>
      <w:r w:rsidRPr="007A56FB">
        <w:rPr>
          <w:rFonts w:hint="eastAsia"/>
        </w:rPr>
        <w:t>个</w:t>
      </w:r>
      <w:r w:rsidRPr="007A56FB">
        <w:rPr>
          <w:rFonts w:hint="eastAsia"/>
        </w:rPr>
        <w:t>Map</w:t>
      </w:r>
      <w:r w:rsidRPr="007A56FB">
        <w:rPr>
          <w:rFonts w:hint="eastAsia"/>
        </w:rPr>
        <w:t>，调度</w:t>
      </w:r>
      <w:r w:rsidRPr="007A56FB">
        <w:rPr>
          <w:rFonts w:hint="eastAsia"/>
        </w:rPr>
        <w:t>2</w:t>
      </w:r>
      <w:r w:rsidRPr="007A56FB">
        <w:rPr>
          <w:rFonts w:hint="eastAsia"/>
        </w:rPr>
        <w:t>个</w:t>
      </w:r>
      <w:r w:rsidRPr="007A56FB">
        <w:rPr>
          <w:rFonts w:hint="eastAsia"/>
        </w:rPr>
        <w:t>Map</w:t>
      </w:r>
      <w:r w:rsidRPr="007A56FB">
        <w:rPr>
          <w:rFonts w:hint="eastAsia"/>
        </w:rPr>
        <w:t>的节点上，一个</w:t>
      </w:r>
      <w:r w:rsidRPr="007A56FB">
        <w:rPr>
          <w:rFonts w:hint="eastAsia"/>
        </w:rPr>
        <w:t>Map</w:t>
      </w:r>
      <w:r w:rsidRPr="007A56FB">
        <w:rPr>
          <w:rFonts w:hint="eastAsia"/>
        </w:rPr>
        <w:t>创建了</w:t>
      </w:r>
      <w:r w:rsidRPr="007A56FB">
        <w:rPr>
          <w:rFonts w:hint="eastAsia"/>
        </w:rPr>
        <w:t>Shuffle</w:t>
      </w:r>
      <w:r w:rsidRPr="007A56FB">
        <w:rPr>
          <w:rFonts w:hint="eastAsia"/>
        </w:rPr>
        <w:t>文件，后面的</w:t>
      </w:r>
      <w:r w:rsidRPr="007A56FB">
        <w:rPr>
          <w:rFonts w:hint="eastAsia"/>
        </w:rPr>
        <w:t>Map</w:t>
      </w:r>
      <w:r w:rsidRPr="007A56FB">
        <w:rPr>
          <w:rFonts w:hint="eastAsia"/>
        </w:rPr>
        <w:t>还是会创建新的</w:t>
      </w:r>
      <w:r w:rsidRPr="007A56FB">
        <w:rPr>
          <w:rFonts w:hint="eastAsia"/>
        </w:rPr>
        <w:t>Shuffle</w:t>
      </w:r>
      <w:r w:rsidRPr="007A56FB">
        <w:rPr>
          <w:rFonts w:hint="eastAsia"/>
        </w:rPr>
        <w:t>文件，因为上一个</w:t>
      </w:r>
      <w:r w:rsidRPr="007A56FB">
        <w:rPr>
          <w:rFonts w:hint="eastAsia"/>
        </w:rPr>
        <w:t>Map</w:t>
      </w:r>
      <w:r w:rsidRPr="007A56FB">
        <w:rPr>
          <w:rFonts w:hint="eastAsia"/>
        </w:rPr>
        <w:t>还正在写，它创建的</w:t>
      </w:r>
      <w:r w:rsidRPr="007A56FB">
        <w:rPr>
          <w:rFonts w:hint="eastAsia"/>
        </w:rPr>
        <w:t>ShuffleFileGroup</w:t>
      </w:r>
      <w:r w:rsidRPr="007A56FB">
        <w:rPr>
          <w:rFonts w:hint="eastAsia"/>
        </w:rPr>
        <w:t>还没有释放；总共创建</w:t>
      </w:r>
      <w:r w:rsidRPr="007A56FB">
        <w:rPr>
          <w:rFonts w:hint="eastAsia"/>
        </w:rPr>
        <w:t>6</w:t>
      </w:r>
      <w:r w:rsidRPr="007A56FB">
        <w:rPr>
          <w:rFonts w:hint="eastAsia"/>
        </w:rPr>
        <w:t>个</w:t>
      </w:r>
      <w:r w:rsidRPr="007A56FB">
        <w:rPr>
          <w:rFonts w:hint="eastAsia"/>
        </w:rPr>
        <w:t>Shuffle</w:t>
      </w:r>
      <w:r w:rsidRPr="007A56FB">
        <w:rPr>
          <w:rFonts w:hint="eastAsia"/>
        </w:rPr>
        <w:t>文件。</w:t>
      </w:r>
    </w:p>
    <w:p w:rsidR="002A0DCA" w:rsidRPr="007A56FB" w:rsidRDefault="002A0DCA" w:rsidP="007A56FB">
      <w:pPr>
        <w:pStyle w:val="a1"/>
        <w:ind w:firstLineChars="211" w:firstLine="549"/>
        <w:jc w:val="left"/>
      </w:pPr>
      <w:r w:rsidRPr="007A56FB">
        <w:rPr>
          <w:rFonts w:hint="eastAsia"/>
        </w:rPr>
        <w:t>优点</w:t>
      </w:r>
    </w:p>
    <w:p w:rsidR="002A0DCA" w:rsidRPr="007A56FB" w:rsidRDefault="002A0DCA" w:rsidP="005812DB">
      <w:pPr>
        <w:pStyle w:val="a1"/>
        <w:numPr>
          <w:ilvl w:val="0"/>
          <w:numId w:val="69"/>
        </w:numPr>
        <w:jc w:val="left"/>
      </w:pPr>
      <w:r w:rsidRPr="007A56FB">
        <w:rPr>
          <w:rFonts w:hint="eastAsia"/>
        </w:rPr>
        <w:t>快</w:t>
      </w:r>
      <w:r w:rsidRPr="007A56FB">
        <w:rPr>
          <w:rFonts w:hint="eastAsia"/>
        </w:rPr>
        <w:t>-</w:t>
      </w:r>
      <w:r w:rsidRPr="007A56FB">
        <w:rPr>
          <w:rFonts w:hint="eastAsia"/>
        </w:rPr>
        <w:t>不需要排序，也不需要维持</w:t>
      </w:r>
      <w:r w:rsidRPr="007A56FB">
        <w:rPr>
          <w:rFonts w:hint="eastAsia"/>
        </w:rPr>
        <w:t>hash</w:t>
      </w:r>
      <w:r w:rsidRPr="007A56FB">
        <w:rPr>
          <w:rFonts w:hint="eastAsia"/>
        </w:rPr>
        <w:t>表</w:t>
      </w:r>
    </w:p>
    <w:p w:rsidR="002A0DCA" w:rsidRPr="007A56FB" w:rsidRDefault="002A0DCA" w:rsidP="005812DB">
      <w:pPr>
        <w:pStyle w:val="a1"/>
        <w:numPr>
          <w:ilvl w:val="0"/>
          <w:numId w:val="69"/>
        </w:numPr>
        <w:jc w:val="left"/>
      </w:pPr>
      <w:r w:rsidRPr="007A56FB">
        <w:rPr>
          <w:rFonts w:hint="eastAsia"/>
        </w:rPr>
        <w:t>不需要额外空间用作排序</w:t>
      </w:r>
    </w:p>
    <w:p w:rsidR="002A0DCA" w:rsidRPr="007A56FB" w:rsidRDefault="002A0DCA" w:rsidP="005812DB">
      <w:pPr>
        <w:pStyle w:val="a1"/>
        <w:numPr>
          <w:ilvl w:val="0"/>
          <w:numId w:val="69"/>
        </w:numPr>
        <w:jc w:val="left"/>
      </w:pPr>
      <w:r w:rsidRPr="007A56FB">
        <w:rPr>
          <w:rFonts w:hint="eastAsia"/>
        </w:rPr>
        <w:t>不需要额外</w:t>
      </w:r>
      <w:r w:rsidRPr="007A56FB">
        <w:rPr>
          <w:rFonts w:hint="eastAsia"/>
        </w:rPr>
        <w:t>IO-</w:t>
      </w:r>
      <w:r w:rsidRPr="007A56FB">
        <w:rPr>
          <w:rFonts w:hint="eastAsia"/>
        </w:rPr>
        <w:t>数据写入磁盘只需一次，读取也只需一次</w:t>
      </w:r>
    </w:p>
    <w:p w:rsidR="002A0DCA" w:rsidRPr="007A56FB" w:rsidRDefault="002A0DCA" w:rsidP="007A56FB">
      <w:pPr>
        <w:pStyle w:val="a1"/>
        <w:ind w:firstLineChars="211" w:firstLine="549"/>
        <w:jc w:val="left"/>
      </w:pPr>
      <w:r w:rsidRPr="007A56FB">
        <w:rPr>
          <w:rFonts w:hint="eastAsia"/>
        </w:rPr>
        <w:lastRenderedPageBreak/>
        <w:t>缺点</w:t>
      </w:r>
    </w:p>
    <w:p w:rsidR="002A0DCA" w:rsidRPr="007A56FB" w:rsidRDefault="002A0DCA" w:rsidP="005812DB">
      <w:pPr>
        <w:pStyle w:val="a1"/>
        <w:numPr>
          <w:ilvl w:val="0"/>
          <w:numId w:val="70"/>
        </w:numPr>
        <w:jc w:val="left"/>
      </w:pPr>
      <w:r w:rsidRPr="007A56FB">
        <w:rPr>
          <w:rFonts w:hint="eastAsia"/>
        </w:rPr>
        <w:t>当</w:t>
      </w:r>
      <w:r w:rsidRPr="007A56FB">
        <w:rPr>
          <w:rFonts w:hint="eastAsia"/>
        </w:rPr>
        <w:t>partitions</w:t>
      </w:r>
      <w:r w:rsidRPr="007A56FB">
        <w:rPr>
          <w:rFonts w:hint="eastAsia"/>
        </w:rPr>
        <w:t>大时，输出大量的文件（</w:t>
      </w:r>
      <w:r w:rsidRPr="007A56FB">
        <w:rPr>
          <w:rFonts w:hint="eastAsia"/>
        </w:rPr>
        <w:t>cores * R</w:t>
      </w:r>
      <w:r w:rsidRPr="007A56FB">
        <w:rPr>
          <w:rFonts w:hint="eastAsia"/>
        </w:rPr>
        <w:t>）</w:t>
      </w:r>
      <w:r w:rsidRPr="007A56FB">
        <w:rPr>
          <w:rFonts w:hint="eastAsia"/>
        </w:rPr>
        <w:t>,</w:t>
      </w:r>
      <w:r w:rsidRPr="007A56FB">
        <w:rPr>
          <w:rFonts w:hint="eastAsia"/>
        </w:rPr>
        <w:t>性能开始降低</w:t>
      </w:r>
    </w:p>
    <w:p w:rsidR="002A0DCA" w:rsidRPr="007A56FB" w:rsidRDefault="002A0DCA" w:rsidP="005812DB">
      <w:pPr>
        <w:pStyle w:val="a1"/>
        <w:numPr>
          <w:ilvl w:val="0"/>
          <w:numId w:val="70"/>
        </w:numPr>
        <w:jc w:val="left"/>
      </w:pPr>
      <w:r w:rsidRPr="007A56FB">
        <w:rPr>
          <w:rFonts w:hint="eastAsia"/>
        </w:rPr>
        <w:t>大量的文件写入，使文件系统开始变为随机写，性能比顺序写要降低</w:t>
      </w:r>
      <w:r w:rsidRPr="007A56FB">
        <w:rPr>
          <w:rFonts w:hint="eastAsia"/>
        </w:rPr>
        <w:t>100</w:t>
      </w:r>
      <w:r w:rsidRPr="007A56FB">
        <w:rPr>
          <w:rFonts w:hint="eastAsia"/>
        </w:rPr>
        <w:t>倍</w:t>
      </w:r>
    </w:p>
    <w:p w:rsidR="008A046B" w:rsidRPr="007A56FB" w:rsidRDefault="002A0DCA" w:rsidP="005812DB">
      <w:pPr>
        <w:pStyle w:val="a1"/>
        <w:numPr>
          <w:ilvl w:val="0"/>
          <w:numId w:val="70"/>
        </w:numPr>
        <w:jc w:val="left"/>
      </w:pPr>
      <w:r w:rsidRPr="007A56FB">
        <w:rPr>
          <w:rFonts w:hint="eastAsia"/>
        </w:rPr>
        <w:t>缓存空间占用比较大</w:t>
      </w:r>
    </w:p>
    <w:p w:rsidR="00ED2AEB" w:rsidRPr="007A56FB" w:rsidRDefault="00ED2AEB" w:rsidP="007A56FB">
      <w:pPr>
        <w:pStyle w:val="a1"/>
        <w:ind w:firstLineChars="211" w:firstLine="549"/>
        <w:jc w:val="left"/>
      </w:pPr>
      <w:r w:rsidRPr="007A56FB">
        <w:rPr>
          <w:rFonts w:hint="eastAsia"/>
        </w:rPr>
        <w:t>Reduce</w:t>
      </w:r>
      <w:r w:rsidRPr="007A56FB">
        <w:rPr>
          <w:rFonts w:hint="eastAsia"/>
        </w:rPr>
        <w:t>去拖</w:t>
      </w:r>
      <w:r w:rsidRPr="007A56FB">
        <w:rPr>
          <w:rFonts w:hint="eastAsia"/>
        </w:rPr>
        <w:t>Map</w:t>
      </w:r>
      <w:r w:rsidRPr="007A56FB">
        <w:rPr>
          <w:rFonts w:hint="eastAsia"/>
        </w:rPr>
        <w:t>的输出数据，</w:t>
      </w:r>
      <w:r w:rsidRPr="007A56FB">
        <w:rPr>
          <w:rFonts w:hint="eastAsia"/>
        </w:rPr>
        <w:t>Spark</w:t>
      </w:r>
      <w:r w:rsidRPr="007A56FB">
        <w:rPr>
          <w:rFonts w:hint="eastAsia"/>
        </w:rPr>
        <w:t>提供了两套不同的拉取数据框架：通过</w:t>
      </w:r>
      <w:r w:rsidRPr="007A56FB">
        <w:rPr>
          <w:rFonts w:hint="eastAsia"/>
        </w:rPr>
        <w:t>socket</w:t>
      </w:r>
      <w:r w:rsidRPr="007A56FB">
        <w:rPr>
          <w:rFonts w:hint="eastAsia"/>
        </w:rPr>
        <w:t>连接去取数据；使用</w:t>
      </w:r>
      <w:r w:rsidRPr="007A56FB">
        <w:rPr>
          <w:rFonts w:hint="eastAsia"/>
        </w:rPr>
        <w:t>netty</w:t>
      </w:r>
      <w:r w:rsidRPr="007A56FB">
        <w:rPr>
          <w:rFonts w:hint="eastAsia"/>
        </w:rPr>
        <w:t>框架去取数据。</w:t>
      </w:r>
    </w:p>
    <w:p w:rsidR="00ED2AEB" w:rsidRPr="007A56FB" w:rsidRDefault="00ED2AEB" w:rsidP="007A56FB">
      <w:pPr>
        <w:pStyle w:val="a1"/>
        <w:ind w:firstLineChars="211" w:firstLine="549"/>
        <w:jc w:val="left"/>
      </w:pPr>
      <w:r w:rsidRPr="007A56FB">
        <w:rPr>
          <w:rFonts w:hint="eastAsia"/>
        </w:rPr>
        <w:t>每个节点的</w:t>
      </w:r>
      <w:r w:rsidRPr="007A56FB">
        <w:rPr>
          <w:rFonts w:hint="eastAsia"/>
        </w:rPr>
        <w:t>Executor</w:t>
      </w:r>
      <w:r w:rsidRPr="007A56FB">
        <w:rPr>
          <w:rFonts w:hint="eastAsia"/>
        </w:rPr>
        <w:t>会创建一个</w:t>
      </w:r>
      <w:r w:rsidRPr="007A56FB">
        <w:rPr>
          <w:rFonts w:hint="eastAsia"/>
        </w:rPr>
        <w:t>BlockManager</w:t>
      </w:r>
      <w:r w:rsidRPr="007A56FB">
        <w:rPr>
          <w:rFonts w:hint="eastAsia"/>
        </w:rPr>
        <w:t>，其中会创建一个</w:t>
      </w:r>
      <w:r w:rsidRPr="007A56FB">
        <w:rPr>
          <w:rFonts w:hint="eastAsia"/>
        </w:rPr>
        <w:t>BlockManagerWorker</w:t>
      </w:r>
      <w:r w:rsidRPr="007A56FB">
        <w:rPr>
          <w:rFonts w:hint="eastAsia"/>
        </w:rPr>
        <w:t>用于响应请求。当</w:t>
      </w:r>
      <w:r w:rsidRPr="007A56FB">
        <w:rPr>
          <w:rFonts w:hint="eastAsia"/>
        </w:rPr>
        <w:t>Reduce</w:t>
      </w:r>
      <w:r w:rsidRPr="007A56FB">
        <w:rPr>
          <w:rFonts w:hint="eastAsia"/>
        </w:rPr>
        <w:t>的</w:t>
      </w:r>
      <w:r w:rsidRPr="007A56FB">
        <w:rPr>
          <w:rFonts w:hint="eastAsia"/>
        </w:rPr>
        <w:t>GET_BLOCK</w:t>
      </w:r>
      <w:r w:rsidRPr="007A56FB">
        <w:rPr>
          <w:rFonts w:hint="eastAsia"/>
        </w:rPr>
        <w:t>的请求过来时，读取本地文件将这个</w:t>
      </w:r>
      <w:r w:rsidRPr="007A56FB">
        <w:rPr>
          <w:rFonts w:hint="eastAsia"/>
        </w:rPr>
        <w:t>blockId</w:t>
      </w:r>
      <w:r w:rsidRPr="007A56FB">
        <w:rPr>
          <w:rFonts w:hint="eastAsia"/>
        </w:rPr>
        <w:t>的数据返回给</w:t>
      </w:r>
      <w:r w:rsidRPr="007A56FB">
        <w:rPr>
          <w:rFonts w:hint="eastAsia"/>
        </w:rPr>
        <w:t>Reduce</w:t>
      </w:r>
      <w:r w:rsidRPr="007A56FB">
        <w:rPr>
          <w:rFonts w:hint="eastAsia"/>
        </w:rPr>
        <w:t>。如果使用的是</w:t>
      </w:r>
      <w:r w:rsidRPr="007A56FB">
        <w:rPr>
          <w:rFonts w:hint="eastAsia"/>
        </w:rPr>
        <w:t>Netty</w:t>
      </w:r>
      <w:r w:rsidRPr="007A56FB">
        <w:rPr>
          <w:rFonts w:hint="eastAsia"/>
        </w:rPr>
        <w:t>框架，</w:t>
      </w:r>
      <w:r w:rsidRPr="007A56FB">
        <w:rPr>
          <w:rFonts w:hint="eastAsia"/>
        </w:rPr>
        <w:t>BlockManager</w:t>
      </w:r>
      <w:r w:rsidRPr="007A56FB">
        <w:rPr>
          <w:rFonts w:hint="eastAsia"/>
        </w:rPr>
        <w:t>会创建</w:t>
      </w:r>
      <w:r w:rsidRPr="007A56FB">
        <w:rPr>
          <w:rFonts w:hint="eastAsia"/>
        </w:rPr>
        <w:t>ShuffleSender</w:t>
      </w:r>
      <w:r w:rsidRPr="007A56FB">
        <w:rPr>
          <w:rFonts w:hint="eastAsia"/>
        </w:rPr>
        <w:t>用于发送</w:t>
      </w:r>
      <w:r w:rsidRPr="007A56FB">
        <w:rPr>
          <w:rFonts w:hint="eastAsia"/>
        </w:rPr>
        <w:t>Shuffle</w:t>
      </w:r>
      <w:r w:rsidRPr="007A56FB">
        <w:rPr>
          <w:rFonts w:hint="eastAsia"/>
        </w:rPr>
        <w:t>数据。</w:t>
      </w:r>
    </w:p>
    <w:p w:rsidR="00ED2AEB" w:rsidRPr="007A56FB" w:rsidRDefault="00ED2AEB" w:rsidP="007A56FB">
      <w:pPr>
        <w:pStyle w:val="a1"/>
        <w:ind w:firstLineChars="211" w:firstLine="549"/>
        <w:jc w:val="left"/>
      </w:pPr>
      <w:r w:rsidRPr="007A56FB">
        <w:rPr>
          <w:rFonts w:hint="eastAsia"/>
        </w:rPr>
        <w:t>并不是所有的数据都是通过网络读取，对于在本节点的</w:t>
      </w:r>
      <w:r w:rsidRPr="007A56FB">
        <w:rPr>
          <w:rFonts w:hint="eastAsia"/>
        </w:rPr>
        <w:t>Map</w:t>
      </w:r>
      <w:r w:rsidRPr="007A56FB">
        <w:rPr>
          <w:rFonts w:hint="eastAsia"/>
        </w:rPr>
        <w:t>数据，</w:t>
      </w:r>
      <w:r w:rsidRPr="007A56FB">
        <w:rPr>
          <w:rFonts w:hint="eastAsia"/>
        </w:rPr>
        <w:t>Reduce</w:t>
      </w:r>
      <w:r w:rsidRPr="007A56FB">
        <w:rPr>
          <w:rFonts w:hint="eastAsia"/>
        </w:rPr>
        <w:t>直接去磁盘上读取而不再通过网络框架。</w:t>
      </w:r>
    </w:p>
    <w:p w:rsidR="00ED2AEB" w:rsidRPr="007A56FB" w:rsidRDefault="00ED2AEB" w:rsidP="007A56FB">
      <w:pPr>
        <w:pStyle w:val="a1"/>
        <w:ind w:firstLineChars="211" w:firstLine="549"/>
        <w:jc w:val="left"/>
      </w:pPr>
      <w:r w:rsidRPr="007A56FB">
        <w:rPr>
          <w:rFonts w:hint="eastAsia"/>
        </w:rPr>
        <w:t>Reduce</w:t>
      </w:r>
      <w:r w:rsidRPr="007A56FB">
        <w:rPr>
          <w:rFonts w:hint="eastAsia"/>
        </w:rPr>
        <w:t>拖过来数据之后以什么方式存储呢？</w:t>
      </w:r>
      <w:r w:rsidRPr="007A56FB">
        <w:rPr>
          <w:rFonts w:hint="eastAsia"/>
        </w:rPr>
        <w:t>Spark Map</w:t>
      </w:r>
      <w:r w:rsidRPr="007A56FB">
        <w:rPr>
          <w:rFonts w:hint="eastAsia"/>
        </w:rPr>
        <w:t>输出的数据没有经过排序，</w:t>
      </w:r>
      <w:r w:rsidRPr="007A56FB">
        <w:rPr>
          <w:rFonts w:hint="eastAsia"/>
        </w:rPr>
        <w:t>Spark Shuffle</w:t>
      </w:r>
      <w:r w:rsidRPr="007A56FB">
        <w:rPr>
          <w:rFonts w:hint="eastAsia"/>
        </w:rPr>
        <w:t>过来的数据也不会进行排序，</w:t>
      </w:r>
      <w:r w:rsidRPr="007A56FB">
        <w:rPr>
          <w:rFonts w:hint="eastAsia"/>
        </w:rPr>
        <w:t>Spark</w:t>
      </w:r>
      <w:r w:rsidRPr="007A56FB">
        <w:rPr>
          <w:rFonts w:hint="eastAsia"/>
        </w:rPr>
        <w:t>认为</w:t>
      </w:r>
      <w:r w:rsidRPr="007A56FB">
        <w:rPr>
          <w:rFonts w:hint="eastAsia"/>
        </w:rPr>
        <w:t>Shuffle</w:t>
      </w:r>
      <w:r w:rsidRPr="007A56FB">
        <w:rPr>
          <w:rFonts w:hint="eastAsia"/>
        </w:rPr>
        <w:t>过程中的排序不是必须的，并不是所有类型的</w:t>
      </w:r>
      <w:r w:rsidRPr="007A56FB">
        <w:rPr>
          <w:rFonts w:hint="eastAsia"/>
        </w:rPr>
        <w:t>Reduce</w:t>
      </w:r>
      <w:r w:rsidRPr="007A56FB">
        <w:rPr>
          <w:rFonts w:hint="eastAsia"/>
        </w:rPr>
        <w:t>需要的数据都需要排序，强制地进行排序只会增加</w:t>
      </w:r>
      <w:r w:rsidRPr="007A56FB">
        <w:rPr>
          <w:rFonts w:hint="eastAsia"/>
        </w:rPr>
        <w:t>Shuffle</w:t>
      </w:r>
      <w:r w:rsidRPr="007A56FB">
        <w:rPr>
          <w:rFonts w:hint="eastAsia"/>
        </w:rPr>
        <w:t>的负担。</w:t>
      </w:r>
      <w:r w:rsidRPr="007A56FB">
        <w:rPr>
          <w:rFonts w:hint="eastAsia"/>
        </w:rPr>
        <w:t>Reduce</w:t>
      </w:r>
      <w:r w:rsidRPr="007A56FB">
        <w:rPr>
          <w:rFonts w:hint="eastAsia"/>
        </w:rPr>
        <w:t>拖过来的数据会放在一个</w:t>
      </w:r>
      <w:r w:rsidRPr="007A56FB">
        <w:rPr>
          <w:rFonts w:hint="eastAsia"/>
        </w:rPr>
        <w:t>HashMap</w:t>
      </w:r>
      <w:r w:rsidRPr="007A56FB">
        <w:rPr>
          <w:rFonts w:hint="eastAsia"/>
        </w:rPr>
        <w:t>中，</w:t>
      </w:r>
      <w:r w:rsidRPr="007A56FB">
        <w:rPr>
          <w:rFonts w:hint="eastAsia"/>
        </w:rPr>
        <w:t>HashMap</w:t>
      </w:r>
      <w:r w:rsidRPr="007A56FB">
        <w:rPr>
          <w:rFonts w:hint="eastAsia"/>
        </w:rPr>
        <w:t>中存储的也是</w:t>
      </w:r>
      <w:r w:rsidRPr="007A56FB">
        <w:rPr>
          <w:rFonts w:hint="eastAsia"/>
        </w:rPr>
        <w:t>&lt;key, value&gt;</w:t>
      </w:r>
      <w:r w:rsidRPr="007A56FB">
        <w:rPr>
          <w:rFonts w:hint="eastAsia"/>
        </w:rPr>
        <w:t>对，</w:t>
      </w:r>
      <w:r w:rsidRPr="007A56FB">
        <w:rPr>
          <w:rFonts w:hint="eastAsia"/>
        </w:rPr>
        <w:t>key</w:t>
      </w:r>
      <w:r w:rsidRPr="007A56FB">
        <w:rPr>
          <w:rFonts w:hint="eastAsia"/>
        </w:rPr>
        <w:t>是</w:t>
      </w:r>
      <w:r w:rsidRPr="007A56FB">
        <w:rPr>
          <w:rFonts w:hint="eastAsia"/>
        </w:rPr>
        <w:t>Map</w:t>
      </w:r>
      <w:r w:rsidRPr="007A56FB">
        <w:rPr>
          <w:rFonts w:hint="eastAsia"/>
        </w:rPr>
        <w:t>输出的</w:t>
      </w:r>
      <w:r w:rsidRPr="007A56FB">
        <w:rPr>
          <w:rFonts w:hint="eastAsia"/>
        </w:rPr>
        <w:t>key</w:t>
      </w:r>
      <w:r w:rsidRPr="007A56FB">
        <w:rPr>
          <w:rFonts w:hint="eastAsia"/>
        </w:rPr>
        <w:t>，</w:t>
      </w:r>
      <w:r w:rsidRPr="007A56FB">
        <w:rPr>
          <w:rFonts w:hint="eastAsia"/>
        </w:rPr>
        <w:t>Map</w:t>
      </w:r>
      <w:r w:rsidRPr="007A56FB">
        <w:rPr>
          <w:rFonts w:hint="eastAsia"/>
        </w:rPr>
        <w:t>输出对应这个</w:t>
      </w:r>
      <w:r w:rsidRPr="007A56FB">
        <w:rPr>
          <w:rFonts w:hint="eastAsia"/>
        </w:rPr>
        <w:t>key</w:t>
      </w:r>
      <w:r w:rsidRPr="007A56FB">
        <w:rPr>
          <w:rFonts w:hint="eastAsia"/>
        </w:rPr>
        <w:t>的所有</w:t>
      </w:r>
      <w:r w:rsidRPr="007A56FB">
        <w:rPr>
          <w:rFonts w:hint="eastAsia"/>
        </w:rPr>
        <w:t>value</w:t>
      </w:r>
      <w:r w:rsidRPr="007A56FB">
        <w:rPr>
          <w:rFonts w:hint="eastAsia"/>
        </w:rPr>
        <w:t>组成</w:t>
      </w:r>
      <w:r w:rsidRPr="007A56FB">
        <w:rPr>
          <w:rFonts w:hint="eastAsia"/>
        </w:rPr>
        <w:t>HashMap</w:t>
      </w:r>
      <w:r w:rsidRPr="007A56FB">
        <w:rPr>
          <w:rFonts w:hint="eastAsia"/>
        </w:rPr>
        <w:t>的</w:t>
      </w:r>
      <w:r w:rsidRPr="007A56FB">
        <w:rPr>
          <w:rFonts w:hint="eastAsia"/>
        </w:rPr>
        <w:t>value</w:t>
      </w:r>
      <w:r w:rsidRPr="007A56FB">
        <w:rPr>
          <w:rFonts w:hint="eastAsia"/>
        </w:rPr>
        <w:t>。</w:t>
      </w:r>
      <w:r w:rsidRPr="007A56FB">
        <w:rPr>
          <w:rFonts w:hint="eastAsia"/>
        </w:rPr>
        <w:t>Spark</w:t>
      </w:r>
      <w:r w:rsidRPr="007A56FB">
        <w:rPr>
          <w:rFonts w:hint="eastAsia"/>
        </w:rPr>
        <w:t>将</w:t>
      </w:r>
      <w:r w:rsidRPr="007A56FB">
        <w:rPr>
          <w:rFonts w:hint="eastAsia"/>
        </w:rPr>
        <w:t>Shuffle</w:t>
      </w:r>
      <w:r w:rsidRPr="007A56FB">
        <w:rPr>
          <w:rFonts w:hint="eastAsia"/>
        </w:rPr>
        <w:t>取过来的每一个</w:t>
      </w:r>
      <w:r w:rsidRPr="007A56FB">
        <w:rPr>
          <w:rFonts w:hint="eastAsia"/>
        </w:rPr>
        <w:t>&lt;key, value&gt;</w:t>
      </w:r>
      <w:r w:rsidRPr="007A56FB">
        <w:rPr>
          <w:rFonts w:hint="eastAsia"/>
        </w:rPr>
        <w:t>对插入或者更新到</w:t>
      </w:r>
      <w:r w:rsidRPr="007A56FB">
        <w:rPr>
          <w:rFonts w:hint="eastAsia"/>
        </w:rPr>
        <w:t>HashMap</w:t>
      </w:r>
      <w:r w:rsidRPr="007A56FB">
        <w:rPr>
          <w:rFonts w:hint="eastAsia"/>
        </w:rPr>
        <w:t>中，来一个处理一个。</w:t>
      </w:r>
      <w:r w:rsidRPr="007A56FB">
        <w:rPr>
          <w:rFonts w:hint="eastAsia"/>
        </w:rPr>
        <w:t>HashMap</w:t>
      </w:r>
      <w:r w:rsidRPr="007A56FB">
        <w:rPr>
          <w:rFonts w:hint="eastAsia"/>
        </w:rPr>
        <w:t>全部放在内存中。</w:t>
      </w:r>
    </w:p>
    <w:p w:rsidR="00ED2AEB" w:rsidRPr="007A56FB" w:rsidRDefault="00ED2AEB" w:rsidP="007A56FB">
      <w:pPr>
        <w:pStyle w:val="a1"/>
        <w:ind w:firstLineChars="211" w:firstLine="549"/>
        <w:jc w:val="left"/>
      </w:pPr>
      <w:r w:rsidRPr="007A56FB">
        <w:rPr>
          <w:rFonts w:hint="eastAsia"/>
        </w:rPr>
        <w:t>Shuffle</w:t>
      </w:r>
      <w:r w:rsidRPr="007A56FB">
        <w:rPr>
          <w:rFonts w:hint="eastAsia"/>
        </w:rPr>
        <w:t>取过来的数据全部存放在内存中，对于数据量比较小或者已经在</w:t>
      </w:r>
      <w:r w:rsidRPr="007A56FB">
        <w:rPr>
          <w:rFonts w:hint="eastAsia"/>
        </w:rPr>
        <w:t>Map</w:t>
      </w:r>
      <w:r w:rsidRPr="007A56FB">
        <w:rPr>
          <w:rFonts w:hint="eastAsia"/>
        </w:rPr>
        <w:t>端做过合并处理的</w:t>
      </w:r>
      <w:r w:rsidRPr="007A56FB">
        <w:rPr>
          <w:rFonts w:hint="eastAsia"/>
        </w:rPr>
        <w:t>Shuffle</w:t>
      </w:r>
      <w:r w:rsidRPr="007A56FB">
        <w:rPr>
          <w:rFonts w:hint="eastAsia"/>
        </w:rPr>
        <w:t>数据，占用内存空间不会太大，但是对于比如</w:t>
      </w:r>
      <w:r w:rsidRPr="007A56FB">
        <w:rPr>
          <w:rFonts w:hint="eastAsia"/>
        </w:rPr>
        <w:t>group by key</w:t>
      </w:r>
      <w:r w:rsidRPr="007A56FB">
        <w:rPr>
          <w:rFonts w:hint="eastAsia"/>
        </w:rPr>
        <w:t>这样的操作，</w:t>
      </w:r>
      <w:r w:rsidRPr="007A56FB">
        <w:rPr>
          <w:rFonts w:hint="eastAsia"/>
        </w:rPr>
        <w:t>Reduce</w:t>
      </w:r>
      <w:r w:rsidRPr="007A56FB">
        <w:rPr>
          <w:rFonts w:hint="eastAsia"/>
        </w:rPr>
        <w:t>需要得到</w:t>
      </w:r>
      <w:r w:rsidRPr="007A56FB">
        <w:rPr>
          <w:rFonts w:hint="eastAsia"/>
        </w:rPr>
        <w:t>key</w:t>
      </w:r>
      <w:r w:rsidRPr="007A56FB">
        <w:rPr>
          <w:rFonts w:hint="eastAsia"/>
        </w:rPr>
        <w:t>对应的所有</w:t>
      </w:r>
      <w:r w:rsidRPr="007A56FB">
        <w:rPr>
          <w:rFonts w:hint="eastAsia"/>
        </w:rPr>
        <w:t>value</w:t>
      </w:r>
      <w:r w:rsidRPr="007A56FB">
        <w:rPr>
          <w:rFonts w:hint="eastAsia"/>
        </w:rPr>
        <w:t>，并将这些</w:t>
      </w:r>
      <w:r w:rsidRPr="007A56FB">
        <w:rPr>
          <w:rFonts w:hint="eastAsia"/>
        </w:rPr>
        <w:t>value</w:t>
      </w:r>
      <w:r w:rsidRPr="007A56FB">
        <w:rPr>
          <w:rFonts w:hint="eastAsia"/>
        </w:rPr>
        <w:t>组一个数组放在内存中，这样当数据量较大时，就需要较多内存。</w:t>
      </w:r>
    </w:p>
    <w:p w:rsidR="00ED2AEB" w:rsidRPr="007A56FB" w:rsidRDefault="00ED2AEB" w:rsidP="007A56FB">
      <w:pPr>
        <w:pStyle w:val="a1"/>
        <w:ind w:firstLineChars="211" w:firstLine="549"/>
        <w:jc w:val="left"/>
      </w:pPr>
      <w:r w:rsidRPr="007A56FB">
        <w:rPr>
          <w:rFonts w:hint="eastAsia"/>
        </w:rPr>
        <w:t>当内存不够时，要不就失败，要不就用老办法把内存中的数据移到磁盘上放着。</w:t>
      </w:r>
      <w:r w:rsidRPr="007A56FB">
        <w:rPr>
          <w:rFonts w:hint="eastAsia"/>
        </w:rPr>
        <w:t>Spark</w:t>
      </w:r>
      <w:r w:rsidRPr="007A56FB">
        <w:rPr>
          <w:rFonts w:hint="eastAsia"/>
        </w:rPr>
        <w:t>意识到在处理数据规模远远大于内存空间时所带来的不足，引入了一个具有外部排序的方案。</w:t>
      </w:r>
      <w:r w:rsidRPr="007A56FB">
        <w:rPr>
          <w:rFonts w:hint="eastAsia"/>
        </w:rPr>
        <w:t>Shuffle</w:t>
      </w:r>
      <w:r w:rsidRPr="007A56FB">
        <w:rPr>
          <w:rFonts w:hint="eastAsia"/>
        </w:rPr>
        <w:t>过来的数据先放在内存中，当内存中存储的</w:t>
      </w:r>
      <w:r w:rsidRPr="007A56FB">
        <w:rPr>
          <w:rFonts w:hint="eastAsia"/>
        </w:rPr>
        <w:t>&lt;key, value&gt;</w:t>
      </w:r>
      <w:r w:rsidRPr="007A56FB">
        <w:rPr>
          <w:rFonts w:hint="eastAsia"/>
        </w:rPr>
        <w:t>对超过</w:t>
      </w:r>
      <w:r w:rsidRPr="007A56FB">
        <w:rPr>
          <w:rFonts w:hint="eastAsia"/>
        </w:rPr>
        <w:t>1000</w:t>
      </w:r>
      <w:r w:rsidRPr="007A56FB">
        <w:rPr>
          <w:rFonts w:hint="eastAsia"/>
        </w:rPr>
        <w:t>并且内存使用超过</w:t>
      </w:r>
      <w:r w:rsidRPr="007A56FB">
        <w:rPr>
          <w:rFonts w:hint="eastAsia"/>
        </w:rPr>
        <w:t>70%</w:t>
      </w:r>
      <w:r w:rsidRPr="007A56FB">
        <w:rPr>
          <w:rFonts w:hint="eastAsia"/>
        </w:rPr>
        <w:t>时，判断节点上可用内存如果还足够，则把内存缓冲区大小翻倍，如果可用内存不再够了，则把内存中的</w:t>
      </w:r>
      <w:r w:rsidRPr="007A56FB">
        <w:rPr>
          <w:rFonts w:hint="eastAsia"/>
        </w:rPr>
        <w:t>&lt;key, value&gt;</w:t>
      </w:r>
      <w:r w:rsidRPr="007A56FB">
        <w:rPr>
          <w:rFonts w:hint="eastAsia"/>
        </w:rPr>
        <w:t>对排序然后写到磁盘文件中。最后把内存缓冲区中的数据排序之后和那些磁盘文件组成一个最小堆，每次从最小堆中读取最小的数据，这个和</w:t>
      </w:r>
      <w:r w:rsidRPr="007A56FB">
        <w:rPr>
          <w:rFonts w:hint="eastAsia"/>
        </w:rPr>
        <w:t>MapReduce</w:t>
      </w:r>
      <w:r w:rsidRPr="007A56FB">
        <w:rPr>
          <w:rFonts w:hint="eastAsia"/>
        </w:rPr>
        <w:t>中的</w:t>
      </w:r>
      <w:r w:rsidRPr="007A56FB">
        <w:rPr>
          <w:rFonts w:hint="eastAsia"/>
        </w:rPr>
        <w:t>merge</w:t>
      </w:r>
      <w:r w:rsidRPr="007A56FB">
        <w:rPr>
          <w:rFonts w:hint="eastAsia"/>
        </w:rPr>
        <w:t>过程类似。</w:t>
      </w:r>
    </w:p>
    <w:p w:rsidR="00ED2AEB" w:rsidRPr="008A046B" w:rsidRDefault="00ED2AEB" w:rsidP="007A56FB">
      <w:pPr>
        <w:pStyle w:val="a1"/>
        <w:ind w:firstLine="0"/>
        <w:jc w:val="left"/>
        <w:rPr>
          <w:rFonts w:ascii="宋体" w:hAnsi="宋体" w:cs="宋体"/>
          <w:color w:val="000000"/>
          <w:sz w:val="20"/>
          <w:szCs w:val="20"/>
        </w:rPr>
      </w:pPr>
    </w:p>
    <w:p w:rsidR="007620F2" w:rsidRDefault="007620F2" w:rsidP="007620F2">
      <w:pPr>
        <w:pStyle w:val="2"/>
      </w:pPr>
      <w:bookmarkStart w:id="90" w:name="_Toc492099199"/>
      <w:r>
        <w:rPr>
          <w:rFonts w:hint="eastAsia"/>
        </w:rPr>
        <w:lastRenderedPageBreak/>
        <w:t>Sort</w:t>
      </w:r>
      <w:r w:rsidRPr="004C4222">
        <w:rPr>
          <w:rFonts w:hint="eastAsia"/>
        </w:rPr>
        <w:t>Shuffle</w:t>
      </w:r>
      <w:r w:rsidRPr="004C4222">
        <w:rPr>
          <w:rFonts w:hint="eastAsia"/>
        </w:rPr>
        <w:t>过程介绍</w:t>
      </w:r>
      <w:bookmarkEnd w:id="90"/>
    </w:p>
    <w:p w:rsidR="002A0DCA" w:rsidRPr="001F1C14" w:rsidRDefault="002A0DCA" w:rsidP="001F1C14">
      <w:pPr>
        <w:pStyle w:val="a1"/>
        <w:ind w:firstLineChars="211" w:firstLine="549"/>
        <w:jc w:val="left"/>
      </w:pPr>
      <w:r w:rsidRPr="001F1C14">
        <w:rPr>
          <w:rFonts w:hint="eastAsia"/>
        </w:rPr>
        <w:t>从</w:t>
      </w:r>
      <w:r w:rsidRPr="001F1C14">
        <w:rPr>
          <w:rFonts w:hint="eastAsia"/>
        </w:rPr>
        <w:t>1.2.0</w:t>
      </w:r>
      <w:r w:rsidRPr="001F1C14">
        <w:rPr>
          <w:rFonts w:hint="eastAsia"/>
        </w:rPr>
        <w:t>开始默认为</w:t>
      </w:r>
      <w:r w:rsidRPr="001F1C14">
        <w:rPr>
          <w:rFonts w:hint="eastAsia"/>
        </w:rPr>
        <w:t>sort shuffle(</w:t>
      </w:r>
      <w:r w:rsidRPr="001F1C14">
        <w:rPr>
          <w:rFonts w:hint="eastAsia"/>
          <w:b/>
          <w:bCs/>
        </w:rPr>
        <w:t>spark.shuffle.manager</w:t>
      </w:r>
      <w:r w:rsidRPr="001F1C14">
        <w:rPr>
          <w:rFonts w:hint="eastAsia"/>
        </w:rPr>
        <w:t> = sort)</w:t>
      </w:r>
      <w:r w:rsidRPr="001F1C14">
        <w:rPr>
          <w:rFonts w:hint="eastAsia"/>
        </w:rPr>
        <w:t>，实现逻辑类似于</w:t>
      </w:r>
      <w:r w:rsidRPr="001F1C14">
        <w:rPr>
          <w:rFonts w:hint="eastAsia"/>
        </w:rPr>
        <w:t>Hadoop MapReduce</w:t>
      </w:r>
      <w:r w:rsidRPr="001F1C14">
        <w:rPr>
          <w:rFonts w:hint="eastAsia"/>
        </w:rPr>
        <w:t>，</w:t>
      </w:r>
      <w:r w:rsidRPr="001F1C14">
        <w:rPr>
          <w:rFonts w:hint="eastAsia"/>
        </w:rPr>
        <w:t>Hash Shuffle</w:t>
      </w:r>
      <w:r w:rsidRPr="001F1C14">
        <w:rPr>
          <w:rFonts w:hint="eastAsia"/>
        </w:rPr>
        <w:t>每一个</w:t>
      </w:r>
      <w:r w:rsidRPr="001F1C14">
        <w:rPr>
          <w:rFonts w:hint="eastAsia"/>
        </w:rPr>
        <w:t>reducers</w:t>
      </w:r>
      <w:r w:rsidRPr="001F1C14">
        <w:rPr>
          <w:rFonts w:hint="eastAsia"/>
        </w:rPr>
        <w:t>产生一个文件，但是</w:t>
      </w:r>
      <w:r w:rsidRPr="001F1C14">
        <w:rPr>
          <w:rFonts w:hint="eastAsia"/>
        </w:rPr>
        <w:t>Sort Shuffle</w:t>
      </w:r>
      <w:r w:rsidRPr="001F1C14">
        <w:rPr>
          <w:rFonts w:hint="eastAsia"/>
        </w:rPr>
        <w:t>只是产生一个按照</w:t>
      </w:r>
      <w:r w:rsidRPr="001F1C14">
        <w:rPr>
          <w:rFonts w:hint="eastAsia"/>
        </w:rPr>
        <w:t>reducer id</w:t>
      </w:r>
      <w:r w:rsidRPr="001F1C14">
        <w:rPr>
          <w:rFonts w:hint="eastAsia"/>
        </w:rPr>
        <w:t>排序可索引的文件，这样，只需获取有关文件中的相关数据块的位置信息，并</w:t>
      </w:r>
      <w:r w:rsidRPr="001F1C14">
        <w:rPr>
          <w:rFonts w:hint="eastAsia"/>
        </w:rPr>
        <w:t>fseek</w:t>
      </w:r>
      <w:r w:rsidRPr="001F1C14">
        <w:rPr>
          <w:rFonts w:hint="eastAsia"/>
        </w:rPr>
        <w:t>就可以读取指定</w:t>
      </w:r>
      <w:r w:rsidRPr="001F1C14">
        <w:rPr>
          <w:rFonts w:hint="eastAsia"/>
        </w:rPr>
        <w:t>reducer</w:t>
      </w:r>
      <w:r w:rsidRPr="001F1C14">
        <w:rPr>
          <w:rFonts w:hint="eastAsia"/>
        </w:rPr>
        <w:t>的数据。但对于</w:t>
      </w:r>
      <w:r w:rsidRPr="001F1C14">
        <w:rPr>
          <w:rFonts w:hint="eastAsia"/>
        </w:rPr>
        <w:t>rueducer</w:t>
      </w:r>
      <w:r w:rsidRPr="001F1C14">
        <w:rPr>
          <w:rFonts w:hint="eastAsia"/>
        </w:rPr>
        <w:t>数比较少的情况，</w:t>
      </w:r>
      <w:r w:rsidRPr="001F1C14">
        <w:rPr>
          <w:rFonts w:hint="eastAsia"/>
        </w:rPr>
        <w:t>Hash Shuffle</w:t>
      </w:r>
      <w:r w:rsidRPr="001F1C14">
        <w:rPr>
          <w:rFonts w:hint="eastAsia"/>
        </w:rPr>
        <w:t>明显要比</w:t>
      </w:r>
      <w:r w:rsidRPr="001F1C14">
        <w:rPr>
          <w:rFonts w:hint="eastAsia"/>
        </w:rPr>
        <w:t>Sort Shuffle</w:t>
      </w:r>
      <w:r w:rsidRPr="001F1C14">
        <w:rPr>
          <w:rFonts w:hint="eastAsia"/>
        </w:rPr>
        <w:t>快，因此</w:t>
      </w:r>
      <w:r w:rsidRPr="001F1C14">
        <w:rPr>
          <w:rFonts w:hint="eastAsia"/>
        </w:rPr>
        <w:t>Sort Shuffle</w:t>
      </w:r>
      <w:r w:rsidRPr="001F1C14">
        <w:rPr>
          <w:rFonts w:hint="eastAsia"/>
        </w:rPr>
        <w:t>有个“</w:t>
      </w:r>
      <w:r w:rsidRPr="001F1C14">
        <w:rPr>
          <w:rFonts w:hint="eastAsia"/>
        </w:rPr>
        <w:t>fallback</w:t>
      </w:r>
      <w:r w:rsidRPr="001F1C14">
        <w:rPr>
          <w:rFonts w:hint="eastAsia"/>
        </w:rPr>
        <w:t>”计划，对于</w:t>
      </w:r>
      <w:r w:rsidRPr="001F1C14">
        <w:rPr>
          <w:rFonts w:hint="eastAsia"/>
        </w:rPr>
        <w:t>reducers</w:t>
      </w:r>
      <w:r w:rsidRPr="001F1C14">
        <w:rPr>
          <w:rFonts w:hint="eastAsia"/>
        </w:rPr>
        <w:t>数少于</w:t>
      </w:r>
      <w:r w:rsidRPr="001F1C14">
        <w:rPr>
          <w:rFonts w:hint="eastAsia"/>
        </w:rPr>
        <w:t xml:space="preserve"> </w:t>
      </w:r>
      <w:r w:rsidRPr="001F1C14">
        <w:rPr>
          <w:rFonts w:hint="eastAsia"/>
        </w:rPr>
        <w:t>“</w:t>
      </w:r>
      <w:r w:rsidRPr="001F1C14">
        <w:rPr>
          <w:rFonts w:hint="eastAsia"/>
        </w:rPr>
        <w:t>spark.shuffle.sort.bypassMergeThreshold</w:t>
      </w:r>
      <w:r w:rsidRPr="001F1C14">
        <w:rPr>
          <w:rFonts w:hint="eastAsia"/>
        </w:rPr>
        <w:t>”</w:t>
      </w:r>
      <w:r w:rsidRPr="001F1C14">
        <w:rPr>
          <w:rFonts w:hint="eastAsia"/>
        </w:rPr>
        <w:t xml:space="preserve"> (200 by default)</w:t>
      </w:r>
      <w:r w:rsidRPr="001F1C14">
        <w:rPr>
          <w:rFonts w:hint="eastAsia"/>
        </w:rPr>
        <w:t>，我们使用</w:t>
      </w:r>
      <w:r w:rsidRPr="001F1C14">
        <w:rPr>
          <w:rFonts w:hint="eastAsia"/>
        </w:rPr>
        <w:t>fallback</w:t>
      </w:r>
      <w:r w:rsidRPr="001F1C14">
        <w:rPr>
          <w:rFonts w:hint="eastAsia"/>
        </w:rPr>
        <w:t>计划，</w:t>
      </w:r>
      <w:r w:rsidRPr="001F1C14">
        <w:rPr>
          <w:rFonts w:hint="eastAsia"/>
        </w:rPr>
        <w:t>hashing</w:t>
      </w:r>
      <w:r w:rsidRPr="001F1C14">
        <w:rPr>
          <w:rFonts w:hint="eastAsia"/>
        </w:rPr>
        <w:t>相关数据到分开的文件，然后合并这些文件为一个，具体实现为</w:t>
      </w:r>
      <w:hyperlink r:id="rId81" w:history="1">
        <w:r w:rsidRPr="001F1C14">
          <w:rPr>
            <w:rFonts w:hint="eastAsia"/>
          </w:rPr>
          <w:t>BypassMergeSortShuffleWriter</w:t>
        </w:r>
      </w:hyperlink>
      <w:r w:rsidRPr="001F1C14">
        <w:rPr>
          <w:rFonts w:hint="eastAsia"/>
        </w:rPr>
        <w:t>。</w:t>
      </w:r>
    </w:p>
    <w:p w:rsidR="002A0DCA" w:rsidRDefault="002A0DCA" w:rsidP="002A0DCA">
      <w:pPr>
        <w:pStyle w:val="afb"/>
        <w:shd w:val="clear" w:color="auto" w:fill="FFFFFF"/>
        <w:spacing w:before="150" w:beforeAutospacing="0" w:after="150" w:afterAutospacing="0" w:line="360" w:lineRule="atLeast"/>
        <w:rPr>
          <w:rFonts w:ascii="微软雅黑" w:eastAsia="微软雅黑" w:hAnsi="微软雅黑"/>
          <w:color w:val="000000"/>
          <w:sz w:val="23"/>
          <w:szCs w:val="23"/>
        </w:rPr>
      </w:pPr>
      <w:r w:rsidRPr="00F12725">
        <w:rPr>
          <w:rFonts w:ascii="Helvetica" w:hAnsi="Helvetica"/>
          <w:noProof/>
          <w:color w:val="9F9F9F"/>
          <w:sz w:val="21"/>
          <w:szCs w:val="21"/>
          <w:bdr w:val="none" w:sz="0" w:space="0" w:color="auto" w:frame="1"/>
        </w:rPr>
        <w:drawing>
          <wp:inline distT="0" distB="0" distL="0" distR="0" wp14:anchorId="29378DA0" wp14:editId="471E95E7">
            <wp:extent cx="5579745" cy="2498598"/>
            <wp:effectExtent l="0" t="0" r="1905" b="0"/>
            <wp:docPr id="110" name="Picture 2" descr="park_sort_shuffl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k_sort_shuffle">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498598"/>
                    </a:xfrm>
                    <a:prstGeom prst="rect">
                      <a:avLst/>
                    </a:prstGeom>
                    <a:noFill/>
                    <a:ln>
                      <a:noFill/>
                    </a:ln>
                  </pic:spPr>
                </pic:pic>
              </a:graphicData>
            </a:graphic>
          </wp:inline>
        </w:drawing>
      </w:r>
    </w:p>
    <w:p w:rsidR="002A0DCA" w:rsidRPr="001F1C14" w:rsidRDefault="002A0DCA" w:rsidP="001F1C14">
      <w:pPr>
        <w:pStyle w:val="a1"/>
        <w:ind w:firstLineChars="211" w:firstLine="549"/>
        <w:jc w:val="left"/>
      </w:pPr>
      <w:r w:rsidRPr="001F1C14">
        <w:rPr>
          <w:rFonts w:hint="eastAsia"/>
        </w:rPr>
        <w:t>在</w:t>
      </w:r>
      <w:r w:rsidRPr="001F1C14">
        <w:rPr>
          <w:rFonts w:hint="eastAsia"/>
        </w:rPr>
        <w:t>map</w:t>
      </w:r>
      <w:r w:rsidRPr="001F1C14">
        <w:rPr>
          <w:rFonts w:hint="eastAsia"/>
        </w:rPr>
        <w:t>进行排序，在</w:t>
      </w:r>
      <w:r w:rsidRPr="001F1C14">
        <w:rPr>
          <w:rFonts w:hint="eastAsia"/>
        </w:rPr>
        <w:t>reduce</w:t>
      </w:r>
      <w:r w:rsidRPr="001F1C14">
        <w:rPr>
          <w:rFonts w:hint="eastAsia"/>
        </w:rPr>
        <w:t>端应用</w:t>
      </w:r>
      <w:r w:rsidRPr="001F1C14">
        <w:rPr>
          <w:rFonts w:hint="eastAsia"/>
        </w:rPr>
        <w:t>Timsort[1]</w:t>
      </w:r>
      <w:r w:rsidRPr="001F1C14">
        <w:rPr>
          <w:rFonts w:hint="eastAsia"/>
        </w:rPr>
        <w:t>进行合并。</w:t>
      </w:r>
      <w:r w:rsidRPr="001F1C14">
        <w:rPr>
          <w:rFonts w:hint="eastAsia"/>
        </w:rPr>
        <w:t>map</w:t>
      </w:r>
      <w:r w:rsidRPr="001F1C14">
        <w:rPr>
          <w:rFonts w:hint="eastAsia"/>
        </w:rPr>
        <w:t>端是否容许</w:t>
      </w:r>
      <w:r w:rsidRPr="001F1C14">
        <w:rPr>
          <w:rFonts w:hint="eastAsia"/>
        </w:rPr>
        <w:t>spill</w:t>
      </w:r>
      <w:r w:rsidRPr="001F1C14">
        <w:rPr>
          <w:rFonts w:hint="eastAsia"/>
        </w:rPr>
        <w:t>，通过</w:t>
      </w:r>
      <w:r w:rsidRPr="001F1C14">
        <w:rPr>
          <w:rFonts w:hint="eastAsia"/>
          <w:b/>
          <w:bCs/>
        </w:rPr>
        <w:t>spark.shuffle.spill</w:t>
      </w:r>
      <w:r w:rsidRPr="001F1C14">
        <w:rPr>
          <w:rFonts w:hint="eastAsia"/>
        </w:rPr>
        <w:t>来设置，默认是</w:t>
      </w:r>
      <w:r w:rsidRPr="001F1C14">
        <w:rPr>
          <w:rFonts w:hint="eastAsia"/>
        </w:rPr>
        <w:t>true</w:t>
      </w:r>
      <w:r w:rsidRPr="001F1C14">
        <w:rPr>
          <w:rFonts w:hint="eastAsia"/>
        </w:rPr>
        <w:t>。设置为</w:t>
      </w:r>
      <w:r w:rsidRPr="001F1C14">
        <w:rPr>
          <w:rFonts w:hint="eastAsia"/>
        </w:rPr>
        <w:t>false</w:t>
      </w:r>
      <w:r w:rsidRPr="001F1C14">
        <w:rPr>
          <w:rFonts w:hint="eastAsia"/>
        </w:rPr>
        <w:t>，如果没有足够的内存来存储</w:t>
      </w:r>
      <w:r w:rsidRPr="001F1C14">
        <w:rPr>
          <w:rFonts w:hint="eastAsia"/>
        </w:rPr>
        <w:t>map</w:t>
      </w:r>
      <w:r w:rsidRPr="001F1C14">
        <w:rPr>
          <w:rFonts w:hint="eastAsia"/>
        </w:rPr>
        <w:t>的输出，那么就会导致</w:t>
      </w:r>
      <w:r w:rsidRPr="001F1C14">
        <w:rPr>
          <w:rFonts w:hint="eastAsia"/>
        </w:rPr>
        <w:t>OOM</w:t>
      </w:r>
      <w:r w:rsidRPr="001F1C14">
        <w:rPr>
          <w:rFonts w:hint="eastAsia"/>
        </w:rPr>
        <w:t>错误，因此要慎用。</w:t>
      </w:r>
    </w:p>
    <w:p w:rsidR="002A0DCA" w:rsidRPr="001F1C14" w:rsidRDefault="002A0DCA" w:rsidP="001F1C14">
      <w:pPr>
        <w:pStyle w:val="a1"/>
        <w:ind w:firstLineChars="211" w:firstLine="549"/>
        <w:jc w:val="left"/>
      </w:pPr>
      <w:r w:rsidRPr="001F1C14">
        <w:rPr>
          <w:rFonts w:hint="eastAsia"/>
        </w:rPr>
        <w:t>用于存储</w:t>
      </w:r>
      <w:r w:rsidRPr="001F1C14">
        <w:rPr>
          <w:rFonts w:hint="eastAsia"/>
        </w:rPr>
        <w:t>map</w:t>
      </w:r>
      <w:r w:rsidRPr="001F1C14">
        <w:rPr>
          <w:rFonts w:hint="eastAsia"/>
        </w:rPr>
        <w:t>输出的内存为：“</w:t>
      </w:r>
      <w:r w:rsidRPr="001F1C14">
        <w:rPr>
          <w:rFonts w:hint="eastAsia"/>
        </w:rPr>
        <w:t>JVM Heap Size</w:t>
      </w:r>
      <w:r w:rsidRPr="001F1C14">
        <w:rPr>
          <w:rFonts w:hint="eastAsia"/>
        </w:rPr>
        <w:t>”</w:t>
      </w:r>
      <w:r w:rsidRPr="001F1C14">
        <w:rPr>
          <w:rFonts w:hint="eastAsia"/>
        </w:rPr>
        <w:t xml:space="preserve"> \* spark.shuffle.memoryFraction \* spark.shuffle.safetyFraction</w:t>
      </w:r>
      <w:r w:rsidRPr="001F1C14">
        <w:rPr>
          <w:rFonts w:hint="eastAsia"/>
        </w:rPr>
        <w:t>，默认为“</w:t>
      </w:r>
      <w:r w:rsidRPr="001F1C14">
        <w:rPr>
          <w:rFonts w:hint="eastAsia"/>
        </w:rPr>
        <w:t>JVM Heap Size</w:t>
      </w:r>
      <w:r w:rsidRPr="001F1C14">
        <w:rPr>
          <w:rFonts w:hint="eastAsia"/>
        </w:rPr>
        <w:t>”</w:t>
      </w:r>
      <w:r w:rsidRPr="001F1C14">
        <w:rPr>
          <w:rFonts w:hint="eastAsia"/>
        </w:rPr>
        <w:t xml:space="preserve"> \* 0.2 \* 0.8 = </w:t>
      </w:r>
      <w:r w:rsidRPr="001F1C14">
        <w:rPr>
          <w:rFonts w:hint="eastAsia"/>
        </w:rPr>
        <w:t>“</w:t>
      </w:r>
      <w:r w:rsidRPr="001F1C14">
        <w:rPr>
          <w:rFonts w:hint="eastAsia"/>
        </w:rPr>
        <w:t>JVM Heap Size</w:t>
      </w:r>
      <w:r w:rsidRPr="001F1C14">
        <w:rPr>
          <w:rFonts w:hint="eastAsia"/>
        </w:rPr>
        <w:t>”</w:t>
      </w:r>
      <w:r w:rsidRPr="001F1C14">
        <w:rPr>
          <w:rFonts w:hint="eastAsia"/>
        </w:rPr>
        <w:t xml:space="preserve"> \* 0.16</w:t>
      </w:r>
      <w:r w:rsidRPr="001F1C14">
        <w:rPr>
          <w:rFonts w:hint="eastAsia"/>
        </w:rPr>
        <w:t>。如果你在同一个执行程序中运行多个线程（设定</w:t>
      </w:r>
      <w:r w:rsidRPr="001F1C14">
        <w:rPr>
          <w:rFonts w:hint="eastAsia"/>
        </w:rPr>
        <w:t>spark.executor.cores/ spark.task.cpus</w:t>
      </w:r>
      <w:r w:rsidRPr="001F1C14">
        <w:rPr>
          <w:rFonts w:hint="eastAsia"/>
        </w:rPr>
        <w:t>超过</w:t>
      </w:r>
      <w:r w:rsidRPr="001F1C14">
        <w:rPr>
          <w:rFonts w:hint="eastAsia"/>
        </w:rPr>
        <w:t>1</w:t>
      </w:r>
      <w:r w:rsidRPr="001F1C14">
        <w:rPr>
          <w:rFonts w:hint="eastAsia"/>
        </w:rPr>
        <w:t>）</w:t>
      </w:r>
      <w:r w:rsidRPr="001F1C14">
        <w:rPr>
          <w:rFonts w:hint="eastAsia"/>
        </w:rPr>
        <w:t>,</w:t>
      </w:r>
      <w:r w:rsidRPr="001F1C14">
        <w:rPr>
          <w:rFonts w:hint="eastAsia"/>
        </w:rPr>
        <w:t>每个</w:t>
      </w:r>
      <w:r w:rsidRPr="001F1C14">
        <w:rPr>
          <w:rFonts w:hint="eastAsia"/>
        </w:rPr>
        <w:t>map</w:t>
      </w:r>
      <w:r w:rsidRPr="001F1C14">
        <w:rPr>
          <w:rFonts w:hint="eastAsia"/>
        </w:rPr>
        <w:t>任务存储的空间为“</w:t>
      </w:r>
      <w:r w:rsidRPr="001F1C14">
        <w:rPr>
          <w:rFonts w:hint="eastAsia"/>
        </w:rPr>
        <w:t>JVM Heap Size</w:t>
      </w:r>
      <w:r w:rsidRPr="001F1C14">
        <w:rPr>
          <w:rFonts w:hint="eastAsia"/>
        </w:rPr>
        <w:t>”</w:t>
      </w:r>
      <w:r w:rsidRPr="001F1C14">
        <w:rPr>
          <w:rFonts w:hint="eastAsia"/>
        </w:rPr>
        <w:t xml:space="preserve"> * spark.shuffle.memoryFraction * spark.shuffle.safetyFraction / spark.executor.cores * spark.task.cpus, </w:t>
      </w:r>
      <w:r w:rsidRPr="001F1C14">
        <w:rPr>
          <w:rFonts w:hint="eastAsia"/>
        </w:rPr>
        <w:t>默认</w:t>
      </w:r>
      <w:r w:rsidRPr="001F1C14">
        <w:rPr>
          <w:rFonts w:hint="eastAsia"/>
        </w:rPr>
        <w:t>2</w:t>
      </w:r>
      <w:r w:rsidRPr="001F1C14">
        <w:rPr>
          <w:rFonts w:hint="eastAsia"/>
        </w:rPr>
        <w:t>个</w:t>
      </w:r>
      <w:r w:rsidRPr="001F1C14">
        <w:rPr>
          <w:rFonts w:hint="eastAsia"/>
        </w:rPr>
        <w:t>cores</w:t>
      </w:r>
      <w:r w:rsidRPr="001F1C14">
        <w:rPr>
          <w:rFonts w:hint="eastAsia"/>
        </w:rPr>
        <w:t>，那么为</w:t>
      </w:r>
      <w:r w:rsidRPr="001F1C14">
        <w:rPr>
          <w:rFonts w:hint="eastAsia"/>
        </w:rPr>
        <w:t xml:space="preserve">0.08 * </w:t>
      </w:r>
      <w:r w:rsidRPr="001F1C14">
        <w:rPr>
          <w:rFonts w:hint="eastAsia"/>
        </w:rPr>
        <w:t>“</w:t>
      </w:r>
      <w:r w:rsidRPr="001F1C14">
        <w:rPr>
          <w:rFonts w:hint="eastAsia"/>
        </w:rPr>
        <w:t>JVM Heap Size</w:t>
      </w:r>
      <w:r w:rsidRPr="001F1C14">
        <w:rPr>
          <w:rFonts w:hint="eastAsia"/>
        </w:rPr>
        <w:t>”。</w:t>
      </w:r>
      <w:r w:rsidRPr="001F1C14">
        <w:rPr>
          <w:rFonts w:hint="eastAsia"/>
        </w:rPr>
        <w:br/>
        <w:t>spark</w:t>
      </w:r>
      <w:r w:rsidRPr="001F1C14">
        <w:rPr>
          <w:rFonts w:hint="eastAsia"/>
        </w:rPr>
        <w:t>使用</w:t>
      </w:r>
      <w:hyperlink r:id="rId84" w:history="1">
        <w:r w:rsidRPr="001F1C14">
          <w:rPr>
            <w:rFonts w:hint="eastAsia"/>
          </w:rPr>
          <w:t>AppendOnlyMap</w:t>
        </w:r>
      </w:hyperlink>
      <w:r w:rsidRPr="001F1C14">
        <w:rPr>
          <w:rFonts w:hint="eastAsia"/>
        </w:rPr>
        <w:t>存储</w:t>
      </w:r>
      <w:r w:rsidRPr="001F1C14">
        <w:rPr>
          <w:rFonts w:hint="eastAsia"/>
        </w:rPr>
        <w:t>map</w:t>
      </w:r>
      <w:r w:rsidRPr="001F1C14">
        <w:rPr>
          <w:rFonts w:hint="eastAsia"/>
        </w:rPr>
        <w:t>输出的数据，利用开源</w:t>
      </w:r>
      <w:r w:rsidRPr="001F1C14">
        <w:rPr>
          <w:rFonts w:hint="eastAsia"/>
        </w:rPr>
        <w:t>hash</w:t>
      </w:r>
      <w:r w:rsidRPr="001F1C14">
        <w:rPr>
          <w:rFonts w:hint="eastAsia"/>
        </w:rPr>
        <w:t>函数</w:t>
      </w:r>
      <w:hyperlink r:id="rId85" w:history="1">
        <w:r w:rsidRPr="001F1C14">
          <w:rPr>
            <w:rFonts w:hint="eastAsia"/>
          </w:rPr>
          <w:t>MurmurHash3</w:t>
        </w:r>
      </w:hyperlink>
      <w:r w:rsidRPr="001F1C14">
        <w:rPr>
          <w:rFonts w:hint="eastAsia"/>
        </w:rPr>
        <w:t>和平方探测法把</w:t>
      </w:r>
      <w:r w:rsidRPr="001F1C14">
        <w:rPr>
          <w:rFonts w:hint="eastAsia"/>
        </w:rPr>
        <w:t>key</w:t>
      </w:r>
      <w:r w:rsidRPr="001F1C14">
        <w:rPr>
          <w:rFonts w:hint="eastAsia"/>
        </w:rPr>
        <w:t>和</w:t>
      </w:r>
      <w:r w:rsidRPr="001F1C14">
        <w:rPr>
          <w:rFonts w:hint="eastAsia"/>
        </w:rPr>
        <w:t>value</w:t>
      </w:r>
      <w:r w:rsidRPr="001F1C14">
        <w:rPr>
          <w:rFonts w:hint="eastAsia"/>
        </w:rPr>
        <w:t>保存在相同的</w:t>
      </w:r>
      <w:r w:rsidRPr="001F1C14">
        <w:rPr>
          <w:rFonts w:hint="eastAsia"/>
        </w:rPr>
        <w:t>array</w:t>
      </w:r>
      <w:r w:rsidRPr="001F1C14">
        <w:rPr>
          <w:rFonts w:hint="eastAsia"/>
        </w:rPr>
        <w:t>中。这种保存</w:t>
      </w:r>
      <w:r w:rsidRPr="001F1C14">
        <w:rPr>
          <w:rFonts w:hint="eastAsia"/>
        </w:rPr>
        <w:lastRenderedPageBreak/>
        <w:t>方法可以是</w:t>
      </w:r>
      <w:r w:rsidRPr="001F1C14">
        <w:rPr>
          <w:rFonts w:hint="eastAsia"/>
        </w:rPr>
        <w:t>spark</w:t>
      </w:r>
      <w:r w:rsidRPr="001F1C14">
        <w:rPr>
          <w:rFonts w:hint="eastAsia"/>
        </w:rPr>
        <w:t>进行</w:t>
      </w:r>
      <w:r w:rsidRPr="001F1C14">
        <w:rPr>
          <w:rFonts w:hint="eastAsia"/>
        </w:rPr>
        <w:t>combine</w:t>
      </w:r>
      <w:r w:rsidRPr="001F1C14">
        <w:rPr>
          <w:rFonts w:hint="eastAsia"/>
        </w:rPr>
        <w:t>。如果</w:t>
      </w:r>
      <w:r w:rsidRPr="001F1C14">
        <w:rPr>
          <w:rFonts w:hint="eastAsia"/>
        </w:rPr>
        <w:t>spill</w:t>
      </w:r>
      <w:r w:rsidRPr="001F1C14">
        <w:rPr>
          <w:rFonts w:hint="eastAsia"/>
        </w:rPr>
        <w:t>为</w:t>
      </w:r>
      <w:r w:rsidRPr="001F1C14">
        <w:rPr>
          <w:rFonts w:hint="eastAsia"/>
        </w:rPr>
        <w:t>true</w:t>
      </w:r>
      <w:r w:rsidRPr="001F1C14">
        <w:rPr>
          <w:rFonts w:hint="eastAsia"/>
        </w:rPr>
        <w:t>，会在</w:t>
      </w:r>
      <w:r w:rsidRPr="001F1C14">
        <w:rPr>
          <w:rFonts w:hint="eastAsia"/>
        </w:rPr>
        <w:t>spill</w:t>
      </w:r>
      <w:r w:rsidRPr="001F1C14">
        <w:rPr>
          <w:rFonts w:hint="eastAsia"/>
        </w:rPr>
        <w:t>前</w:t>
      </w:r>
      <w:r w:rsidRPr="001F1C14">
        <w:rPr>
          <w:rFonts w:hint="eastAsia"/>
        </w:rPr>
        <w:t>sort</w:t>
      </w:r>
      <w:r w:rsidRPr="001F1C14">
        <w:rPr>
          <w:rFonts w:hint="eastAsia"/>
        </w:rPr>
        <w:t>。</w:t>
      </w:r>
    </w:p>
    <w:p w:rsidR="002A0DCA" w:rsidRPr="001F1C14" w:rsidRDefault="002A0DCA" w:rsidP="001F1C14">
      <w:pPr>
        <w:pStyle w:val="a1"/>
        <w:ind w:firstLineChars="211" w:firstLine="549"/>
        <w:jc w:val="left"/>
      </w:pPr>
      <w:r>
        <w:t>与</w:t>
      </w:r>
      <w:r>
        <w:t>hash shuffle</w:t>
      </w:r>
      <w:r>
        <w:t>相比，</w:t>
      </w:r>
      <w:r>
        <w:t>sort shuffle</w:t>
      </w:r>
      <w:r>
        <w:t>中每个</w:t>
      </w:r>
      <w:r>
        <w:t>Mapper</w:t>
      </w:r>
      <w:r>
        <w:t>只产生一个数据文件和一个索引文件，数据文件中的数据按照</w:t>
      </w:r>
      <w:r>
        <w:t>Reducer</w:t>
      </w:r>
      <w:r>
        <w:t>排序，但属于同一个</w:t>
      </w:r>
      <w:r>
        <w:t>Reducer</w:t>
      </w:r>
      <w:r>
        <w:t>的数据</w:t>
      </w:r>
      <w:proofErr w:type="gramStart"/>
      <w:r>
        <w:t>不</w:t>
      </w:r>
      <w:proofErr w:type="gramEnd"/>
      <w:r>
        <w:t>排序。</w:t>
      </w:r>
      <w:r>
        <w:t>Mapper</w:t>
      </w:r>
      <w:r>
        <w:t>产生的数据先放到</w:t>
      </w:r>
      <w:r>
        <w:t>AppendOnlyMap</w:t>
      </w:r>
      <w:r>
        <w:t>这个数据结构中，如果内存不够，数据则会</w:t>
      </w:r>
      <w:r>
        <w:t>spill</w:t>
      </w:r>
      <w:r>
        <w:t>到磁盘，最后合并成一个文件。</w:t>
      </w:r>
      <w:r>
        <w:br/>
      </w:r>
      <w:r>
        <w:t>与</w:t>
      </w:r>
      <w:r>
        <w:t>Hash shuffle</w:t>
      </w:r>
      <w:r>
        <w:t>相比，</w:t>
      </w:r>
      <w:r>
        <w:t>shuffle</w:t>
      </w:r>
      <w:r>
        <w:t>文件数量减少，内存使用更加可控。但排序会影响速度。</w:t>
      </w:r>
    </w:p>
    <w:p w:rsidR="002A0DCA" w:rsidRDefault="002A0DCA" w:rsidP="001F1C14">
      <w:pPr>
        <w:pStyle w:val="a1"/>
        <w:ind w:firstLineChars="211" w:firstLine="549"/>
        <w:jc w:val="left"/>
      </w:pPr>
      <w:r>
        <w:rPr>
          <w:rFonts w:hint="eastAsia"/>
        </w:rPr>
        <w:t>优点</w:t>
      </w:r>
    </w:p>
    <w:p w:rsidR="002A0DCA" w:rsidRPr="001F1C14" w:rsidRDefault="002A0DCA" w:rsidP="005812DB">
      <w:pPr>
        <w:pStyle w:val="a1"/>
        <w:numPr>
          <w:ilvl w:val="0"/>
          <w:numId w:val="71"/>
        </w:numPr>
        <w:jc w:val="left"/>
      </w:pPr>
      <w:r w:rsidRPr="001F1C14">
        <w:rPr>
          <w:rFonts w:hint="eastAsia"/>
        </w:rPr>
        <w:t>map</w:t>
      </w:r>
      <w:r w:rsidRPr="001F1C14">
        <w:rPr>
          <w:rFonts w:hint="eastAsia"/>
        </w:rPr>
        <w:t>创建文件量较少</w:t>
      </w:r>
    </w:p>
    <w:p w:rsidR="002A0DCA" w:rsidRPr="001F1C14" w:rsidRDefault="002A0DCA" w:rsidP="005812DB">
      <w:pPr>
        <w:pStyle w:val="a1"/>
        <w:numPr>
          <w:ilvl w:val="0"/>
          <w:numId w:val="71"/>
        </w:numPr>
        <w:jc w:val="left"/>
      </w:pPr>
      <w:r w:rsidRPr="001F1C14">
        <w:rPr>
          <w:rFonts w:hint="eastAsia"/>
        </w:rPr>
        <w:t>少量的</w:t>
      </w:r>
      <w:r w:rsidRPr="001F1C14">
        <w:rPr>
          <w:rFonts w:hint="eastAsia"/>
        </w:rPr>
        <w:t>IO</w:t>
      </w:r>
      <w:r w:rsidRPr="001F1C14">
        <w:rPr>
          <w:rFonts w:hint="eastAsia"/>
        </w:rPr>
        <w:t>随机操作，大部分是顺序读写</w:t>
      </w:r>
    </w:p>
    <w:p w:rsidR="002A0DCA" w:rsidRDefault="002A0DCA" w:rsidP="001F1C14">
      <w:pPr>
        <w:pStyle w:val="a1"/>
        <w:ind w:firstLineChars="211" w:firstLine="549"/>
        <w:jc w:val="left"/>
      </w:pPr>
      <w:r>
        <w:rPr>
          <w:rFonts w:hint="eastAsia"/>
        </w:rPr>
        <w:t>缺点</w:t>
      </w:r>
    </w:p>
    <w:p w:rsidR="002A0DCA" w:rsidRPr="001F1C14" w:rsidRDefault="002A0DCA" w:rsidP="005812DB">
      <w:pPr>
        <w:pStyle w:val="a1"/>
        <w:numPr>
          <w:ilvl w:val="0"/>
          <w:numId w:val="72"/>
        </w:numPr>
        <w:jc w:val="left"/>
      </w:pPr>
      <w:r w:rsidRPr="001F1C14">
        <w:rPr>
          <w:rFonts w:hint="eastAsia"/>
        </w:rPr>
        <w:t>要比</w:t>
      </w:r>
      <w:r w:rsidRPr="001F1C14">
        <w:rPr>
          <w:rFonts w:hint="eastAsia"/>
        </w:rPr>
        <w:t>Hash Shuffle</w:t>
      </w:r>
      <w:r w:rsidRPr="001F1C14">
        <w:rPr>
          <w:rFonts w:hint="eastAsia"/>
        </w:rPr>
        <w:t>要慢，需要自己通过</w:t>
      </w:r>
      <w:r w:rsidRPr="001F1C14">
        <w:rPr>
          <w:rFonts w:hint="eastAsia"/>
        </w:rPr>
        <w:t>spark.shuffle.sort.bypassMergeThreshold</w:t>
      </w:r>
      <w:r w:rsidRPr="001F1C14">
        <w:rPr>
          <w:rFonts w:hint="eastAsia"/>
        </w:rPr>
        <w:t>来设置合适的值。</w:t>
      </w:r>
    </w:p>
    <w:p w:rsidR="007620F2" w:rsidRPr="007620F2" w:rsidRDefault="002A0DCA" w:rsidP="005812DB">
      <w:pPr>
        <w:pStyle w:val="a1"/>
        <w:numPr>
          <w:ilvl w:val="0"/>
          <w:numId w:val="72"/>
        </w:numPr>
        <w:jc w:val="left"/>
      </w:pPr>
      <w:r w:rsidRPr="001F1C14">
        <w:rPr>
          <w:rFonts w:hint="eastAsia"/>
        </w:rPr>
        <w:t>如果使用</w:t>
      </w:r>
      <w:r w:rsidRPr="001F1C14">
        <w:rPr>
          <w:rFonts w:hint="eastAsia"/>
        </w:rPr>
        <w:t>SSD</w:t>
      </w:r>
      <w:r w:rsidRPr="001F1C14">
        <w:rPr>
          <w:rFonts w:hint="eastAsia"/>
        </w:rPr>
        <w:t>盘存储</w:t>
      </w:r>
      <w:r w:rsidRPr="001F1C14">
        <w:rPr>
          <w:rFonts w:hint="eastAsia"/>
        </w:rPr>
        <w:t>shuffle</w:t>
      </w:r>
      <w:r w:rsidRPr="001F1C14">
        <w:rPr>
          <w:rFonts w:hint="eastAsia"/>
        </w:rPr>
        <w:t>数据，那么</w:t>
      </w:r>
      <w:r w:rsidRPr="001F1C14">
        <w:rPr>
          <w:rFonts w:hint="eastAsia"/>
        </w:rPr>
        <w:t>Hash Shuffle</w:t>
      </w:r>
      <w:r w:rsidRPr="001F1C14">
        <w:rPr>
          <w:rFonts w:hint="eastAsia"/>
        </w:rPr>
        <w:t>可能更合适。</w:t>
      </w:r>
    </w:p>
    <w:p w:rsidR="007620F2" w:rsidRDefault="007620F2" w:rsidP="007620F2">
      <w:pPr>
        <w:pStyle w:val="2"/>
      </w:pPr>
      <w:bookmarkStart w:id="91" w:name="_Toc492099200"/>
      <w:r>
        <w:rPr>
          <w:rFonts w:hint="eastAsia"/>
        </w:rPr>
        <w:t>Tungsten</w:t>
      </w:r>
      <w:r w:rsidRPr="004C4222">
        <w:rPr>
          <w:rFonts w:hint="eastAsia"/>
        </w:rPr>
        <w:t>Shuffle</w:t>
      </w:r>
      <w:r w:rsidRPr="004C4222">
        <w:rPr>
          <w:rFonts w:hint="eastAsia"/>
        </w:rPr>
        <w:t>过程介绍</w:t>
      </w:r>
      <w:bookmarkEnd w:id="91"/>
    </w:p>
    <w:p w:rsidR="00ED2AEB" w:rsidRDefault="00ED2AEB" w:rsidP="001F1C14">
      <w:pPr>
        <w:pStyle w:val="a1"/>
        <w:ind w:firstLineChars="211" w:firstLine="549"/>
        <w:jc w:val="left"/>
      </w:pPr>
      <w:r>
        <w:t xml:space="preserve">Tungsten-sort </w:t>
      </w:r>
      <w:r>
        <w:t>算不得一个全新的</w:t>
      </w:r>
      <w:r>
        <w:t xml:space="preserve">shuffle </w:t>
      </w:r>
      <w:r>
        <w:t>方案，它在特定场景下基于类似现有的</w:t>
      </w:r>
      <w:r>
        <w:t>Sort Based Shuffle</w:t>
      </w:r>
      <w:r>
        <w:t>处理流程，对内存</w:t>
      </w:r>
      <w:r>
        <w:t>/CPU/Cache</w:t>
      </w:r>
      <w:r>
        <w:t>使用做了非常大的优化。带来高效的同时，也就限定了自己的使用场景。如果</w:t>
      </w:r>
      <w:r>
        <w:t xml:space="preserve">Tungsten-sort </w:t>
      </w:r>
      <w:r>
        <w:t>发现自己无法处理，则会自动使用</w:t>
      </w:r>
      <w:r>
        <w:t xml:space="preserve"> Sort Based Shuffle</w:t>
      </w:r>
      <w:r>
        <w:t>进行处理</w:t>
      </w:r>
      <w:r>
        <w:rPr>
          <w:rFonts w:hint="eastAsia"/>
        </w:rPr>
        <w:t>。</w:t>
      </w:r>
      <w:r>
        <w:t xml:space="preserve">Tungsten </w:t>
      </w:r>
      <w:r>
        <w:t>中文是</w:t>
      </w:r>
      <w:r w:rsidRPr="001F1C14">
        <w:t>钨丝</w:t>
      </w:r>
      <w:r>
        <w:t>的意思。</w:t>
      </w:r>
      <w:r>
        <w:t xml:space="preserve"> Tungsten Project </w:t>
      </w:r>
      <w:r>
        <w:t>是</w:t>
      </w:r>
      <w:r>
        <w:t xml:space="preserve"> Databricks </w:t>
      </w:r>
      <w:r>
        <w:t>公司提出的对</w:t>
      </w:r>
      <w:r>
        <w:t>Spark</w:t>
      </w:r>
      <w:r>
        <w:t>优化内存和</w:t>
      </w:r>
      <w:r>
        <w:t>CPU</w:t>
      </w:r>
      <w:r>
        <w:t>使用的计划，该计划初期似乎对</w:t>
      </w:r>
      <w:r>
        <w:t>Spark SQL</w:t>
      </w:r>
      <w:r>
        <w:t>优化的最多。不过部分</w:t>
      </w:r>
      <w:r>
        <w:t xml:space="preserve">RDD API </w:t>
      </w:r>
      <w:r>
        <w:t>还有</w:t>
      </w:r>
      <w:r>
        <w:t>Shuffle</w:t>
      </w:r>
      <w:r>
        <w:t>也因此受益。</w:t>
      </w:r>
    </w:p>
    <w:p w:rsidR="00ED2AEB" w:rsidRDefault="00ED2AEB" w:rsidP="001F1C14">
      <w:pPr>
        <w:pStyle w:val="a1"/>
        <w:ind w:firstLineChars="211" w:firstLine="549"/>
        <w:jc w:val="left"/>
      </w:pPr>
      <w:r>
        <w:t>Tungsten-sort</w:t>
      </w:r>
      <w:r>
        <w:t>优化点主要在三个方面</w:t>
      </w:r>
      <w:r>
        <w:t>:</w:t>
      </w:r>
    </w:p>
    <w:p w:rsidR="00ED2AEB" w:rsidRDefault="00ED2AEB" w:rsidP="005812DB">
      <w:pPr>
        <w:pStyle w:val="a1"/>
        <w:numPr>
          <w:ilvl w:val="0"/>
          <w:numId w:val="73"/>
        </w:numPr>
        <w:jc w:val="left"/>
      </w:pPr>
      <w:r>
        <w:t>直接在</w:t>
      </w:r>
      <w:r>
        <w:t>serialized binary data</w:t>
      </w:r>
      <w:r>
        <w:t>上</w:t>
      </w:r>
      <w:r>
        <w:t>sort</w:t>
      </w:r>
      <w:r>
        <w:t>而不是</w:t>
      </w:r>
      <w:r>
        <w:t>java objects</w:t>
      </w:r>
      <w:r>
        <w:t>，减少了</w:t>
      </w:r>
      <w:r>
        <w:t>memory</w:t>
      </w:r>
      <w:r>
        <w:t>的开销和</w:t>
      </w:r>
      <w:r>
        <w:t>GC</w:t>
      </w:r>
      <w:r>
        <w:t>的</w:t>
      </w:r>
      <w:r>
        <w:t>overhead</w:t>
      </w:r>
      <w:r>
        <w:t>。</w:t>
      </w:r>
    </w:p>
    <w:p w:rsidR="00ED2AEB" w:rsidRDefault="00ED2AEB" w:rsidP="005812DB">
      <w:pPr>
        <w:pStyle w:val="a1"/>
        <w:numPr>
          <w:ilvl w:val="0"/>
          <w:numId w:val="73"/>
        </w:numPr>
        <w:jc w:val="left"/>
      </w:pPr>
      <w:r>
        <w:t>提供</w:t>
      </w:r>
      <w:r>
        <w:t>cache-efficient sorter</w:t>
      </w:r>
      <w:r>
        <w:t>，使用一个</w:t>
      </w:r>
      <w:r>
        <w:t>8bytes</w:t>
      </w:r>
      <w:r>
        <w:t>的指针，把排序转化成了一个指针数组的排序。</w:t>
      </w:r>
    </w:p>
    <w:p w:rsidR="00ED2AEB" w:rsidRDefault="00ED2AEB" w:rsidP="005812DB">
      <w:pPr>
        <w:pStyle w:val="a1"/>
        <w:numPr>
          <w:ilvl w:val="0"/>
          <w:numId w:val="73"/>
        </w:numPr>
        <w:jc w:val="left"/>
      </w:pPr>
      <w:r>
        <w:t>spill</w:t>
      </w:r>
      <w:r>
        <w:t>的</w:t>
      </w:r>
      <w:r>
        <w:t>merge</w:t>
      </w:r>
      <w:r>
        <w:t>过程也</w:t>
      </w:r>
      <w:proofErr w:type="gramStart"/>
      <w:r>
        <w:t>无需反序列化</w:t>
      </w:r>
      <w:proofErr w:type="gramEnd"/>
      <w:r>
        <w:t>即可完成</w:t>
      </w:r>
    </w:p>
    <w:p w:rsidR="00ED2AEB" w:rsidRDefault="00ED2AEB" w:rsidP="001F1C14">
      <w:pPr>
        <w:pStyle w:val="a1"/>
        <w:ind w:firstLineChars="211" w:firstLine="549"/>
        <w:jc w:val="left"/>
      </w:pPr>
      <w:r>
        <w:t>这些优化的实现导致引入了一个新的内存管理模型，类似</w:t>
      </w:r>
      <w:r>
        <w:t>OS</w:t>
      </w:r>
      <w:r>
        <w:t>的</w:t>
      </w:r>
      <w:r>
        <w:t>Page</w:t>
      </w:r>
      <w:r>
        <w:t>，对应的实际数据结构为</w:t>
      </w:r>
      <w:r w:rsidRPr="001F1C14">
        <w:t>MemoryBlock</w:t>
      </w:r>
      <w:r>
        <w:t>,</w:t>
      </w:r>
      <w:r>
        <w:t>支持</w:t>
      </w:r>
      <w:r>
        <w:t xml:space="preserve">off-heap </w:t>
      </w:r>
      <w:r>
        <w:t>以及</w:t>
      </w:r>
      <w:r>
        <w:t xml:space="preserve"> in-heap </w:t>
      </w:r>
      <w:r>
        <w:t>两种模式。为了能够对</w:t>
      </w:r>
      <w:r>
        <w:t xml:space="preserve">Record </w:t>
      </w:r>
      <w:r>
        <w:t>在这些</w:t>
      </w:r>
      <w:r>
        <w:t>MemoryBlock</w:t>
      </w:r>
      <w:r>
        <w:t>进行定位，引入了</w:t>
      </w:r>
      <w:r>
        <w:t>Pointer</w:t>
      </w:r>
      <w:r>
        <w:t>（指针）的概念。</w:t>
      </w:r>
    </w:p>
    <w:p w:rsidR="00ED2AEB" w:rsidRDefault="00ED2AEB" w:rsidP="001F1C14">
      <w:pPr>
        <w:pStyle w:val="a1"/>
        <w:ind w:firstLineChars="211" w:firstLine="549"/>
        <w:jc w:val="left"/>
      </w:pPr>
      <w:r>
        <w:lastRenderedPageBreak/>
        <w:t>如果你还记得</w:t>
      </w:r>
      <w:r>
        <w:t>Sort Based Shuffle</w:t>
      </w:r>
      <w:r>
        <w:t>里存储数据的对象</w:t>
      </w:r>
      <w:r w:rsidRPr="001F1C14">
        <w:t>PartitionedAppendOnlyMap</w:t>
      </w:r>
      <w:r>
        <w:t>,</w:t>
      </w:r>
      <w:r>
        <w:t>这是一个放在</w:t>
      </w:r>
      <w:r>
        <w:t>JVM heap</w:t>
      </w:r>
      <w:r>
        <w:t>里普通对象，在</w:t>
      </w:r>
      <w:r>
        <w:t>Tungsten-sort</w:t>
      </w:r>
      <w:r>
        <w:t>中，他被替换成了类似操作系统内存页的对象。如果你无法申请到新的</w:t>
      </w:r>
      <w:r>
        <w:t>Page,</w:t>
      </w:r>
      <w:r>
        <w:t>这个时候就要执行</w:t>
      </w:r>
      <w:r>
        <w:t>spill</w:t>
      </w:r>
      <w:r>
        <w:t>操作，也就是写入到磁盘的操作。具体触发条件，和</w:t>
      </w:r>
      <w:r>
        <w:t xml:space="preserve">Sort Based Shuffle </w:t>
      </w:r>
      <w:r>
        <w:t>也是类似的。</w:t>
      </w:r>
    </w:p>
    <w:p w:rsidR="00ED2AEB" w:rsidRDefault="00ED2AEB" w:rsidP="001F1C14">
      <w:pPr>
        <w:pStyle w:val="a1"/>
        <w:ind w:firstLineChars="211" w:firstLine="549"/>
        <w:jc w:val="left"/>
      </w:pPr>
      <w:r>
        <w:t xml:space="preserve">Spark </w:t>
      </w:r>
      <w:r>
        <w:t>默认开启的是</w:t>
      </w:r>
      <w:r>
        <w:t>Sort Based Shuffle,</w:t>
      </w:r>
      <w:r>
        <w:t>想要打开</w:t>
      </w:r>
      <w:r>
        <w:t>Tungsten-sort ,</w:t>
      </w:r>
      <w:r>
        <w:t>请设置</w:t>
      </w:r>
    </w:p>
    <w:p w:rsidR="00ED2AEB" w:rsidRDefault="00ED2AEB" w:rsidP="001F1C14">
      <w:pPr>
        <w:pStyle w:val="a1"/>
        <w:ind w:firstLineChars="211" w:firstLine="549"/>
        <w:jc w:val="left"/>
      </w:pPr>
      <w:r w:rsidRPr="001F1C14">
        <w:t>spark.shuffle.manager=tungsten-sort</w:t>
      </w:r>
    </w:p>
    <w:p w:rsidR="00ED2AEB" w:rsidRDefault="00ED2AEB" w:rsidP="001F1C14">
      <w:pPr>
        <w:pStyle w:val="a1"/>
        <w:ind w:firstLineChars="211" w:firstLine="549"/>
        <w:jc w:val="left"/>
      </w:pPr>
      <w:r>
        <w:t>对应的实现类是：</w:t>
      </w:r>
    </w:p>
    <w:p w:rsidR="00ED2AEB" w:rsidRDefault="00ED2AEB" w:rsidP="001F1C14">
      <w:pPr>
        <w:pStyle w:val="a1"/>
        <w:ind w:firstLineChars="211" w:firstLine="549"/>
        <w:jc w:val="left"/>
      </w:pPr>
      <w:r w:rsidRPr="001F1C14">
        <w:t>org.apache.spark.shuffle.unsafe.UnsafeShuffleManager</w:t>
      </w:r>
    </w:p>
    <w:p w:rsidR="00ED2AEB" w:rsidRDefault="00ED2AEB" w:rsidP="001F1C14">
      <w:pPr>
        <w:pStyle w:val="a1"/>
        <w:ind w:firstLineChars="211" w:firstLine="549"/>
        <w:jc w:val="left"/>
      </w:pPr>
      <w:r>
        <w:t>名字的来源是因为使用了大量</w:t>
      </w:r>
      <w:r>
        <w:t>JDK Sun Unsafe API</w:t>
      </w:r>
      <w:r>
        <w:t>。</w:t>
      </w:r>
    </w:p>
    <w:p w:rsidR="00ED2AEB" w:rsidRDefault="00ED2AEB" w:rsidP="001F1C14">
      <w:pPr>
        <w:pStyle w:val="a1"/>
        <w:ind w:firstLineChars="211" w:firstLine="549"/>
        <w:jc w:val="left"/>
      </w:pPr>
      <w:r>
        <w:t>当且仅当下面条件都满足时，才会使用新的</w:t>
      </w:r>
      <w:r>
        <w:t>Shuffle</w:t>
      </w:r>
      <w:r>
        <w:t>方式：</w:t>
      </w:r>
    </w:p>
    <w:p w:rsidR="00ED2AEB" w:rsidRDefault="00ED2AEB" w:rsidP="005812DB">
      <w:pPr>
        <w:pStyle w:val="a1"/>
        <w:numPr>
          <w:ilvl w:val="0"/>
          <w:numId w:val="74"/>
        </w:numPr>
        <w:jc w:val="left"/>
      </w:pPr>
      <w:r>
        <w:t xml:space="preserve">Shuffle dependency </w:t>
      </w:r>
      <w:r>
        <w:t>不能带有</w:t>
      </w:r>
      <w:r>
        <w:t xml:space="preserve">aggregation </w:t>
      </w:r>
      <w:r>
        <w:t>或者输出需要排序</w:t>
      </w:r>
    </w:p>
    <w:p w:rsidR="00ED2AEB" w:rsidRDefault="00ED2AEB" w:rsidP="005812DB">
      <w:pPr>
        <w:pStyle w:val="a1"/>
        <w:numPr>
          <w:ilvl w:val="0"/>
          <w:numId w:val="74"/>
        </w:numPr>
        <w:jc w:val="left"/>
      </w:pPr>
      <w:r>
        <w:t xml:space="preserve">Shuffle </w:t>
      </w:r>
      <w:r>
        <w:t>的序列化器需要是</w:t>
      </w:r>
      <w:r>
        <w:t xml:space="preserve"> KryoSerializer </w:t>
      </w:r>
      <w:r>
        <w:t>或者</w:t>
      </w:r>
      <w:r>
        <w:t xml:space="preserve"> Spark SQL's </w:t>
      </w:r>
      <w:r>
        <w:t>自定义的一些序列化方式</w:t>
      </w:r>
      <w:r>
        <w:t>.</w:t>
      </w:r>
    </w:p>
    <w:p w:rsidR="00ED2AEB" w:rsidRDefault="00ED2AEB" w:rsidP="005812DB">
      <w:pPr>
        <w:pStyle w:val="a1"/>
        <w:numPr>
          <w:ilvl w:val="0"/>
          <w:numId w:val="74"/>
        </w:numPr>
        <w:jc w:val="left"/>
      </w:pPr>
      <w:r>
        <w:t xml:space="preserve">Shuffle </w:t>
      </w:r>
      <w:r>
        <w:t>文件的数量不能大于</w:t>
      </w:r>
      <w:r>
        <w:t xml:space="preserve"> 16777216</w:t>
      </w:r>
    </w:p>
    <w:p w:rsidR="00ED2AEB" w:rsidRDefault="00ED2AEB" w:rsidP="005812DB">
      <w:pPr>
        <w:pStyle w:val="a1"/>
        <w:numPr>
          <w:ilvl w:val="0"/>
          <w:numId w:val="74"/>
        </w:numPr>
        <w:jc w:val="left"/>
      </w:pPr>
      <w:r>
        <w:t>序列化时，单条记录不能大于</w:t>
      </w:r>
      <w:r>
        <w:t xml:space="preserve"> 128 MB </w:t>
      </w:r>
    </w:p>
    <w:p w:rsidR="00ED2AEB" w:rsidRDefault="00ED2AEB" w:rsidP="001F1C14">
      <w:pPr>
        <w:pStyle w:val="a1"/>
        <w:ind w:firstLineChars="211" w:firstLine="549"/>
        <w:jc w:val="left"/>
      </w:pPr>
      <w:r>
        <w:t>可以看到，能使用的条件还是挺苛刻的。</w:t>
      </w:r>
    </w:p>
    <w:p w:rsidR="00ED2AEB" w:rsidRDefault="00ED2AEB" w:rsidP="001F1C14">
      <w:pPr>
        <w:pStyle w:val="a1"/>
        <w:ind w:firstLineChars="211" w:firstLine="549"/>
        <w:jc w:val="left"/>
      </w:pPr>
      <w:r>
        <w:t>这些限制来源于哪里</w:t>
      </w:r>
    </w:p>
    <w:p w:rsidR="00ED2AEB" w:rsidRDefault="00ED2AEB" w:rsidP="001F1C14">
      <w:pPr>
        <w:pStyle w:val="a1"/>
        <w:ind w:firstLineChars="211" w:firstLine="549"/>
        <w:jc w:val="left"/>
      </w:pPr>
      <w:r>
        <w:t>参看如下代码，</w:t>
      </w:r>
      <w:r>
        <w:t>page</w:t>
      </w:r>
      <w:r>
        <w:t>的大小：</w:t>
      </w:r>
    </w:p>
    <w:tbl>
      <w:tblPr>
        <w:tblStyle w:val="afd"/>
        <w:tblW w:w="0" w:type="auto"/>
        <w:tblLook w:val="04A0" w:firstRow="1" w:lastRow="0" w:firstColumn="1" w:lastColumn="0" w:noHBand="0" w:noVBand="1"/>
      </w:tblPr>
      <w:tblGrid>
        <w:gridCol w:w="8777"/>
      </w:tblGrid>
      <w:tr w:rsidR="001F1C14" w:rsidTr="001F1C14">
        <w:tc>
          <w:tcPr>
            <w:tcW w:w="8777" w:type="dxa"/>
          </w:tcPr>
          <w:p w:rsidR="001F1C14" w:rsidRPr="001F1C14" w:rsidRDefault="001F1C14" w:rsidP="001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F1C14">
              <w:rPr>
                <w:rFonts w:ascii="宋体" w:hAnsi="宋体" w:cs="宋体" w:hint="eastAsia"/>
                <w:b/>
                <w:bCs/>
                <w:color w:val="000080"/>
                <w:sz w:val="18"/>
                <w:szCs w:val="18"/>
              </w:rPr>
              <w:t>this</w:t>
            </w:r>
            <w:r w:rsidRPr="001F1C14">
              <w:rPr>
                <w:rFonts w:ascii="宋体" w:hAnsi="宋体" w:cs="宋体" w:hint="eastAsia"/>
                <w:color w:val="000000"/>
                <w:sz w:val="18"/>
                <w:szCs w:val="18"/>
              </w:rPr>
              <w:t>.pageSizeBytes = (</w:t>
            </w:r>
            <w:r w:rsidRPr="001F1C14">
              <w:rPr>
                <w:rFonts w:ascii="宋体" w:hAnsi="宋体" w:cs="宋体" w:hint="eastAsia"/>
                <w:b/>
                <w:bCs/>
                <w:color w:val="000080"/>
                <w:sz w:val="18"/>
                <w:szCs w:val="18"/>
              </w:rPr>
              <w:t>int</w:t>
            </w:r>
            <w:r w:rsidRPr="001F1C14">
              <w:rPr>
                <w:rFonts w:ascii="宋体" w:hAnsi="宋体" w:cs="宋体" w:hint="eastAsia"/>
                <w:color w:val="000000"/>
                <w:sz w:val="18"/>
                <w:szCs w:val="18"/>
              </w:rPr>
              <w:t>) Math.min(PackedRecordPointer.MAXIMUM_PAGE_SIZE_BYTES,shuffleMemoryManager.pageSizeBytes());</w:t>
            </w:r>
          </w:p>
        </w:tc>
      </w:tr>
    </w:tbl>
    <w:p w:rsidR="001F1C14" w:rsidRPr="001F1C14" w:rsidRDefault="001F1C14" w:rsidP="001F1C14">
      <w:pPr>
        <w:pStyle w:val="a1"/>
        <w:ind w:firstLine="0"/>
        <w:jc w:val="left"/>
      </w:pPr>
    </w:p>
    <w:p w:rsidR="00ED2AEB" w:rsidRDefault="00ED2AEB" w:rsidP="001F1C14">
      <w:pPr>
        <w:pStyle w:val="a1"/>
        <w:ind w:firstLineChars="211" w:firstLine="549"/>
        <w:jc w:val="left"/>
      </w:pPr>
      <w:r>
        <w:t>这就保证了</w:t>
      </w:r>
      <w:proofErr w:type="gramStart"/>
      <w:r>
        <w:t>页大小</w:t>
      </w:r>
      <w:proofErr w:type="gramEnd"/>
      <w:r>
        <w:t>不超过</w:t>
      </w:r>
      <w:r w:rsidRPr="001F1C14">
        <w:t>PackedRecordPointer.MAXIMUM_PAGE_SIZE_BYTES</w:t>
      </w:r>
      <w:r>
        <w:t xml:space="preserve"> </w:t>
      </w:r>
      <w:r>
        <w:t>的值，该值就被定义成了</w:t>
      </w:r>
      <w:r>
        <w:t>128M</w:t>
      </w:r>
      <w:r>
        <w:t>。</w:t>
      </w:r>
    </w:p>
    <w:p w:rsidR="00ED2AEB" w:rsidRDefault="00ED2AEB" w:rsidP="001F1C14">
      <w:pPr>
        <w:pStyle w:val="a1"/>
        <w:ind w:firstLineChars="211" w:firstLine="549"/>
        <w:jc w:val="left"/>
      </w:pPr>
      <w:r>
        <w:t>而产生这个限制的具体设计原因，我们还要仔细分析下</w:t>
      </w:r>
      <w:r>
        <w:t>Tungsten</w:t>
      </w:r>
      <w:r>
        <w:t>的内存模型</w:t>
      </w:r>
      <w:r>
        <w:t>:</w:t>
      </w:r>
    </w:p>
    <w:p w:rsidR="00ED2AEB" w:rsidRDefault="00ED2AEB" w:rsidP="00ED2AEB">
      <w:r>
        <w:rPr>
          <w:noProof/>
        </w:rPr>
        <w:lastRenderedPageBreak/>
        <w:drawing>
          <wp:inline distT="0" distB="0" distL="0" distR="0" wp14:anchorId="3CBA94B2" wp14:editId="599A8B49">
            <wp:extent cx="5625950" cy="3537236"/>
            <wp:effectExtent l="0" t="0" r="0" b="6350"/>
            <wp:docPr id="112" name="图片 112" descr="http://upload-images.jianshu.io/upload_images/1063603-37e2096a921f740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063603-37e2096a921f7401.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7306" cy="3550663"/>
                    </a:xfrm>
                    <a:prstGeom prst="rect">
                      <a:avLst/>
                    </a:prstGeom>
                    <a:noFill/>
                    <a:ln>
                      <a:noFill/>
                    </a:ln>
                  </pic:spPr>
                </pic:pic>
              </a:graphicData>
            </a:graphic>
          </wp:inline>
        </w:drawing>
      </w:r>
    </w:p>
    <w:p w:rsidR="00ED2AEB" w:rsidRDefault="00ED2AEB" w:rsidP="001F1C14">
      <w:pPr>
        <w:pStyle w:val="a1"/>
        <w:ind w:firstLineChars="211" w:firstLine="549"/>
        <w:jc w:val="left"/>
      </w:pPr>
      <w:r>
        <w:t>这张</w:t>
      </w:r>
      <w:proofErr w:type="gramStart"/>
      <w:r>
        <w:t>图其实画</w:t>
      </w:r>
      <w:proofErr w:type="gramEnd"/>
      <w:r>
        <w:t>的是</w:t>
      </w:r>
      <w:r>
        <w:t xml:space="preserve"> on-heap </w:t>
      </w:r>
      <w:r>
        <w:t>的内存逻辑图，其中</w:t>
      </w:r>
      <w:r>
        <w:t xml:space="preserve"> #Page </w:t>
      </w:r>
      <w:r>
        <w:t>部分为</w:t>
      </w:r>
      <w:r>
        <w:t xml:space="preserve">13bit, Offset </w:t>
      </w:r>
      <w:r>
        <w:t>为</w:t>
      </w:r>
      <w:r>
        <w:t>51bit,</w:t>
      </w:r>
      <w:r>
        <w:t>你会发现</w:t>
      </w:r>
      <w:r>
        <w:t xml:space="preserve"> 2^51 &gt;&gt;128M</w:t>
      </w:r>
      <w:r>
        <w:t>的。但是在</w:t>
      </w:r>
      <w:r>
        <w:t>Shuffle</w:t>
      </w:r>
      <w:r>
        <w:t>的过程中，对</w:t>
      </w:r>
      <w:r>
        <w:t xml:space="preserve">51bit </w:t>
      </w:r>
      <w:r>
        <w:t>做了压缩，使用了</w:t>
      </w:r>
      <w:r>
        <w:t>27bit,</w:t>
      </w:r>
      <w:r>
        <w:t>具体如下：</w:t>
      </w:r>
    </w:p>
    <w:p w:rsidR="00ED2AEB" w:rsidRDefault="00ED2AEB" w:rsidP="001F1C14">
      <w:pPr>
        <w:pStyle w:val="a1"/>
        <w:ind w:firstLineChars="211" w:firstLine="549"/>
        <w:jc w:val="left"/>
      </w:pPr>
      <w:r w:rsidRPr="001F1C14">
        <w:t xml:space="preserve"> [24 bit partition number][13 bit memory page number][27 bit offset in page]</w:t>
      </w:r>
    </w:p>
    <w:p w:rsidR="00ED2AEB" w:rsidRDefault="00ED2AEB" w:rsidP="001F1C14">
      <w:pPr>
        <w:pStyle w:val="a1"/>
        <w:ind w:firstLineChars="211" w:firstLine="549"/>
        <w:jc w:val="left"/>
      </w:pPr>
      <w:r>
        <w:t>这里预留出的</w:t>
      </w:r>
      <w:r>
        <w:t>24bit</w:t>
      </w:r>
      <w:r>
        <w:t>给了</w:t>
      </w:r>
      <w:r>
        <w:t>partition number,</w:t>
      </w:r>
      <w:r>
        <w:t>为了后面的排序用。上面的好几个限制其实都是因为这个指针引起的：</w:t>
      </w:r>
    </w:p>
    <w:p w:rsidR="00ED2AEB" w:rsidRDefault="00ED2AEB" w:rsidP="001F1C14">
      <w:pPr>
        <w:pStyle w:val="a1"/>
        <w:ind w:firstLineChars="211" w:firstLine="549"/>
        <w:jc w:val="left"/>
      </w:pPr>
      <w:r>
        <w:t>一个是</w:t>
      </w:r>
      <w:r>
        <w:t xml:space="preserve">partition </w:t>
      </w:r>
      <w:r>
        <w:t>的限制，前面的数字</w:t>
      </w:r>
      <w:r>
        <w:t xml:space="preserve"> </w:t>
      </w:r>
      <w:r w:rsidRPr="001F1C14">
        <w:t>16777216</w:t>
      </w:r>
      <w:r>
        <w:t xml:space="preserve"> </w:t>
      </w:r>
      <w:r>
        <w:t>就是来源于</w:t>
      </w:r>
      <w:r>
        <w:t xml:space="preserve">partition number </w:t>
      </w:r>
      <w:r>
        <w:t>使用</w:t>
      </w:r>
      <w:r>
        <w:t xml:space="preserve">24bit </w:t>
      </w:r>
      <w:r>
        <w:t>表示的。</w:t>
      </w:r>
    </w:p>
    <w:p w:rsidR="00ED2AEB" w:rsidRDefault="00ED2AEB" w:rsidP="001F1C14">
      <w:pPr>
        <w:pStyle w:val="a1"/>
        <w:ind w:firstLineChars="211" w:firstLine="549"/>
        <w:jc w:val="left"/>
      </w:pPr>
      <w:r>
        <w:t>第二个是</w:t>
      </w:r>
      <w:r>
        <w:t>page number</w:t>
      </w:r>
    </w:p>
    <w:p w:rsidR="00ED2AEB" w:rsidRDefault="00ED2AEB" w:rsidP="001F1C14">
      <w:pPr>
        <w:pStyle w:val="a1"/>
        <w:ind w:firstLineChars="211" w:firstLine="549"/>
        <w:jc w:val="left"/>
      </w:pPr>
      <w:r>
        <w:t>第三个是偏移量，最大能表示到</w:t>
      </w:r>
      <w:r>
        <w:t>2^27=128M</w:t>
      </w:r>
      <w:r>
        <w:t>。那一个</w:t>
      </w:r>
      <w:r>
        <w:t xml:space="preserve">task </w:t>
      </w:r>
      <w:r>
        <w:t>能管理到的内存是受限于这个指针的，最多是</w:t>
      </w:r>
      <w:r>
        <w:t xml:space="preserve"> 2^13 * 128M </w:t>
      </w:r>
      <w:r>
        <w:t>也就是</w:t>
      </w:r>
      <w:r>
        <w:t>1TB</w:t>
      </w:r>
      <w:r>
        <w:t>左右。</w:t>
      </w:r>
    </w:p>
    <w:p w:rsidR="00ED2AEB" w:rsidRDefault="00ED2AEB" w:rsidP="001F1C14">
      <w:pPr>
        <w:pStyle w:val="a1"/>
        <w:ind w:firstLineChars="211" w:firstLine="549"/>
        <w:jc w:val="left"/>
      </w:pPr>
      <w:r>
        <w:t>有了这个指针，我们就可以定位和管理到</w:t>
      </w:r>
      <w:r>
        <w:t xml:space="preserve">off-heap </w:t>
      </w:r>
      <w:r>
        <w:t>或者</w:t>
      </w:r>
      <w:r>
        <w:t xml:space="preserve"> on-heap</w:t>
      </w:r>
      <w:r>
        <w:t>里的内存了。这个模型还是很漂亮的，内存管理也</w:t>
      </w:r>
      <w:proofErr w:type="gramStart"/>
      <w:r>
        <w:t>非常</w:t>
      </w:r>
      <w:proofErr w:type="gramEnd"/>
      <w:r>
        <w:t>高效，记得之前的预估</w:t>
      </w:r>
      <w:r w:rsidRPr="001F1C14">
        <w:t>PartitionedAppendOnlyMap</w:t>
      </w:r>
      <w:r>
        <w:t>的内存是非常困难的，但是通过现在的内存管理机制，是</w:t>
      </w:r>
      <w:proofErr w:type="gramStart"/>
      <w:r>
        <w:t>非常</w:t>
      </w:r>
      <w:proofErr w:type="gramEnd"/>
      <w:r>
        <w:t>快速并且精确的。</w:t>
      </w:r>
    </w:p>
    <w:p w:rsidR="00ED2AEB" w:rsidRDefault="00ED2AEB" w:rsidP="001F1C14">
      <w:pPr>
        <w:pStyle w:val="a1"/>
        <w:ind w:firstLineChars="211" w:firstLine="549"/>
        <w:jc w:val="left"/>
      </w:pPr>
      <w:r>
        <w:t>对于第一个限制，那是因为后续</w:t>
      </w:r>
      <w:r>
        <w:t>Shuffle Write</w:t>
      </w:r>
      <w:r>
        <w:t>的</w:t>
      </w:r>
      <w:r>
        <w:t xml:space="preserve">sort </w:t>
      </w:r>
      <w:r>
        <w:t>部分，只对前面</w:t>
      </w:r>
      <w:r>
        <w:t>24bit</w:t>
      </w:r>
      <w:r>
        <w:t>的</w:t>
      </w:r>
      <w:r>
        <w:t xml:space="preserve">partiton number </w:t>
      </w:r>
      <w:r>
        <w:t>进行排序，</w:t>
      </w:r>
      <w:r>
        <w:t>key</w:t>
      </w:r>
      <w:r>
        <w:t>的值没有被编码到这个指针，所以没办法进行</w:t>
      </w:r>
      <w:r>
        <w:t>ordering</w:t>
      </w:r>
    </w:p>
    <w:p w:rsidR="00ED2AEB" w:rsidRDefault="00ED2AEB" w:rsidP="001F1C14">
      <w:pPr>
        <w:pStyle w:val="a1"/>
        <w:ind w:firstLineChars="211" w:firstLine="549"/>
        <w:jc w:val="left"/>
      </w:pPr>
      <w:r>
        <w:t>同时，因为整个过程是追求不反序列化的，所以不能做</w:t>
      </w:r>
      <w:r>
        <w:t>aggregation</w:t>
      </w:r>
      <w:r>
        <w:t>。</w:t>
      </w:r>
    </w:p>
    <w:p w:rsidR="00ED2AEB" w:rsidRDefault="00ED2AEB" w:rsidP="001F1C14">
      <w:pPr>
        <w:pStyle w:val="a1"/>
        <w:ind w:firstLineChars="211" w:firstLine="549"/>
        <w:jc w:val="left"/>
      </w:pPr>
      <w:r>
        <w:lastRenderedPageBreak/>
        <w:t>Shuffle Write</w:t>
      </w:r>
    </w:p>
    <w:p w:rsidR="00ED2AEB" w:rsidRDefault="00ED2AEB" w:rsidP="001F1C14">
      <w:pPr>
        <w:pStyle w:val="a1"/>
        <w:ind w:firstLineChars="211" w:firstLine="549"/>
        <w:jc w:val="left"/>
      </w:pPr>
      <w:r>
        <w:t>核心类：</w:t>
      </w:r>
      <w:r>
        <w:t xml:space="preserve"> </w:t>
      </w:r>
    </w:p>
    <w:p w:rsidR="00ED2AEB" w:rsidRDefault="00ED2AEB" w:rsidP="001F1C14">
      <w:pPr>
        <w:pStyle w:val="a1"/>
        <w:ind w:firstLineChars="211" w:firstLine="549"/>
        <w:jc w:val="left"/>
      </w:pPr>
      <w:r w:rsidRPr="001F1C14">
        <w:t xml:space="preserve"> org.apache.spark.shuffle.unsafe.UnsafeShuffleWriter</w:t>
      </w:r>
    </w:p>
    <w:p w:rsidR="00ED2AEB" w:rsidRDefault="00ED2AEB" w:rsidP="001F1C14">
      <w:pPr>
        <w:pStyle w:val="a1"/>
        <w:ind w:firstLineChars="211" w:firstLine="549"/>
        <w:jc w:val="left"/>
      </w:pPr>
      <w:r>
        <w:t>数据会通过</w:t>
      </w:r>
      <w:r>
        <w:t xml:space="preserve"> </w:t>
      </w:r>
      <w:r w:rsidRPr="001F1C14">
        <w:t>UnsafeShuffleExternalSorter.insertRecordIntoSorter</w:t>
      </w:r>
      <w:r>
        <w:t xml:space="preserve"> </w:t>
      </w:r>
      <w:r>
        <w:t>一条一条写入到</w:t>
      </w:r>
      <w:r>
        <w:t xml:space="preserve"> </w:t>
      </w:r>
      <w:r w:rsidRPr="001F1C14">
        <w:t>serOutputStream</w:t>
      </w:r>
      <w:r>
        <w:t xml:space="preserve"> </w:t>
      </w:r>
      <w:r>
        <w:t>序列化输出流。</w:t>
      </w:r>
    </w:p>
    <w:p w:rsidR="00ED2AEB" w:rsidRDefault="00ED2AEB" w:rsidP="001F1C14">
      <w:pPr>
        <w:pStyle w:val="a1"/>
        <w:ind w:firstLineChars="211" w:firstLine="549"/>
        <w:jc w:val="left"/>
      </w:pPr>
      <w:r>
        <w:t>这里消耗内存的地方是</w:t>
      </w:r>
    </w:p>
    <w:p w:rsidR="00ED2AEB" w:rsidRDefault="00ED2AEB" w:rsidP="001F1C14">
      <w:pPr>
        <w:pStyle w:val="a1"/>
        <w:ind w:firstLineChars="211" w:firstLine="549"/>
        <w:jc w:val="left"/>
      </w:pPr>
      <w:r w:rsidRPr="001F1C14">
        <w:t xml:space="preserve"> </w:t>
      </w:r>
      <w:proofErr w:type="gramStart"/>
      <w:r w:rsidRPr="001F1C14">
        <w:t>serBuffer</w:t>
      </w:r>
      <w:proofErr w:type="gramEnd"/>
      <w:r w:rsidRPr="001F1C14">
        <w:t xml:space="preserve"> = new MyByteArrayOutputStream(1024 * 1024)</w:t>
      </w:r>
    </w:p>
    <w:p w:rsidR="00ED2AEB" w:rsidRDefault="00ED2AEB" w:rsidP="001F1C14">
      <w:pPr>
        <w:pStyle w:val="a1"/>
        <w:ind w:firstLineChars="211" w:firstLine="549"/>
        <w:jc w:val="left"/>
      </w:pPr>
      <w:r>
        <w:t>默认是</w:t>
      </w:r>
      <w:r>
        <w:t>1M,</w:t>
      </w:r>
      <w:r>
        <w:t>类似于</w:t>
      </w:r>
      <w:r>
        <w:t xml:space="preserve">Sort Based Shuffle </w:t>
      </w:r>
      <w:r>
        <w:t>中的</w:t>
      </w:r>
      <w:r w:rsidRPr="001F1C14">
        <w:t>ExternalSorter</w:t>
      </w:r>
      <w:r>
        <w:t>，在</w:t>
      </w:r>
      <w:r>
        <w:t xml:space="preserve">Tungsten Sort </w:t>
      </w:r>
      <w:r>
        <w:t>对应的为</w:t>
      </w:r>
      <w:r w:rsidRPr="001F1C14">
        <w:t>UnsafeShuffleExternalSorter</w:t>
      </w:r>
      <w:r>
        <w:t>,</w:t>
      </w:r>
      <w:r>
        <w:t>记录序列化后就通过</w:t>
      </w:r>
      <w:r w:rsidRPr="001F1C14">
        <w:t>sorter.insertRecord</w:t>
      </w:r>
      <w:r>
        <w:t>方法放到</w:t>
      </w:r>
      <w:r>
        <w:t>sorter</w:t>
      </w:r>
      <w:r>
        <w:t>里去了。</w:t>
      </w:r>
    </w:p>
    <w:p w:rsidR="00ED2AEB" w:rsidRDefault="00ED2AEB" w:rsidP="001F1C14">
      <w:r>
        <w:t>这里</w:t>
      </w:r>
      <w:r>
        <w:t xml:space="preserve">sorter </w:t>
      </w:r>
      <w:r>
        <w:t>负责申请</w:t>
      </w:r>
      <w:r>
        <w:t>Page,</w:t>
      </w:r>
      <w:r>
        <w:t>释放</w:t>
      </w:r>
      <w:r>
        <w:t>Page,</w:t>
      </w:r>
      <w:r>
        <w:t>判断是否要进行</w:t>
      </w:r>
      <w:r>
        <w:t>spill</w:t>
      </w:r>
      <w:r>
        <w:t>都这个类里完成。代码的架子其实和</w:t>
      </w:r>
      <w:r>
        <w:t xml:space="preserve">Sort Based </w:t>
      </w:r>
      <w:r>
        <w:t>是一样的。</w:t>
      </w:r>
      <w:r>
        <w:rPr>
          <w:noProof/>
        </w:rPr>
        <w:drawing>
          <wp:inline distT="0" distB="0" distL="0" distR="0" wp14:anchorId="5CE74A6D" wp14:editId="7F65F2C3">
            <wp:extent cx="5560722" cy="4742992"/>
            <wp:effectExtent l="0" t="0" r="1905" b="635"/>
            <wp:docPr id="111" name="图片 111" descr="http://upload-images.jianshu.io/upload_images/1063603-66198ebd48a0a66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1063603-66198ebd48a0a66e.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561" cy="4751384"/>
                    </a:xfrm>
                    <a:prstGeom prst="rect">
                      <a:avLst/>
                    </a:prstGeom>
                    <a:noFill/>
                    <a:ln>
                      <a:noFill/>
                    </a:ln>
                  </pic:spPr>
                </pic:pic>
              </a:graphicData>
            </a:graphic>
          </wp:inline>
        </w:drawing>
      </w:r>
    </w:p>
    <w:p w:rsidR="00ED2AEB" w:rsidRDefault="00ED2AEB" w:rsidP="001F1C14">
      <w:pPr>
        <w:pStyle w:val="a1"/>
        <w:ind w:firstLineChars="211" w:firstLine="549"/>
        <w:jc w:val="left"/>
      </w:pPr>
      <w:r>
        <w:t xml:space="preserve"> (</w:t>
      </w:r>
      <w:r>
        <w:t>另外，值得注意的是，这张图里进行</w:t>
      </w:r>
      <w:r>
        <w:t>spill</w:t>
      </w:r>
      <w:r>
        <w:t>操作的同时检查内存可用而导致的</w:t>
      </w:r>
      <w:r>
        <w:t xml:space="preserve">Exeception </w:t>
      </w:r>
      <w:r>
        <w:t>的</w:t>
      </w:r>
      <w:r>
        <w:t xml:space="preserve">bug </w:t>
      </w:r>
      <w:r>
        <w:t>已经在</w:t>
      </w:r>
      <w:r>
        <w:t>1.5.1</w:t>
      </w:r>
      <w:r>
        <w:t>版本被修复了</w:t>
      </w:r>
      <w:r>
        <w:t>,</w:t>
      </w:r>
      <w:r>
        <w:t>忽略那条路径</w:t>
      </w:r>
      <w:r>
        <w:t>)</w:t>
      </w:r>
    </w:p>
    <w:p w:rsidR="00ED2AEB" w:rsidRDefault="00ED2AEB" w:rsidP="001F1C14">
      <w:pPr>
        <w:pStyle w:val="a1"/>
        <w:ind w:firstLineChars="211" w:firstLine="549"/>
        <w:jc w:val="left"/>
      </w:pPr>
      <w:r>
        <w:t>内存是否充足的条件依然</w:t>
      </w:r>
      <w:r w:rsidRPr="001F1C14">
        <w:t>shuffleMemoryManager</w:t>
      </w:r>
      <w:r>
        <w:t xml:space="preserve"> </w:t>
      </w:r>
      <w:r>
        <w:t>来决定，也就是所有</w:t>
      </w:r>
      <w:r>
        <w:t xml:space="preserve">task shuffle </w:t>
      </w:r>
      <w:r>
        <w:t>申请的</w:t>
      </w:r>
      <w:r>
        <w:t>Page</w:t>
      </w:r>
      <w:r>
        <w:t>内存总和不能大于下面的值：</w:t>
      </w:r>
    </w:p>
    <w:p w:rsidR="00ED2AEB" w:rsidRDefault="00ED2AEB" w:rsidP="001F1C14">
      <w:pPr>
        <w:pStyle w:val="a1"/>
        <w:ind w:firstLineChars="211" w:firstLine="549"/>
        <w:jc w:val="left"/>
      </w:pPr>
      <w:r w:rsidRPr="001F1C14">
        <w:lastRenderedPageBreak/>
        <w:t xml:space="preserve"> ExecutorHeapMemeory * 0.2 * 0.8</w:t>
      </w:r>
    </w:p>
    <w:p w:rsidR="00ED2AEB" w:rsidRDefault="00ED2AEB" w:rsidP="001F1C14">
      <w:pPr>
        <w:pStyle w:val="a1"/>
        <w:ind w:firstLineChars="211" w:firstLine="549"/>
        <w:jc w:val="left"/>
      </w:pPr>
      <w:r>
        <w:t>上面的数字可通过下面两个配置来更改：</w:t>
      </w:r>
    </w:p>
    <w:p w:rsidR="00ED2AEB" w:rsidRPr="001F1C14" w:rsidRDefault="00ED2AEB" w:rsidP="001F1C14">
      <w:pPr>
        <w:pStyle w:val="a1"/>
        <w:ind w:firstLineChars="211" w:firstLine="549"/>
        <w:jc w:val="left"/>
      </w:pPr>
      <w:r w:rsidRPr="001F1C14">
        <w:t>spark.shuffle.memoryFraction=0.2</w:t>
      </w:r>
    </w:p>
    <w:p w:rsidR="00ED2AEB" w:rsidRDefault="00ED2AEB" w:rsidP="001F1C14">
      <w:pPr>
        <w:pStyle w:val="a1"/>
        <w:ind w:firstLineChars="211" w:firstLine="549"/>
        <w:jc w:val="left"/>
      </w:pPr>
      <w:r w:rsidRPr="001F1C14">
        <w:t>spark.shuffle.safetyFraction=0.8</w:t>
      </w:r>
    </w:p>
    <w:p w:rsidR="00ED2AEB" w:rsidRDefault="00ED2AEB" w:rsidP="001F1C14">
      <w:pPr>
        <w:pStyle w:val="a1"/>
        <w:ind w:firstLineChars="211" w:firstLine="549"/>
        <w:jc w:val="left"/>
      </w:pPr>
      <w:r>
        <w:t xml:space="preserve">UnsafeShuffleExternalSorter </w:t>
      </w:r>
      <w:r>
        <w:t>负责申请内存，并且会生成该条记录最后的逻辑地址，也就前面提到的</w:t>
      </w:r>
      <w:r>
        <w:t xml:space="preserve"> Pointer</w:t>
      </w:r>
      <w:r>
        <w:t>。</w:t>
      </w:r>
    </w:p>
    <w:p w:rsidR="00ED2AEB" w:rsidRDefault="00ED2AEB" w:rsidP="001F1C14">
      <w:pPr>
        <w:pStyle w:val="a1"/>
        <w:ind w:firstLineChars="211" w:firstLine="549"/>
        <w:jc w:val="left"/>
      </w:pPr>
      <w:r>
        <w:t>接着</w:t>
      </w:r>
      <w:r>
        <w:t xml:space="preserve">Record </w:t>
      </w:r>
      <w:r>
        <w:t>会继续流转到</w:t>
      </w:r>
      <w:r w:rsidRPr="001F1C14">
        <w:t>UnsafeShuffleInMemorySorter</w:t>
      </w:r>
      <w:r>
        <w:t>中，这个对象维护了一个指针数组：</w:t>
      </w:r>
    </w:p>
    <w:p w:rsidR="00ED2AEB" w:rsidRDefault="00ED2AEB" w:rsidP="001F1C14">
      <w:pPr>
        <w:pStyle w:val="a1"/>
        <w:ind w:firstLineChars="211" w:firstLine="549"/>
        <w:jc w:val="left"/>
      </w:pPr>
      <w:r w:rsidRPr="001F1C14">
        <w:t xml:space="preserve">  </w:t>
      </w:r>
      <w:proofErr w:type="gramStart"/>
      <w:r w:rsidRPr="001F1C14">
        <w:t>private</w:t>
      </w:r>
      <w:proofErr w:type="gramEnd"/>
      <w:r w:rsidRPr="001F1C14">
        <w:t xml:space="preserve"> long[] pointerArray;</w:t>
      </w:r>
    </w:p>
    <w:p w:rsidR="00ED2AEB" w:rsidRDefault="00ED2AEB" w:rsidP="001F1C14">
      <w:pPr>
        <w:pStyle w:val="a1"/>
        <w:ind w:firstLineChars="211" w:firstLine="549"/>
        <w:jc w:val="left"/>
      </w:pPr>
      <w:r>
        <w:t>数组的初始大小为</w:t>
      </w:r>
      <w:r>
        <w:t xml:space="preserve"> 4096</w:t>
      </w:r>
      <w:r>
        <w:t>，后续如果不够了，则按每次两倍大小进行扩充。</w:t>
      </w:r>
    </w:p>
    <w:p w:rsidR="00ED2AEB" w:rsidRDefault="00ED2AEB" w:rsidP="001F1C14">
      <w:pPr>
        <w:pStyle w:val="a1"/>
        <w:ind w:firstLineChars="211" w:firstLine="549"/>
        <w:jc w:val="left"/>
      </w:pPr>
      <w:r>
        <w:t>假设</w:t>
      </w:r>
      <w:r>
        <w:t>100</w:t>
      </w:r>
      <w:r>
        <w:t>万条记录，那么该数组大约是</w:t>
      </w:r>
      <w:r>
        <w:t xml:space="preserve">8M </w:t>
      </w:r>
      <w:r>
        <w:t>左右，所以其实还是很小的。一旦</w:t>
      </w:r>
      <w:r>
        <w:t>spill</w:t>
      </w:r>
      <w:r>
        <w:t>后该</w:t>
      </w:r>
      <w:r w:rsidRPr="001F1C14">
        <w:t>UnsafeShuffleInMemorySorter</w:t>
      </w:r>
      <w:r>
        <w:t>就会被赋为</w:t>
      </w:r>
      <w:r>
        <w:t>null,</w:t>
      </w:r>
      <w:r>
        <w:t>被回收掉。</w:t>
      </w:r>
    </w:p>
    <w:p w:rsidR="00ED2AEB" w:rsidRDefault="00ED2AEB" w:rsidP="001F1C14">
      <w:pPr>
        <w:pStyle w:val="a1"/>
        <w:ind w:firstLineChars="211" w:firstLine="549"/>
        <w:jc w:val="left"/>
      </w:pPr>
      <w:r>
        <w:t>我们回过头来看</w:t>
      </w:r>
      <w:r>
        <w:t>spill,</w:t>
      </w:r>
      <w:r>
        <w:t>其实逻辑上也异常简单了，</w:t>
      </w:r>
      <w:r w:rsidRPr="001F1C14">
        <w:t>UnsafeShuffleInMemorySorter</w:t>
      </w:r>
      <w:r>
        <w:t xml:space="preserve"> </w:t>
      </w:r>
      <w:r>
        <w:t>会返回一个迭代器，该迭代器粒度每个元素就是一个指针，然后到根据该指针可以拿到真实的</w:t>
      </w:r>
      <w:r>
        <w:t>record,</w:t>
      </w:r>
      <w:r>
        <w:t>然后写入到磁盘，因为这些</w:t>
      </w:r>
      <w:r>
        <w:t xml:space="preserve">record </w:t>
      </w:r>
      <w:r>
        <w:t>在一开始进入</w:t>
      </w:r>
      <w:r w:rsidRPr="001F1C14">
        <w:t>UnsafeShuffleExternalSorter</w:t>
      </w:r>
      <w:r>
        <w:t xml:space="preserve"> </w:t>
      </w:r>
      <w:r>
        <w:t>就已经被序列化了，所以在这里就纯粹变成写字节数组了。形成的结构依然和</w:t>
      </w:r>
      <w:r>
        <w:t xml:space="preserve">Sort Based Shuffle </w:t>
      </w:r>
      <w:r>
        <w:t>一致，一个文件里不同的</w:t>
      </w:r>
      <w:r>
        <w:t>partiton</w:t>
      </w:r>
      <w:r>
        <w:t>的数据用</w:t>
      </w:r>
      <w:r>
        <w:t>fileSegment</w:t>
      </w:r>
      <w:r>
        <w:t>来表示，对应的信息存在一个</w:t>
      </w:r>
      <w:r>
        <w:t>index</w:t>
      </w:r>
      <w:r>
        <w:t>文件里。</w:t>
      </w:r>
    </w:p>
    <w:p w:rsidR="00ED2AEB" w:rsidRDefault="00ED2AEB" w:rsidP="001F1C14">
      <w:pPr>
        <w:pStyle w:val="a1"/>
        <w:ind w:firstLineChars="211" w:firstLine="549"/>
        <w:jc w:val="left"/>
      </w:pPr>
      <w:r>
        <w:t>另外写文件的时候也需要一个</w:t>
      </w:r>
      <w:r>
        <w:t xml:space="preserve"> buffer :</w:t>
      </w:r>
    </w:p>
    <w:p w:rsidR="00ED2AEB" w:rsidRDefault="00ED2AEB" w:rsidP="001F1C14">
      <w:pPr>
        <w:pStyle w:val="a1"/>
        <w:ind w:firstLineChars="211" w:firstLine="549"/>
        <w:jc w:val="left"/>
      </w:pPr>
      <w:r w:rsidRPr="001F1C14">
        <w:t xml:space="preserve"> spark.shuffle.file.buffer = 32k</w:t>
      </w:r>
    </w:p>
    <w:p w:rsidR="00ED2AEB" w:rsidRDefault="00ED2AEB" w:rsidP="001F1C14">
      <w:pPr>
        <w:pStyle w:val="a1"/>
        <w:ind w:firstLineChars="211" w:firstLine="549"/>
        <w:jc w:val="left"/>
      </w:pPr>
      <w:r>
        <w:t>另外从内存里拿到数据放到</w:t>
      </w:r>
      <w:r>
        <w:t>DiskWriter,</w:t>
      </w:r>
      <w:r>
        <w:t>这中间还要有个中转，是通过</w:t>
      </w:r>
    </w:p>
    <w:p w:rsidR="00ED2AEB" w:rsidRDefault="00ED2AEB" w:rsidP="001F1C14">
      <w:pPr>
        <w:pStyle w:val="a1"/>
        <w:ind w:firstLineChars="211" w:firstLine="549"/>
        <w:jc w:val="left"/>
      </w:pPr>
      <w:r w:rsidRPr="001F1C14">
        <w:t xml:space="preserve"> </w:t>
      </w:r>
      <w:proofErr w:type="gramStart"/>
      <w:r w:rsidRPr="001F1C14">
        <w:t>final</w:t>
      </w:r>
      <w:proofErr w:type="gramEnd"/>
      <w:r w:rsidRPr="001F1C14">
        <w:t xml:space="preserve"> byte[] writeBuffer = new byte[DISK_WRITE_BUFFER_SIZE=1024 * 1024];</w:t>
      </w:r>
    </w:p>
    <w:p w:rsidR="00ED2AEB" w:rsidRDefault="00ED2AEB" w:rsidP="001F1C14">
      <w:pPr>
        <w:pStyle w:val="a1"/>
        <w:ind w:firstLineChars="211" w:firstLine="549"/>
        <w:jc w:val="left"/>
      </w:pPr>
      <w:r>
        <w:t>来完成的，都是内存，所以很快。</w:t>
      </w:r>
    </w:p>
    <w:p w:rsidR="00ED2AEB" w:rsidRDefault="00ED2AEB" w:rsidP="001F1C14">
      <w:pPr>
        <w:pStyle w:val="a1"/>
        <w:ind w:firstLineChars="211" w:firstLine="549"/>
        <w:jc w:val="left"/>
      </w:pPr>
      <w:r>
        <w:t>Task</w:t>
      </w:r>
      <w:r>
        <w:t>结束前，我们要做一次</w:t>
      </w:r>
      <w:r w:rsidRPr="001F1C14">
        <w:t>mergeSpills</w:t>
      </w:r>
      <w:r>
        <w:t>操作，然后形成一个</w:t>
      </w:r>
      <w:r>
        <w:t xml:space="preserve">shuffle </w:t>
      </w:r>
      <w:r>
        <w:t>文件。这里面其实也挺复杂的，</w:t>
      </w:r>
      <w:r>
        <w:br/>
      </w:r>
      <w:r>
        <w:t>如果开启了</w:t>
      </w:r>
    </w:p>
    <w:p w:rsidR="00ED2AEB" w:rsidRDefault="00ED2AEB" w:rsidP="001F1C14">
      <w:pPr>
        <w:pStyle w:val="a1"/>
        <w:ind w:firstLineChars="211" w:firstLine="549"/>
        <w:jc w:val="left"/>
      </w:pPr>
      <w:r w:rsidRPr="001F1C14">
        <w:t xml:space="preserve"> `spark.shuffle.unsafe.fastMergeEnabled=true`</w:t>
      </w:r>
    </w:p>
    <w:p w:rsidR="00ED2AEB" w:rsidRDefault="00ED2AEB" w:rsidP="001F1C14">
      <w:pPr>
        <w:pStyle w:val="a1"/>
        <w:ind w:firstLineChars="211" w:firstLine="549"/>
        <w:jc w:val="left"/>
      </w:pPr>
      <w:r>
        <w:t>并且没有开启</w:t>
      </w:r>
      <w:r>
        <w:t xml:space="preserve"> </w:t>
      </w:r>
    </w:p>
    <w:p w:rsidR="00ED2AEB" w:rsidRDefault="00ED2AEB" w:rsidP="001F1C14">
      <w:pPr>
        <w:pStyle w:val="a1"/>
        <w:ind w:firstLineChars="211" w:firstLine="549"/>
        <w:jc w:val="left"/>
      </w:pPr>
      <w:r w:rsidRPr="001F1C14">
        <w:t>`spark.shuffle.compress=true`</w:t>
      </w:r>
    </w:p>
    <w:p w:rsidR="00ED2AEB" w:rsidRDefault="00ED2AEB" w:rsidP="001F1C14">
      <w:pPr>
        <w:pStyle w:val="a1"/>
        <w:ind w:firstLineChars="211" w:firstLine="549"/>
        <w:jc w:val="left"/>
      </w:pPr>
      <w:r>
        <w:t>或者压缩方式为：</w:t>
      </w:r>
    </w:p>
    <w:p w:rsidR="00ED2AEB" w:rsidRDefault="00ED2AEB" w:rsidP="001F1C14">
      <w:pPr>
        <w:pStyle w:val="a1"/>
        <w:ind w:firstLineChars="211" w:firstLine="549"/>
        <w:jc w:val="left"/>
      </w:pPr>
      <w:r w:rsidRPr="001F1C14">
        <w:lastRenderedPageBreak/>
        <w:t xml:space="preserve"> LZFCompressionCodec</w:t>
      </w:r>
    </w:p>
    <w:p w:rsidR="00ED2AEB" w:rsidRDefault="00ED2AEB" w:rsidP="001F1C14">
      <w:pPr>
        <w:pStyle w:val="a1"/>
        <w:ind w:firstLineChars="211" w:firstLine="549"/>
        <w:jc w:val="left"/>
      </w:pPr>
      <w:r>
        <w:t>则可以非常高效的进行合并</w:t>
      </w:r>
      <w:r>
        <w:t>,</w:t>
      </w:r>
      <w:r>
        <w:t>叫做</w:t>
      </w:r>
      <w:r w:rsidRPr="001F1C14">
        <w:t>transferTo</w:t>
      </w:r>
      <w:r>
        <w:t>。不过无论是什么合并，都不需要进行反序列化。</w:t>
      </w:r>
    </w:p>
    <w:p w:rsidR="00ED2AEB" w:rsidRDefault="00ED2AEB" w:rsidP="001F1C14">
      <w:pPr>
        <w:pStyle w:val="a1"/>
        <w:ind w:firstLineChars="211" w:firstLine="549"/>
        <w:jc w:val="left"/>
      </w:pPr>
      <w:r>
        <w:t>Shuffle Read</w:t>
      </w:r>
    </w:p>
    <w:p w:rsidR="00ED2AEB" w:rsidRDefault="00ED2AEB" w:rsidP="001F1C14">
      <w:pPr>
        <w:pStyle w:val="a1"/>
        <w:ind w:firstLineChars="211" w:firstLine="549"/>
        <w:jc w:val="left"/>
      </w:pPr>
      <w:r>
        <w:t xml:space="preserve">Shuffle Read </w:t>
      </w:r>
      <w:r>
        <w:t>完全复用</w:t>
      </w:r>
      <w:r w:rsidRPr="001F1C14">
        <w:t>HashShuffleReader</w:t>
      </w:r>
      <w:r>
        <w:t>,</w:t>
      </w:r>
      <w:r>
        <w:t>具体参看</w:t>
      </w:r>
      <w:r>
        <w:t xml:space="preserve"> Sort-Based Shuffle</w:t>
      </w:r>
      <w:r>
        <w:t>。</w:t>
      </w:r>
    </w:p>
    <w:p w:rsidR="007620F2" w:rsidRPr="00ED2AEB" w:rsidRDefault="007620F2" w:rsidP="007620F2"/>
    <w:p w:rsidR="004C4222" w:rsidRDefault="00B819D0" w:rsidP="00B819D0">
      <w:pPr>
        <w:pStyle w:val="2"/>
      </w:pPr>
      <w:bookmarkStart w:id="92" w:name="_Toc492099201"/>
      <w:r>
        <w:rPr>
          <w:rFonts w:hint="eastAsia"/>
        </w:rPr>
        <w:t>MapReduce</w:t>
      </w:r>
      <w:r>
        <w:rPr>
          <w:rFonts w:hint="eastAsia"/>
        </w:rPr>
        <w:t>与</w:t>
      </w:r>
      <w:r w:rsidR="004C4222" w:rsidRPr="004C4222">
        <w:rPr>
          <w:rFonts w:hint="eastAsia"/>
        </w:rPr>
        <w:t>Spark</w:t>
      </w:r>
      <w:r>
        <w:rPr>
          <w:rFonts w:hint="eastAsia"/>
        </w:rPr>
        <w:t>过程对比</w:t>
      </w:r>
      <w:bookmarkEnd w:id="92"/>
    </w:p>
    <w:p w:rsidR="00B819D0" w:rsidRPr="001F1C14" w:rsidRDefault="00B819D0" w:rsidP="001F1C14">
      <w:pPr>
        <w:pStyle w:val="a1"/>
        <w:ind w:firstLineChars="211" w:firstLine="549"/>
        <w:jc w:val="left"/>
      </w:pPr>
      <w:r w:rsidRPr="001F1C14">
        <w:rPr>
          <w:rFonts w:hint="eastAsia"/>
        </w:rPr>
        <w:t>MapReduce</w:t>
      </w:r>
      <w:r w:rsidRPr="001F1C14">
        <w:rPr>
          <w:rFonts w:hint="eastAsia"/>
        </w:rPr>
        <w:t>和</w:t>
      </w:r>
      <w:r w:rsidRPr="001F1C14">
        <w:rPr>
          <w:rFonts w:hint="eastAsia"/>
        </w:rPr>
        <w:t>Spark</w:t>
      </w:r>
      <w:r w:rsidRPr="001F1C14">
        <w:rPr>
          <w:rFonts w:hint="eastAsia"/>
        </w:rPr>
        <w:t>的</w:t>
      </w:r>
      <w:r w:rsidRPr="001F1C14">
        <w:rPr>
          <w:rFonts w:hint="eastAsia"/>
        </w:rPr>
        <w:t>Shuffle</w:t>
      </w:r>
      <w:r w:rsidRPr="001F1C14">
        <w:rPr>
          <w:rFonts w:hint="eastAsia"/>
        </w:rPr>
        <w:t>过程对比如下</w:t>
      </w:r>
      <w:r w:rsidRPr="001F1C14">
        <w:rPr>
          <w:rFonts w:hint="eastAsia"/>
        </w:rPr>
        <w:t>:</w:t>
      </w:r>
    </w:p>
    <w:p w:rsidR="00A67981" w:rsidRDefault="00A67981" w:rsidP="00B819D0">
      <w:pPr>
        <w:rPr>
          <w:rFonts w:ascii="宋体" w:hAnsi="宋体" w:cs="宋体"/>
          <w:color w:val="000000"/>
          <w:sz w:val="20"/>
          <w:szCs w:val="20"/>
        </w:rPr>
      </w:pPr>
    </w:p>
    <w:tbl>
      <w:tblPr>
        <w:tblStyle w:val="1-1"/>
        <w:tblW w:w="0" w:type="auto"/>
        <w:tblLook w:val="04A0" w:firstRow="1" w:lastRow="0" w:firstColumn="1" w:lastColumn="0" w:noHBand="0" w:noVBand="1"/>
      </w:tblPr>
      <w:tblGrid>
        <w:gridCol w:w="1696"/>
        <w:gridCol w:w="3261"/>
        <w:gridCol w:w="3820"/>
      </w:tblGrid>
      <w:tr w:rsidR="00B819D0" w:rsidTr="001F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B819D0" w:rsidRPr="00A67981" w:rsidRDefault="00B819D0" w:rsidP="00B819D0">
            <w:pPr>
              <w:jc w:val="center"/>
              <w:rPr>
                <w:b w:val="0"/>
              </w:rPr>
            </w:pPr>
            <w:r w:rsidRPr="00A67981">
              <w:rPr>
                <w:rFonts w:hint="eastAsia"/>
                <w:b w:val="0"/>
              </w:rPr>
              <w:t>对比方向</w:t>
            </w:r>
          </w:p>
        </w:tc>
        <w:tc>
          <w:tcPr>
            <w:tcW w:w="3261" w:type="dxa"/>
          </w:tcPr>
          <w:p w:rsidR="00B819D0" w:rsidRPr="00A67981" w:rsidRDefault="00B819D0" w:rsidP="00B819D0">
            <w:pPr>
              <w:cnfStyle w:val="100000000000" w:firstRow="1" w:lastRow="0" w:firstColumn="0" w:lastColumn="0" w:oddVBand="0" w:evenVBand="0" w:oddHBand="0" w:evenHBand="0" w:firstRowFirstColumn="0" w:firstRowLastColumn="0" w:lastRowFirstColumn="0" w:lastRowLastColumn="0"/>
              <w:rPr>
                <w:b w:val="0"/>
              </w:rPr>
            </w:pPr>
            <w:r w:rsidRPr="00A67981">
              <w:rPr>
                <w:rFonts w:hint="eastAsia"/>
                <w:b w:val="0"/>
              </w:rPr>
              <w:t>MapReduce</w:t>
            </w:r>
          </w:p>
        </w:tc>
        <w:tc>
          <w:tcPr>
            <w:tcW w:w="3820" w:type="dxa"/>
          </w:tcPr>
          <w:p w:rsidR="00B819D0" w:rsidRPr="00A67981" w:rsidRDefault="00B819D0" w:rsidP="00B819D0">
            <w:pPr>
              <w:cnfStyle w:val="100000000000" w:firstRow="1" w:lastRow="0" w:firstColumn="0" w:lastColumn="0" w:oddVBand="0" w:evenVBand="0" w:oddHBand="0" w:evenHBand="0" w:firstRowFirstColumn="0" w:firstRowLastColumn="0" w:lastRowFirstColumn="0" w:lastRowLastColumn="0"/>
              <w:rPr>
                <w:b w:val="0"/>
              </w:rPr>
            </w:pPr>
            <w:r w:rsidRPr="00A67981">
              <w:rPr>
                <w:rFonts w:hint="eastAsia"/>
                <w:b w:val="0"/>
              </w:rPr>
              <w:t>Spark</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4C4222" w:rsidRDefault="00B819D0" w:rsidP="00B819D0">
            <w:pPr>
              <w:spacing w:before="100" w:beforeAutospacing="1" w:after="100" w:afterAutospacing="1" w:line="300" w:lineRule="atLeast"/>
              <w:jc w:val="center"/>
              <w:rPr>
                <w:rFonts w:ascii="宋体" w:hAnsi="宋体" w:cs="宋体"/>
                <w:b w:val="0"/>
                <w:color w:val="000000"/>
                <w:sz w:val="20"/>
                <w:szCs w:val="20"/>
              </w:rPr>
            </w:pPr>
            <w:r w:rsidRPr="004C4222">
              <w:rPr>
                <w:rFonts w:ascii="宋体" w:hAnsi="宋体" w:cs="宋体" w:hint="eastAsia"/>
                <w:b w:val="0"/>
                <w:color w:val="000000"/>
                <w:sz w:val="20"/>
                <w:szCs w:val="20"/>
              </w:rPr>
              <w:t>collect</w:t>
            </w:r>
          </w:p>
          <w:p w:rsidR="00B819D0" w:rsidRPr="00B819D0" w:rsidRDefault="00B819D0" w:rsidP="00B819D0">
            <w:pPr>
              <w:jc w:val="center"/>
              <w:rPr>
                <w:b w:val="0"/>
              </w:rPr>
            </w:pP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在内存中构造了一块数据结构用于map输出的缓冲</w:t>
            </w:r>
          </w:p>
        </w:tc>
        <w:tc>
          <w:tcPr>
            <w:tcW w:w="3820"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没有在内存中构造一块数据结构用于map输出的缓冲，而是直接把输出写到磁盘文件</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sort</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map输出的数据有排序</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map输出的数据没有排序</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merge</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对磁盘上的多个spill文件最后进行合并成一个输出文件</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在map</w:t>
            </w:r>
            <w:proofErr w:type="gramStart"/>
            <w:r w:rsidRPr="004C4222">
              <w:rPr>
                <w:rFonts w:ascii="宋体" w:hAnsi="宋体" w:cs="宋体" w:hint="eastAsia"/>
                <w:color w:val="000000"/>
                <w:sz w:val="20"/>
                <w:szCs w:val="20"/>
              </w:rPr>
              <w:t>端没有</w:t>
            </w:r>
            <w:proofErr w:type="gramEnd"/>
            <w:r w:rsidRPr="004C4222">
              <w:rPr>
                <w:rFonts w:ascii="宋体" w:hAnsi="宋体" w:cs="宋体" w:hint="eastAsia"/>
                <w:color w:val="000000"/>
                <w:sz w:val="20"/>
                <w:szCs w:val="20"/>
              </w:rPr>
              <w:t>merge过程，在输出时直接是对应一个reduce的数据写到一个文件中，这些文件同时存在并发写，最后不需要合并成一个</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copy</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框架 jetty</w:t>
            </w:r>
          </w:p>
        </w:tc>
        <w:tc>
          <w:tcPr>
            <w:tcW w:w="3820"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netty或者直接socket流</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A67981" w:rsidP="00B819D0">
            <w:pPr>
              <w:jc w:val="center"/>
              <w:rPr>
                <w:b w:val="0"/>
              </w:rPr>
            </w:pPr>
            <w:r>
              <w:rPr>
                <w:rFonts w:ascii="宋体" w:hAnsi="宋体" w:cs="宋体" w:hint="eastAsia"/>
                <w:b w:val="0"/>
                <w:color w:val="000000"/>
                <w:sz w:val="20"/>
                <w:szCs w:val="20"/>
              </w:rPr>
              <w:t>本地</w:t>
            </w:r>
            <w:r w:rsidR="00B819D0" w:rsidRPr="004C4222">
              <w:rPr>
                <w:rFonts w:ascii="宋体" w:hAnsi="宋体" w:cs="宋体" w:hint="eastAsia"/>
                <w:b w:val="0"/>
                <w:color w:val="000000"/>
                <w:sz w:val="20"/>
                <w:szCs w:val="20"/>
              </w:rPr>
              <w:t>文件</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仍然是通过网络</w:t>
            </w:r>
            <w:proofErr w:type="gramStart"/>
            <w:r w:rsidRPr="004C4222">
              <w:rPr>
                <w:rFonts w:ascii="宋体" w:hAnsi="宋体" w:cs="宋体" w:hint="eastAsia"/>
                <w:color w:val="000000"/>
                <w:sz w:val="20"/>
                <w:szCs w:val="20"/>
              </w:rPr>
              <w:t>框架拖取数据</w:t>
            </w:r>
            <w:proofErr w:type="gramEnd"/>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不通过网络框架，对于在本节点上的map输出文件，采用本地读取的方式</w:t>
            </w:r>
          </w:p>
        </w:tc>
      </w:tr>
      <w:tr w:rsidR="00B819D0" w:rsidRP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copy</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过来的数据存放位置 先放在内存，内存放不下时写到磁盘</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一种方式全部放在内存；另一种方式先放在内存</w:t>
            </w:r>
            <w:r>
              <w:rPr>
                <w:rFonts w:ascii="宋体" w:hAnsi="宋体" w:cs="宋体" w:hint="eastAsia"/>
                <w:color w:val="000000"/>
                <w:sz w:val="20"/>
                <w:szCs w:val="20"/>
              </w:rPr>
              <w:t>，放不下时写到磁盘</w:t>
            </w:r>
          </w:p>
        </w:tc>
      </w:tr>
      <w:tr w:rsidR="00B819D0" w:rsidRP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rFonts w:ascii="宋体" w:hAnsi="宋体" w:cs="宋体"/>
                <w:b w:val="0"/>
                <w:color w:val="000000"/>
                <w:sz w:val="20"/>
                <w:szCs w:val="20"/>
              </w:rPr>
            </w:pPr>
            <w:r w:rsidRPr="004C4222">
              <w:rPr>
                <w:rFonts w:ascii="宋体" w:hAnsi="宋体" w:cs="宋体" w:hint="eastAsia"/>
                <w:b w:val="0"/>
                <w:color w:val="000000"/>
                <w:sz w:val="20"/>
                <w:szCs w:val="20"/>
              </w:rPr>
              <w:t>merge sort</w:t>
            </w:r>
          </w:p>
        </w:tc>
        <w:tc>
          <w:tcPr>
            <w:tcW w:w="3261" w:type="dxa"/>
          </w:tcPr>
          <w:p w:rsidR="00B819D0" w:rsidRPr="004C4222" w:rsidRDefault="00B819D0" w:rsidP="00B819D0">
            <w:pP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最后会对磁盘文件和内存中的数据进行合并排序</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对于采用另一种方式时也会有合并排序的过程</w:t>
            </w:r>
          </w:p>
        </w:tc>
      </w:tr>
    </w:tbl>
    <w:p w:rsidR="00A263FB" w:rsidRPr="00F12725" w:rsidRDefault="00A263FB" w:rsidP="00F12725">
      <w:pPr>
        <w:shd w:val="clear" w:color="auto" w:fill="FFFFFF"/>
        <w:spacing w:before="100" w:beforeAutospacing="1" w:after="100" w:afterAutospacing="1"/>
        <w:textAlignment w:val="baseline"/>
        <w:rPr>
          <w:rFonts w:ascii="Helvetica" w:hAnsi="Helvetica"/>
          <w:color w:val="444444"/>
          <w:sz w:val="21"/>
          <w:szCs w:val="21"/>
        </w:rPr>
      </w:pPr>
    </w:p>
    <w:p w:rsidR="001F2125" w:rsidRPr="00546E73" w:rsidRDefault="001F2125" w:rsidP="001F2125">
      <w:pPr>
        <w:pStyle w:val="1"/>
        <w:shd w:val="clear" w:color="auto" w:fill="FFFFFF"/>
        <w:spacing w:before="0" w:after="0"/>
        <w:textAlignment w:val="baseline"/>
        <w:rPr>
          <w:rFonts w:ascii="Helvetica Neue" w:eastAsia="Times New Roman" w:hAnsi="Helvetica Neue"/>
          <w:b w:val="0"/>
          <w:color w:val="4A4A4A"/>
          <w:sz w:val="48"/>
          <w:szCs w:val="48"/>
        </w:rPr>
      </w:pPr>
      <w:bookmarkStart w:id="93" w:name="_Toc492099202"/>
      <w:r>
        <w:rPr>
          <w:rFonts w:ascii="Helvetica Neue" w:eastAsia="Times New Roman" w:hAnsi="Helvetica Neue"/>
          <w:b w:val="0"/>
          <w:bCs/>
          <w:color w:val="4A4A4A"/>
        </w:rPr>
        <w:t>Spark</w:t>
      </w:r>
      <w:r>
        <w:rPr>
          <w:rFonts w:ascii="MS Mincho" w:eastAsia="MS Mincho" w:hAnsi="MS Mincho" w:cs="MS Mincho"/>
          <w:b w:val="0"/>
          <w:bCs/>
          <w:color w:val="4A4A4A"/>
        </w:rPr>
        <w:t>内存管理</w:t>
      </w:r>
      <w:bookmarkEnd w:id="93"/>
    </w:p>
    <w:p w:rsidR="001F2125" w:rsidRPr="001F1C14" w:rsidRDefault="001F2125" w:rsidP="001F1C14">
      <w:pPr>
        <w:pStyle w:val="a1"/>
        <w:ind w:firstLineChars="211" w:firstLine="549"/>
        <w:jc w:val="left"/>
      </w:pPr>
      <w:r w:rsidRPr="001F1C14">
        <w:t xml:space="preserve">Spark </w:t>
      </w:r>
      <w:r w:rsidRPr="001F1C14">
        <w:t>作为一个基于内存的分布式计算引擎，其内存管理模块在整个系统中扮演着非常重要的角色。理解</w:t>
      </w:r>
      <w:r w:rsidRPr="001F1C14">
        <w:t xml:space="preserve"> Spark </w:t>
      </w:r>
      <w:r w:rsidRPr="001F1C14">
        <w:t>内存管理的基本原理，有助于更好地开发</w:t>
      </w:r>
      <w:r w:rsidRPr="001F1C14">
        <w:t xml:space="preserve"> Spark </w:t>
      </w:r>
      <w:r w:rsidRPr="001F1C14">
        <w:t>应用程序和进行性能调优。本文中阐述的原理基于</w:t>
      </w:r>
      <w:r w:rsidRPr="001F1C14">
        <w:t xml:space="preserve"> Spark 2.1 </w:t>
      </w:r>
      <w:r w:rsidR="0083691E">
        <w:t>版本</w:t>
      </w:r>
      <w:r w:rsidR="0083691E">
        <w:rPr>
          <w:rFonts w:hint="eastAsia"/>
        </w:rPr>
        <w:t>。</w:t>
      </w:r>
      <w:r w:rsidR="0083691E" w:rsidRPr="001F1C14">
        <w:t xml:space="preserve"> </w:t>
      </w:r>
    </w:p>
    <w:p w:rsidR="001F2125" w:rsidRPr="001F1C14" w:rsidRDefault="001F2125" w:rsidP="001F1C14">
      <w:pPr>
        <w:pStyle w:val="a1"/>
        <w:ind w:firstLineChars="211" w:firstLine="549"/>
        <w:jc w:val="left"/>
      </w:pPr>
      <w:r w:rsidRPr="001F1C14">
        <w:t>在执行</w:t>
      </w:r>
      <w:r w:rsidRPr="001F1C14">
        <w:t xml:space="preserve"> Spark </w:t>
      </w:r>
      <w:r w:rsidRPr="001F1C14">
        <w:t>的应用程序时，</w:t>
      </w:r>
      <w:r w:rsidRPr="001F1C14">
        <w:t xml:space="preserve">Spark </w:t>
      </w:r>
      <w:r w:rsidRPr="001F1C14">
        <w:t>集群会启动</w:t>
      </w:r>
      <w:r w:rsidRPr="001F1C14">
        <w:t xml:space="preserve"> Driver </w:t>
      </w:r>
      <w:r w:rsidRPr="001F1C14">
        <w:t>和</w:t>
      </w:r>
      <w:r w:rsidRPr="001F1C14">
        <w:t xml:space="preserve"> Executor </w:t>
      </w:r>
      <w:r w:rsidRPr="001F1C14">
        <w:t>两种</w:t>
      </w:r>
      <w:r w:rsidRPr="001F1C14">
        <w:t xml:space="preserve"> JVM </w:t>
      </w:r>
      <w:r w:rsidRPr="001F1C14">
        <w:t>进程，前者为主控进程，负责创建</w:t>
      </w:r>
      <w:r w:rsidRPr="001F1C14">
        <w:t xml:space="preserve"> Spark </w:t>
      </w:r>
      <w:r w:rsidRPr="001F1C14">
        <w:t>上下文，提交</w:t>
      </w:r>
      <w:r w:rsidRPr="001F1C14">
        <w:t xml:space="preserve"> Spark </w:t>
      </w:r>
      <w:r w:rsidRPr="001F1C14">
        <w:t>作业（</w:t>
      </w:r>
      <w:r w:rsidRPr="001F1C14">
        <w:t>Job</w:t>
      </w:r>
      <w:r w:rsidRPr="001F1C14">
        <w:t>），并将作业转化为计算任务（</w:t>
      </w:r>
      <w:r w:rsidRPr="001F1C14">
        <w:t>Task</w:t>
      </w:r>
      <w:r w:rsidRPr="001F1C14">
        <w:t>），在各个</w:t>
      </w:r>
      <w:r w:rsidRPr="001F1C14">
        <w:t xml:space="preserve"> Executor </w:t>
      </w:r>
      <w:r w:rsidRPr="001F1C14">
        <w:t>进程间协</w:t>
      </w:r>
      <w:r w:rsidRPr="001F1C14">
        <w:lastRenderedPageBreak/>
        <w:t>调任务的调度，后者负责在工作节点上执行具体的计算任务，并将结果返回给</w:t>
      </w:r>
      <w:r w:rsidRPr="001F1C14">
        <w:t xml:space="preserve"> Driver</w:t>
      </w:r>
      <w:r w:rsidRPr="001F1C14">
        <w:t>，同时为需要持久化的</w:t>
      </w:r>
      <w:r w:rsidRPr="001F1C14">
        <w:t xml:space="preserve"> RDD </w:t>
      </w:r>
      <w:r w:rsidRPr="001F1C14">
        <w:t>提供存储功能。由于</w:t>
      </w:r>
      <w:r w:rsidRPr="001F1C14">
        <w:t xml:space="preserve"> Driver </w:t>
      </w:r>
      <w:r w:rsidRPr="001F1C14">
        <w:t>的内存管理相对来说较为简单，本文主要对</w:t>
      </w:r>
      <w:r w:rsidRPr="001F1C14">
        <w:t xml:space="preserve"> Executor </w:t>
      </w:r>
      <w:r w:rsidRPr="001F1C14">
        <w:t>的内存管理进行分析，下文中的</w:t>
      </w:r>
      <w:r w:rsidRPr="001F1C14">
        <w:t xml:space="preserve"> Spark </w:t>
      </w:r>
      <w:r w:rsidRPr="001F1C14">
        <w:t>内存均特指</w:t>
      </w:r>
      <w:r w:rsidRPr="001F1C14">
        <w:t xml:space="preserve"> Executor </w:t>
      </w:r>
      <w:r w:rsidRPr="001F1C14">
        <w:t>的内存。</w:t>
      </w:r>
    </w:p>
    <w:p w:rsidR="001F2125" w:rsidRPr="00867FEA" w:rsidRDefault="001F2125" w:rsidP="00867FEA">
      <w:pPr>
        <w:pStyle w:val="2"/>
      </w:pPr>
      <w:bookmarkStart w:id="94" w:name="_Toc492099203"/>
      <w:r w:rsidRPr="00867FEA">
        <w:t>堆内和堆外内存规划</w:t>
      </w:r>
      <w:bookmarkEnd w:id="94"/>
    </w:p>
    <w:p w:rsidR="001F2125" w:rsidRPr="001F1C14" w:rsidRDefault="001F2125" w:rsidP="001F1C14">
      <w:pPr>
        <w:pStyle w:val="a1"/>
        <w:ind w:firstLineChars="211" w:firstLine="549"/>
        <w:jc w:val="left"/>
      </w:pPr>
      <w:r w:rsidRPr="001F1C14">
        <w:t>作为一个</w:t>
      </w:r>
      <w:r w:rsidRPr="001F1C14">
        <w:t xml:space="preserve"> JVM </w:t>
      </w:r>
      <w:r w:rsidRPr="001F1C14">
        <w:t>进程，</w:t>
      </w:r>
      <w:r w:rsidRPr="001F1C14">
        <w:t xml:space="preserve">Executor </w:t>
      </w:r>
      <w:r w:rsidRPr="001F1C14">
        <w:t>的内存管理建立在</w:t>
      </w:r>
      <w:r w:rsidRPr="001F1C14">
        <w:t xml:space="preserve"> JVM </w:t>
      </w:r>
      <w:r w:rsidRPr="001F1C14">
        <w:t>的内存管理之上，</w:t>
      </w:r>
      <w:r w:rsidRPr="001F1C14">
        <w:t xml:space="preserve">Spark </w:t>
      </w:r>
      <w:r w:rsidRPr="001F1C14">
        <w:t>对</w:t>
      </w:r>
      <w:r w:rsidRPr="001F1C14">
        <w:t xml:space="preserve"> JVM </w:t>
      </w:r>
      <w:r w:rsidRPr="001F1C14">
        <w:t>的堆内（</w:t>
      </w:r>
      <w:r w:rsidRPr="001F1C14">
        <w:t>On-heap</w:t>
      </w:r>
      <w:r w:rsidRPr="001F1C14">
        <w:t>）空间进行了更为详细的分配，以充分利用内存。同时，</w:t>
      </w:r>
      <w:r w:rsidRPr="001F1C14">
        <w:t xml:space="preserve">Spark </w:t>
      </w:r>
      <w:r w:rsidRPr="001F1C14">
        <w:t>引入了堆外（</w:t>
      </w:r>
      <w:r w:rsidRPr="001F1C14">
        <w:t>Off-heap</w:t>
      </w:r>
      <w:r w:rsidRPr="001F1C14">
        <w:t>）内存，使之</w:t>
      </w:r>
      <w:r w:rsidR="001F1C14">
        <w:t>可以直接在工作节点的系统内存中开辟空间，进一步优化了内存的使用</w:t>
      </w:r>
      <w:r w:rsidR="001F1C14">
        <w:rPr>
          <w:rFonts w:hint="eastAsia"/>
        </w:rPr>
        <w:t>.</w:t>
      </w:r>
      <w:r w:rsidRPr="001F1C14">
        <w:t>堆内和堆外内存示意图</w:t>
      </w:r>
      <w:r w:rsidR="001F1C14">
        <w:rPr>
          <w:rFonts w:hint="eastAsia"/>
        </w:rPr>
        <w:t>如下：</w:t>
      </w:r>
    </w:p>
    <w:p w:rsidR="001F2125" w:rsidRDefault="001F2125" w:rsidP="001F1C14">
      <w:pPr>
        <w:jc w:val="center"/>
        <w:rPr>
          <w:rFonts w:eastAsia="Times New Roman"/>
        </w:rPr>
      </w:pPr>
      <w:r>
        <w:rPr>
          <w:rFonts w:eastAsia="Times New Roman"/>
          <w:noProof/>
        </w:rPr>
        <w:drawing>
          <wp:inline distT="0" distB="0" distL="0" distR="0" wp14:anchorId="59CD954A" wp14:editId="7909A806">
            <wp:extent cx="4428490" cy="3189605"/>
            <wp:effectExtent l="0" t="0" r="0" b="10795"/>
            <wp:docPr id="44" name="Picture 44" descr="https://www.ibm.com/developerworks/cn/analytics/library/ba-cn-apache-spark-memory-management/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ibm.com/developerworks/cn/analytics/library/ba-cn-apache-spark-memory-management/image0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8490" cy="3189605"/>
                    </a:xfrm>
                    <a:prstGeom prst="rect">
                      <a:avLst/>
                    </a:prstGeom>
                    <a:noFill/>
                    <a:ln>
                      <a:noFill/>
                    </a:ln>
                  </pic:spPr>
                </pic:pic>
              </a:graphicData>
            </a:graphic>
          </wp:inline>
        </w:drawing>
      </w:r>
    </w:p>
    <w:p w:rsidR="001F2125" w:rsidRPr="00546E73" w:rsidRDefault="001F2125" w:rsidP="00546E73">
      <w:pPr>
        <w:pStyle w:val="3"/>
      </w:pPr>
      <w:bookmarkStart w:id="95" w:name="_Toc492099204"/>
      <w:r w:rsidRPr="00546E73">
        <w:t>堆内内存</w:t>
      </w:r>
      <w:bookmarkEnd w:id="95"/>
    </w:p>
    <w:p w:rsidR="001F2125" w:rsidRPr="001F1C14" w:rsidRDefault="001F2125" w:rsidP="001F1C14">
      <w:pPr>
        <w:pStyle w:val="a1"/>
        <w:ind w:firstLineChars="211" w:firstLine="549"/>
        <w:jc w:val="left"/>
      </w:pPr>
      <w:r w:rsidRPr="001F1C14">
        <w:t>堆内内存的大小，由</w:t>
      </w:r>
      <w:r w:rsidRPr="001F1C14">
        <w:t xml:space="preserve"> Spark </w:t>
      </w:r>
      <w:r w:rsidRPr="001F1C14">
        <w:t>应用程序启动时的</w:t>
      </w:r>
      <w:r w:rsidRPr="001F1C14">
        <w:t xml:space="preserve"> –executor-memory </w:t>
      </w:r>
      <w:r w:rsidRPr="001F1C14">
        <w:t>或</w:t>
      </w:r>
      <w:r w:rsidRPr="001F1C14">
        <w:t xml:space="preserve"> spark.executor.memory </w:t>
      </w:r>
      <w:r w:rsidRPr="001F1C14">
        <w:t>参数配置。</w:t>
      </w:r>
      <w:r w:rsidRPr="001F1C14">
        <w:t xml:space="preserve">Executor </w:t>
      </w:r>
      <w:r w:rsidRPr="001F1C14">
        <w:t>内运行的并发任务共享</w:t>
      </w:r>
      <w:r w:rsidRPr="001F1C14">
        <w:t xml:space="preserve"> JVM </w:t>
      </w:r>
      <w:r w:rsidRPr="001F1C14">
        <w:t>堆内内存，这些任务在缓存</w:t>
      </w:r>
      <w:r w:rsidRPr="001F1C14">
        <w:t xml:space="preserve"> RDD </w:t>
      </w:r>
      <w:r w:rsidRPr="001F1C14">
        <w:t>数据和广播（</w:t>
      </w:r>
      <w:r w:rsidRPr="001F1C14">
        <w:t>Broadcast</w:t>
      </w:r>
      <w:r w:rsidRPr="001F1C14">
        <w:t>）数据时占用的内存被规划为存储（</w:t>
      </w:r>
      <w:r w:rsidRPr="001F1C14">
        <w:t>Storage</w:t>
      </w:r>
      <w:r w:rsidRPr="001F1C14">
        <w:t>）内存，而这些任务在执行</w:t>
      </w:r>
      <w:r w:rsidRPr="001F1C14">
        <w:t xml:space="preserve"> Shuffle </w:t>
      </w:r>
      <w:r w:rsidRPr="001F1C14">
        <w:t>时占用的内存被规划为执行（</w:t>
      </w:r>
      <w:r w:rsidRPr="001F1C14">
        <w:t>Execution</w:t>
      </w:r>
      <w:r w:rsidRPr="001F1C14">
        <w:t>）内存，剩余的部分不做特殊规划，那些</w:t>
      </w:r>
      <w:r w:rsidRPr="001F1C14">
        <w:t xml:space="preserve"> Spark </w:t>
      </w:r>
      <w:r w:rsidRPr="001F1C14">
        <w:t>内部的对象实例，或者用户定义的</w:t>
      </w:r>
      <w:r w:rsidRPr="001F1C14">
        <w:t xml:space="preserve"> Spark </w:t>
      </w:r>
      <w:r w:rsidRPr="001F1C14">
        <w:t>应用程序中的对象实例，均占用剩余的空间。不同的管理模式下，这三部分占用的空间大小各不相同（下面第</w:t>
      </w:r>
      <w:r w:rsidRPr="001F1C14">
        <w:t xml:space="preserve"> 2 </w:t>
      </w:r>
      <w:r w:rsidRPr="001F1C14">
        <w:t>小节会进行介绍）。</w:t>
      </w:r>
    </w:p>
    <w:p w:rsidR="001F2125" w:rsidRPr="001F1C14" w:rsidRDefault="001F2125" w:rsidP="001F1C14">
      <w:pPr>
        <w:pStyle w:val="a1"/>
        <w:ind w:firstLineChars="211" w:firstLine="549"/>
        <w:jc w:val="left"/>
      </w:pPr>
      <w:r w:rsidRPr="001F1C14">
        <w:lastRenderedPageBreak/>
        <w:t xml:space="preserve">Spark </w:t>
      </w:r>
      <w:r w:rsidRPr="001F1C14">
        <w:t>对堆内内存的管理是一种逻辑上的</w:t>
      </w:r>
      <w:r w:rsidRPr="001F1C14">
        <w:t>"</w:t>
      </w:r>
      <w:r w:rsidRPr="001F1C14">
        <w:t>规划式</w:t>
      </w:r>
      <w:r w:rsidRPr="001F1C14">
        <w:t>"</w:t>
      </w:r>
      <w:r w:rsidRPr="001F1C14">
        <w:t>的管理，因为对象实例占用内存的申请和释放都由</w:t>
      </w:r>
      <w:r w:rsidRPr="001F1C14">
        <w:t xml:space="preserve"> JVM </w:t>
      </w:r>
      <w:r w:rsidRPr="001F1C14">
        <w:t>完成，</w:t>
      </w:r>
      <w:r w:rsidRPr="001F1C14">
        <w:t xml:space="preserve">Spark </w:t>
      </w:r>
      <w:r w:rsidRPr="001F1C14">
        <w:t>只能在申请后和释放</w:t>
      </w:r>
      <w:proofErr w:type="gramStart"/>
      <w:r w:rsidRPr="001F1C14">
        <w:t>前</w:t>
      </w:r>
      <w:r w:rsidRPr="001F1C14">
        <w:rPr>
          <w:b/>
          <w:bCs/>
        </w:rPr>
        <w:t>记录</w:t>
      </w:r>
      <w:proofErr w:type="gramEnd"/>
      <w:r w:rsidRPr="001F1C14">
        <w:t>这些内存，我们来看其具体流程：</w:t>
      </w:r>
    </w:p>
    <w:p w:rsidR="001F2125" w:rsidRPr="001F1C14" w:rsidRDefault="001F2125" w:rsidP="001F1C14">
      <w:pPr>
        <w:pStyle w:val="a1"/>
        <w:ind w:firstLineChars="211" w:firstLine="551"/>
        <w:jc w:val="left"/>
      </w:pPr>
      <w:r w:rsidRPr="001F1C14">
        <w:rPr>
          <w:b/>
          <w:bCs/>
        </w:rPr>
        <w:t>申请内存</w:t>
      </w:r>
      <w:r w:rsidRPr="001F1C14">
        <w:t>：</w:t>
      </w:r>
    </w:p>
    <w:p w:rsidR="001F2125" w:rsidRPr="001F1C14" w:rsidRDefault="001F2125" w:rsidP="005812DB">
      <w:pPr>
        <w:pStyle w:val="a1"/>
        <w:numPr>
          <w:ilvl w:val="0"/>
          <w:numId w:val="75"/>
        </w:numPr>
        <w:jc w:val="left"/>
      </w:pPr>
      <w:r w:rsidRPr="001F1C14">
        <w:t xml:space="preserve">Spark </w:t>
      </w:r>
      <w:r w:rsidRPr="001F1C14">
        <w:t>在代码中</w:t>
      </w:r>
      <w:r w:rsidRPr="001F1C14">
        <w:t xml:space="preserve"> new </w:t>
      </w:r>
      <w:r w:rsidRPr="001F1C14">
        <w:t>一个对象实例</w:t>
      </w:r>
    </w:p>
    <w:p w:rsidR="001F2125" w:rsidRPr="001F1C14" w:rsidRDefault="001F2125" w:rsidP="005812DB">
      <w:pPr>
        <w:pStyle w:val="a1"/>
        <w:numPr>
          <w:ilvl w:val="0"/>
          <w:numId w:val="75"/>
        </w:numPr>
        <w:jc w:val="left"/>
      </w:pPr>
      <w:r w:rsidRPr="001F1C14">
        <w:t xml:space="preserve">JVM </w:t>
      </w:r>
      <w:r w:rsidRPr="001F1C14">
        <w:t>从堆内内存分配空间，创建对象并返回对象引用</w:t>
      </w:r>
    </w:p>
    <w:p w:rsidR="001F2125" w:rsidRPr="001F1C14" w:rsidRDefault="001F2125" w:rsidP="005812DB">
      <w:pPr>
        <w:pStyle w:val="a1"/>
        <w:numPr>
          <w:ilvl w:val="0"/>
          <w:numId w:val="75"/>
        </w:numPr>
        <w:jc w:val="left"/>
      </w:pPr>
      <w:r w:rsidRPr="001F1C14">
        <w:t xml:space="preserve">Spark </w:t>
      </w:r>
      <w:r w:rsidRPr="001F1C14">
        <w:t>保存该对象的引用，记录该对象占用的内存</w:t>
      </w:r>
    </w:p>
    <w:p w:rsidR="001F2125" w:rsidRPr="001F1C14" w:rsidRDefault="001F2125" w:rsidP="001F1C14">
      <w:pPr>
        <w:pStyle w:val="a1"/>
        <w:ind w:firstLineChars="211" w:firstLine="551"/>
        <w:jc w:val="left"/>
      </w:pPr>
      <w:r w:rsidRPr="001F1C14">
        <w:rPr>
          <w:b/>
          <w:bCs/>
        </w:rPr>
        <w:t>释放内存</w:t>
      </w:r>
      <w:r w:rsidRPr="001F1C14">
        <w:t>：</w:t>
      </w:r>
    </w:p>
    <w:p w:rsidR="001F2125" w:rsidRPr="001F1C14" w:rsidRDefault="001F2125" w:rsidP="005812DB">
      <w:pPr>
        <w:pStyle w:val="a1"/>
        <w:numPr>
          <w:ilvl w:val="0"/>
          <w:numId w:val="76"/>
        </w:numPr>
        <w:jc w:val="left"/>
      </w:pPr>
      <w:r w:rsidRPr="001F1C14">
        <w:t xml:space="preserve">Spark </w:t>
      </w:r>
      <w:r w:rsidRPr="001F1C14">
        <w:t>记录该对象释放的内存，删除该对象的引用</w:t>
      </w:r>
    </w:p>
    <w:p w:rsidR="001F2125" w:rsidRPr="001F1C14" w:rsidRDefault="001F2125" w:rsidP="005812DB">
      <w:pPr>
        <w:pStyle w:val="a1"/>
        <w:numPr>
          <w:ilvl w:val="0"/>
          <w:numId w:val="76"/>
        </w:numPr>
        <w:jc w:val="left"/>
      </w:pPr>
      <w:r w:rsidRPr="001F1C14">
        <w:t>等待</w:t>
      </w:r>
      <w:r w:rsidRPr="001F1C14">
        <w:t xml:space="preserve"> JVM </w:t>
      </w:r>
      <w:r w:rsidRPr="001F1C14">
        <w:t>的垃圾回收机制释放该对象占用的堆内内存</w:t>
      </w:r>
    </w:p>
    <w:p w:rsidR="001F2125" w:rsidRPr="001F1C14" w:rsidRDefault="001F2125" w:rsidP="001F1C14">
      <w:pPr>
        <w:pStyle w:val="a1"/>
        <w:ind w:firstLineChars="211" w:firstLine="549"/>
        <w:jc w:val="left"/>
      </w:pPr>
      <w:r w:rsidRPr="001F1C14">
        <w:t>我们知道，</w:t>
      </w:r>
      <w:r w:rsidRPr="001F1C14">
        <w:t xml:space="preserve">JVM </w:t>
      </w:r>
      <w:r w:rsidRPr="001F1C14">
        <w:t>的对象可以以序列化的方式存储，序列化的过程是将对象转换为二进制字节流，本质上可以理解为将非连续空间的链式存储转化为连续空间或块存储，在访问时则需要进行序列化的逆过程</w:t>
      </w:r>
      <w:r w:rsidRPr="001F1C14">
        <w:t>——</w:t>
      </w:r>
      <w:r w:rsidRPr="001F1C14">
        <w:t>反序列化，将字节流转化为对象，序列化的方式可以节省存储空间，但增加了存储和读取时候的计算开销。</w:t>
      </w:r>
    </w:p>
    <w:p w:rsidR="001F2125" w:rsidRPr="001F1C14" w:rsidRDefault="001F2125" w:rsidP="001F1C14">
      <w:pPr>
        <w:pStyle w:val="a1"/>
        <w:ind w:firstLineChars="211" w:firstLine="549"/>
        <w:jc w:val="left"/>
      </w:pPr>
      <w:r w:rsidRPr="001F1C14">
        <w:t>对于</w:t>
      </w:r>
      <w:r w:rsidRPr="001F1C14">
        <w:t xml:space="preserve"> Spark </w:t>
      </w:r>
      <w:r w:rsidRPr="001F1C14">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r w:rsidRPr="001F1C14">
        <w:t>[2]</w:t>
      </w:r>
      <w:r w:rsidRPr="001F1C14">
        <w:t>。此外，在被</w:t>
      </w:r>
      <w:r w:rsidRPr="001F1C14">
        <w:t xml:space="preserve"> Spark </w:t>
      </w:r>
      <w:r w:rsidRPr="001F1C14">
        <w:t>标记为释放的对象实例，很有可能在实际上并没有被</w:t>
      </w:r>
      <w:r w:rsidRPr="001F1C14">
        <w:t xml:space="preserve"> JVM </w:t>
      </w:r>
      <w:r w:rsidRPr="001F1C14">
        <w:t>回收，导致实际可用的内存小于</w:t>
      </w:r>
      <w:r w:rsidRPr="001F1C14">
        <w:t xml:space="preserve"> Spark </w:t>
      </w:r>
      <w:r w:rsidRPr="001F1C14">
        <w:t>记录的可用内存。所以</w:t>
      </w:r>
      <w:r w:rsidRPr="001F1C14">
        <w:t xml:space="preserve"> Spark </w:t>
      </w:r>
      <w:r w:rsidRPr="001F1C14">
        <w:t>并不能准确记录实际可用的堆内内存，从而也就无法完全避免内存溢出（</w:t>
      </w:r>
      <w:r w:rsidRPr="001F1C14">
        <w:t>OOM, Out of Memory</w:t>
      </w:r>
      <w:r w:rsidRPr="001F1C14">
        <w:t>）的异常。</w:t>
      </w:r>
    </w:p>
    <w:p w:rsidR="001F2125" w:rsidRPr="001F1C14" w:rsidRDefault="001F2125" w:rsidP="001F1C14">
      <w:pPr>
        <w:pStyle w:val="a1"/>
        <w:ind w:firstLineChars="211" w:firstLine="549"/>
        <w:jc w:val="left"/>
      </w:pPr>
      <w:r w:rsidRPr="001F1C14">
        <w:t>虽然不能精准控制堆内内存的申请和释放，但</w:t>
      </w:r>
      <w:r w:rsidRPr="001F1C14">
        <w:t xml:space="preserve"> Spark </w:t>
      </w:r>
      <w:r w:rsidRPr="001F1C14">
        <w:t>通过对存储内存和执行内存各自独立的规划管理，可以决定是否要在存储内存里缓存新的</w:t>
      </w:r>
      <w:r w:rsidRPr="001F1C14">
        <w:t xml:space="preserve"> RDD</w:t>
      </w:r>
      <w:r w:rsidRPr="001F1C14">
        <w:t>，以及是否为新的任务分配执行内存，在一定程度上可以提升内存的利用率，减少异常的出现。</w:t>
      </w:r>
    </w:p>
    <w:p w:rsidR="001F2125" w:rsidRPr="00546E73" w:rsidRDefault="001F2125" w:rsidP="00546E73">
      <w:pPr>
        <w:pStyle w:val="3"/>
      </w:pPr>
      <w:bookmarkStart w:id="96" w:name="_Toc492099205"/>
      <w:r w:rsidRPr="00546E73">
        <w:t>堆外内存</w:t>
      </w:r>
      <w:bookmarkEnd w:id="96"/>
    </w:p>
    <w:p w:rsidR="001F2125" w:rsidRPr="001F1C14" w:rsidRDefault="001F2125" w:rsidP="001F1C14">
      <w:pPr>
        <w:pStyle w:val="a1"/>
        <w:ind w:firstLineChars="211" w:firstLine="549"/>
        <w:jc w:val="left"/>
      </w:pPr>
      <w:r w:rsidRPr="001F1C14">
        <w:t>为了进一步优化内存的使用以及提高</w:t>
      </w:r>
      <w:r w:rsidRPr="001F1C14">
        <w:t xml:space="preserve"> Shuffle </w:t>
      </w:r>
      <w:r w:rsidRPr="001F1C14">
        <w:t>时排序的效率，</w:t>
      </w:r>
      <w:r w:rsidRPr="001F1C14">
        <w:t xml:space="preserve">Spark </w:t>
      </w:r>
      <w:r w:rsidRPr="001F1C14">
        <w:t>引入了堆外（</w:t>
      </w:r>
      <w:r w:rsidRPr="001F1C14">
        <w:t>Off-heap</w:t>
      </w:r>
      <w:r w:rsidRPr="001F1C14">
        <w:t>）内存，使之可以直接在工作节点的系统内存中开辟空间，存储经过序列化的二进制数据。利用</w:t>
      </w:r>
      <w:r w:rsidRPr="001F1C14">
        <w:t xml:space="preserve"> JDK Unsafe API</w:t>
      </w:r>
      <w:r w:rsidRPr="001F1C14">
        <w:t>（从</w:t>
      </w:r>
      <w:r w:rsidRPr="001F1C14">
        <w:t xml:space="preserve"> Spark 2.0 </w:t>
      </w:r>
      <w:r w:rsidRPr="001F1C14">
        <w:t>开始，在管理堆外的存储内存时不再基于</w:t>
      </w:r>
      <w:r w:rsidRPr="001F1C14">
        <w:t xml:space="preserve"> Tachyon</w:t>
      </w:r>
      <w:r w:rsidRPr="001F1C14">
        <w:t>，而是与堆外的执行内存一样，基于</w:t>
      </w:r>
      <w:r w:rsidRPr="001F1C14">
        <w:t xml:space="preserve"> JDK Unsafe API </w:t>
      </w:r>
      <w:r w:rsidRPr="001F1C14">
        <w:t>实现</w:t>
      </w:r>
      <w:r w:rsidRPr="001F1C14">
        <w:t>[3]</w:t>
      </w:r>
      <w:r w:rsidRPr="001F1C14">
        <w:t>），</w:t>
      </w:r>
      <w:r w:rsidRPr="001F1C14">
        <w:t xml:space="preserve">Spark </w:t>
      </w:r>
      <w:r w:rsidRPr="001F1C14">
        <w:t>可以直接操作系统堆外内存，减</w:t>
      </w:r>
      <w:r w:rsidRPr="001F1C14">
        <w:lastRenderedPageBreak/>
        <w:t>少了不必要的内存开销，以及频繁的</w:t>
      </w:r>
      <w:r w:rsidRPr="001F1C14">
        <w:t xml:space="preserve"> GC </w:t>
      </w:r>
      <w:r w:rsidRPr="001F1C14">
        <w:t>扫描和回收，提升了处理性能。堆外内存可以被精确地申请和释放，而且序列化的数据占用的空间可以被精确计算，所以相比堆内内存来说降低了管理的难度，也降低了误差。</w:t>
      </w:r>
    </w:p>
    <w:p w:rsidR="001F2125" w:rsidRPr="001F1C14" w:rsidRDefault="001F2125" w:rsidP="001F1C14">
      <w:pPr>
        <w:pStyle w:val="a1"/>
        <w:ind w:firstLineChars="211" w:firstLine="549"/>
        <w:jc w:val="left"/>
      </w:pPr>
      <w:r w:rsidRPr="001F1C14">
        <w:t>在默认情况下堆外内存并不启用，可通过配置</w:t>
      </w:r>
      <w:r w:rsidRPr="001F1C14">
        <w:t xml:space="preserve"> spark.memory.offHeap.enabled </w:t>
      </w:r>
      <w:r w:rsidRPr="001F1C14">
        <w:t>参数启用，并由</w:t>
      </w:r>
      <w:r w:rsidRPr="001F1C14">
        <w:t xml:space="preserve"> spark.memory.offHeap.size </w:t>
      </w:r>
      <w:r w:rsidRPr="001F1C14">
        <w:t>参数设定堆外空间的大小。除了没有</w:t>
      </w:r>
      <w:r w:rsidRPr="001F1C14">
        <w:t xml:space="preserve"> other </w:t>
      </w:r>
      <w:r w:rsidRPr="001F1C14">
        <w:t>空间，堆外内存与堆内内存的划分方式相同，所有运行中的并发任务共享存储内存和执行内存。</w:t>
      </w:r>
    </w:p>
    <w:p w:rsidR="001F2125" w:rsidRPr="00546E73" w:rsidRDefault="001F2125" w:rsidP="00546E73">
      <w:pPr>
        <w:pStyle w:val="3"/>
      </w:pPr>
      <w:bookmarkStart w:id="97" w:name="_Toc492099206"/>
      <w:r w:rsidRPr="00546E73">
        <w:t>内存管理接口</w:t>
      </w:r>
      <w:bookmarkEnd w:id="97"/>
    </w:p>
    <w:p w:rsidR="00546E73" w:rsidRDefault="001F2125" w:rsidP="00546E73">
      <w:pPr>
        <w:pStyle w:val="a1"/>
        <w:ind w:firstLineChars="211" w:firstLine="549"/>
        <w:jc w:val="left"/>
      </w:pPr>
      <w:r w:rsidRPr="001F1C14">
        <w:t xml:space="preserve">Spark </w:t>
      </w:r>
      <w:r w:rsidRPr="001F1C14">
        <w:t>为存储内存和执行内存的管理提供了统一的接口</w:t>
      </w:r>
      <w:r w:rsidRPr="001F1C14">
        <w:t>——MemoryManager</w:t>
      </w:r>
      <w:r w:rsidRPr="001F1C14">
        <w:t>，同一个</w:t>
      </w:r>
      <w:r w:rsidRPr="001F1C14">
        <w:t xml:space="preserve"> Executor </w:t>
      </w:r>
      <w:r w:rsidRPr="001F1C14">
        <w:t>内的任务都调用这个接口的方法来申请或释放内存</w:t>
      </w:r>
      <w:r w:rsidRPr="001F1C14">
        <w:t>:</w:t>
      </w:r>
    </w:p>
    <w:p w:rsidR="00546E73" w:rsidRPr="00546E73" w:rsidRDefault="001F2125" w:rsidP="00546E73">
      <w:pPr>
        <w:pStyle w:val="a1"/>
        <w:ind w:firstLineChars="211" w:firstLine="551"/>
        <w:jc w:val="left"/>
        <w:rPr>
          <w:b/>
        </w:rPr>
      </w:pPr>
      <w:r w:rsidRPr="00546E73">
        <w:rPr>
          <w:b/>
        </w:rPr>
        <w:t>内存管理接口的主要方法</w:t>
      </w:r>
      <w:r w:rsidR="00546E73" w:rsidRPr="00546E73">
        <w:rPr>
          <w:rFonts w:hint="eastAsia"/>
          <w:b/>
        </w:rPr>
        <w:t>：</w:t>
      </w:r>
    </w:p>
    <w:p w:rsidR="00546E73" w:rsidRPr="00546E73" w:rsidRDefault="00546E73" w:rsidP="00546E73">
      <w:pPr>
        <w:pStyle w:val="a1"/>
        <w:ind w:firstLineChars="200" w:firstLine="520"/>
        <w:jc w:val="left"/>
      </w:pPr>
      <w:r w:rsidRPr="00546E73">
        <w:t>//</w:t>
      </w:r>
      <w:r w:rsidRPr="00546E73">
        <w:t>申请存储内存</w:t>
      </w:r>
    </w:p>
    <w:p w:rsidR="00546E73" w:rsidRPr="00546E73" w:rsidRDefault="00546E73" w:rsidP="00546E73">
      <w:pPr>
        <w:pStyle w:val="a1"/>
        <w:ind w:firstLineChars="200" w:firstLine="520"/>
        <w:jc w:val="left"/>
      </w:pPr>
      <w:proofErr w:type="gramStart"/>
      <w:r w:rsidRPr="00546E73">
        <w:t>def</w:t>
      </w:r>
      <w:proofErr w:type="gramEnd"/>
      <w:r w:rsidRPr="00546E73">
        <w:t xml:space="preserve"> acquireStorageMemory(blockId: BlockId, numBytes: Long, memoryMode: MemoryMode): Boolean</w:t>
      </w:r>
    </w:p>
    <w:p w:rsidR="00546E73" w:rsidRPr="00546E73" w:rsidRDefault="00546E73" w:rsidP="00546E73">
      <w:pPr>
        <w:pStyle w:val="a1"/>
        <w:ind w:firstLineChars="200" w:firstLine="520"/>
        <w:jc w:val="left"/>
      </w:pPr>
      <w:r w:rsidRPr="00546E73">
        <w:t>//</w:t>
      </w:r>
      <w:r w:rsidRPr="00546E73">
        <w:t>申请展开内存</w:t>
      </w:r>
    </w:p>
    <w:p w:rsidR="00546E73" w:rsidRPr="00546E73" w:rsidRDefault="00546E73" w:rsidP="00546E73">
      <w:pPr>
        <w:pStyle w:val="a1"/>
        <w:ind w:firstLineChars="200" w:firstLine="520"/>
        <w:jc w:val="left"/>
      </w:pPr>
      <w:proofErr w:type="gramStart"/>
      <w:r w:rsidRPr="00546E73">
        <w:t>def</w:t>
      </w:r>
      <w:proofErr w:type="gramEnd"/>
      <w:r w:rsidRPr="00546E73">
        <w:t xml:space="preserve"> acquireUnrollMemory(blockId: BlockId, numBytes: Long, memoryMode: MemoryMode): Boolean</w:t>
      </w:r>
    </w:p>
    <w:p w:rsidR="00546E73" w:rsidRPr="00546E73" w:rsidRDefault="00546E73" w:rsidP="00546E73">
      <w:pPr>
        <w:pStyle w:val="a1"/>
        <w:ind w:firstLineChars="200" w:firstLine="520"/>
        <w:jc w:val="left"/>
      </w:pPr>
      <w:r w:rsidRPr="00546E73">
        <w:t>//</w:t>
      </w:r>
      <w:r w:rsidRPr="00546E73">
        <w:t>申请执行内存</w:t>
      </w:r>
    </w:p>
    <w:p w:rsidR="00546E73" w:rsidRPr="00546E73" w:rsidRDefault="00546E73" w:rsidP="00546E73">
      <w:pPr>
        <w:pStyle w:val="a1"/>
        <w:ind w:firstLineChars="200" w:firstLine="520"/>
        <w:jc w:val="left"/>
      </w:pPr>
      <w:proofErr w:type="gramStart"/>
      <w:r w:rsidRPr="00546E73">
        <w:t>def</w:t>
      </w:r>
      <w:proofErr w:type="gramEnd"/>
      <w:r w:rsidRPr="00546E73">
        <w:t xml:space="preserve"> acquireExecutionMemory(numBytes: Long, taskAttemptId: Long, memoryMode: MemoryMode): Long</w:t>
      </w:r>
    </w:p>
    <w:p w:rsidR="00546E73" w:rsidRPr="00546E73" w:rsidRDefault="00546E73" w:rsidP="00546E73">
      <w:pPr>
        <w:pStyle w:val="a1"/>
        <w:ind w:firstLineChars="200" w:firstLine="520"/>
        <w:jc w:val="left"/>
      </w:pPr>
      <w:r w:rsidRPr="00546E73">
        <w:t>//</w:t>
      </w:r>
      <w:r w:rsidRPr="00546E73">
        <w:t>释放存储内存</w:t>
      </w:r>
    </w:p>
    <w:p w:rsidR="00546E73" w:rsidRPr="00546E73" w:rsidRDefault="00546E73" w:rsidP="00546E73">
      <w:pPr>
        <w:pStyle w:val="a1"/>
        <w:ind w:firstLineChars="200" w:firstLine="520"/>
        <w:jc w:val="left"/>
      </w:pPr>
      <w:proofErr w:type="gramStart"/>
      <w:r w:rsidRPr="00546E73">
        <w:t>def</w:t>
      </w:r>
      <w:proofErr w:type="gramEnd"/>
      <w:r w:rsidRPr="00546E73">
        <w:t xml:space="preserve"> releaseStorageMemory(numBytes: Long, memoryMode: MemoryMode): Unit</w:t>
      </w:r>
    </w:p>
    <w:p w:rsidR="00546E73" w:rsidRPr="00546E73" w:rsidRDefault="00546E73" w:rsidP="00546E73">
      <w:pPr>
        <w:pStyle w:val="a1"/>
        <w:ind w:firstLineChars="200" w:firstLine="520"/>
        <w:jc w:val="left"/>
      </w:pPr>
      <w:r w:rsidRPr="00546E73">
        <w:t>//</w:t>
      </w:r>
      <w:r w:rsidRPr="00546E73">
        <w:t>释放执行内存</w:t>
      </w:r>
    </w:p>
    <w:p w:rsidR="00546E73" w:rsidRPr="00546E73" w:rsidRDefault="00546E73" w:rsidP="00546E73">
      <w:pPr>
        <w:pStyle w:val="a1"/>
        <w:ind w:firstLineChars="200" w:firstLine="520"/>
        <w:jc w:val="left"/>
      </w:pPr>
      <w:proofErr w:type="gramStart"/>
      <w:r w:rsidRPr="00546E73">
        <w:t>def</w:t>
      </w:r>
      <w:proofErr w:type="gramEnd"/>
      <w:r w:rsidRPr="00546E73">
        <w:t xml:space="preserve"> releaseExecutionMemory(numBytes: Long, taskAttemptId: Long, memoryMode: MemoryMode): Unit</w:t>
      </w:r>
    </w:p>
    <w:p w:rsidR="00546E73" w:rsidRPr="00546E73" w:rsidRDefault="00546E73" w:rsidP="00546E73">
      <w:pPr>
        <w:pStyle w:val="a1"/>
        <w:ind w:firstLineChars="200" w:firstLine="520"/>
        <w:jc w:val="left"/>
      </w:pPr>
      <w:r w:rsidRPr="00546E73">
        <w:t>//</w:t>
      </w:r>
      <w:r w:rsidRPr="00546E73">
        <w:t>释放展开内存</w:t>
      </w:r>
    </w:p>
    <w:p w:rsidR="00546E73" w:rsidRPr="00546E73" w:rsidRDefault="00546E73" w:rsidP="00546E73">
      <w:pPr>
        <w:pStyle w:val="a1"/>
        <w:ind w:firstLine="0"/>
        <w:jc w:val="left"/>
        <w:rPr>
          <w:sz w:val="180"/>
        </w:rPr>
      </w:pPr>
      <w:proofErr w:type="gramStart"/>
      <w:r w:rsidRPr="00546E73">
        <w:t>def</w:t>
      </w:r>
      <w:proofErr w:type="gramEnd"/>
      <w:r w:rsidRPr="00546E73">
        <w:t xml:space="preserve"> releaseUnrollMemory(numBytes: Long, memoryMode: MemoryMode): Unit</w:t>
      </w:r>
    </w:p>
    <w:p w:rsidR="001F2125" w:rsidRPr="001F1C14" w:rsidRDefault="001F2125" w:rsidP="001F1C14">
      <w:pPr>
        <w:pStyle w:val="a1"/>
        <w:ind w:firstLineChars="211" w:firstLine="549"/>
        <w:jc w:val="left"/>
      </w:pPr>
      <w:r w:rsidRPr="001F1C14">
        <w:t>我们看到，在调用这些方法时都需要指定其内存模式（</w:t>
      </w:r>
      <w:r w:rsidRPr="001F1C14">
        <w:t>MemoryMode</w:t>
      </w:r>
      <w:r w:rsidRPr="001F1C14">
        <w:t>），这个参数决定了是在堆内还是堆外完成这次操作。</w:t>
      </w:r>
    </w:p>
    <w:p w:rsidR="001F2125" w:rsidRPr="001F1C14" w:rsidRDefault="001F2125" w:rsidP="001F1C14">
      <w:pPr>
        <w:pStyle w:val="a1"/>
        <w:ind w:firstLineChars="211" w:firstLine="549"/>
        <w:jc w:val="left"/>
      </w:pPr>
      <w:r w:rsidRPr="001F1C14">
        <w:t xml:space="preserve">MemoryManager </w:t>
      </w:r>
      <w:r w:rsidRPr="001F1C14">
        <w:t>的具体实现上，</w:t>
      </w:r>
      <w:r w:rsidRPr="001F1C14">
        <w:t xml:space="preserve">Spark 1.6 </w:t>
      </w:r>
      <w:r w:rsidRPr="001F1C14">
        <w:t>之后默认为统一管理（</w:t>
      </w:r>
      <w:hyperlink r:id="rId89" w:history="1">
        <w:r w:rsidRPr="001F1C14">
          <w:t>Unified Memory Manager</w:t>
        </w:r>
      </w:hyperlink>
      <w:r w:rsidRPr="001F1C14">
        <w:t>）方式，</w:t>
      </w:r>
      <w:r w:rsidRPr="001F1C14">
        <w:t xml:space="preserve">1.6 </w:t>
      </w:r>
      <w:r w:rsidRPr="001F1C14">
        <w:t>之前采用的静态管理（</w:t>
      </w:r>
      <w:hyperlink r:id="rId90" w:history="1">
        <w:r w:rsidRPr="001F1C14">
          <w:t xml:space="preserve">Static Memory </w:t>
        </w:r>
        <w:r w:rsidRPr="001F1C14">
          <w:lastRenderedPageBreak/>
          <w:t>Manager</w:t>
        </w:r>
      </w:hyperlink>
      <w:r w:rsidRPr="001F1C14">
        <w:t>）方式仍被保留，可通过配置</w:t>
      </w:r>
      <w:r w:rsidRPr="001F1C14">
        <w:t xml:space="preserve"> spark.memory.useLegacyMode </w:t>
      </w:r>
      <w:r w:rsidRPr="001F1C14">
        <w:t>参数启用。两种方式的区别在于对空间分配的方式，下面的第</w:t>
      </w:r>
      <w:r w:rsidRPr="001F1C14">
        <w:t xml:space="preserve"> 2 </w:t>
      </w:r>
      <w:r w:rsidRPr="001F1C14">
        <w:t>小节会分别对这两种方式进行介绍。</w:t>
      </w:r>
    </w:p>
    <w:p w:rsidR="001F2125" w:rsidRPr="00867FEA" w:rsidRDefault="001F2125" w:rsidP="00867FEA">
      <w:pPr>
        <w:pStyle w:val="2"/>
      </w:pPr>
      <w:bookmarkStart w:id="98" w:name="_Toc492099207"/>
      <w:r w:rsidRPr="00867FEA">
        <w:t>内存空</w:t>
      </w:r>
      <w:r w:rsidRPr="00867FEA">
        <w:rPr>
          <w:rFonts w:hint="eastAsia"/>
        </w:rPr>
        <w:t>间</w:t>
      </w:r>
      <w:r w:rsidRPr="00867FEA">
        <w:t>分配</w:t>
      </w:r>
      <w:bookmarkEnd w:id="98"/>
    </w:p>
    <w:p w:rsidR="001F2125" w:rsidRPr="00867FEA" w:rsidRDefault="001F2125" w:rsidP="00867FEA">
      <w:pPr>
        <w:pStyle w:val="3"/>
      </w:pPr>
      <w:bookmarkStart w:id="99" w:name="_Toc492099208"/>
      <w:r w:rsidRPr="00867FEA">
        <w:t>静态内存管理</w:t>
      </w:r>
      <w:bookmarkEnd w:id="99"/>
    </w:p>
    <w:p w:rsidR="00867FEA" w:rsidRDefault="001F2125" w:rsidP="00867FEA">
      <w:pPr>
        <w:pStyle w:val="a1"/>
        <w:ind w:firstLineChars="211" w:firstLine="549"/>
        <w:jc w:val="left"/>
      </w:pPr>
      <w:r w:rsidRPr="001F1C14">
        <w:t>在</w:t>
      </w:r>
      <w:r w:rsidRPr="001F1C14">
        <w:t xml:space="preserve"> Spark </w:t>
      </w:r>
      <w:r w:rsidRPr="001F1C14">
        <w:t>最初采用的静态内存管理机制下，存储内存、执行内存和其他内存的大小在</w:t>
      </w:r>
      <w:r w:rsidRPr="001F1C14">
        <w:t xml:space="preserve"> Spark </w:t>
      </w:r>
      <w:r w:rsidRPr="001F1C14">
        <w:t>应用程序运行期间均为固定的，但用户可以应用程序启动前进行配置，堆内内存的分配如图</w:t>
      </w:r>
      <w:r w:rsidRPr="001F1C14">
        <w:t xml:space="preserve"> 2 </w:t>
      </w:r>
      <w:r w:rsidRPr="001F1C14">
        <w:t>所示：</w:t>
      </w:r>
    </w:p>
    <w:p w:rsidR="001F2125" w:rsidRPr="00867FEA" w:rsidRDefault="001F2125" w:rsidP="00867FEA">
      <w:pPr>
        <w:pStyle w:val="a1"/>
        <w:ind w:firstLineChars="211" w:firstLine="551"/>
        <w:jc w:val="left"/>
      </w:pPr>
      <w:r>
        <w:rPr>
          <w:rFonts w:ascii="宋体" w:hAnsi="宋体" w:cs="宋体"/>
          <w:b/>
          <w:bCs/>
          <w:color w:val="323232"/>
        </w:rPr>
        <w:t>图</w:t>
      </w:r>
      <w:r>
        <w:rPr>
          <w:rFonts w:ascii="Helvetica Neue" w:eastAsia="Times New Roman" w:hAnsi="Helvetica Neue"/>
          <w:b/>
          <w:bCs/>
          <w:color w:val="323232"/>
        </w:rPr>
        <w:t xml:space="preserve"> 2 .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堆内</w:t>
      </w:r>
    </w:p>
    <w:p w:rsidR="001F2125" w:rsidRDefault="001F2125" w:rsidP="001F2125">
      <w:pPr>
        <w:rPr>
          <w:rFonts w:eastAsia="Times New Roman"/>
        </w:rPr>
      </w:pPr>
      <w:r>
        <w:rPr>
          <w:rFonts w:eastAsia="Times New Roman"/>
          <w:noProof/>
        </w:rPr>
        <w:drawing>
          <wp:inline distT="0" distB="0" distL="0" distR="0" wp14:anchorId="3EE52534" wp14:editId="109E5D5E">
            <wp:extent cx="5541645" cy="3183890"/>
            <wp:effectExtent l="0" t="0" r="0" b="0"/>
            <wp:docPr id="43" name="Picture 43" descr="https://www.ibm.com/developerworks/cn/analytics/library/ba-cn-apache-spark-memory-management/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ibm.com/developerworks/cn/analytics/library/ba-cn-apache-spark-memory-management/image00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41645" cy="3183890"/>
                    </a:xfrm>
                    <a:prstGeom prst="rect">
                      <a:avLst/>
                    </a:prstGeom>
                    <a:noFill/>
                    <a:ln>
                      <a:noFill/>
                    </a:ln>
                  </pic:spPr>
                </pic:pic>
              </a:graphicData>
            </a:graphic>
          </wp:inline>
        </w:drawing>
      </w:r>
    </w:p>
    <w:p w:rsidR="00867FEA" w:rsidRDefault="001F2125" w:rsidP="00867FEA">
      <w:pPr>
        <w:pStyle w:val="a1"/>
        <w:ind w:firstLineChars="200" w:firstLine="520"/>
        <w:jc w:val="left"/>
      </w:pPr>
      <w:r w:rsidRPr="00546E73">
        <w:t>可以看到，可用的堆内内存的大小需要按照下面的方式计算：</w:t>
      </w:r>
    </w:p>
    <w:p w:rsidR="001F2125" w:rsidRPr="00867FEA" w:rsidRDefault="001F2125" w:rsidP="00867FEA">
      <w:pPr>
        <w:pStyle w:val="a1"/>
        <w:ind w:firstLineChars="200" w:firstLine="522"/>
        <w:jc w:val="left"/>
      </w:pPr>
      <w:r>
        <w:rPr>
          <w:rFonts w:ascii="MS Mincho" w:eastAsia="MS Mincho" w:hAnsi="MS Mincho" w:cs="MS Mincho"/>
          <w:b/>
          <w:bCs/>
          <w:color w:val="3F3F3F"/>
        </w:rPr>
        <w:t>可用堆内内存空</w:t>
      </w:r>
      <w:r>
        <w:rPr>
          <w:rFonts w:ascii="宋体" w:hAnsi="宋体" w:cs="宋体"/>
          <w:b/>
          <w:bCs/>
          <w:color w:val="3F3F3F"/>
        </w:rPr>
        <w:t>间</w:t>
      </w:r>
      <w:r w:rsidR="00867FEA">
        <w:rPr>
          <w:rFonts w:ascii="宋体" w:hAnsi="宋体" w:cs="宋体" w:hint="eastAsia"/>
          <w:b/>
          <w:bCs/>
          <w:color w:val="3F3F3F"/>
        </w:rPr>
        <w:t>：</w:t>
      </w:r>
    </w:p>
    <w:tbl>
      <w:tblPr>
        <w:tblW w:w="14100" w:type="dxa"/>
        <w:tblInd w:w="-1701" w:type="dxa"/>
        <w:tblCellMar>
          <w:left w:w="0" w:type="dxa"/>
          <w:right w:w="0" w:type="dxa"/>
        </w:tblCellMar>
        <w:tblLook w:val="04A0" w:firstRow="1" w:lastRow="0" w:firstColumn="1" w:lastColumn="0" w:noHBand="0" w:noVBand="1"/>
      </w:tblPr>
      <w:tblGrid>
        <w:gridCol w:w="650"/>
        <w:gridCol w:w="13450"/>
      </w:tblGrid>
      <w:tr w:rsidR="001F2125" w:rsidTr="00286A0E">
        <w:tc>
          <w:tcPr>
            <w:tcW w:w="0" w:type="auto"/>
            <w:vAlign w:val="center"/>
            <w:hideMark/>
          </w:tcPr>
          <w:p w:rsidR="001F2125" w:rsidRPr="00546E73" w:rsidRDefault="001F2125" w:rsidP="00546E73">
            <w:pPr>
              <w:pStyle w:val="a1"/>
              <w:ind w:firstLineChars="200" w:firstLine="520"/>
              <w:jc w:val="left"/>
            </w:pPr>
            <w:r w:rsidRPr="00546E73">
              <w:t>1</w:t>
            </w:r>
          </w:p>
          <w:p w:rsidR="001F2125" w:rsidRPr="00546E73" w:rsidRDefault="001F2125" w:rsidP="00546E73">
            <w:pPr>
              <w:pStyle w:val="a1"/>
              <w:ind w:firstLineChars="200" w:firstLine="520"/>
              <w:jc w:val="left"/>
            </w:pPr>
            <w:r w:rsidRPr="00546E73">
              <w:t>2</w:t>
            </w:r>
          </w:p>
        </w:tc>
        <w:tc>
          <w:tcPr>
            <w:tcW w:w="13450" w:type="dxa"/>
            <w:vAlign w:val="center"/>
            <w:hideMark/>
          </w:tcPr>
          <w:p w:rsidR="001F2125" w:rsidRPr="00546E73" w:rsidRDefault="001F2125" w:rsidP="00286A0E">
            <w:pPr>
              <w:pStyle w:val="a1"/>
              <w:ind w:firstLine="0"/>
              <w:jc w:val="left"/>
            </w:pPr>
            <w:r w:rsidRPr="00546E73">
              <w:t>可用的存储内存</w:t>
            </w:r>
            <w:r w:rsidRPr="00546E73">
              <w:t xml:space="preserve"> = systemMaxMemory * spark.storage.memoryFraction * spark.storage.safetyFraction</w:t>
            </w:r>
          </w:p>
          <w:p w:rsidR="001F2125" w:rsidRPr="00546E73" w:rsidRDefault="001F2125" w:rsidP="00286A0E">
            <w:pPr>
              <w:pStyle w:val="a1"/>
              <w:ind w:firstLine="0"/>
              <w:jc w:val="left"/>
            </w:pPr>
            <w:r w:rsidRPr="00546E73">
              <w:t>可用的执行内存</w:t>
            </w:r>
            <w:r w:rsidRPr="00546E73">
              <w:t xml:space="preserve"> = systemMaxMemory * spark.shuffle.memoryFraction * spark.shuffle.safetyFraction</w:t>
            </w:r>
          </w:p>
        </w:tc>
      </w:tr>
    </w:tbl>
    <w:p w:rsidR="001F2125" w:rsidRPr="001F1C14" w:rsidRDefault="001F2125" w:rsidP="00546E73">
      <w:pPr>
        <w:pStyle w:val="a1"/>
        <w:ind w:firstLineChars="200" w:firstLine="520"/>
        <w:jc w:val="left"/>
      </w:pPr>
      <w:r w:rsidRPr="001F1C14">
        <w:t>其中</w:t>
      </w:r>
      <w:r w:rsidRPr="001F1C14">
        <w:t xml:space="preserve"> systemMaxMemory </w:t>
      </w:r>
      <w:r w:rsidRPr="001F1C14">
        <w:t>取决于当前</w:t>
      </w:r>
      <w:r w:rsidRPr="001F1C14">
        <w:t xml:space="preserve"> JVM </w:t>
      </w:r>
      <w:r w:rsidRPr="001F1C14">
        <w:t>堆内内存的大小，最后可用的执行内存或者存储内存要在此基础上与各自的</w:t>
      </w:r>
      <w:r w:rsidRPr="001F1C14">
        <w:t xml:space="preserve"> memoryFraction </w:t>
      </w:r>
      <w:r w:rsidRPr="001F1C14">
        <w:t>参数和</w:t>
      </w:r>
      <w:r w:rsidRPr="001F1C14">
        <w:t xml:space="preserve"> safetyFraction </w:t>
      </w:r>
      <w:r w:rsidRPr="001F1C14">
        <w:t>参数相乘得出。上述计算公式中的两个</w:t>
      </w:r>
      <w:r w:rsidRPr="001F1C14">
        <w:t xml:space="preserve"> safetyFraction </w:t>
      </w:r>
      <w:r w:rsidRPr="001F1C14">
        <w:t>参数，其意义在于在逻辑上预留出</w:t>
      </w:r>
      <w:r w:rsidRPr="001F1C14">
        <w:t xml:space="preserve"> 1-safetyFraction </w:t>
      </w:r>
      <w:r w:rsidRPr="001F1C14">
        <w:t>这么一块保险区域，降低因实际内存超出当前预设范围而导致</w:t>
      </w:r>
      <w:r w:rsidRPr="001F1C14">
        <w:t xml:space="preserve"> OOM </w:t>
      </w:r>
      <w:r w:rsidRPr="001F1C14">
        <w:t>的风险（上文提到，对于非序列化对象的内存采样估算会产生误差）。值得注意的是，这个预留的保险区域仅仅是一</w:t>
      </w:r>
      <w:r w:rsidRPr="001F1C14">
        <w:lastRenderedPageBreak/>
        <w:t>种逻辑上的规划，在具体使用时</w:t>
      </w:r>
      <w:r w:rsidRPr="001F1C14">
        <w:t xml:space="preserve"> Spark </w:t>
      </w:r>
      <w:r w:rsidRPr="001F1C14">
        <w:t>并没有区别对待，和</w:t>
      </w:r>
      <w:r w:rsidRPr="001F1C14">
        <w:t>"</w:t>
      </w:r>
      <w:r w:rsidRPr="001F1C14">
        <w:t>其它内存</w:t>
      </w:r>
      <w:r w:rsidRPr="001F1C14">
        <w:t>"</w:t>
      </w:r>
      <w:r w:rsidRPr="001F1C14">
        <w:t>一样交给了</w:t>
      </w:r>
      <w:r w:rsidRPr="001F1C14">
        <w:t xml:space="preserve"> JVM </w:t>
      </w:r>
      <w:r w:rsidRPr="001F1C14">
        <w:t>去管理。</w:t>
      </w:r>
    </w:p>
    <w:p w:rsidR="00867FEA" w:rsidRDefault="001F2125" w:rsidP="00867FEA">
      <w:pPr>
        <w:pStyle w:val="a1"/>
        <w:ind w:firstLineChars="200" w:firstLine="520"/>
        <w:jc w:val="left"/>
      </w:pPr>
      <w:r w:rsidRPr="001F1C14">
        <w:t>堆外的空间分配较为简单，只有存储内存和执行内存，如图</w:t>
      </w:r>
      <w:r w:rsidRPr="001F1C14">
        <w:t xml:space="preserve"> 3 </w:t>
      </w:r>
      <w:r w:rsidRPr="001F1C14">
        <w:t>所示。可用的执行内存和存储内存占用的空间大小直接由参数</w:t>
      </w:r>
      <w:r w:rsidRPr="001F1C14">
        <w:t xml:space="preserve"> spark.memory.storageFraction </w:t>
      </w:r>
      <w:r w:rsidRPr="001F1C14">
        <w:t>决定，由于堆外内存占用的空间可以被精确计算，所以无需再设定保险区域。</w:t>
      </w:r>
    </w:p>
    <w:p w:rsidR="001F2125" w:rsidRPr="00867FEA" w:rsidRDefault="001F2125" w:rsidP="00867FEA">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3 .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堆外</w:t>
      </w:r>
    </w:p>
    <w:p w:rsidR="001F2125" w:rsidRDefault="001F2125" w:rsidP="001F2125">
      <w:pPr>
        <w:rPr>
          <w:rFonts w:eastAsia="Times New Roman"/>
        </w:rPr>
      </w:pPr>
      <w:r>
        <w:rPr>
          <w:rFonts w:eastAsia="Times New Roman"/>
          <w:noProof/>
        </w:rPr>
        <w:drawing>
          <wp:inline distT="0" distB="0" distL="0" distR="0" wp14:anchorId="77D11640" wp14:editId="55E57FE6">
            <wp:extent cx="5552440" cy="2627630"/>
            <wp:effectExtent l="0" t="0" r="10160" b="0"/>
            <wp:docPr id="42" name="Picture 42" descr="https://www.ibm.com/developerworks/cn/analytics/library/ba-cn-apache-spark-memory-management/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ibm.com/developerworks/cn/analytics/library/ba-cn-apache-spark-memory-management/image0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2440" cy="2627630"/>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静态内存管理机制实现起来较为简单，但如果用户不熟悉</w:t>
      </w:r>
      <w:r w:rsidRPr="00546E73">
        <w:t xml:space="preserve"> Spark </w:t>
      </w:r>
      <w:r w:rsidRPr="00546E73">
        <w:t>的存储机制，或没有根据具体的数据规模和计算任务或做相应的配置，很容易造成</w:t>
      </w:r>
      <w:r w:rsidRPr="00546E73">
        <w:t>"</w:t>
      </w:r>
      <w:r w:rsidRPr="00546E73">
        <w:t>一半海水，一半火焰</w:t>
      </w:r>
      <w:r w:rsidRPr="00546E73">
        <w:t>"</w:t>
      </w:r>
      <w:r w:rsidRPr="00546E73">
        <w:t>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w:t>
      </w:r>
      <w:r w:rsidRPr="00546E73">
        <w:t xml:space="preserve">Spark </w:t>
      </w:r>
      <w:r w:rsidRPr="00546E73">
        <w:t>仍然保留了它的实现。</w:t>
      </w:r>
    </w:p>
    <w:p w:rsidR="001F2125" w:rsidRPr="00867FEA" w:rsidRDefault="001F2125" w:rsidP="00867FEA">
      <w:pPr>
        <w:pStyle w:val="3"/>
      </w:pPr>
      <w:bookmarkStart w:id="100" w:name="_Toc492099209"/>
      <w:r w:rsidRPr="00867FEA">
        <w:t>统一内存管理</w:t>
      </w:r>
      <w:bookmarkEnd w:id="100"/>
    </w:p>
    <w:p w:rsidR="00546E73" w:rsidRDefault="001F2125" w:rsidP="00546E73">
      <w:pPr>
        <w:pStyle w:val="a1"/>
        <w:ind w:firstLineChars="200" w:firstLine="520"/>
        <w:jc w:val="left"/>
      </w:pPr>
      <w:r w:rsidRPr="00546E73">
        <w:t xml:space="preserve">Spark 1.6 </w:t>
      </w:r>
      <w:r w:rsidRPr="00546E73">
        <w:t>之后引入的统一内存管理机制，与静态内存管理的区别在于存储内存和执行内存共享同一块空间，可以动态占用对方的空闲区域，如图</w:t>
      </w:r>
      <w:r w:rsidRPr="00546E73">
        <w:t xml:space="preserve"> 4 </w:t>
      </w:r>
      <w:r w:rsidRPr="00546E73">
        <w:t>和图</w:t>
      </w:r>
      <w:r w:rsidRPr="00546E73">
        <w:t xml:space="preserve"> 5 </w:t>
      </w:r>
      <w:r w:rsidRPr="00546E73">
        <w:t>所</w:t>
      </w:r>
    </w:p>
    <w:p w:rsidR="001F2125" w:rsidRPr="00546E73" w:rsidRDefault="001F2125" w:rsidP="00546E73">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4 .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堆内</w:t>
      </w:r>
    </w:p>
    <w:p w:rsidR="001F2125" w:rsidRPr="00546E73" w:rsidRDefault="001F2125" w:rsidP="00867FEA">
      <w:pPr>
        <w:ind w:left="720" w:hangingChars="300" w:hanging="720"/>
        <w:rPr>
          <w:rFonts w:eastAsia="Times New Roman"/>
        </w:rPr>
      </w:pPr>
      <w:r>
        <w:rPr>
          <w:rFonts w:eastAsia="Times New Roman"/>
          <w:noProof/>
        </w:rPr>
        <w:lastRenderedPageBreak/>
        <w:drawing>
          <wp:inline distT="0" distB="0" distL="0" distR="0" wp14:anchorId="2B4F97B4" wp14:editId="05FC8904">
            <wp:extent cx="5541645" cy="3107055"/>
            <wp:effectExtent l="0" t="0" r="0" b="0"/>
            <wp:docPr id="41" name="Picture 41" descr="https://www.ibm.com/developerworks/cn/analytics/library/ba-cn-apache-spark-memory-management/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ibm.com/developerworks/cn/analytics/library/ba-cn-apache-spark-memory-management/image00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645" cy="3107055"/>
                    </a:xfrm>
                    <a:prstGeom prst="rect">
                      <a:avLst/>
                    </a:prstGeom>
                    <a:noFill/>
                    <a:ln>
                      <a:noFill/>
                    </a:ln>
                  </pic:spPr>
                </pic:pic>
              </a:graphicData>
            </a:graphic>
          </wp:inline>
        </w:drawing>
      </w:r>
      <w:r>
        <w:rPr>
          <w:rFonts w:ascii="宋体" w:hAnsi="宋体" w:cs="宋体"/>
          <w:b/>
          <w:bCs/>
          <w:color w:val="323232"/>
        </w:rPr>
        <w:t>图</w:t>
      </w:r>
      <w:r>
        <w:rPr>
          <w:rFonts w:ascii="Helvetica Neue" w:eastAsia="Times New Roman" w:hAnsi="Helvetica Neue"/>
          <w:b/>
          <w:bCs/>
          <w:color w:val="323232"/>
        </w:rPr>
        <w:t xml:space="preserve"> 5 .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堆外</w:t>
      </w:r>
    </w:p>
    <w:p w:rsidR="001F2125" w:rsidRDefault="001F2125" w:rsidP="001F2125">
      <w:pPr>
        <w:rPr>
          <w:rFonts w:eastAsia="Times New Roman"/>
        </w:rPr>
      </w:pPr>
      <w:r>
        <w:rPr>
          <w:rFonts w:eastAsia="Times New Roman"/>
          <w:noProof/>
        </w:rPr>
        <w:drawing>
          <wp:inline distT="0" distB="0" distL="0" distR="0" wp14:anchorId="277B9102" wp14:editId="70A31101">
            <wp:extent cx="5541645" cy="2666365"/>
            <wp:effectExtent l="0" t="0" r="0" b="635"/>
            <wp:docPr id="40" name="Picture 40" descr="https://www.ibm.com/developerworks/cn/analytics/library/ba-cn-apache-spark-memory-management/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ibm.com/developerworks/cn/analytics/library/ba-cn-apache-spark-memory-management/image0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1645" cy="266636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其中最重要的优化在于动态占用机制，其规则如下：</w:t>
      </w:r>
    </w:p>
    <w:p w:rsidR="001F2125" w:rsidRPr="00546E73" w:rsidRDefault="001F2125" w:rsidP="005812DB">
      <w:pPr>
        <w:pStyle w:val="a1"/>
        <w:numPr>
          <w:ilvl w:val="0"/>
          <w:numId w:val="89"/>
        </w:numPr>
        <w:jc w:val="left"/>
      </w:pPr>
      <w:r w:rsidRPr="00546E73">
        <w:t>设定基本的存储内存和执行内存区域（</w:t>
      </w:r>
      <w:r w:rsidRPr="00546E73">
        <w:t xml:space="preserve">spark.storage.storageFraction </w:t>
      </w:r>
      <w:r w:rsidRPr="00546E73">
        <w:t>参数），该设定确定了双方各自拥有的空间的范围</w:t>
      </w:r>
    </w:p>
    <w:p w:rsidR="001F2125" w:rsidRPr="00546E73" w:rsidRDefault="001F2125" w:rsidP="005812DB">
      <w:pPr>
        <w:pStyle w:val="a1"/>
        <w:numPr>
          <w:ilvl w:val="0"/>
          <w:numId w:val="89"/>
        </w:numPr>
        <w:jc w:val="left"/>
      </w:pPr>
      <w:r w:rsidRPr="00546E73">
        <w:t>双方的空间都不足时，则存储到硬盘；若己方空间不足而对方空余时，可借用对方的空间</w:t>
      </w:r>
      <w:r w:rsidRPr="00546E73">
        <w:t>;</w:t>
      </w:r>
      <w:r w:rsidRPr="00546E73">
        <w:t>（存储空间不足是指不足以放下一个完整的</w:t>
      </w:r>
      <w:r w:rsidRPr="00546E73">
        <w:t xml:space="preserve"> Block</w:t>
      </w:r>
      <w:r w:rsidRPr="00546E73">
        <w:t>）</w:t>
      </w:r>
    </w:p>
    <w:p w:rsidR="001F2125" w:rsidRPr="00546E73" w:rsidRDefault="001F2125" w:rsidP="005812DB">
      <w:pPr>
        <w:pStyle w:val="a1"/>
        <w:numPr>
          <w:ilvl w:val="0"/>
          <w:numId w:val="89"/>
        </w:numPr>
        <w:jc w:val="left"/>
      </w:pPr>
      <w:r w:rsidRPr="00546E73">
        <w:t>执行内存的空间被对方占用后，可让对方将占用的部分转存到硬盘，然后</w:t>
      </w:r>
      <w:r w:rsidRPr="00546E73">
        <w:t>"</w:t>
      </w:r>
      <w:r w:rsidRPr="00546E73">
        <w:t>归还</w:t>
      </w:r>
      <w:r w:rsidRPr="00546E73">
        <w:t>"</w:t>
      </w:r>
      <w:r w:rsidRPr="00546E73">
        <w:t>借用的空间</w:t>
      </w:r>
    </w:p>
    <w:p w:rsidR="00546E73" w:rsidRDefault="001F2125" w:rsidP="005812DB">
      <w:pPr>
        <w:pStyle w:val="a1"/>
        <w:numPr>
          <w:ilvl w:val="0"/>
          <w:numId w:val="89"/>
        </w:numPr>
        <w:jc w:val="left"/>
      </w:pPr>
      <w:r w:rsidRPr="00546E73">
        <w:t>存储内存的空间被对方占用后，无法让对方</w:t>
      </w:r>
      <w:r w:rsidRPr="00546E73">
        <w:t>"</w:t>
      </w:r>
      <w:r w:rsidRPr="00546E73">
        <w:t>归还</w:t>
      </w:r>
      <w:r w:rsidRPr="00546E73">
        <w:t>"</w:t>
      </w:r>
      <w:r w:rsidRPr="00546E73">
        <w:t>，因为需要考虑</w:t>
      </w:r>
      <w:r w:rsidRPr="00546E73">
        <w:t xml:space="preserve"> </w:t>
      </w:r>
      <w:r w:rsidRPr="00546E73">
        <w:lastRenderedPageBreak/>
        <w:t xml:space="preserve">Shuffle </w:t>
      </w:r>
      <w:r w:rsidRPr="00546E73">
        <w:t>过程中的很多因素，实现起来较为复杂</w:t>
      </w:r>
      <w:r w:rsidR="00546E73">
        <w:t>[4</w:t>
      </w:r>
    </w:p>
    <w:p w:rsidR="001F2125" w:rsidRPr="00546E73" w:rsidRDefault="001F2125" w:rsidP="00867FEA">
      <w:pPr>
        <w:pStyle w:val="a1"/>
        <w:ind w:left="520" w:firstLineChars="100" w:firstLine="260"/>
        <w:jc w:val="left"/>
      </w:pPr>
      <w:r w:rsidRPr="00546E73">
        <w:rPr>
          <w:rFonts w:ascii="宋体" w:hAnsi="宋体" w:cs="宋体"/>
          <w:bCs/>
          <w:color w:val="323232"/>
        </w:rPr>
        <w:t>图</w:t>
      </w:r>
      <w:r w:rsidRPr="00546E73">
        <w:rPr>
          <w:rFonts w:ascii="Helvetica Neue" w:eastAsia="Times New Roman" w:hAnsi="Helvetica Neue"/>
          <w:bCs/>
          <w:color w:val="323232"/>
        </w:rPr>
        <w:t xml:space="preserve"> 6 . </w:t>
      </w:r>
      <w:r w:rsidRPr="00546E73">
        <w:rPr>
          <w:rFonts w:ascii="宋体" w:hAnsi="宋体" w:cs="宋体"/>
          <w:bCs/>
          <w:color w:val="323232"/>
        </w:rPr>
        <w:t>动态占用机制图</w:t>
      </w:r>
      <w:r w:rsidRPr="00546E73">
        <w:rPr>
          <w:rFonts w:ascii="MS Mincho" w:eastAsia="MS Mincho" w:hAnsi="MS Mincho" w:cs="MS Mincho"/>
          <w:bCs/>
          <w:color w:val="323232"/>
        </w:rPr>
        <w:t>示</w:t>
      </w:r>
    </w:p>
    <w:p w:rsidR="001F2125" w:rsidRDefault="001F2125" w:rsidP="001F2125">
      <w:pPr>
        <w:rPr>
          <w:rFonts w:eastAsia="Times New Roman"/>
        </w:rPr>
      </w:pPr>
      <w:r>
        <w:rPr>
          <w:rFonts w:eastAsia="Times New Roman"/>
          <w:noProof/>
        </w:rPr>
        <w:drawing>
          <wp:inline distT="0" distB="0" distL="0" distR="0" wp14:anchorId="4A76D18B" wp14:editId="5A9FB8E1">
            <wp:extent cx="5541645" cy="2258695"/>
            <wp:effectExtent l="0" t="0" r="0" b="1905"/>
            <wp:docPr id="39" name="Picture 39" descr="https://www.ibm.com/developerworks/cn/analytics/library/ba-cn-apache-spark-memory-management/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ibm.com/developerworks/cn/analytics/library/ba-cn-apache-spark-memory-management/image00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1645" cy="225869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凭借统一内存管理机制，</w:t>
      </w:r>
      <w:r w:rsidRPr="00546E73">
        <w:t xml:space="preserve">Spark </w:t>
      </w:r>
      <w:r w:rsidRPr="00546E73">
        <w:t>在一定程度上提高了堆内和堆外内存资源的利用率，降低了开发者维护</w:t>
      </w:r>
      <w:r w:rsidRPr="00546E73">
        <w:t xml:space="preserve"> Spark </w:t>
      </w:r>
      <w:r w:rsidRPr="00546E73">
        <w:t>内存的难度，但并不意味着开发者可以高枕无忧。譬如，所以如果存储内存的空间太大或者说缓存的数据过多，反而会导致频繁的全量垃圾回收，降低任务执行时的性能，因为缓存的</w:t>
      </w:r>
      <w:r w:rsidRPr="00546E73">
        <w:t xml:space="preserve"> RDD </w:t>
      </w:r>
      <w:r w:rsidRPr="00546E73">
        <w:t>数据通常都是长期驻留内存的</w:t>
      </w:r>
      <w:r w:rsidRPr="00546E73">
        <w:t> [5] </w:t>
      </w:r>
      <w:r w:rsidRPr="00546E73">
        <w:t>。所以要想充分发挥</w:t>
      </w:r>
      <w:r w:rsidRPr="00546E73">
        <w:t xml:space="preserve"> Spark </w:t>
      </w:r>
      <w:r w:rsidRPr="00546E73">
        <w:t>的性能，需要开发者进一步了解存储内存和执行内存各自的管理方式和实现原理。</w:t>
      </w:r>
    </w:p>
    <w:p w:rsidR="001F2125" w:rsidRPr="00867FEA" w:rsidRDefault="001F2125" w:rsidP="00867FEA">
      <w:pPr>
        <w:pStyle w:val="2"/>
      </w:pPr>
      <w:bookmarkStart w:id="101" w:name="_Toc492099210"/>
      <w:r w:rsidRPr="00867FEA">
        <w:t>存储内存管理</w:t>
      </w:r>
      <w:bookmarkEnd w:id="101"/>
    </w:p>
    <w:p w:rsidR="001F2125" w:rsidRPr="00867FEA" w:rsidRDefault="001F2125" w:rsidP="00867FEA">
      <w:pPr>
        <w:pStyle w:val="3"/>
      </w:pPr>
      <w:bookmarkStart w:id="102" w:name="_Toc492099211"/>
      <w:r w:rsidRPr="00867FEA">
        <w:t xml:space="preserve">RDD </w:t>
      </w:r>
      <w:r w:rsidRPr="00867FEA">
        <w:t>的持久化机制</w:t>
      </w:r>
      <w:bookmarkEnd w:id="102"/>
    </w:p>
    <w:p w:rsidR="00867FEA" w:rsidRDefault="001F2125" w:rsidP="00546E73">
      <w:pPr>
        <w:pStyle w:val="a1"/>
        <w:ind w:firstLineChars="200" w:firstLine="520"/>
        <w:jc w:val="left"/>
      </w:pPr>
      <w:r w:rsidRPr="00546E73">
        <w:t>弹性分布式数据集（</w:t>
      </w:r>
      <w:r w:rsidRPr="00546E73">
        <w:t>RDD</w:t>
      </w:r>
      <w:r w:rsidRPr="00546E73">
        <w:t>）作为</w:t>
      </w:r>
      <w:r w:rsidRPr="00546E73">
        <w:t xml:space="preserve"> Spark </w:t>
      </w:r>
      <w:r w:rsidRPr="00546E73">
        <w:t>最根本的数据抽象，是只读的分区记录（</w:t>
      </w:r>
      <w:r w:rsidRPr="00546E73">
        <w:t>Partition</w:t>
      </w:r>
      <w:r w:rsidRPr="00546E73">
        <w:t>）的集合，只能基于在稳定物理存储中的数据集上创建，或者在其他已有的</w:t>
      </w:r>
      <w:r w:rsidRPr="00546E73">
        <w:t xml:space="preserve"> RDD </w:t>
      </w:r>
      <w:r w:rsidRPr="00546E73">
        <w:t>上执行转换（</w:t>
      </w:r>
      <w:r w:rsidRPr="00546E73">
        <w:t>Transformation</w:t>
      </w:r>
      <w:r w:rsidRPr="00546E73">
        <w:t>）操作产生一个新的</w:t>
      </w:r>
      <w:r w:rsidRPr="00546E73">
        <w:t xml:space="preserve"> RDD</w:t>
      </w:r>
      <w:r w:rsidRPr="00546E73">
        <w:t>。转换后的</w:t>
      </w:r>
      <w:r w:rsidRPr="00546E73">
        <w:t xml:space="preserve"> RDD </w:t>
      </w:r>
      <w:r w:rsidRPr="00546E73">
        <w:t>与原始的</w:t>
      </w:r>
      <w:r w:rsidRPr="00546E73">
        <w:t xml:space="preserve"> RDD </w:t>
      </w:r>
      <w:r w:rsidRPr="00546E73">
        <w:t>之间产生的依赖关系，构成了血统（</w:t>
      </w:r>
      <w:r w:rsidRPr="00546E73">
        <w:t>Lineage</w:t>
      </w:r>
      <w:r w:rsidRPr="00546E73">
        <w:t>）。凭借血统，</w:t>
      </w:r>
      <w:r w:rsidRPr="00546E73">
        <w:t xml:space="preserve">Spark </w:t>
      </w:r>
      <w:r w:rsidRPr="00546E73">
        <w:t>保证了每一个</w:t>
      </w:r>
      <w:r w:rsidRPr="00546E73">
        <w:t xml:space="preserve"> RDD </w:t>
      </w:r>
      <w:r w:rsidRPr="00546E73">
        <w:t>都可以被重新恢复。但</w:t>
      </w:r>
      <w:r w:rsidRPr="00546E73">
        <w:t xml:space="preserve"> RDD </w:t>
      </w:r>
      <w:r w:rsidRPr="00546E73">
        <w:t>的所有转换都是惰性的，即只有当一个返回结果给</w:t>
      </w:r>
      <w:r w:rsidRPr="00546E73">
        <w:t xml:space="preserve"> Driver </w:t>
      </w:r>
      <w:r w:rsidRPr="00546E73">
        <w:t>的行动（</w:t>
      </w:r>
      <w:r w:rsidRPr="00546E73">
        <w:t>Action</w:t>
      </w:r>
      <w:r w:rsidRPr="00546E73">
        <w:t>）发生时，</w:t>
      </w:r>
      <w:r w:rsidRPr="00546E73">
        <w:t xml:space="preserve">Spark </w:t>
      </w:r>
      <w:r w:rsidRPr="00546E73">
        <w:t>才会创建任务读取</w:t>
      </w:r>
      <w:r w:rsidRPr="00546E73">
        <w:t xml:space="preserve"> RDD</w:t>
      </w:r>
      <w:r w:rsidRPr="00546E73">
        <w:t>，然后真正触发转换的执行。</w:t>
      </w:r>
    </w:p>
    <w:p w:rsidR="001F2125" w:rsidRPr="00546E73" w:rsidRDefault="001F2125" w:rsidP="00546E73">
      <w:pPr>
        <w:pStyle w:val="a1"/>
        <w:ind w:firstLineChars="200" w:firstLine="520"/>
        <w:jc w:val="left"/>
      </w:pPr>
      <w:r w:rsidRPr="00546E73">
        <w:t xml:space="preserve">Task </w:t>
      </w:r>
      <w:r w:rsidRPr="00546E73">
        <w:t>在启动之初读取一个分区时，会先判断这个分区是否已经被持久化，如果没有则需要检查</w:t>
      </w:r>
      <w:r w:rsidRPr="00546E73">
        <w:t xml:space="preserve"> Checkpoint </w:t>
      </w:r>
      <w:r w:rsidRPr="00546E73">
        <w:t>或按照血统重新计算。所以如果一个</w:t>
      </w:r>
      <w:r w:rsidRPr="00546E73">
        <w:t xml:space="preserve"> RDD </w:t>
      </w:r>
      <w:r w:rsidRPr="00546E73">
        <w:t>上要执行多次行动，可以在第一次行动中使用</w:t>
      </w:r>
      <w:r w:rsidRPr="00546E73">
        <w:t xml:space="preserve"> persist </w:t>
      </w:r>
      <w:r w:rsidRPr="00546E73">
        <w:t>或</w:t>
      </w:r>
      <w:r w:rsidRPr="00546E73">
        <w:t xml:space="preserve"> cache </w:t>
      </w:r>
      <w:r w:rsidRPr="00546E73">
        <w:t>方法，在内存或磁盘中持久化或缓存这个</w:t>
      </w:r>
      <w:r w:rsidRPr="00546E73">
        <w:t xml:space="preserve"> RDD</w:t>
      </w:r>
      <w:r w:rsidRPr="00546E73">
        <w:t>，从而在后面的行动时提升计算速度。事实上，</w:t>
      </w:r>
      <w:r w:rsidRPr="00546E73">
        <w:t xml:space="preserve">cache </w:t>
      </w:r>
      <w:r w:rsidRPr="00546E73">
        <w:t>方法是使用默认的</w:t>
      </w:r>
      <w:r w:rsidRPr="00546E73">
        <w:t xml:space="preserve"> MEMORY_ONLY </w:t>
      </w:r>
      <w:r w:rsidRPr="00546E73">
        <w:t>的存储级别将</w:t>
      </w:r>
      <w:r w:rsidRPr="00546E73">
        <w:t xml:space="preserve"> RDD </w:t>
      </w:r>
      <w:r w:rsidRPr="00546E73">
        <w:t>持久化到内存，故缓存是一种特殊的持久化。</w:t>
      </w:r>
      <w:r w:rsidRPr="00546E73">
        <w:t> </w:t>
      </w:r>
      <w:r w:rsidRPr="00546E73">
        <w:rPr>
          <w:b/>
          <w:bCs/>
        </w:rPr>
        <w:t>堆内和堆外存储内存的</w:t>
      </w:r>
      <w:r w:rsidRPr="00546E73">
        <w:rPr>
          <w:b/>
          <w:bCs/>
        </w:rPr>
        <w:lastRenderedPageBreak/>
        <w:t>设计，便可以对缓存</w:t>
      </w:r>
      <w:r w:rsidRPr="00546E73">
        <w:rPr>
          <w:b/>
          <w:bCs/>
        </w:rPr>
        <w:t> RDD </w:t>
      </w:r>
      <w:r w:rsidRPr="00546E73">
        <w:rPr>
          <w:b/>
          <w:bCs/>
        </w:rPr>
        <w:t>时使用的内存做统一的规划和管</w:t>
      </w:r>
      <w:r w:rsidRPr="00546E73">
        <w:rPr>
          <w:b/>
          <w:bCs/>
        </w:rPr>
        <w:t> </w:t>
      </w:r>
      <w:r w:rsidRPr="00546E73">
        <w:rPr>
          <w:b/>
          <w:bCs/>
        </w:rPr>
        <w:t>理</w:t>
      </w:r>
      <w:r w:rsidRPr="00546E73">
        <w:rPr>
          <w:b/>
          <w:bCs/>
        </w:rPr>
        <w:t> </w:t>
      </w:r>
      <w:r w:rsidRPr="00546E73">
        <w:t>（存储内存的其他应用场景，如缓存</w:t>
      </w:r>
      <w:r w:rsidRPr="00546E73">
        <w:t xml:space="preserve"> broadcast </w:t>
      </w:r>
      <w:r w:rsidRPr="00546E73">
        <w:t>数据，暂时不在本文的讨论范围之内）。</w:t>
      </w:r>
    </w:p>
    <w:p w:rsidR="00867FEA" w:rsidRDefault="001F2125" w:rsidP="00867FEA">
      <w:pPr>
        <w:pStyle w:val="a1"/>
        <w:ind w:firstLineChars="200" w:firstLine="520"/>
        <w:jc w:val="left"/>
      </w:pPr>
      <w:r w:rsidRPr="00546E73">
        <w:t xml:space="preserve">RDD </w:t>
      </w:r>
      <w:r w:rsidRPr="00546E73">
        <w:t>的持久化由</w:t>
      </w:r>
      <w:r w:rsidRPr="00546E73">
        <w:t xml:space="preserve"> Spark </w:t>
      </w:r>
      <w:r w:rsidRPr="00546E73">
        <w:t>的</w:t>
      </w:r>
      <w:r w:rsidRPr="00546E73">
        <w:t xml:space="preserve"> Storage </w:t>
      </w:r>
      <w:r w:rsidRPr="00546E73">
        <w:t>模块</w:t>
      </w:r>
      <w:r w:rsidRPr="00546E73">
        <w:t> [7] </w:t>
      </w:r>
      <w:r w:rsidRPr="00546E73">
        <w:t>负责，实现了</w:t>
      </w:r>
      <w:r w:rsidRPr="00546E73">
        <w:t xml:space="preserve"> RDD </w:t>
      </w:r>
      <w:r w:rsidRPr="00546E73">
        <w:t>与物理存储的解耦合。</w:t>
      </w:r>
      <w:r w:rsidRPr="00546E73">
        <w:t xml:space="preserve">Storage </w:t>
      </w:r>
      <w:r w:rsidRPr="00546E73">
        <w:t>模块负责管理</w:t>
      </w:r>
      <w:r w:rsidRPr="00546E73">
        <w:t xml:space="preserve"> Spark </w:t>
      </w:r>
      <w:r w:rsidRPr="00546E73">
        <w:t>在计算过程中产生的数据，将那些在内存或磁盘、在本地或远程存取数据的功能封装了起来。在具体实现时</w:t>
      </w:r>
      <w:r w:rsidRPr="00546E73">
        <w:t xml:space="preserve"> Driver </w:t>
      </w:r>
      <w:r w:rsidRPr="00546E73">
        <w:t>端和</w:t>
      </w:r>
      <w:r w:rsidRPr="00546E73">
        <w:t xml:space="preserve"> Executor </w:t>
      </w:r>
      <w:r w:rsidRPr="00546E73">
        <w:t>端的</w:t>
      </w:r>
      <w:r w:rsidRPr="00546E73">
        <w:t xml:space="preserve"> Storage </w:t>
      </w:r>
      <w:r w:rsidRPr="00546E73">
        <w:t>模块构成了主从式的架构，即</w:t>
      </w:r>
      <w:r w:rsidRPr="00546E73">
        <w:t xml:space="preserve"> Driver </w:t>
      </w:r>
      <w:r w:rsidRPr="00546E73">
        <w:t>端的</w:t>
      </w:r>
      <w:r w:rsidRPr="00546E73">
        <w:t xml:space="preserve"> BlockManager </w:t>
      </w:r>
      <w:r w:rsidRPr="00546E73">
        <w:t>为</w:t>
      </w:r>
      <w:r w:rsidRPr="00546E73">
        <w:t xml:space="preserve"> Master</w:t>
      </w:r>
      <w:r w:rsidRPr="00546E73">
        <w:t>，</w:t>
      </w:r>
      <w:r w:rsidRPr="00546E73">
        <w:t xml:space="preserve">Executor </w:t>
      </w:r>
      <w:r w:rsidRPr="00546E73">
        <w:t>端的</w:t>
      </w:r>
      <w:r w:rsidRPr="00546E73">
        <w:t xml:space="preserve"> BlockManager </w:t>
      </w:r>
      <w:r w:rsidRPr="00546E73">
        <w:t>为</w:t>
      </w:r>
      <w:r w:rsidRPr="00546E73">
        <w:t xml:space="preserve"> Slave</w:t>
      </w:r>
      <w:r w:rsidRPr="00546E73">
        <w:t>。</w:t>
      </w:r>
      <w:r w:rsidRPr="00546E73">
        <w:t xml:space="preserve">Storage </w:t>
      </w:r>
      <w:r w:rsidRPr="00546E73">
        <w:t>模块在逻辑上以</w:t>
      </w:r>
      <w:r w:rsidRPr="00546E73">
        <w:t xml:space="preserve"> Block </w:t>
      </w:r>
      <w:r w:rsidRPr="00546E73">
        <w:t>为基本存储单位，</w:t>
      </w:r>
      <w:r w:rsidRPr="00546E73">
        <w:t xml:space="preserve">RDD </w:t>
      </w:r>
      <w:r w:rsidRPr="00546E73">
        <w:t>的每个</w:t>
      </w:r>
      <w:r w:rsidRPr="00546E73">
        <w:t xml:space="preserve"> Partition </w:t>
      </w:r>
      <w:r w:rsidRPr="00546E73">
        <w:t>经过处理后唯一对应一个</w:t>
      </w:r>
      <w:r w:rsidRPr="00546E73">
        <w:t xml:space="preserve"> Block</w:t>
      </w:r>
      <w:r w:rsidRPr="00546E73">
        <w:t>（</w:t>
      </w:r>
      <w:r w:rsidRPr="00546E73">
        <w:t xml:space="preserve">BlockId </w:t>
      </w:r>
      <w:r w:rsidRPr="00546E73">
        <w:t>的格式为</w:t>
      </w:r>
      <w:r w:rsidRPr="00546E73">
        <w:t xml:space="preserve"> rdd_RDD-ID_PARTITION-ID </w:t>
      </w:r>
      <w:r w:rsidRPr="00546E73">
        <w:t>）。</w:t>
      </w:r>
      <w:r w:rsidRPr="00546E73">
        <w:t xml:space="preserve">Master </w:t>
      </w:r>
      <w:r w:rsidRPr="00546E73">
        <w:t>负责整个</w:t>
      </w:r>
      <w:r w:rsidRPr="00546E73">
        <w:t xml:space="preserve"> Spark </w:t>
      </w:r>
      <w:r w:rsidRPr="00546E73">
        <w:t>应用程序的</w:t>
      </w:r>
      <w:r w:rsidRPr="00546E73">
        <w:t xml:space="preserve"> Block </w:t>
      </w:r>
      <w:r w:rsidRPr="00546E73">
        <w:t>的元数据信息的管理和维护，而</w:t>
      </w:r>
      <w:r w:rsidRPr="00546E73">
        <w:t xml:space="preserve"> Slave </w:t>
      </w:r>
      <w:r w:rsidRPr="00546E73">
        <w:t>需要将</w:t>
      </w:r>
      <w:r w:rsidRPr="00546E73">
        <w:t xml:space="preserve"> Block </w:t>
      </w:r>
      <w:r w:rsidRPr="00546E73">
        <w:t>的更新等状态上报到</w:t>
      </w:r>
      <w:r w:rsidRPr="00546E73">
        <w:t xml:space="preserve"> Master</w:t>
      </w:r>
      <w:r w:rsidRPr="00546E73">
        <w:t>，同时接收</w:t>
      </w:r>
      <w:r w:rsidRPr="00546E73">
        <w:t xml:space="preserve"> Master </w:t>
      </w:r>
      <w:r w:rsidRPr="00546E73">
        <w:t>的命令，例如新增或删除一个</w:t>
      </w:r>
      <w:r w:rsidRPr="00546E73">
        <w:t xml:space="preserve"> RDD</w:t>
      </w:r>
      <w:r w:rsidRPr="00546E73">
        <w:t>。</w:t>
      </w:r>
    </w:p>
    <w:p w:rsidR="001F2125" w:rsidRPr="00867FEA" w:rsidRDefault="001F2125" w:rsidP="00867FEA">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7 . Storage </w:t>
      </w:r>
      <w:r>
        <w:rPr>
          <w:rFonts w:ascii="MS Mincho" w:eastAsia="MS Mincho" w:hAnsi="MS Mincho" w:cs="MS Mincho"/>
          <w:b/>
          <w:bCs/>
          <w:color w:val="323232"/>
        </w:rPr>
        <w:t>模</w:t>
      </w:r>
      <w:r>
        <w:rPr>
          <w:rFonts w:ascii="宋体" w:hAnsi="宋体" w:cs="宋体"/>
          <w:b/>
          <w:bCs/>
          <w:color w:val="323232"/>
        </w:rPr>
        <w:t>块</w:t>
      </w:r>
      <w:r>
        <w:rPr>
          <w:rFonts w:ascii="MS Mincho" w:eastAsia="MS Mincho" w:hAnsi="MS Mincho" w:cs="MS Mincho"/>
          <w:b/>
          <w:bCs/>
          <w:color w:val="323232"/>
        </w:rPr>
        <w:t>示意</w:t>
      </w:r>
      <w:r>
        <w:rPr>
          <w:rFonts w:ascii="宋体" w:hAnsi="宋体" w:cs="宋体"/>
          <w:b/>
          <w:bCs/>
          <w:color w:val="323232"/>
        </w:rPr>
        <w:t>图</w:t>
      </w:r>
    </w:p>
    <w:p w:rsidR="001F2125" w:rsidRDefault="001F2125" w:rsidP="001F2125">
      <w:pPr>
        <w:rPr>
          <w:rFonts w:eastAsia="Times New Roman"/>
        </w:rPr>
      </w:pPr>
      <w:r>
        <w:rPr>
          <w:rFonts w:eastAsia="Times New Roman"/>
          <w:noProof/>
        </w:rPr>
        <w:drawing>
          <wp:inline distT="0" distB="0" distL="0" distR="0" wp14:anchorId="4B5196D7" wp14:editId="56025FE5">
            <wp:extent cx="5541645" cy="2864485"/>
            <wp:effectExtent l="0" t="0" r="0" b="5715"/>
            <wp:docPr id="38" name="Picture 38" descr="https://www.ibm.com/developerworks/cn/analytics/library/ba-cn-apache-spark-memory-management/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ibm.com/developerworks/cn/analytics/library/ba-cn-apache-spark-memory-management/image00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1645" cy="2864485"/>
                    </a:xfrm>
                    <a:prstGeom prst="rect">
                      <a:avLst/>
                    </a:prstGeom>
                    <a:noFill/>
                    <a:ln>
                      <a:noFill/>
                    </a:ln>
                  </pic:spPr>
                </pic:pic>
              </a:graphicData>
            </a:graphic>
          </wp:inline>
        </w:drawing>
      </w:r>
    </w:p>
    <w:p w:rsidR="00867FEA" w:rsidRDefault="001F2125" w:rsidP="00867FEA">
      <w:pPr>
        <w:pStyle w:val="a1"/>
        <w:ind w:firstLineChars="200" w:firstLine="520"/>
        <w:jc w:val="left"/>
      </w:pPr>
      <w:r w:rsidRPr="00546E73">
        <w:t>在对</w:t>
      </w:r>
      <w:r w:rsidRPr="00546E73">
        <w:t xml:space="preserve"> RDD </w:t>
      </w:r>
      <w:r w:rsidRPr="00546E73">
        <w:t>持久化时，</w:t>
      </w:r>
      <w:r w:rsidRPr="00546E73">
        <w:t xml:space="preserve">Spark </w:t>
      </w:r>
      <w:r w:rsidRPr="00546E73">
        <w:t>规定了</w:t>
      </w:r>
      <w:r w:rsidRPr="00546E73">
        <w:t xml:space="preserve"> MEMORY_ONLY</w:t>
      </w:r>
      <w:r w:rsidRPr="00546E73">
        <w:t>、</w:t>
      </w:r>
      <w:r w:rsidRPr="00546E73">
        <w:t xml:space="preserve">MEMORY_AND_DISK </w:t>
      </w:r>
      <w:r w:rsidRPr="00546E73">
        <w:t>等</w:t>
      </w:r>
      <w:r w:rsidRPr="00546E73">
        <w:t xml:space="preserve"> 7 </w:t>
      </w:r>
      <w:r w:rsidRPr="00546E73">
        <w:t>种不同的</w:t>
      </w:r>
      <w:r w:rsidRPr="00546E73">
        <w:t> </w:t>
      </w:r>
      <w:hyperlink r:id="rId97" w:anchor="rdd-persistence" w:history="1">
        <w:r w:rsidRPr="00546E73">
          <w:t>存储级别</w:t>
        </w:r>
        <w:r w:rsidRPr="00546E73">
          <w:t> </w:t>
        </w:r>
      </w:hyperlink>
      <w:r w:rsidRPr="00546E73">
        <w:t>，而存储级别是以下</w:t>
      </w:r>
      <w:r w:rsidRPr="00546E73">
        <w:t xml:space="preserve"> 5 </w:t>
      </w:r>
      <w:proofErr w:type="gramStart"/>
      <w:r w:rsidRPr="00546E73">
        <w:t>个</w:t>
      </w:r>
      <w:proofErr w:type="gramEnd"/>
      <w:r w:rsidRPr="00546E73">
        <w:t>变量的组合：</w:t>
      </w:r>
    </w:p>
    <w:p w:rsidR="001F2125" w:rsidRDefault="001F2125" w:rsidP="00867FEA">
      <w:pPr>
        <w:pStyle w:val="a1"/>
        <w:ind w:firstLineChars="200" w:firstLine="522"/>
        <w:jc w:val="left"/>
        <w:rPr>
          <w:rFonts w:ascii="宋体" w:hAnsi="宋体" w:cs="宋体"/>
          <w:b/>
          <w:bCs/>
          <w:color w:val="3F3F3F"/>
        </w:rPr>
      </w:pPr>
      <w:r>
        <w:rPr>
          <w:rFonts w:ascii="MS Mincho" w:eastAsia="MS Mincho" w:hAnsi="MS Mincho" w:cs="MS Mincho"/>
          <w:b/>
          <w:bCs/>
          <w:color w:val="3F3F3F"/>
        </w:rPr>
        <w:t>清</w:t>
      </w:r>
      <w:r>
        <w:rPr>
          <w:rFonts w:ascii="宋体" w:hAnsi="宋体" w:cs="宋体"/>
          <w:b/>
          <w:bCs/>
          <w:color w:val="3F3F3F"/>
        </w:rPr>
        <w:t>单</w:t>
      </w:r>
      <w:r>
        <w:rPr>
          <w:rFonts w:ascii="Helvetica Neue" w:eastAsia="Times New Roman" w:hAnsi="Helvetica Neue"/>
          <w:b/>
          <w:bCs/>
          <w:color w:val="3F3F3F"/>
        </w:rPr>
        <w:t xml:space="preserve"> 3 . </w:t>
      </w:r>
      <w:r>
        <w:rPr>
          <w:rFonts w:ascii="MS Mincho" w:eastAsia="MS Mincho" w:hAnsi="MS Mincho" w:cs="MS Mincho"/>
          <w:b/>
          <w:bCs/>
          <w:color w:val="3F3F3F"/>
        </w:rPr>
        <w:t>存</w:t>
      </w:r>
      <w:r>
        <w:rPr>
          <w:rFonts w:ascii="宋体" w:hAnsi="宋体" w:cs="宋体"/>
          <w:b/>
          <w:bCs/>
          <w:color w:val="3F3F3F"/>
        </w:rPr>
        <w:t>储级别</w:t>
      </w:r>
    </w:p>
    <w:tbl>
      <w:tblPr>
        <w:tblStyle w:val="afd"/>
        <w:tblW w:w="0" w:type="auto"/>
        <w:tblLook w:val="04A0" w:firstRow="1" w:lastRow="0" w:firstColumn="1" w:lastColumn="0" w:noHBand="0" w:noVBand="1"/>
      </w:tblPr>
      <w:tblGrid>
        <w:gridCol w:w="8777"/>
      </w:tblGrid>
      <w:tr w:rsidR="00867FEA" w:rsidTr="00867FEA">
        <w:tc>
          <w:tcPr>
            <w:tcW w:w="8777" w:type="dxa"/>
          </w:tcPr>
          <w:p w:rsidR="00867FEA" w:rsidRPr="00867FEA" w:rsidRDefault="00867FEA" w:rsidP="00867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867FEA">
              <w:rPr>
                <w:rFonts w:ascii="宋体" w:hAnsi="宋体" w:cs="宋体" w:hint="eastAsia"/>
                <w:b/>
                <w:bCs/>
                <w:color w:val="000080"/>
                <w:sz w:val="18"/>
                <w:szCs w:val="18"/>
                <w:shd w:val="clear" w:color="auto" w:fill="E4E4FF"/>
              </w:rPr>
              <w:t>class</w:t>
            </w:r>
            <w:r w:rsidRPr="00867FEA">
              <w:rPr>
                <w:rFonts w:ascii="宋体" w:hAnsi="宋体" w:cs="宋体" w:hint="eastAsia"/>
                <w:b/>
                <w:bCs/>
                <w:color w:val="000080"/>
                <w:sz w:val="18"/>
                <w:szCs w:val="18"/>
              </w:rPr>
              <w:t xml:space="preserve"> </w:t>
            </w:r>
            <w:r w:rsidRPr="00867FEA">
              <w:rPr>
                <w:rFonts w:ascii="宋体" w:hAnsi="宋体" w:cs="宋体" w:hint="eastAsia"/>
                <w:color w:val="000000"/>
                <w:sz w:val="18"/>
                <w:szCs w:val="18"/>
              </w:rPr>
              <w:t xml:space="preserve">StorageLevel </w:t>
            </w:r>
            <w:r w:rsidRPr="00867FEA">
              <w:rPr>
                <w:rFonts w:ascii="宋体" w:hAnsi="宋体" w:cs="宋体" w:hint="eastAsia"/>
                <w:b/>
                <w:bCs/>
                <w:color w:val="000080"/>
                <w:sz w:val="18"/>
                <w:szCs w:val="18"/>
              </w:rPr>
              <w:t>private</w:t>
            </w:r>
            <w:r w:rsidRPr="00867FEA">
              <w:rPr>
                <w:rFonts w:ascii="宋体" w:hAnsi="宋体" w:cs="宋体" w:hint="eastAsia"/>
                <w:color w:val="000000"/>
                <w:sz w:val="18"/>
                <w:szCs w:val="18"/>
              </w:rPr>
              <w:t>(</w:t>
            </w:r>
            <w:r w:rsidRPr="00867FEA">
              <w:rPr>
                <w:rFonts w:ascii="宋体" w:hAnsi="宋体" w:cs="宋体" w:hint="eastAsia"/>
                <w:color w:val="00000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_useDisk: Boolean, </w:t>
            </w:r>
            <w:r w:rsidRPr="00867FEA">
              <w:rPr>
                <w:rFonts w:ascii="宋体" w:hAnsi="宋体" w:cs="宋体" w:hint="eastAsia"/>
                <w:i/>
                <w:iCs/>
                <w:color w:val="808080"/>
                <w:sz w:val="18"/>
                <w:szCs w:val="18"/>
              </w:rPr>
              <w:t>//磁盘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_useMemory: Boolean, </w:t>
            </w:r>
            <w:r w:rsidRPr="00867FEA">
              <w:rPr>
                <w:rFonts w:ascii="宋体" w:hAnsi="宋体" w:cs="宋体" w:hint="eastAsia"/>
                <w:i/>
                <w:iCs/>
                <w:color w:val="808080"/>
                <w:sz w:val="18"/>
                <w:szCs w:val="18"/>
              </w:rPr>
              <w:t>//这里其实是指堆内内存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_useOffHeap: Boolean, </w:t>
            </w:r>
            <w:r w:rsidRPr="00867FEA">
              <w:rPr>
                <w:rFonts w:ascii="宋体" w:hAnsi="宋体" w:cs="宋体" w:hint="eastAsia"/>
                <w:i/>
                <w:iCs/>
                <w:color w:val="808080"/>
                <w:sz w:val="18"/>
                <w:szCs w:val="18"/>
              </w:rPr>
              <w:t>//堆外内存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_deserialized: Boolean, </w:t>
            </w:r>
            <w:r w:rsidRPr="00867FEA">
              <w:rPr>
                <w:rFonts w:ascii="宋体" w:hAnsi="宋体" w:cs="宋体" w:hint="eastAsia"/>
                <w:i/>
                <w:iCs/>
                <w:color w:val="808080"/>
                <w:sz w:val="18"/>
                <w:szCs w:val="18"/>
              </w:rPr>
              <w:t>//是否为非序列化</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_replication: Int = </w:t>
            </w:r>
            <w:r w:rsidRPr="00867FEA">
              <w:rPr>
                <w:rFonts w:ascii="宋体" w:hAnsi="宋体" w:cs="宋体" w:hint="eastAsia"/>
                <w:color w:val="0000FF"/>
                <w:sz w:val="18"/>
                <w:szCs w:val="18"/>
              </w:rPr>
              <w:t xml:space="preserve">1 </w:t>
            </w:r>
            <w:r w:rsidRPr="00867FEA">
              <w:rPr>
                <w:rFonts w:ascii="宋体" w:hAnsi="宋体" w:cs="宋体" w:hint="eastAsia"/>
                <w:i/>
                <w:iCs/>
                <w:color w:val="808080"/>
                <w:sz w:val="18"/>
                <w:szCs w:val="18"/>
              </w:rPr>
              <w:t>//副本个数</w:t>
            </w:r>
            <w:r w:rsidRPr="00867FEA">
              <w:rPr>
                <w:rFonts w:ascii="宋体" w:hAnsi="宋体" w:cs="宋体" w:hint="eastAsia"/>
                <w:i/>
                <w:iCs/>
                <w:color w:val="808080"/>
                <w:sz w:val="18"/>
                <w:szCs w:val="18"/>
              </w:rPr>
              <w:br/>
            </w:r>
            <w:r w:rsidRPr="00867FEA">
              <w:rPr>
                <w:rFonts w:ascii="宋体" w:hAnsi="宋体" w:cs="宋体" w:hint="eastAsia"/>
                <w:color w:val="000000"/>
                <w:sz w:val="18"/>
                <w:szCs w:val="18"/>
              </w:rPr>
              <w:t>)</w:t>
            </w:r>
          </w:p>
        </w:tc>
      </w:tr>
    </w:tbl>
    <w:p w:rsidR="001F2125" w:rsidRPr="00546E73" w:rsidRDefault="001F2125" w:rsidP="00867FEA">
      <w:pPr>
        <w:pStyle w:val="a1"/>
        <w:ind w:firstLineChars="200" w:firstLine="520"/>
        <w:jc w:val="left"/>
      </w:pPr>
      <w:r w:rsidRPr="00546E73">
        <w:lastRenderedPageBreak/>
        <w:t>通过对数据结构的分析，可以看出存储级别从三个维度定义了</w:t>
      </w:r>
      <w:r w:rsidRPr="00546E73">
        <w:t xml:space="preserve"> RDD </w:t>
      </w:r>
      <w:r w:rsidRPr="00546E73">
        <w:t>的</w:t>
      </w:r>
      <w:r w:rsidRPr="00546E73">
        <w:t xml:space="preserve"> Partition</w:t>
      </w:r>
      <w:r w:rsidRPr="00546E73">
        <w:t>（同时也就是</w:t>
      </w:r>
      <w:r w:rsidRPr="00546E73">
        <w:t xml:space="preserve"> Block</w:t>
      </w:r>
      <w:r w:rsidRPr="00546E73">
        <w:t>）的存储方式：</w:t>
      </w:r>
    </w:p>
    <w:p w:rsidR="001F2125" w:rsidRPr="00546E73" w:rsidRDefault="001F2125" w:rsidP="005812DB">
      <w:pPr>
        <w:pStyle w:val="a1"/>
        <w:numPr>
          <w:ilvl w:val="0"/>
          <w:numId w:val="90"/>
        </w:numPr>
        <w:jc w:val="left"/>
      </w:pPr>
      <w:r w:rsidRPr="00546E73">
        <w:t>存储位置：磁盘／堆内内存／堆外内存。如</w:t>
      </w:r>
      <w:r w:rsidRPr="00546E73">
        <w:t xml:space="preserve"> MEMORY_AND_DISK </w:t>
      </w:r>
      <w:r w:rsidRPr="00546E73">
        <w:t>是同时在磁盘和堆内内存上存储，实现了冗余备份。</w:t>
      </w:r>
      <w:r w:rsidRPr="00546E73">
        <w:t xml:space="preserve">OFF_HEAP </w:t>
      </w:r>
      <w:r w:rsidRPr="00546E73">
        <w:t>则是只在堆外内存存储，目前选择堆外内存时不能同时存储到其他位置。</w:t>
      </w:r>
    </w:p>
    <w:p w:rsidR="001F2125" w:rsidRPr="00546E73" w:rsidRDefault="001F2125" w:rsidP="005812DB">
      <w:pPr>
        <w:pStyle w:val="a1"/>
        <w:numPr>
          <w:ilvl w:val="0"/>
          <w:numId w:val="90"/>
        </w:numPr>
        <w:jc w:val="left"/>
      </w:pPr>
      <w:r w:rsidRPr="00546E73">
        <w:t>存储形式：</w:t>
      </w:r>
      <w:r w:rsidRPr="00546E73">
        <w:t xml:space="preserve">Block </w:t>
      </w:r>
      <w:r w:rsidRPr="00546E73">
        <w:t>缓存到存储内存后，是否为非序列化的形式。如</w:t>
      </w:r>
      <w:r w:rsidRPr="00546E73">
        <w:t xml:space="preserve"> MEMORY_ONLY </w:t>
      </w:r>
      <w:r w:rsidRPr="00546E73">
        <w:t>是非序列化方式存储，</w:t>
      </w:r>
      <w:r w:rsidRPr="00546E73">
        <w:t xml:space="preserve">OFF_HEAP </w:t>
      </w:r>
      <w:r w:rsidRPr="00546E73">
        <w:t>是序列化方式存储。</w:t>
      </w:r>
    </w:p>
    <w:p w:rsidR="001F2125" w:rsidRPr="00546E73" w:rsidRDefault="001F2125" w:rsidP="005812DB">
      <w:pPr>
        <w:pStyle w:val="a1"/>
        <w:numPr>
          <w:ilvl w:val="0"/>
          <w:numId w:val="90"/>
        </w:numPr>
        <w:jc w:val="left"/>
      </w:pPr>
      <w:r w:rsidRPr="00546E73">
        <w:t>副本数量：大于</w:t>
      </w:r>
      <w:r w:rsidRPr="00546E73">
        <w:t xml:space="preserve"> 1 </w:t>
      </w:r>
      <w:r w:rsidRPr="00546E73">
        <w:t>时需要远程冗余备份到其他节点。如</w:t>
      </w:r>
      <w:r w:rsidRPr="00546E73">
        <w:t xml:space="preserve"> DISK_ONLY_2 </w:t>
      </w:r>
      <w:r w:rsidRPr="00546E73">
        <w:t>需要远程备份</w:t>
      </w:r>
      <w:r w:rsidRPr="00546E73">
        <w:t xml:space="preserve"> 1 </w:t>
      </w:r>
      <w:proofErr w:type="gramStart"/>
      <w:r w:rsidRPr="00546E73">
        <w:t>个</w:t>
      </w:r>
      <w:proofErr w:type="gramEnd"/>
      <w:r w:rsidRPr="00546E73">
        <w:t>副本。</w:t>
      </w:r>
    </w:p>
    <w:p w:rsidR="001F2125" w:rsidRPr="00867FEA" w:rsidRDefault="001F2125" w:rsidP="00867FEA">
      <w:pPr>
        <w:pStyle w:val="3"/>
      </w:pPr>
      <w:bookmarkStart w:id="103" w:name="_Toc492099212"/>
      <w:r w:rsidRPr="00867FEA">
        <w:t xml:space="preserve">RDD </w:t>
      </w:r>
      <w:r w:rsidRPr="00867FEA">
        <w:t>缓存的过程</w:t>
      </w:r>
      <w:bookmarkEnd w:id="103"/>
    </w:p>
    <w:p w:rsidR="001F2125" w:rsidRPr="00546E73" w:rsidRDefault="001F2125" w:rsidP="00546E73">
      <w:pPr>
        <w:pStyle w:val="a1"/>
        <w:ind w:firstLineChars="200" w:firstLine="520"/>
        <w:jc w:val="left"/>
      </w:pPr>
      <w:r w:rsidRPr="00546E73">
        <w:t xml:space="preserve">RDD </w:t>
      </w:r>
      <w:r w:rsidRPr="00546E73">
        <w:t>在缓存到存储内存之前，</w:t>
      </w:r>
      <w:r w:rsidRPr="00546E73">
        <w:t xml:space="preserve">Partition </w:t>
      </w:r>
      <w:r w:rsidRPr="00546E73">
        <w:t>中的数据一般以迭代器（</w:t>
      </w:r>
      <w:hyperlink r:id="rId98" w:history="1">
        <w:r w:rsidRPr="00546E73">
          <w:t>Iterator</w:t>
        </w:r>
      </w:hyperlink>
      <w:r w:rsidRPr="00546E73">
        <w:t>）的数据结构来访问，这是</w:t>
      </w:r>
      <w:r w:rsidRPr="00546E73">
        <w:t xml:space="preserve"> Scala </w:t>
      </w:r>
      <w:r w:rsidRPr="00546E73">
        <w:t>语言中一种遍历数据集合的方法。通过</w:t>
      </w:r>
      <w:r w:rsidRPr="00546E73">
        <w:t xml:space="preserve"> Iterator </w:t>
      </w:r>
      <w:r w:rsidRPr="00546E73">
        <w:t>可以获取分区中每一条序列化或者非序列化的数据项</w:t>
      </w:r>
      <w:r w:rsidRPr="00546E73">
        <w:t>(Record)</w:t>
      </w:r>
      <w:r w:rsidRPr="00546E73">
        <w:t>，这些</w:t>
      </w:r>
      <w:r w:rsidRPr="00546E73">
        <w:t xml:space="preserve"> Record </w:t>
      </w:r>
      <w:r w:rsidRPr="00546E73">
        <w:t>的对象实例在逻辑上占用了</w:t>
      </w:r>
      <w:r w:rsidRPr="00546E73">
        <w:t xml:space="preserve"> JVM </w:t>
      </w:r>
      <w:r w:rsidRPr="00546E73">
        <w:t>堆内内存的</w:t>
      </w:r>
      <w:r w:rsidRPr="00546E73">
        <w:t xml:space="preserve"> other </w:t>
      </w:r>
      <w:r w:rsidRPr="00546E73">
        <w:t>部分的空间，同一</w:t>
      </w:r>
      <w:r w:rsidRPr="00546E73">
        <w:t xml:space="preserve"> Partition </w:t>
      </w:r>
      <w:r w:rsidRPr="00546E73">
        <w:t>的不同</w:t>
      </w:r>
      <w:r w:rsidRPr="00546E73">
        <w:t xml:space="preserve"> Record </w:t>
      </w:r>
      <w:r w:rsidRPr="00546E73">
        <w:t>的空间并不连续。</w:t>
      </w:r>
    </w:p>
    <w:p w:rsidR="001F2125" w:rsidRPr="00546E73" w:rsidRDefault="001F2125" w:rsidP="00546E73">
      <w:pPr>
        <w:pStyle w:val="a1"/>
        <w:ind w:firstLineChars="200" w:firstLine="520"/>
        <w:jc w:val="left"/>
      </w:pPr>
      <w:r w:rsidRPr="00546E73">
        <w:t xml:space="preserve">RDD </w:t>
      </w:r>
      <w:r w:rsidRPr="00546E73">
        <w:t>在缓存到存储内存之后，</w:t>
      </w:r>
      <w:r w:rsidRPr="00546E73">
        <w:t xml:space="preserve">Partition </w:t>
      </w:r>
      <w:r w:rsidRPr="00546E73">
        <w:t>被转换成</w:t>
      </w:r>
      <w:r w:rsidRPr="00546E73">
        <w:t xml:space="preserve"> Block</w:t>
      </w:r>
      <w:r w:rsidRPr="00546E73">
        <w:t>，</w:t>
      </w:r>
      <w:r w:rsidRPr="00546E73">
        <w:t xml:space="preserve">Record </w:t>
      </w:r>
      <w:r w:rsidRPr="00546E73">
        <w:t>在堆内或堆外存储内存中占用一块连续的空间。</w:t>
      </w:r>
      <w:r w:rsidRPr="00546E73">
        <w:rPr>
          <w:b/>
          <w:bCs/>
        </w:rPr>
        <w:t>将</w:t>
      </w:r>
      <w:r w:rsidRPr="00546E73">
        <w:rPr>
          <w:b/>
          <w:bCs/>
        </w:rPr>
        <w:t>Partition</w:t>
      </w:r>
      <w:r w:rsidRPr="00546E73">
        <w:rPr>
          <w:b/>
          <w:bCs/>
        </w:rPr>
        <w:t>由不连续的存储空间转换为连续存储空间的过程，</w:t>
      </w:r>
      <w:r w:rsidRPr="00546E73">
        <w:rPr>
          <w:b/>
          <w:bCs/>
        </w:rPr>
        <w:t>Spark</w:t>
      </w:r>
      <w:r w:rsidRPr="00546E73">
        <w:rPr>
          <w:b/>
          <w:bCs/>
        </w:rPr>
        <w:t>称之为</w:t>
      </w:r>
      <w:r w:rsidRPr="00546E73">
        <w:rPr>
          <w:b/>
          <w:bCs/>
        </w:rPr>
        <w:t>"</w:t>
      </w:r>
      <w:r w:rsidRPr="00546E73">
        <w:rPr>
          <w:b/>
          <w:bCs/>
        </w:rPr>
        <w:t>展开</w:t>
      </w:r>
      <w:r w:rsidRPr="00546E73">
        <w:rPr>
          <w:b/>
          <w:bCs/>
        </w:rPr>
        <w:t>"</w:t>
      </w:r>
      <w:r w:rsidRPr="00546E73">
        <w:rPr>
          <w:b/>
          <w:bCs/>
        </w:rPr>
        <w:t>（</w:t>
      </w:r>
      <w:r w:rsidRPr="00546E73">
        <w:rPr>
          <w:b/>
          <w:bCs/>
        </w:rPr>
        <w:t>Unroll</w:t>
      </w:r>
      <w:r w:rsidRPr="00546E73">
        <w:rPr>
          <w:b/>
          <w:bCs/>
        </w:rPr>
        <w:t>）</w:t>
      </w:r>
      <w:r w:rsidRPr="00546E73">
        <w:t>。</w:t>
      </w:r>
      <w:r w:rsidRPr="00546E73">
        <w:t xml:space="preserve">Block </w:t>
      </w:r>
      <w:r w:rsidRPr="00546E73">
        <w:t>有序列化和非序列化两种存储格式，具体以哪种方式取决于该</w:t>
      </w:r>
      <w:r w:rsidRPr="00546E73">
        <w:t xml:space="preserve"> RDD </w:t>
      </w:r>
      <w:r w:rsidRPr="00546E73">
        <w:t>的存储级别。非序列化的</w:t>
      </w:r>
      <w:r w:rsidRPr="00546E73">
        <w:t xml:space="preserve"> Block </w:t>
      </w:r>
      <w:r w:rsidRPr="00546E73">
        <w:t>以一种</w:t>
      </w:r>
      <w:r w:rsidRPr="00546E73">
        <w:t xml:space="preserve"> DeserializedMemoryEntry </w:t>
      </w:r>
      <w:r w:rsidRPr="00546E73">
        <w:t>的数据结构定义，用一个数组存储所有的对象实例，序列化的</w:t>
      </w:r>
      <w:r w:rsidRPr="00546E73">
        <w:t xml:space="preserve"> Block </w:t>
      </w:r>
      <w:r w:rsidRPr="00546E73">
        <w:t>则以</w:t>
      </w:r>
      <w:r w:rsidRPr="00546E73">
        <w:t xml:space="preserve"> SerializedMemoryEntry</w:t>
      </w:r>
      <w:r w:rsidRPr="00546E73">
        <w:t>的数据结构定义，用字节缓冲区（</w:t>
      </w:r>
      <w:r w:rsidRPr="00546E73">
        <w:t>ByteBuffer</w:t>
      </w:r>
      <w:r w:rsidRPr="00546E73">
        <w:t>）来存储二进制数据。每个</w:t>
      </w:r>
      <w:r w:rsidRPr="00546E73">
        <w:t xml:space="preserve"> Executor </w:t>
      </w:r>
      <w:r w:rsidRPr="00546E73">
        <w:t>的</w:t>
      </w:r>
      <w:r w:rsidRPr="00546E73">
        <w:t xml:space="preserve"> Storage </w:t>
      </w:r>
      <w:r w:rsidRPr="00546E73">
        <w:t>模块用一个链式</w:t>
      </w:r>
      <w:r w:rsidRPr="00546E73">
        <w:t xml:space="preserve"> Map </w:t>
      </w:r>
      <w:r w:rsidRPr="00546E73">
        <w:t>结构（</w:t>
      </w:r>
      <w:r w:rsidRPr="00546E73">
        <w:t>LinkedHashMap</w:t>
      </w:r>
      <w:r w:rsidRPr="00546E73">
        <w:t>）来管理堆内和堆外存储内存中所有的</w:t>
      </w:r>
      <w:r w:rsidRPr="00546E73">
        <w:t xml:space="preserve"> Block </w:t>
      </w:r>
      <w:r w:rsidRPr="00546E73">
        <w:t>对象的实例</w:t>
      </w:r>
      <w:r w:rsidRPr="00546E73">
        <w:t>[6]</w:t>
      </w:r>
      <w:r w:rsidRPr="00546E73">
        <w:t>，对这个</w:t>
      </w:r>
      <w:r w:rsidRPr="00546E73">
        <w:t xml:space="preserve"> LinkedHashMap </w:t>
      </w:r>
      <w:r w:rsidRPr="00546E73">
        <w:t>新增和删除间接记录了内存的申请和释放。</w:t>
      </w:r>
    </w:p>
    <w:p w:rsidR="001F2125" w:rsidRPr="00546E73" w:rsidRDefault="001F2125" w:rsidP="00546E73">
      <w:pPr>
        <w:pStyle w:val="a1"/>
        <w:ind w:firstLineChars="200" w:firstLine="520"/>
        <w:jc w:val="left"/>
      </w:pPr>
      <w:r w:rsidRPr="00546E73">
        <w:t>因为不能保证存储空间可以一次容纳</w:t>
      </w:r>
      <w:r w:rsidRPr="00546E73">
        <w:t xml:space="preserve"> Iterator </w:t>
      </w:r>
      <w:r w:rsidRPr="00546E73">
        <w:t>中的所有数据，当前的计算任务在</w:t>
      </w:r>
      <w:r w:rsidRPr="00546E73">
        <w:t xml:space="preserve"> Unroll </w:t>
      </w:r>
      <w:r w:rsidRPr="00546E73">
        <w:t>时要向</w:t>
      </w:r>
      <w:r w:rsidRPr="00546E73">
        <w:t xml:space="preserve"> MemoryManager </w:t>
      </w:r>
      <w:r w:rsidRPr="00546E73">
        <w:t>申请足够的</w:t>
      </w:r>
      <w:r w:rsidRPr="00546E73">
        <w:t xml:space="preserve"> Unroll </w:t>
      </w:r>
      <w:r w:rsidRPr="00546E73">
        <w:t>空间来临时占位，空间不足则</w:t>
      </w:r>
      <w:r w:rsidRPr="00546E73">
        <w:t xml:space="preserve"> Unroll </w:t>
      </w:r>
      <w:r w:rsidRPr="00546E73">
        <w:t>失败，空间足够时可以继续进行。对于序列化的</w:t>
      </w:r>
      <w:r w:rsidRPr="00546E73">
        <w:t xml:space="preserve"> Partition</w:t>
      </w:r>
      <w:r w:rsidRPr="00546E73">
        <w:t>，其所需的</w:t>
      </w:r>
      <w:r w:rsidRPr="00546E73">
        <w:t xml:space="preserve"> Unroll </w:t>
      </w:r>
      <w:r w:rsidRPr="00546E73">
        <w:t>空间可以直接累加计算，一次申请。而非序列化的</w:t>
      </w:r>
      <w:r w:rsidRPr="00546E73">
        <w:t xml:space="preserve"> Partition </w:t>
      </w:r>
      <w:r w:rsidRPr="00546E73">
        <w:t>则要在遍历</w:t>
      </w:r>
      <w:r w:rsidRPr="00546E73">
        <w:t xml:space="preserve"> Record </w:t>
      </w:r>
      <w:r w:rsidRPr="00546E73">
        <w:t>的过程中依次申请，即每读取一条</w:t>
      </w:r>
      <w:r w:rsidRPr="00546E73">
        <w:t xml:space="preserve"> Record</w:t>
      </w:r>
      <w:r w:rsidRPr="00546E73">
        <w:t>，采样估算其所需的</w:t>
      </w:r>
      <w:r w:rsidRPr="00546E73">
        <w:t xml:space="preserve"> Unroll </w:t>
      </w:r>
      <w:r w:rsidRPr="00546E73">
        <w:t>空间并进行申请，空间不足时可以中断，释放已占用的</w:t>
      </w:r>
      <w:r w:rsidRPr="00546E73">
        <w:t xml:space="preserve"> Unroll </w:t>
      </w:r>
      <w:r w:rsidRPr="00546E73">
        <w:t>空间。如果最终</w:t>
      </w:r>
      <w:r w:rsidRPr="00546E73">
        <w:t xml:space="preserve"> Unroll </w:t>
      </w:r>
      <w:r w:rsidRPr="00546E73">
        <w:t>成功，当前</w:t>
      </w:r>
      <w:r w:rsidRPr="00546E73">
        <w:t xml:space="preserve"> Partition </w:t>
      </w:r>
      <w:r w:rsidRPr="00546E73">
        <w:t>所占用</w:t>
      </w:r>
      <w:r w:rsidRPr="00546E73">
        <w:lastRenderedPageBreak/>
        <w:t>的</w:t>
      </w:r>
      <w:r w:rsidRPr="00546E73">
        <w:t xml:space="preserve"> Unroll </w:t>
      </w:r>
      <w:r w:rsidRPr="00546E73">
        <w:t>空间被转换为正常的缓存</w:t>
      </w:r>
      <w:r w:rsidRPr="00546E73">
        <w:t xml:space="preserve"> RDD </w:t>
      </w:r>
      <w:r w:rsidRPr="00546E73">
        <w:t>的存储空间，如下图</w:t>
      </w:r>
      <w:r w:rsidRPr="00546E73">
        <w:t xml:space="preserve"> 8 </w:t>
      </w:r>
      <w:r w:rsidRPr="00546E73">
        <w:t>所示。</w:t>
      </w:r>
    </w:p>
    <w:p w:rsidR="001F2125" w:rsidRDefault="001F2125" w:rsidP="00546E73">
      <w:pPr>
        <w:pStyle w:val="a1"/>
        <w:ind w:firstLineChars="200" w:firstLine="522"/>
        <w:jc w:val="left"/>
        <w:rPr>
          <w:rFonts w:ascii="Helvetica Neue" w:eastAsia="Times New Roman" w:hAnsi="Helvetica Neue"/>
          <w:b/>
          <w:color w:val="323232"/>
        </w:rPr>
      </w:pPr>
      <w:r>
        <w:rPr>
          <w:rFonts w:ascii="宋体" w:hAnsi="宋体" w:cs="宋体"/>
          <w:b/>
          <w:bCs/>
          <w:color w:val="323232"/>
        </w:rPr>
        <w:t>图</w:t>
      </w:r>
      <w:r>
        <w:rPr>
          <w:rFonts w:ascii="Helvetica Neue" w:eastAsia="Times New Roman" w:hAnsi="Helvetica Neue"/>
          <w:b/>
          <w:bCs/>
          <w:color w:val="323232"/>
        </w:rPr>
        <w:t xml:space="preserve"> 8. Spark Unroll </w:t>
      </w:r>
      <w:r>
        <w:rPr>
          <w:rFonts w:ascii="MS Mincho" w:eastAsia="MS Mincho" w:hAnsi="MS Mincho" w:cs="MS Mincho"/>
          <w:b/>
          <w:bCs/>
          <w:color w:val="323232"/>
        </w:rPr>
        <w:t>示意</w:t>
      </w:r>
      <w:r>
        <w:rPr>
          <w:rFonts w:ascii="宋体" w:hAnsi="宋体" w:cs="宋体"/>
          <w:b/>
          <w:bCs/>
          <w:color w:val="323232"/>
        </w:rPr>
        <w:t>图</w:t>
      </w:r>
    </w:p>
    <w:p w:rsidR="001F2125" w:rsidRDefault="001F2125" w:rsidP="001F2125">
      <w:pPr>
        <w:rPr>
          <w:rFonts w:eastAsia="Times New Roman"/>
        </w:rPr>
      </w:pPr>
      <w:r>
        <w:rPr>
          <w:rFonts w:eastAsia="Times New Roman"/>
          <w:noProof/>
        </w:rPr>
        <w:drawing>
          <wp:inline distT="0" distB="0" distL="0" distR="0" wp14:anchorId="14148BAD" wp14:editId="77BD4375">
            <wp:extent cx="5541645" cy="3552825"/>
            <wp:effectExtent l="0" t="0" r="0" b="3175"/>
            <wp:docPr id="37" name="Picture 37" descr="https://www.ibm.com/developerworks/cn/analytics/library/ba-cn-apache-spark-memory-management/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ibm.com/developerworks/cn/analytics/library/ba-cn-apache-spark-memory-management/image008.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1645" cy="355282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在图</w:t>
      </w:r>
      <w:r w:rsidRPr="00546E73">
        <w:t xml:space="preserve"> 3 </w:t>
      </w:r>
      <w:r w:rsidRPr="00546E73">
        <w:t>和图</w:t>
      </w:r>
      <w:r w:rsidRPr="00546E73">
        <w:t xml:space="preserve"> 5 </w:t>
      </w:r>
      <w:r w:rsidRPr="00546E73">
        <w:t>中可以看到，在静态内存管理时，</w:t>
      </w:r>
      <w:r w:rsidRPr="00546E73">
        <w:t xml:space="preserve">Spark </w:t>
      </w:r>
      <w:r w:rsidRPr="00546E73">
        <w:t>在存储内存中专门划分了一块</w:t>
      </w:r>
      <w:r w:rsidRPr="00546E73">
        <w:t xml:space="preserve"> Unroll </w:t>
      </w:r>
      <w:r w:rsidRPr="00546E73">
        <w:t>空间，其大小是固定的，统一内存管理时则没有对</w:t>
      </w:r>
      <w:r w:rsidRPr="00546E73">
        <w:t xml:space="preserve"> Unroll </w:t>
      </w:r>
      <w:r w:rsidRPr="00546E73">
        <w:t>空间进行特别区分，当存储空间不足时会根据动态占用机制进行处理。</w:t>
      </w:r>
    </w:p>
    <w:p w:rsidR="001F2125" w:rsidRPr="00867FEA" w:rsidRDefault="001F2125" w:rsidP="00867FEA">
      <w:pPr>
        <w:pStyle w:val="3"/>
      </w:pPr>
      <w:bookmarkStart w:id="104" w:name="_Toc492099213"/>
      <w:r w:rsidRPr="00867FEA">
        <w:t>淘汰和落盘</w:t>
      </w:r>
      <w:bookmarkEnd w:id="104"/>
    </w:p>
    <w:p w:rsidR="001F2125" w:rsidRPr="00546E73" w:rsidRDefault="001F2125" w:rsidP="00546E73">
      <w:pPr>
        <w:pStyle w:val="a1"/>
        <w:ind w:firstLineChars="200" w:firstLine="520"/>
        <w:jc w:val="left"/>
      </w:pPr>
      <w:r w:rsidRPr="00546E73">
        <w:t>由于同一个</w:t>
      </w:r>
      <w:r w:rsidRPr="00546E73">
        <w:t xml:space="preserve"> Executor </w:t>
      </w:r>
      <w:r w:rsidRPr="00546E73">
        <w:t>的所有的计算任务共享有限的存储内存空间，当有新的</w:t>
      </w:r>
      <w:r w:rsidRPr="00546E73">
        <w:t xml:space="preserve"> Block </w:t>
      </w:r>
      <w:r w:rsidRPr="00546E73">
        <w:t>需要缓存但是剩余空间不足且无法动态占用时，就要对</w:t>
      </w:r>
      <w:r w:rsidRPr="00546E73">
        <w:t xml:space="preserve"> LinkedHashMap </w:t>
      </w:r>
      <w:r w:rsidRPr="00546E73">
        <w:t>中的旧</w:t>
      </w:r>
      <w:r w:rsidRPr="00546E73">
        <w:t xml:space="preserve"> Block </w:t>
      </w:r>
      <w:r w:rsidRPr="00546E73">
        <w:t>进行淘汰（</w:t>
      </w:r>
      <w:r w:rsidRPr="00546E73">
        <w:t>Eviction</w:t>
      </w:r>
      <w:r w:rsidRPr="00546E73">
        <w:t>），而被淘汰的</w:t>
      </w:r>
      <w:r w:rsidRPr="00546E73">
        <w:t xml:space="preserve"> Block </w:t>
      </w:r>
      <w:r w:rsidRPr="00546E73">
        <w:t>如果其存储级别中同时包含存储到磁盘的要求，则要对其进行落盘（</w:t>
      </w:r>
      <w:r w:rsidRPr="00546E73">
        <w:t>Drop</w:t>
      </w:r>
      <w:r w:rsidRPr="00546E73">
        <w:t>），否则直接删除该</w:t>
      </w:r>
      <w:r w:rsidRPr="00546E73">
        <w:t xml:space="preserve"> Block</w:t>
      </w:r>
      <w:r w:rsidRPr="00546E73">
        <w:t>。</w:t>
      </w:r>
    </w:p>
    <w:p w:rsidR="001F2125" w:rsidRPr="00546E73" w:rsidRDefault="001F2125" w:rsidP="00546E73">
      <w:pPr>
        <w:pStyle w:val="a1"/>
        <w:ind w:firstLineChars="200" w:firstLine="520"/>
        <w:jc w:val="left"/>
      </w:pPr>
      <w:r w:rsidRPr="00546E73">
        <w:t>存储内存的淘汰规则为：</w:t>
      </w:r>
    </w:p>
    <w:p w:rsidR="001F2125" w:rsidRPr="00546E73" w:rsidRDefault="001F2125" w:rsidP="005812DB">
      <w:pPr>
        <w:pStyle w:val="a1"/>
        <w:numPr>
          <w:ilvl w:val="0"/>
          <w:numId w:val="91"/>
        </w:numPr>
        <w:jc w:val="left"/>
      </w:pPr>
      <w:r w:rsidRPr="00546E73">
        <w:t>被淘汰的旧</w:t>
      </w:r>
      <w:r w:rsidRPr="00546E73">
        <w:t xml:space="preserve"> Block </w:t>
      </w:r>
      <w:r w:rsidRPr="00546E73">
        <w:t>要与新</w:t>
      </w:r>
      <w:r w:rsidRPr="00546E73">
        <w:t xml:space="preserve"> Block </w:t>
      </w:r>
      <w:r w:rsidRPr="00546E73">
        <w:t>的</w:t>
      </w:r>
      <w:r w:rsidRPr="00546E73">
        <w:t xml:space="preserve"> MemoryMode </w:t>
      </w:r>
      <w:r w:rsidRPr="00546E73">
        <w:t>相同，即同属于堆外或堆内内存</w:t>
      </w:r>
    </w:p>
    <w:p w:rsidR="001F2125" w:rsidRPr="00546E73" w:rsidRDefault="001F2125" w:rsidP="005812DB">
      <w:pPr>
        <w:pStyle w:val="a1"/>
        <w:numPr>
          <w:ilvl w:val="0"/>
          <w:numId w:val="91"/>
        </w:numPr>
        <w:jc w:val="left"/>
      </w:pPr>
      <w:r w:rsidRPr="00546E73">
        <w:t>新旧</w:t>
      </w:r>
      <w:r w:rsidRPr="00546E73">
        <w:t xml:space="preserve"> Block </w:t>
      </w:r>
      <w:r w:rsidRPr="00546E73">
        <w:t>不能属于同一个</w:t>
      </w:r>
      <w:r w:rsidRPr="00546E73">
        <w:t xml:space="preserve"> RDD</w:t>
      </w:r>
      <w:r w:rsidRPr="00546E73">
        <w:t>，避免循环淘汰</w:t>
      </w:r>
    </w:p>
    <w:p w:rsidR="001F2125" w:rsidRPr="00546E73" w:rsidRDefault="001F2125" w:rsidP="005812DB">
      <w:pPr>
        <w:pStyle w:val="a1"/>
        <w:numPr>
          <w:ilvl w:val="0"/>
          <w:numId w:val="91"/>
        </w:numPr>
        <w:jc w:val="left"/>
      </w:pPr>
      <w:r w:rsidRPr="00546E73">
        <w:t>旧</w:t>
      </w:r>
      <w:r w:rsidRPr="00546E73">
        <w:t xml:space="preserve"> Block </w:t>
      </w:r>
      <w:r w:rsidRPr="00546E73">
        <w:t>所属</w:t>
      </w:r>
      <w:r w:rsidRPr="00546E73">
        <w:t xml:space="preserve"> RDD </w:t>
      </w:r>
      <w:r w:rsidRPr="00546E73">
        <w:t>不能处于被读状态，避免引发一致性问题</w:t>
      </w:r>
    </w:p>
    <w:p w:rsidR="001F2125" w:rsidRPr="00546E73" w:rsidRDefault="001F2125" w:rsidP="005812DB">
      <w:pPr>
        <w:pStyle w:val="a1"/>
        <w:numPr>
          <w:ilvl w:val="0"/>
          <w:numId w:val="91"/>
        </w:numPr>
        <w:jc w:val="left"/>
      </w:pPr>
      <w:r w:rsidRPr="00546E73">
        <w:t>遍历</w:t>
      </w:r>
      <w:r w:rsidRPr="00546E73">
        <w:t xml:space="preserve"> LinkedHashMap </w:t>
      </w:r>
      <w:r w:rsidRPr="00546E73">
        <w:t>中</w:t>
      </w:r>
      <w:r w:rsidRPr="00546E73">
        <w:t xml:space="preserve"> Block</w:t>
      </w:r>
      <w:r w:rsidRPr="00546E73">
        <w:t>，按照最近最少使用（</w:t>
      </w:r>
      <w:r w:rsidRPr="00546E73">
        <w:t>LRU</w:t>
      </w:r>
      <w:r w:rsidRPr="00546E73">
        <w:t>）的顺序淘汰，直到满足新</w:t>
      </w:r>
      <w:r w:rsidRPr="00546E73">
        <w:t xml:space="preserve"> Block </w:t>
      </w:r>
      <w:r w:rsidRPr="00546E73">
        <w:t>所需的空间。其中</w:t>
      </w:r>
      <w:r w:rsidRPr="00546E73">
        <w:t xml:space="preserve"> LRU </w:t>
      </w:r>
      <w:r w:rsidRPr="00546E73">
        <w:t>是</w:t>
      </w:r>
      <w:r w:rsidRPr="00546E73">
        <w:t xml:space="preserve"> </w:t>
      </w:r>
      <w:r w:rsidRPr="00546E73">
        <w:lastRenderedPageBreak/>
        <w:t xml:space="preserve">LinkedHashMap </w:t>
      </w:r>
      <w:r w:rsidRPr="00546E73">
        <w:t>的特性。</w:t>
      </w:r>
    </w:p>
    <w:p w:rsidR="001F2125" w:rsidRPr="00546E73" w:rsidRDefault="001F2125" w:rsidP="00546E73">
      <w:pPr>
        <w:pStyle w:val="a1"/>
        <w:ind w:firstLineChars="200" w:firstLine="520"/>
        <w:jc w:val="left"/>
      </w:pPr>
      <w:r w:rsidRPr="00546E73">
        <w:t>落盘的流程则比较简单，如果其存储级别符合</w:t>
      </w:r>
      <w:r w:rsidRPr="00546E73">
        <w:t xml:space="preserve">_useDisk </w:t>
      </w:r>
      <w:r w:rsidRPr="00546E73">
        <w:t>为</w:t>
      </w:r>
      <w:r w:rsidRPr="00546E73">
        <w:t xml:space="preserve"> true </w:t>
      </w:r>
      <w:r w:rsidRPr="00546E73">
        <w:t>的条件，再根据其</w:t>
      </w:r>
      <w:r w:rsidRPr="00546E73">
        <w:t xml:space="preserve">_deserialized </w:t>
      </w:r>
      <w:r w:rsidRPr="00546E73">
        <w:t>判断是否是非序列化的形式，若是则对其进行序列化，最后将数据存储到磁盘，在</w:t>
      </w:r>
      <w:r w:rsidRPr="00546E73">
        <w:t xml:space="preserve"> Storage </w:t>
      </w:r>
      <w:r w:rsidRPr="00546E73">
        <w:t>模块中更新其信息。</w:t>
      </w:r>
    </w:p>
    <w:p w:rsidR="001F2125" w:rsidRPr="00867FEA" w:rsidRDefault="001F2125" w:rsidP="00867FEA">
      <w:pPr>
        <w:pStyle w:val="2"/>
      </w:pPr>
      <w:bookmarkStart w:id="105" w:name="_Toc492099214"/>
      <w:r w:rsidRPr="00867FEA">
        <w:t>执行内存管理</w:t>
      </w:r>
      <w:bookmarkEnd w:id="105"/>
    </w:p>
    <w:p w:rsidR="001F2125" w:rsidRPr="00867FEA" w:rsidRDefault="001F2125" w:rsidP="00867FEA">
      <w:pPr>
        <w:pStyle w:val="3"/>
      </w:pPr>
      <w:bookmarkStart w:id="106" w:name="_Toc492099215"/>
      <w:r w:rsidRPr="00867FEA">
        <w:t>多任务间内存分配</w:t>
      </w:r>
      <w:bookmarkEnd w:id="106"/>
    </w:p>
    <w:p w:rsidR="001F2125" w:rsidRPr="00546E73" w:rsidRDefault="001F2125" w:rsidP="00546E73">
      <w:pPr>
        <w:pStyle w:val="a1"/>
        <w:ind w:firstLineChars="200" w:firstLine="520"/>
        <w:jc w:val="left"/>
      </w:pPr>
      <w:r w:rsidRPr="00546E73">
        <w:t xml:space="preserve">Executor </w:t>
      </w:r>
      <w:r w:rsidRPr="00546E73">
        <w:t>内运行的任务同样共享执行内存，</w:t>
      </w:r>
      <w:r w:rsidRPr="00546E73">
        <w:t xml:space="preserve">Spark </w:t>
      </w:r>
      <w:r w:rsidRPr="00546E73">
        <w:t>用一个</w:t>
      </w:r>
      <w:r w:rsidRPr="00546E73">
        <w:t xml:space="preserve"> HashMap </w:t>
      </w:r>
      <w:r w:rsidRPr="00546E73">
        <w:t>结构保存了任务到内存耗费的映射。每个任务可占用的执行内存大小的范围为</w:t>
      </w:r>
      <w:r w:rsidRPr="00546E73">
        <w:t xml:space="preserve"> 1/2N ~ 1/N</w:t>
      </w:r>
      <w:r w:rsidRPr="00546E73">
        <w:t>，其中</w:t>
      </w:r>
      <w:r w:rsidRPr="00546E73">
        <w:t xml:space="preserve"> N </w:t>
      </w:r>
      <w:r w:rsidRPr="00546E73">
        <w:t>为当前</w:t>
      </w:r>
      <w:r w:rsidRPr="00546E73">
        <w:t xml:space="preserve"> Executor </w:t>
      </w:r>
      <w:r w:rsidRPr="00546E73">
        <w:t>内正在运行的任务的个数。每个任务在启动之时，要向</w:t>
      </w:r>
      <w:r w:rsidRPr="00546E73">
        <w:t xml:space="preserve"> MemoryManager </w:t>
      </w:r>
      <w:r w:rsidRPr="00546E73">
        <w:t>请求申请最少为</w:t>
      </w:r>
      <w:r w:rsidRPr="00546E73">
        <w:t xml:space="preserve"> 1/2N </w:t>
      </w:r>
      <w:r w:rsidRPr="00546E73">
        <w:t>的执行内存，如果不能被满足要求则该任务被阻塞，直到有其他任务释放了足够的执行内存，该任务才可以被唤醒。</w:t>
      </w:r>
    </w:p>
    <w:p w:rsidR="001F2125" w:rsidRPr="00867FEA" w:rsidRDefault="001F2125" w:rsidP="00867FEA">
      <w:pPr>
        <w:pStyle w:val="3"/>
      </w:pPr>
      <w:bookmarkStart w:id="107" w:name="_Toc492099216"/>
      <w:r w:rsidRPr="00867FEA">
        <w:t xml:space="preserve">Shuffle </w:t>
      </w:r>
      <w:r w:rsidRPr="00867FEA">
        <w:t>的内存占用</w:t>
      </w:r>
      <w:bookmarkEnd w:id="107"/>
    </w:p>
    <w:p w:rsidR="001F2125" w:rsidRPr="00546E73" w:rsidRDefault="001F2125" w:rsidP="00546E73">
      <w:pPr>
        <w:pStyle w:val="a1"/>
        <w:ind w:firstLineChars="200" w:firstLine="520"/>
        <w:jc w:val="left"/>
      </w:pPr>
      <w:r w:rsidRPr="00546E73">
        <w:t>执行内存主要用来存储任务在执行</w:t>
      </w:r>
      <w:r w:rsidRPr="00546E73">
        <w:t xml:space="preserve"> Shuffle </w:t>
      </w:r>
      <w:r w:rsidRPr="00546E73">
        <w:t>时占用的内存，</w:t>
      </w:r>
      <w:r w:rsidRPr="00546E73">
        <w:t xml:space="preserve">Shuffle </w:t>
      </w:r>
      <w:r w:rsidRPr="00546E73">
        <w:t>是按照一定规则对</w:t>
      </w:r>
      <w:r w:rsidRPr="00546E73">
        <w:t xml:space="preserve"> RDD </w:t>
      </w:r>
      <w:r w:rsidRPr="00546E73">
        <w:t>数据重新分区的过程，我们来看</w:t>
      </w:r>
      <w:r w:rsidRPr="00546E73">
        <w:t xml:space="preserve"> Shuffle </w:t>
      </w:r>
      <w:r w:rsidRPr="00546E73">
        <w:t>的</w:t>
      </w:r>
      <w:r w:rsidRPr="00546E73">
        <w:t xml:space="preserve"> Write </w:t>
      </w:r>
      <w:r w:rsidRPr="00546E73">
        <w:t>和</w:t>
      </w:r>
      <w:r w:rsidRPr="00546E73">
        <w:t xml:space="preserve"> Read </w:t>
      </w:r>
      <w:r w:rsidRPr="00546E73">
        <w:t>两阶段对执行内存的使用：</w:t>
      </w:r>
    </w:p>
    <w:p w:rsidR="001F2125" w:rsidRPr="00546E73" w:rsidRDefault="001F2125" w:rsidP="00546E73">
      <w:pPr>
        <w:pStyle w:val="a1"/>
        <w:ind w:firstLineChars="200" w:firstLine="520"/>
        <w:jc w:val="left"/>
      </w:pPr>
      <w:r w:rsidRPr="00546E73">
        <w:t>Shuffle Write</w:t>
      </w:r>
    </w:p>
    <w:p w:rsidR="001F2125" w:rsidRPr="00546E73" w:rsidRDefault="001F2125" w:rsidP="005812DB">
      <w:pPr>
        <w:pStyle w:val="a1"/>
        <w:numPr>
          <w:ilvl w:val="0"/>
          <w:numId w:val="92"/>
        </w:numPr>
        <w:jc w:val="left"/>
      </w:pPr>
      <w:r w:rsidRPr="00546E73">
        <w:t>若在</w:t>
      </w:r>
      <w:r w:rsidRPr="00546E73">
        <w:t xml:space="preserve"> map </w:t>
      </w:r>
      <w:proofErr w:type="gramStart"/>
      <w:r w:rsidRPr="00546E73">
        <w:t>端选择</w:t>
      </w:r>
      <w:proofErr w:type="gramEnd"/>
      <w:r w:rsidRPr="00546E73">
        <w:t>普通的排序方式，会采用</w:t>
      </w:r>
      <w:r w:rsidRPr="00546E73">
        <w:t xml:space="preserve"> ExternalSorter </w:t>
      </w:r>
      <w:r w:rsidRPr="00546E73">
        <w:t>进行外排，在内存中存储数据时主要占用堆内执行空间。</w:t>
      </w:r>
    </w:p>
    <w:p w:rsidR="001F2125" w:rsidRPr="00546E73" w:rsidRDefault="001F2125" w:rsidP="005812DB">
      <w:pPr>
        <w:pStyle w:val="a1"/>
        <w:numPr>
          <w:ilvl w:val="0"/>
          <w:numId w:val="92"/>
        </w:numPr>
        <w:jc w:val="left"/>
      </w:pPr>
      <w:r w:rsidRPr="00546E73">
        <w:t>若在</w:t>
      </w:r>
      <w:r w:rsidRPr="00546E73">
        <w:t xml:space="preserve"> map </w:t>
      </w:r>
      <w:proofErr w:type="gramStart"/>
      <w:r w:rsidRPr="00546E73">
        <w:t>端选择</w:t>
      </w:r>
      <w:proofErr w:type="gramEnd"/>
      <w:r w:rsidRPr="00546E73">
        <w:t xml:space="preserve"> Tungsten </w:t>
      </w:r>
      <w:r w:rsidRPr="00546E73">
        <w:t>的排序方式，则采用</w:t>
      </w:r>
      <w:r w:rsidRPr="00546E73">
        <w:t xml:space="preserve"> ShuffleExternalSorter </w:t>
      </w:r>
      <w:r w:rsidRPr="00546E73">
        <w:t>直接对以序列化形式存储的数据排序，在内存中存储数据时可以占用堆外或堆内执行空间，取决于用户是否开启了堆外内存以及堆外执行内存是否足够。</w:t>
      </w:r>
    </w:p>
    <w:p w:rsidR="001F2125" w:rsidRPr="00546E73" w:rsidRDefault="001F2125" w:rsidP="00546E73">
      <w:pPr>
        <w:pStyle w:val="a1"/>
        <w:ind w:firstLineChars="200" w:firstLine="520"/>
        <w:jc w:val="left"/>
      </w:pPr>
      <w:r w:rsidRPr="00546E73">
        <w:t>Shuffle Read</w:t>
      </w:r>
    </w:p>
    <w:p w:rsidR="001F2125" w:rsidRPr="00546E73" w:rsidRDefault="001F2125" w:rsidP="005812DB">
      <w:pPr>
        <w:pStyle w:val="a1"/>
        <w:numPr>
          <w:ilvl w:val="0"/>
          <w:numId w:val="93"/>
        </w:numPr>
        <w:jc w:val="left"/>
      </w:pPr>
      <w:r w:rsidRPr="00546E73">
        <w:t>在对</w:t>
      </w:r>
      <w:r w:rsidRPr="00546E73">
        <w:t xml:space="preserve"> reduce </w:t>
      </w:r>
      <w:r w:rsidRPr="00546E73">
        <w:t>端的数据进行聚合时，要将数据交给</w:t>
      </w:r>
      <w:r w:rsidRPr="00546E73">
        <w:t xml:space="preserve"> Aggregator </w:t>
      </w:r>
      <w:r w:rsidRPr="00546E73">
        <w:t>处理，在内存中存储数据时占用堆内执行空间。</w:t>
      </w:r>
    </w:p>
    <w:p w:rsidR="001F2125" w:rsidRPr="00546E73" w:rsidRDefault="001F2125" w:rsidP="005812DB">
      <w:pPr>
        <w:pStyle w:val="a1"/>
        <w:numPr>
          <w:ilvl w:val="0"/>
          <w:numId w:val="93"/>
        </w:numPr>
        <w:jc w:val="left"/>
      </w:pPr>
      <w:r w:rsidRPr="00546E73">
        <w:t>如果需要进行最终结果排序，则要将再次将数据交给</w:t>
      </w:r>
      <w:r w:rsidRPr="00546E73">
        <w:t xml:space="preserve"> ExternalSorter </w:t>
      </w:r>
      <w:r w:rsidRPr="00546E73">
        <w:t>处理，占用堆内执行空间。</w:t>
      </w:r>
    </w:p>
    <w:p w:rsidR="001F2125" w:rsidRPr="00546E73" w:rsidRDefault="001F2125" w:rsidP="00546E73">
      <w:pPr>
        <w:pStyle w:val="a1"/>
        <w:ind w:firstLineChars="200" w:firstLine="520"/>
        <w:jc w:val="left"/>
      </w:pPr>
      <w:r w:rsidRPr="00546E73">
        <w:t>在</w:t>
      </w:r>
      <w:r w:rsidRPr="00546E73">
        <w:t xml:space="preserve"> ExternalSorter </w:t>
      </w:r>
      <w:r w:rsidRPr="00546E73">
        <w:t>和</w:t>
      </w:r>
      <w:r w:rsidRPr="00546E73">
        <w:t xml:space="preserve"> Aggregator </w:t>
      </w:r>
      <w:r w:rsidRPr="00546E73">
        <w:t>中，</w:t>
      </w:r>
      <w:r w:rsidRPr="00546E73">
        <w:t xml:space="preserve">Spark </w:t>
      </w:r>
      <w:r w:rsidRPr="00546E73">
        <w:t>会使用一种叫</w:t>
      </w:r>
      <w:r w:rsidRPr="00546E73">
        <w:t xml:space="preserve"> AppendOnlyMap </w:t>
      </w:r>
      <w:r w:rsidRPr="00546E73">
        <w:t>的哈希表在堆内执行内存中存储数据，但在</w:t>
      </w:r>
      <w:r w:rsidRPr="00546E73">
        <w:t xml:space="preserve"> Shuffle </w:t>
      </w:r>
      <w:r w:rsidRPr="00546E73">
        <w:t>过程中所有数据并不能都保存到该哈希表中，当这个哈希表占用的内存会进行周期性地采样估算，当其大到一定程度，无法再从</w:t>
      </w:r>
      <w:r w:rsidRPr="00546E73">
        <w:t xml:space="preserve"> MemoryManager </w:t>
      </w:r>
      <w:r w:rsidRPr="00546E73">
        <w:t>申请到新的</w:t>
      </w:r>
      <w:r w:rsidRPr="00546E73">
        <w:lastRenderedPageBreak/>
        <w:t>执行内存时，</w:t>
      </w:r>
      <w:r w:rsidRPr="00546E73">
        <w:t xml:space="preserve">Spark </w:t>
      </w:r>
      <w:r w:rsidRPr="00546E73">
        <w:t>就会将其全部内容存储到磁盘文件中，这个过程被</w:t>
      </w:r>
      <w:proofErr w:type="gramStart"/>
      <w:r w:rsidRPr="00546E73">
        <w:t>称为溢存</w:t>
      </w:r>
      <w:proofErr w:type="gramEnd"/>
      <w:r w:rsidRPr="00546E73">
        <w:t>(Spill)</w:t>
      </w:r>
      <w:r w:rsidRPr="00546E73">
        <w:t>，溢存到磁盘的文件最后会被归并</w:t>
      </w:r>
      <w:r w:rsidRPr="00546E73">
        <w:t>(Merge)</w:t>
      </w:r>
      <w:r w:rsidRPr="00546E73">
        <w:t>。</w:t>
      </w:r>
    </w:p>
    <w:p w:rsidR="001F2125" w:rsidRPr="00546E73" w:rsidRDefault="001F2125" w:rsidP="00546E73">
      <w:pPr>
        <w:pStyle w:val="a1"/>
        <w:ind w:firstLineChars="200" w:firstLine="520"/>
        <w:jc w:val="left"/>
      </w:pPr>
      <w:r w:rsidRPr="00546E73">
        <w:t xml:space="preserve">Shuffle Write </w:t>
      </w:r>
      <w:r w:rsidRPr="00546E73">
        <w:t>阶段中用到的</w:t>
      </w:r>
      <w:r w:rsidRPr="00546E73">
        <w:t xml:space="preserve"> Tungsten </w:t>
      </w:r>
      <w:r w:rsidRPr="00546E73">
        <w:t>是</w:t>
      </w:r>
      <w:r w:rsidRPr="00546E73">
        <w:t xml:space="preserve"> Databricks </w:t>
      </w:r>
      <w:r w:rsidRPr="00546E73">
        <w:t>公司提出的对</w:t>
      </w:r>
      <w:r w:rsidRPr="00546E73">
        <w:t xml:space="preserve"> Spark </w:t>
      </w:r>
      <w:r w:rsidRPr="00546E73">
        <w:t>优化内存和</w:t>
      </w:r>
      <w:r w:rsidRPr="00546E73">
        <w:t xml:space="preserve"> CPU </w:t>
      </w:r>
      <w:r w:rsidRPr="00546E73">
        <w:t>使用的计划</w:t>
      </w:r>
      <w:r w:rsidRPr="00546E73">
        <w:t>[9]</w:t>
      </w:r>
      <w:r w:rsidRPr="00546E73">
        <w:t>，解决了一些</w:t>
      </w:r>
      <w:r w:rsidRPr="00546E73">
        <w:t xml:space="preserve"> JVM </w:t>
      </w:r>
      <w:r w:rsidRPr="00546E73">
        <w:t>在性能上的限制和弊端。</w:t>
      </w:r>
      <w:r w:rsidRPr="00546E73">
        <w:t xml:space="preserve">Spark </w:t>
      </w:r>
      <w:r w:rsidRPr="00546E73">
        <w:t>会根据</w:t>
      </w:r>
      <w:r w:rsidRPr="00546E73">
        <w:t xml:space="preserve"> Shuffle </w:t>
      </w:r>
      <w:r w:rsidRPr="00546E73">
        <w:t>的情况来自动选择是否采用</w:t>
      </w:r>
      <w:r w:rsidRPr="00546E73">
        <w:t xml:space="preserve"> Tungsten </w:t>
      </w:r>
      <w:r w:rsidRPr="00546E73">
        <w:t>排序。</w:t>
      </w:r>
      <w:r w:rsidRPr="00546E73">
        <w:t xml:space="preserve">Tungsten </w:t>
      </w:r>
      <w:r w:rsidRPr="00546E73">
        <w:t>采用的页式内存管理机制建立在</w:t>
      </w:r>
      <w:r w:rsidRPr="00546E73">
        <w:t xml:space="preserve"> MemoryManager </w:t>
      </w:r>
      <w:r w:rsidRPr="00546E73">
        <w:t>之上，即</w:t>
      </w:r>
      <w:r w:rsidRPr="00546E73">
        <w:t xml:space="preserve"> Tungsten </w:t>
      </w:r>
      <w:r w:rsidRPr="00546E73">
        <w:t>对执行内存的使用进行了一步的抽象，这样在</w:t>
      </w:r>
      <w:r w:rsidRPr="00546E73">
        <w:t xml:space="preserve"> Shuffle </w:t>
      </w:r>
      <w:r w:rsidRPr="00546E73">
        <w:t>过程中无需关心数据具体存储在堆内还是堆外。每个内存页用一个</w:t>
      </w:r>
      <w:r w:rsidRPr="00546E73">
        <w:t xml:space="preserve"> MemoryBlock </w:t>
      </w:r>
      <w:r w:rsidRPr="00546E73">
        <w:t>来定义，并用</w:t>
      </w:r>
      <w:r w:rsidRPr="00546E73">
        <w:t xml:space="preserve"> Object obj </w:t>
      </w:r>
      <w:r w:rsidRPr="00546E73">
        <w:t>和</w:t>
      </w:r>
      <w:r w:rsidRPr="00546E73">
        <w:t xml:space="preserve"> long offset </w:t>
      </w:r>
      <w:r w:rsidRPr="00546E73">
        <w:t>这两个变量统一标识一个内存页在系统内存中的地址。堆内的</w:t>
      </w:r>
      <w:r w:rsidRPr="00546E73">
        <w:t xml:space="preserve"> MemoryBlock </w:t>
      </w:r>
      <w:r w:rsidRPr="00546E73">
        <w:t>是以</w:t>
      </w:r>
      <w:r w:rsidRPr="00546E73">
        <w:t xml:space="preserve"> long </w:t>
      </w:r>
      <w:r w:rsidRPr="00546E73">
        <w:t>型数组的形式分配的内存，其</w:t>
      </w:r>
      <w:r w:rsidRPr="00546E73">
        <w:t xml:space="preserve"> obj </w:t>
      </w:r>
      <w:r w:rsidRPr="00546E73">
        <w:t>的值为是这个数组的对象引用，</w:t>
      </w:r>
      <w:r w:rsidRPr="00546E73">
        <w:t xml:space="preserve">offset </w:t>
      </w:r>
      <w:r w:rsidRPr="00546E73">
        <w:t>是</w:t>
      </w:r>
      <w:r w:rsidRPr="00546E73">
        <w:t xml:space="preserve"> long </w:t>
      </w:r>
      <w:r w:rsidRPr="00546E73">
        <w:t>型数组的在</w:t>
      </w:r>
      <w:r w:rsidRPr="00546E73">
        <w:t xml:space="preserve"> JVM </w:t>
      </w:r>
      <w:r w:rsidRPr="00546E73">
        <w:t>中的初始偏移地址，两者配合使用可以定位这个数组在堆内的绝对地址；堆外的</w:t>
      </w:r>
      <w:r w:rsidRPr="00546E73">
        <w:t xml:space="preserve"> MemoryBlock </w:t>
      </w:r>
      <w:r w:rsidRPr="00546E73">
        <w:t>是直接申请到的内存块，其</w:t>
      </w:r>
      <w:r w:rsidRPr="00546E73">
        <w:t xml:space="preserve"> obj </w:t>
      </w:r>
      <w:r w:rsidRPr="00546E73">
        <w:t>为</w:t>
      </w:r>
      <w:r w:rsidRPr="00546E73">
        <w:t xml:space="preserve"> null</w:t>
      </w:r>
      <w:r w:rsidRPr="00546E73">
        <w:t>，</w:t>
      </w:r>
      <w:r w:rsidRPr="00546E73">
        <w:t xml:space="preserve">offset </w:t>
      </w:r>
      <w:r w:rsidRPr="00546E73">
        <w:t>是这个内存块在系统内存中的</w:t>
      </w:r>
      <w:r w:rsidRPr="00546E73">
        <w:t xml:space="preserve"> 64 </w:t>
      </w:r>
      <w:r w:rsidRPr="00546E73">
        <w:t>位绝对地址。</w:t>
      </w:r>
      <w:r w:rsidRPr="00546E73">
        <w:t xml:space="preserve">Spark </w:t>
      </w:r>
      <w:r w:rsidRPr="00546E73">
        <w:t>用</w:t>
      </w:r>
      <w:r w:rsidRPr="00546E73">
        <w:t xml:space="preserve"> MemoryBlock </w:t>
      </w:r>
      <w:r w:rsidRPr="00546E73">
        <w:t>巧妙地将堆内和堆外内存</w:t>
      </w:r>
      <w:proofErr w:type="gramStart"/>
      <w:r w:rsidRPr="00546E73">
        <w:t>页统一</w:t>
      </w:r>
      <w:proofErr w:type="gramEnd"/>
      <w:r w:rsidRPr="00546E73">
        <w:t>抽象封装，并用页表</w:t>
      </w:r>
      <w:r w:rsidRPr="00546E73">
        <w:t>(pageTable)</w:t>
      </w:r>
      <w:r w:rsidRPr="00546E73">
        <w:t>管理每个</w:t>
      </w:r>
      <w:r w:rsidRPr="00546E73">
        <w:t xml:space="preserve"> Task </w:t>
      </w:r>
      <w:r w:rsidRPr="00546E73">
        <w:t>申请到的内存页。</w:t>
      </w:r>
    </w:p>
    <w:p w:rsidR="001F2125" w:rsidRPr="00546E73" w:rsidRDefault="001F2125" w:rsidP="00546E73">
      <w:pPr>
        <w:pStyle w:val="a1"/>
        <w:ind w:firstLineChars="200" w:firstLine="520"/>
        <w:jc w:val="left"/>
      </w:pPr>
      <w:r w:rsidRPr="00546E73">
        <w:t xml:space="preserve">Tungsten </w:t>
      </w:r>
      <w:r w:rsidRPr="00546E73">
        <w:t>页式管理下的所有内存用</w:t>
      </w:r>
      <w:r w:rsidRPr="00546E73">
        <w:t xml:space="preserve"> 64 </w:t>
      </w:r>
      <w:r w:rsidRPr="00546E73">
        <w:t>位的逻辑地址表示，由页号和页内偏移量组成：</w:t>
      </w:r>
    </w:p>
    <w:p w:rsidR="001F2125" w:rsidRPr="00546E73" w:rsidRDefault="001F2125" w:rsidP="00546E73">
      <w:pPr>
        <w:pStyle w:val="a1"/>
        <w:ind w:firstLineChars="200" w:firstLine="520"/>
        <w:jc w:val="left"/>
      </w:pPr>
      <w:r w:rsidRPr="00546E73">
        <w:t>页号：占</w:t>
      </w:r>
      <w:r w:rsidRPr="00546E73">
        <w:t xml:space="preserve"> 13 </w:t>
      </w:r>
      <w:r w:rsidRPr="00546E73">
        <w:t>位，唯一标识一个内存页，</w:t>
      </w:r>
      <w:r w:rsidRPr="00546E73">
        <w:t xml:space="preserve">Spark </w:t>
      </w:r>
      <w:r w:rsidRPr="00546E73">
        <w:t>在申请内存</w:t>
      </w:r>
      <w:proofErr w:type="gramStart"/>
      <w:r w:rsidRPr="00546E73">
        <w:t>页之前</w:t>
      </w:r>
      <w:proofErr w:type="gramEnd"/>
      <w:r w:rsidRPr="00546E73">
        <w:t>要先申请空闲页号。</w:t>
      </w:r>
    </w:p>
    <w:p w:rsidR="001F2125" w:rsidRPr="00546E73" w:rsidRDefault="001F2125" w:rsidP="00546E73">
      <w:pPr>
        <w:pStyle w:val="a1"/>
        <w:ind w:firstLineChars="200" w:firstLine="520"/>
        <w:jc w:val="left"/>
      </w:pPr>
      <w:r w:rsidRPr="00546E73">
        <w:t>页内偏移量：占</w:t>
      </w:r>
      <w:r w:rsidRPr="00546E73">
        <w:t xml:space="preserve"> 51 </w:t>
      </w:r>
      <w:r w:rsidRPr="00546E73">
        <w:t>位，是在使用内存页存储数据时，数据在页内的偏移地址。</w:t>
      </w:r>
    </w:p>
    <w:p w:rsidR="001F2125" w:rsidRPr="00546E73" w:rsidRDefault="001F2125" w:rsidP="00546E73">
      <w:pPr>
        <w:pStyle w:val="a1"/>
        <w:ind w:firstLineChars="200" w:firstLine="520"/>
        <w:jc w:val="left"/>
      </w:pPr>
      <w:r w:rsidRPr="00546E73">
        <w:t>有了统一的寻址方式，</w:t>
      </w:r>
      <w:r w:rsidRPr="00546E73">
        <w:t xml:space="preserve">Spark </w:t>
      </w:r>
      <w:r w:rsidRPr="00546E73">
        <w:t>可以用</w:t>
      </w:r>
      <w:r w:rsidRPr="00546E73">
        <w:t xml:space="preserve"> 64 </w:t>
      </w:r>
      <w:r w:rsidRPr="00546E73">
        <w:t>位逻辑地址的指针定位到堆内或堆外的内存，整个</w:t>
      </w:r>
      <w:r w:rsidRPr="00546E73">
        <w:t xml:space="preserve"> Shuffle Write </w:t>
      </w:r>
      <w:r w:rsidRPr="00546E73">
        <w:t>排序的过程只需要对指针进行排序，并且</w:t>
      </w:r>
      <w:proofErr w:type="gramStart"/>
      <w:r w:rsidRPr="00546E73">
        <w:t>无需反序列化</w:t>
      </w:r>
      <w:proofErr w:type="gramEnd"/>
      <w:r w:rsidRPr="00546E73">
        <w:t>，整个过程</w:t>
      </w:r>
      <w:proofErr w:type="gramStart"/>
      <w:r w:rsidRPr="00546E73">
        <w:t>非常</w:t>
      </w:r>
      <w:proofErr w:type="gramEnd"/>
      <w:r w:rsidRPr="00546E73">
        <w:t>高效，对于内存访问效率和</w:t>
      </w:r>
      <w:r w:rsidRPr="00546E73">
        <w:t xml:space="preserve"> CPU </w:t>
      </w:r>
      <w:r w:rsidRPr="00546E73">
        <w:t>使用效率带来了明显的提升</w:t>
      </w:r>
      <w:r w:rsidRPr="00546E73">
        <w:t>[10]</w:t>
      </w:r>
      <w:r w:rsidRPr="00546E73">
        <w:t>。</w:t>
      </w:r>
    </w:p>
    <w:p w:rsidR="00F12725" w:rsidRPr="00546E73" w:rsidRDefault="001F2125" w:rsidP="00546E73">
      <w:pPr>
        <w:pStyle w:val="a1"/>
        <w:ind w:firstLineChars="200" w:firstLine="520"/>
        <w:jc w:val="left"/>
      </w:pPr>
      <w:r w:rsidRPr="00546E73">
        <w:t xml:space="preserve">Spark </w:t>
      </w:r>
      <w:r w:rsidRPr="00546E73">
        <w:t>的存储内存和执行内存有着截然不同的管理方式：对于存储内存来说，</w:t>
      </w:r>
      <w:r w:rsidRPr="00546E73">
        <w:t xml:space="preserve">Spark </w:t>
      </w:r>
      <w:r w:rsidRPr="00546E73">
        <w:t>用一个</w:t>
      </w:r>
      <w:r w:rsidRPr="00546E73">
        <w:t xml:space="preserve"> LinkedHashMap </w:t>
      </w:r>
      <w:r w:rsidRPr="00546E73">
        <w:t>来集中管理所有的</w:t>
      </w:r>
      <w:r w:rsidRPr="00546E73">
        <w:t xml:space="preserve"> Block</w:t>
      </w:r>
      <w:r w:rsidRPr="00546E73">
        <w:t>，</w:t>
      </w:r>
      <w:r w:rsidRPr="00546E73">
        <w:t xml:space="preserve">Block </w:t>
      </w:r>
      <w:r w:rsidRPr="00546E73">
        <w:t>由需要缓存的</w:t>
      </w:r>
      <w:r w:rsidRPr="00546E73">
        <w:t xml:space="preserve"> RDD </w:t>
      </w:r>
      <w:r w:rsidRPr="00546E73">
        <w:t>的</w:t>
      </w:r>
      <w:r w:rsidRPr="00546E73">
        <w:t xml:space="preserve"> Partition </w:t>
      </w:r>
      <w:r w:rsidRPr="00546E73">
        <w:t>转化而成；而对于执行内存，</w:t>
      </w:r>
      <w:r w:rsidRPr="00546E73">
        <w:t xml:space="preserve">Spark </w:t>
      </w:r>
      <w:r w:rsidRPr="00546E73">
        <w:t>用</w:t>
      </w:r>
      <w:r w:rsidRPr="00546E73">
        <w:t xml:space="preserve"> AppendOnlyMap </w:t>
      </w:r>
      <w:r w:rsidRPr="00546E73">
        <w:t>来存储</w:t>
      </w:r>
      <w:r w:rsidRPr="00546E73">
        <w:t xml:space="preserve"> Shuffle </w:t>
      </w:r>
      <w:r w:rsidRPr="00546E73">
        <w:t>过程中的数据，在</w:t>
      </w:r>
      <w:r w:rsidRPr="00546E73">
        <w:t xml:space="preserve"> Tungsten </w:t>
      </w:r>
      <w:r w:rsidRPr="00546E73">
        <w:t>排序中甚至抽象成为页式内存管理，开辟了全新的</w:t>
      </w:r>
      <w:r w:rsidRPr="00546E73">
        <w:t xml:space="preserve"> JVM </w:t>
      </w:r>
      <w:r w:rsidRPr="00546E73">
        <w:t>内存管理机制。</w:t>
      </w:r>
    </w:p>
    <w:p w:rsidR="009C6170" w:rsidRPr="00994864" w:rsidRDefault="00751725" w:rsidP="009C6170">
      <w:pPr>
        <w:pStyle w:val="1"/>
        <w:tabs>
          <w:tab w:val="left" w:pos="1080"/>
        </w:tabs>
      </w:pPr>
      <w:bookmarkStart w:id="108" w:name="_Toc492099217"/>
      <w:bookmarkEnd w:id="81"/>
      <w:bookmarkEnd w:id="82"/>
      <w:r>
        <w:rPr>
          <w:rFonts w:hint="eastAsia"/>
        </w:rPr>
        <w:lastRenderedPageBreak/>
        <w:t>部署模式解析</w:t>
      </w:r>
      <w:bookmarkEnd w:id="108"/>
    </w:p>
    <w:p w:rsidR="009C6170" w:rsidRPr="00867FEA" w:rsidRDefault="00692A64" w:rsidP="00692A64">
      <w:pPr>
        <w:pStyle w:val="2"/>
      </w:pPr>
      <w:bookmarkStart w:id="109" w:name="_Toc492099218"/>
      <w:r w:rsidRPr="00867FEA">
        <w:t>部署模式概述</w:t>
      </w:r>
      <w:bookmarkEnd w:id="109"/>
    </w:p>
    <w:p w:rsidR="00BB2332" w:rsidRDefault="00BB2332" w:rsidP="00D63D87">
      <w:pPr>
        <w:pStyle w:val="a1"/>
        <w:ind w:firstLineChars="200" w:firstLine="520"/>
        <w:jc w:val="left"/>
      </w:pPr>
      <w:r>
        <w:t>Spark</w:t>
      </w:r>
      <w:r>
        <w:t>支持的主要的三种分布式部署方式分别是</w:t>
      </w:r>
      <w:r>
        <w:t>standalone</w:t>
      </w:r>
      <w:r>
        <w:t>、</w:t>
      </w:r>
      <w:r>
        <w:t>spark on mesos</w:t>
      </w:r>
      <w:r>
        <w:t>和</w:t>
      </w:r>
      <w:r>
        <w:t xml:space="preserve"> spark on YARN</w:t>
      </w:r>
      <w:r>
        <w:t>。</w:t>
      </w:r>
      <w:r>
        <w:t>standalone</w:t>
      </w:r>
      <w:r>
        <w:t>模式，即独立模式，自带完整的服务，可单独部署到一个集群中，无需依赖任何其他资源管理系统。它是</w:t>
      </w:r>
      <w:r>
        <w:t>Spark</w:t>
      </w:r>
      <w:r>
        <w:t>实现的资源调度框架，其主要的节点有</w:t>
      </w:r>
      <w:r>
        <w:t>Client</w:t>
      </w:r>
      <w:r>
        <w:t>节点、</w:t>
      </w:r>
      <w:r>
        <w:t>Master</w:t>
      </w:r>
      <w:r>
        <w:t>节点和</w:t>
      </w:r>
      <w:r>
        <w:t>Worker</w:t>
      </w:r>
      <w:r>
        <w:t>节点。而</w:t>
      </w:r>
      <w:r>
        <w:t>yarn</w:t>
      </w:r>
      <w:r>
        <w:t>是统一的资源管理机制，在上面可以运行多套计算框架，如</w:t>
      </w:r>
      <w:r>
        <w:t>map reduce</w:t>
      </w:r>
      <w:r>
        <w:t>、</w:t>
      </w:r>
      <w:r>
        <w:t>storm</w:t>
      </w:r>
      <w:r>
        <w:t>等根据</w:t>
      </w:r>
      <w:r>
        <w:t>driver</w:t>
      </w:r>
      <w:r>
        <w:t>在集群中的位置不同，分为</w:t>
      </w:r>
      <w:r>
        <w:t>yarn client</w:t>
      </w:r>
      <w:r>
        <w:t>和</w:t>
      </w:r>
      <w:r>
        <w:t>yarn cluster</w:t>
      </w:r>
      <w:r>
        <w:t>。而</w:t>
      </w:r>
      <w:r>
        <w:t>mesos</w:t>
      </w:r>
      <w:r>
        <w:t>是一个更强大的分布式资源管理框架，它允许多种不同的框架部署在其上，包括</w:t>
      </w:r>
      <w:r>
        <w:t>yarn</w:t>
      </w:r>
      <w:r>
        <w:t>。</w:t>
      </w:r>
      <w:r w:rsidRPr="00D63D87">
        <w:rPr>
          <w:rFonts w:hint="eastAsia"/>
        </w:rPr>
        <w:t>基本上，</w:t>
      </w:r>
      <w:r w:rsidRPr="00D63D87">
        <w:rPr>
          <w:rFonts w:hint="eastAsia"/>
        </w:rPr>
        <w:t>Spark</w:t>
      </w:r>
      <w:r w:rsidRPr="00D63D87">
        <w:rPr>
          <w:rFonts w:hint="eastAsia"/>
        </w:rPr>
        <w:t>的运行模式取决于传递给</w:t>
      </w:r>
      <w:r w:rsidRPr="00D63D87">
        <w:rPr>
          <w:rFonts w:hint="eastAsia"/>
        </w:rPr>
        <w:t>SparkContext</w:t>
      </w:r>
      <w:r w:rsidRPr="00D63D87">
        <w:rPr>
          <w:rFonts w:hint="eastAsia"/>
        </w:rPr>
        <w:t>的</w:t>
      </w:r>
      <w:r w:rsidRPr="00D63D87">
        <w:rPr>
          <w:rFonts w:hint="eastAsia"/>
        </w:rPr>
        <w:t>MASTER</w:t>
      </w:r>
      <w:r w:rsidRPr="00D63D87">
        <w:rPr>
          <w:rFonts w:hint="eastAsia"/>
        </w:rPr>
        <w:t>环境变量的值，个别模式还需要辅助的程序接口来配合使用，目前支持的</w:t>
      </w:r>
      <w:r w:rsidRPr="00D63D87">
        <w:rPr>
          <w:rFonts w:hint="eastAsia"/>
        </w:rPr>
        <w:t>Master</w:t>
      </w:r>
      <w:r w:rsidRPr="00D63D87">
        <w:rPr>
          <w:rFonts w:hint="eastAsia"/>
        </w:rPr>
        <w:t>字符串及</w:t>
      </w:r>
      <w:r w:rsidRPr="00D63D87">
        <w:rPr>
          <w:rFonts w:hint="eastAsia"/>
        </w:rPr>
        <w:t>URL</w:t>
      </w:r>
      <w:r w:rsidRPr="00D63D87">
        <w:rPr>
          <w:rFonts w:hint="eastAsia"/>
        </w:rPr>
        <w:t>包括：</w:t>
      </w:r>
    </w:p>
    <w:p w:rsidR="00D63D87" w:rsidRPr="00D63D87" w:rsidRDefault="00D63D87" w:rsidP="00D63D87">
      <w:pPr>
        <w:pStyle w:val="a1"/>
        <w:ind w:firstLineChars="200" w:firstLine="520"/>
        <w:jc w:val="left"/>
      </w:pPr>
    </w:p>
    <w:tbl>
      <w:tblPr>
        <w:tblStyle w:val="1-1"/>
        <w:tblW w:w="8784" w:type="dxa"/>
        <w:tblLook w:val="04A0" w:firstRow="1" w:lastRow="0" w:firstColumn="1" w:lastColumn="0" w:noHBand="0" w:noVBand="1"/>
      </w:tblPr>
      <w:tblGrid>
        <w:gridCol w:w="2786"/>
        <w:gridCol w:w="5998"/>
      </w:tblGrid>
      <w:tr w:rsidR="00BB2332" w:rsidRPr="00D63D87" w:rsidTr="00D63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Master URL</w:t>
            </w:r>
          </w:p>
        </w:tc>
        <w:tc>
          <w:tcPr>
            <w:tcW w:w="5998" w:type="dxa"/>
            <w:vAlign w:val="center"/>
            <w:hideMark/>
          </w:tcPr>
          <w:p w:rsidR="00BB2332" w:rsidRPr="00D63D87" w:rsidRDefault="00BB2332" w:rsidP="00D63D87">
            <w:pPr>
              <w:pStyle w:val="a1"/>
              <w:ind w:firstLineChars="200" w:firstLine="462"/>
              <w:jc w:val="center"/>
              <w:cnfStyle w:val="100000000000" w:firstRow="1" w:lastRow="0" w:firstColumn="0" w:lastColumn="0" w:oddVBand="0" w:evenVBand="0" w:oddHBand="0" w:evenHBand="0" w:firstRowFirstColumn="0" w:firstRowLastColumn="0" w:lastRowFirstColumn="0" w:lastRowLastColumn="0"/>
              <w:rPr>
                <w:sz w:val="21"/>
              </w:rPr>
            </w:pPr>
            <w:r w:rsidRPr="00D63D87">
              <w:rPr>
                <w:sz w:val="21"/>
              </w:rPr>
              <w:t>Meaning</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在本地运行，只有一个工作进程，无并行计算能力。</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local[K]</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在本地运行，有</w:t>
            </w:r>
            <w:r w:rsidRPr="00D63D87">
              <w:rPr>
                <w:sz w:val="21"/>
              </w:rPr>
              <w:t>K</w:t>
            </w:r>
            <w:proofErr w:type="gramStart"/>
            <w:r w:rsidRPr="00D63D87">
              <w:rPr>
                <w:sz w:val="21"/>
              </w:rPr>
              <w:t>个</w:t>
            </w:r>
            <w:proofErr w:type="gramEnd"/>
            <w:r w:rsidRPr="00D63D87">
              <w:rPr>
                <w:sz w:val="21"/>
              </w:rPr>
              <w:t>工作进程，通常设置</w:t>
            </w:r>
            <w:r w:rsidRPr="00D63D87">
              <w:rPr>
                <w:sz w:val="21"/>
              </w:rPr>
              <w:t>K</w:t>
            </w:r>
            <w:r w:rsidRPr="00D63D87">
              <w:rPr>
                <w:sz w:val="21"/>
              </w:rPr>
              <w:t>为机器的</w:t>
            </w:r>
            <w:r w:rsidRPr="00D63D87">
              <w:rPr>
                <w:sz w:val="21"/>
              </w:rPr>
              <w:t>CPU</w:t>
            </w:r>
            <w:r w:rsidRPr="00D63D87">
              <w:rPr>
                <w:sz w:val="21"/>
              </w:rPr>
              <w:t>核心数量。</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在本地运行，工作进程数量等于机器的</w:t>
            </w:r>
            <w:r w:rsidRPr="00D63D87">
              <w:rPr>
                <w:sz w:val="21"/>
              </w:rPr>
              <w:t>CPU</w:t>
            </w:r>
            <w:r w:rsidRPr="00D63D87">
              <w:rPr>
                <w:sz w:val="21"/>
              </w:rPr>
              <w:t>核心数量。</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spark://HOST:PORT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以</w:t>
            </w:r>
            <w:r w:rsidRPr="00D63D87">
              <w:rPr>
                <w:sz w:val="21"/>
              </w:rPr>
              <w:t>Standalone</w:t>
            </w:r>
            <w:r w:rsidRPr="00D63D87">
              <w:rPr>
                <w:sz w:val="21"/>
              </w:rPr>
              <w:t>模式运行，这是</w:t>
            </w:r>
            <w:r w:rsidRPr="00D63D87">
              <w:rPr>
                <w:sz w:val="21"/>
              </w:rPr>
              <w:t>Spark</w:t>
            </w:r>
            <w:r w:rsidRPr="00D63D87">
              <w:rPr>
                <w:sz w:val="21"/>
              </w:rPr>
              <w:t>自身提供的集群运行模式，默认端口号</w:t>
            </w:r>
            <w:r w:rsidRPr="00D63D87">
              <w:rPr>
                <w:sz w:val="21"/>
              </w:rPr>
              <w:t>: 7077</w:t>
            </w:r>
            <w:r w:rsidRPr="00D63D87">
              <w:rPr>
                <w:sz w:val="21"/>
              </w:rPr>
              <w:t>。详细文档见</w:t>
            </w:r>
            <w:r w:rsidRPr="00D63D87">
              <w:rPr>
                <w:sz w:val="21"/>
              </w:rPr>
              <w:t>:Spark standalone cluster</w:t>
            </w:r>
            <w:r w:rsidRPr="00D63D87">
              <w:rPr>
                <w:sz w:val="21"/>
              </w:rPr>
              <w:t>。</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mesos://HOST:PORT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Mesos</w:t>
            </w:r>
            <w:r w:rsidRPr="00D63D87">
              <w:rPr>
                <w:sz w:val="21"/>
              </w:rPr>
              <w:t>集群上运行，</w:t>
            </w:r>
            <w:r w:rsidRPr="00D63D87">
              <w:rPr>
                <w:sz w:val="21"/>
              </w:rPr>
              <w:t>Driver</w:t>
            </w:r>
            <w:r w:rsidRPr="00D63D87">
              <w:rPr>
                <w:sz w:val="21"/>
              </w:rPr>
              <w:t>进程和</w:t>
            </w:r>
            <w:r w:rsidRPr="00D63D87">
              <w:rPr>
                <w:sz w:val="21"/>
              </w:rPr>
              <w:t>Worker</w:t>
            </w:r>
            <w:r w:rsidRPr="00D63D87">
              <w:rPr>
                <w:sz w:val="21"/>
              </w:rPr>
              <w:t>进程运行在</w:t>
            </w:r>
            <w:r w:rsidRPr="00D63D87">
              <w:rPr>
                <w:sz w:val="21"/>
              </w:rPr>
              <w:t>Mesos</w:t>
            </w:r>
            <w:r w:rsidRPr="00D63D87">
              <w:rPr>
                <w:sz w:val="21"/>
              </w:rPr>
              <w:t>集群上，部署模式必须使用固定值</w:t>
            </w:r>
            <w:r w:rsidRPr="00D63D87">
              <w:rPr>
                <w:sz w:val="21"/>
              </w:rPr>
              <w:t>:--deploy-mode cluster</w:t>
            </w:r>
            <w:r w:rsidRPr="00D63D87">
              <w:rPr>
                <w:sz w:val="21"/>
              </w:rPr>
              <w:t>。详细文档见</w:t>
            </w:r>
            <w:r w:rsidRPr="00D63D87">
              <w:rPr>
                <w:sz w:val="21"/>
              </w:rPr>
              <w:t>:MesosClusterDispatcher.</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yarn-client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Yarn</w:t>
            </w:r>
            <w:r w:rsidRPr="00D63D87">
              <w:rPr>
                <w:sz w:val="21"/>
              </w:rPr>
              <w:t>集群上运行，</w:t>
            </w:r>
            <w:r w:rsidRPr="00D63D87">
              <w:rPr>
                <w:sz w:val="21"/>
              </w:rPr>
              <w:t>Driver</w:t>
            </w:r>
            <w:r w:rsidRPr="00D63D87">
              <w:rPr>
                <w:sz w:val="21"/>
              </w:rPr>
              <w:t>进程在本地，</w:t>
            </w:r>
            <w:r w:rsidRPr="00D63D87">
              <w:rPr>
                <w:sz w:val="21"/>
              </w:rPr>
              <w:t>Work</w:t>
            </w:r>
            <w:r w:rsidRPr="00D63D87">
              <w:rPr>
                <w:sz w:val="21"/>
              </w:rPr>
              <w:t>进程在</w:t>
            </w:r>
            <w:r w:rsidRPr="00D63D87">
              <w:rPr>
                <w:sz w:val="21"/>
              </w:rPr>
              <w:t>Yarn</w:t>
            </w:r>
            <w:r w:rsidRPr="00D63D87">
              <w:rPr>
                <w:sz w:val="21"/>
              </w:rPr>
              <w:t>集群上，部署模式必须使用固定值</w:t>
            </w:r>
            <w:r w:rsidRPr="00D63D87">
              <w:rPr>
                <w:sz w:val="21"/>
              </w:rPr>
              <w:t>:--deploy-mode client</w:t>
            </w:r>
            <w:r w:rsidRPr="00D63D87">
              <w:rPr>
                <w:sz w:val="21"/>
              </w:rPr>
              <w:t>。</w:t>
            </w:r>
            <w:r w:rsidRPr="00D63D87">
              <w:rPr>
                <w:sz w:val="21"/>
              </w:rPr>
              <w:t>Yarn</w:t>
            </w:r>
            <w:r w:rsidRPr="00D63D87">
              <w:rPr>
                <w:sz w:val="21"/>
              </w:rPr>
              <w:t>集群地址必须在</w:t>
            </w:r>
            <w:r w:rsidRPr="00D63D87">
              <w:rPr>
                <w:sz w:val="21"/>
              </w:rPr>
              <w:t>HADOOP_CONF_DIRorYARN_CONF_DIR</w:t>
            </w:r>
            <w:r w:rsidRPr="00D63D87">
              <w:rPr>
                <w:sz w:val="21"/>
              </w:rPr>
              <w:t>变量里定义。</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yarn-cluster</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Yarn</w:t>
            </w:r>
            <w:r w:rsidRPr="00D63D87">
              <w:rPr>
                <w:sz w:val="21"/>
              </w:rPr>
              <w:t>集群上运行，</w:t>
            </w:r>
            <w:r w:rsidRPr="00D63D87">
              <w:rPr>
                <w:sz w:val="21"/>
              </w:rPr>
              <w:t>Driver</w:t>
            </w:r>
            <w:r w:rsidRPr="00D63D87">
              <w:rPr>
                <w:sz w:val="21"/>
              </w:rPr>
              <w:t>进程在</w:t>
            </w:r>
            <w:r w:rsidRPr="00D63D87">
              <w:rPr>
                <w:sz w:val="21"/>
              </w:rPr>
              <w:t>Yarn</w:t>
            </w:r>
            <w:r w:rsidRPr="00D63D87">
              <w:rPr>
                <w:sz w:val="21"/>
              </w:rPr>
              <w:t>集群上，</w:t>
            </w:r>
            <w:r w:rsidRPr="00D63D87">
              <w:rPr>
                <w:sz w:val="21"/>
              </w:rPr>
              <w:t>Work</w:t>
            </w:r>
            <w:r w:rsidRPr="00D63D87">
              <w:rPr>
                <w:sz w:val="21"/>
              </w:rPr>
              <w:t>进程也在</w:t>
            </w:r>
            <w:r w:rsidRPr="00D63D87">
              <w:rPr>
                <w:sz w:val="21"/>
              </w:rPr>
              <w:t>Yarn</w:t>
            </w:r>
            <w:r w:rsidRPr="00D63D87">
              <w:rPr>
                <w:sz w:val="21"/>
              </w:rPr>
              <w:t>集群上，部署模式必须使用固定值</w:t>
            </w:r>
            <w:r w:rsidRPr="00D63D87">
              <w:rPr>
                <w:sz w:val="21"/>
              </w:rPr>
              <w:t>:--</w:t>
            </w:r>
            <w:r w:rsidRPr="00D63D87">
              <w:rPr>
                <w:sz w:val="21"/>
              </w:rPr>
              <w:lastRenderedPageBreak/>
              <w:t xml:space="preserve">deploy-mode </w:t>
            </w:r>
            <w:r w:rsidR="005231F3">
              <w:rPr>
                <w:rFonts w:hint="eastAsia"/>
                <w:sz w:val="21"/>
              </w:rPr>
              <w:t>cluster</w:t>
            </w:r>
            <w:r w:rsidRPr="00D63D87">
              <w:rPr>
                <w:sz w:val="21"/>
              </w:rPr>
              <w:t>。</w:t>
            </w:r>
            <w:r w:rsidRPr="00D63D87">
              <w:rPr>
                <w:sz w:val="21"/>
              </w:rPr>
              <w:t>Yarn</w:t>
            </w:r>
            <w:r w:rsidRPr="00D63D87">
              <w:rPr>
                <w:sz w:val="21"/>
              </w:rPr>
              <w:t>集群地址必须在</w:t>
            </w:r>
            <w:r w:rsidRPr="00D63D87">
              <w:rPr>
                <w:sz w:val="21"/>
              </w:rPr>
              <w:t>HADOOP_CONF_DIRorYARN_CONF_DIR</w:t>
            </w:r>
            <w:r w:rsidRPr="00D63D87">
              <w:rPr>
                <w:sz w:val="21"/>
              </w:rPr>
              <w:t>变量里定义。</w:t>
            </w:r>
          </w:p>
        </w:tc>
      </w:tr>
    </w:tbl>
    <w:p w:rsidR="00BB2332" w:rsidRPr="00D63D87" w:rsidRDefault="00BB2332" w:rsidP="00D63D87">
      <w:pPr>
        <w:pStyle w:val="a1"/>
        <w:ind w:firstLineChars="200" w:firstLine="520"/>
        <w:jc w:val="left"/>
      </w:pPr>
      <w:r w:rsidRPr="00D63D87">
        <w:rPr>
          <w:rFonts w:hint="eastAsia"/>
        </w:rPr>
        <w:lastRenderedPageBreak/>
        <w:t>用户在提交任务给</w:t>
      </w:r>
      <w:r w:rsidRPr="00D63D87">
        <w:rPr>
          <w:rFonts w:hint="eastAsia"/>
        </w:rPr>
        <w:t>Spark</w:t>
      </w:r>
      <w:r w:rsidRPr="00D63D87">
        <w:rPr>
          <w:rFonts w:hint="eastAsia"/>
        </w:rPr>
        <w:t>处理时，以下两个参数共同决定了</w:t>
      </w:r>
      <w:r w:rsidRPr="00D63D87">
        <w:rPr>
          <w:rFonts w:hint="eastAsia"/>
        </w:rPr>
        <w:t>Spark</w:t>
      </w:r>
      <w:r w:rsidRPr="00D63D87">
        <w:rPr>
          <w:rFonts w:hint="eastAsia"/>
        </w:rPr>
        <w:t>的运行方式。</w:t>
      </w:r>
    </w:p>
    <w:p w:rsidR="00BB2332" w:rsidRPr="00D63D87" w:rsidRDefault="00BB2332" w:rsidP="00D63D87">
      <w:pPr>
        <w:pStyle w:val="a1"/>
        <w:ind w:firstLineChars="200" w:firstLine="520"/>
        <w:jc w:val="left"/>
      </w:pPr>
      <w:r w:rsidRPr="00D63D87">
        <w:rPr>
          <w:rFonts w:hint="eastAsia"/>
        </w:rPr>
        <w:t>·</w:t>
      </w:r>
      <w:r w:rsidRPr="00D63D87">
        <w:rPr>
          <w:rFonts w:hint="eastAsia"/>
        </w:rPr>
        <w:t xml:space="preserve"> </w:t>
      </w:r>
      <w:r w:rsidRPr="00D63D87">
        <w:rPr>
          <w:rFonts w:hint="eastAsia"/>
        </w:rPr>
        <w:t>–</w:t>
      </w:r>
      <w:r w:rsidRPr="00D63D87">
        <w:rPr>
          <w:rFonts w:hint="eastAsia"/>
        </w:rPr>
        <w:t xml:space="preserve">master MASTER_URL </w:t>
      </w:r>
      <w:r w:rsidRPr="00D63D87">
        <w:rPr>
          <w:rFonts w:hint="eastAsia"/>
        </w:rPr>
        <w:t>：决定了</w:t>
      </w:r>
      <w:r w:rsidRPr="00D63D87">
        <w:rPr>
          <w:rFonts w:hint="eastAsia"/>
        </w:rPr>
        <w:t>Spark</w:t>
      </w:r>
      <w:r w:rsidRPr="00D63D87">
        <w:rPr>
          <w:rFonts w:hint="eastAsia"/>
        </w:rPr>
        <w:t>任务提交给哪种集群处理。</w:t>
      </w:r>
    </w:p>
    <w:p w:rsidR="00BB2332" w:rsidRDefault="00BB2332" w:rsidP="00D63D87">
      <w:pPr>
        <w:pStyle w:val="a1"/>
        <w:ind w:firstLineChars="200" w:firstLine="520"/>
        <w:jc w:val="left"/>
      </w:pPr>
      <w:r w:rsidRPr="00D63D87">
        <w:rPr>
          <w:rFonts w:hint="eastAsia"/>
        </w:rPr>
        <w:t>·</w:t>
      </w:r>
      <w:r w:rsidRPr="00D63D87">
        <w:rPr>
          <w:rFonts w:hint="eastAsia"/>
        </w:rPr>
        <w:t xml:space="preserve"> </w:t>
      </w:r>
      <w:r w:rsidRPr="00D63D87">
        <w:rPr>
          <w:rFonts w:hint="eastAsia"/>
        </w:rPr>
        <w:t>–</w:t>
      </w:r>
      <w:r w:rsidRPr="00D63D87">
        <w:rPr>
          <w:rFonts w:hint="eastAsia"/>
        </w:rPr>
        <w:t>deploy-mode DEPLOY_MODE</w:t>
      </w:r>
      <w:r w:rsidRPr="00D63D87">
        <w:rPr>
          <w:rFonts w:hint="eastAsia"/>
        </w:rPr>
        <w:t>：决定了</w:t>
      </w:r>
      <w:r w:rsidRPr="00D63D87">
        <w:rPr>
          <w:rFonts w:hint="eastAsia"/>
        </w:rPr>
        <w:t>Driver</w:t>
      </w:r>
      <w:r w:rsidRPr="00D63D87">
        <w:rPr>
          <w:rFonts w:hint="eastAsia"/>
        </w:rPr>
        <w:t>的运行方式，可选值为</w:t>
      </w:r>
      <w:r w:rsidRPr="00D63D87">
        <w:rPr>
          <w:rFonts w:hint="eastAsia"/>
        </w:rPr>
        <w:t>Client</w:t>
      </w:r>
      <w:r w:rsidRPr="00D63D87">
        <w:rPr>
          <w:rFonts w:hint="eastAsia"/>
        </w:rPr>
        <w:t>或者</w:t>
      </w:r>
      <w:r w:rsidRPr="00D63D87">
        <w:rPr>
          <w:rFonts w:hint="eastAsia"/>
        </w:rPr>
        <w:t>Cluster</w:t>
      </w:r>
      <w:r w:rsidRPr="00D63D87">
        <w:rPr>
          <w:rFonts w:hint="eastAsia"/>
        </w:rPr>
        <w:t>。</w:t>
      </w:r>
    </w:p>
    <w:p w:rsidR="00BB2332" w:rsidRPr="00867FEA" w:rsidRDefault="00BB2332" w:rsidP="00BB2332">
      <w:pPr>
        <w:pStyle w:val="2"/>
      </w:pPr>
      <w:bookmarkStart w:id="110" w:name="_Toc492099219"/>
      <w:r w:rsidRPr="00867FEA">
        <w:t>standalone</w:t>
      </w:r>
      <w:r w:rsidRPr="00867FEA">
        <w:t>框架</w:t>
      </w:r>
      <w:bookmarkEnd w:id="110"/>
    </w:p>
    <w:p w:rsidR="008037CA" w:rsidRPr="00D63D87" w:rsidRDefault="008037CA" w:rsidP="00D63D87">
      <w:pPr>
        <w:pStyle w:val="a1"/>
        <w:ind w:firstLineChars="200" w:firstLine="520"/>
        <w:jc w:val="left"/>
      </w:pPr>
      <w:r w:rsidRPr="00D63D87">
        <w:t>standalone</w:t>
      </w:r>
      <w:r w:rsidRPr="00D63D87">
        <w:t>集群由三个不同级别的节点组成，分别是</w:t>
      </w:r>
    </w:p>
    <w:p w:rsidR="008037CA" w:rsidRPr="00D63D87" w:rsidRDefault="008037CA" w:rsidP="005812DB">
      <w:pPr>
        <w:pStyle w:val="a1"/>
        <w:numPr>
          <w:ilvl w:val="0"/>
          <w:numId w:val="78"/>
        </w:numPr>
        <w:jc w:val="left"/>
      </w:pPr>
      <w:r w:rsidRPr="00D63D87">
        <w:t>Master </w:t>
      </w:r>
      <w:r w:rsidRPr="00D63D87">
        <w:t>主控节点，可以类比为董事长或总舵主，在整个集群之中，最多只有一个</w:t>
      </w:r>
      <w:r w:rsidRPr="00D63D87">
        <w:t>Master</w:t>
      </w:r>
      <w:r w:rsidRPr="00D63D87">
        <w:t>处在</w:t>
      </w:r>
      <w:r w:rsidRPr="00D63D87">
        <w:t>Active</w:t>
      </w:r>
      <w:r w:rsidRPr="00D63D87">
        <w:t>状态</w:t>
      </w:r>
    </w:p>
    <w:p w:rsidR="008037CA" w:rsidRPr="00D63D87" w:rsidRDefault="008037CA" w:rsidP="005812DB">
      <w:pPr>
        <w:pStyle w:val="a1"/>
        <w:numPr>
          <w:ilvl w:val="0"/>
          <w:numId w:val="78"/>
        </w:numPr>
        <w:jc w:val="left"/>
      </w:pPr>
      <w:r w:rsidRPr="00D63D87">
        <w:t>Worker </w:t>
      </w:r>
      <w:r w:rsidRPr="00D63D87">
        <w:t>工作节点</w:t>
      </w:r>
      <w:r w:rsidRPr="00D63D87">
        <w:t xml:space="preserve"> </w:t>
      </w:r>
      <w:r w:rsidRPr="00D63D87">
        <w:t>，这个是</w:t>
      </w:r>
      <w:r w:rsidRPr="00D63D87">
        <w:t>manager,</w:t>
      </w:r>
      <w:proofErr w:type="gramStart"/>
      <w:r w:rsidRPr="00D63D87">
        <w:t>是分舵主</w:t>
      </w:r>
      <w:proofErr w:type="gramEnd"/>
      <w:r w:rsidRPr="00D63D87">
        <w:t>，</w:t>
      </w:r>
      <w:r w:rsidRPr="00D63D87">
        <w:t xml:space="preserve"> </w:t>
      </w:r>
      <w:r w:rsidRPr="00D63D87">
        <w:t>在整个集群中，可以有多个</w:t>
      </w:r>
      <w:r w:rsidRPr="00D63D87">
        <w:t>worker</w:t>
      </w:r>
      <w:r w:rsidRPr="00D63D87">
        <w:t>，如果</w:t>
      </w:r>
      <w:r w:rsidRPr="00D63D87">
        <w:t>worker</w:t>
      </w:r>
      <w:r w:rsidRPr="00D63D87">
        <w:t>为零，什么事也做不了</w:t>
      </w:r>
    </w:p>
    <w:p w:rsidR="008037CA" w:rsidRPr="00D63D87" w:rsidRDefault="008037CA" w:rsidP="005812DB">
      <w:pPr>
        <w:pStyle w:val="a1"/>
        <w:numPr>
          <w:ilvl w:val="0"/>
          <w:numId w:val="78"/>
        </w:numPr>
        <w:jc w:val="left"/>
      </w:pPr>
      <w:r w:rsidRPr="00D63D87">
        <w:t>Executor </w:t>
      </w:r>
      <w:r w:rsidRPr="00D63D87">
        <w:t>干苦力活的，直接受</w:t>
      </w:r>
      <w:r w:rsidRPr="00D63D87">
        <w:t>worker</w:t>
      </w:r>
      <w:r w:rsidRPr="00D63D87">
        <w:t>掌控，一个</w:t>
      </w:r>
      <w:r w:rsidRPr="00D63D87">
        <w:t>worker</w:t>
      </w:r>
      <w:r w:rsidRPr="00D63D87">
        <w:t>可以启动多个</w:t>
      </w:r>
      <w:r w:rsidRPr="00D63D87">
        <w:t>executor,</w:t>
      </w:r>
      <w:r w:rsidRPr="00D63D87">
        <w:t>启动的个数受限于机器中的</w:t>
      </w:r>
      <w:r w:rsidRPr="00D63D87">
        <w:t>cpu</w:t>
      </w:r>
      <w:r w:rsidRPr="00D63D87">
        <w:t>核数</w:t>
      </w:r>
    </w:p>
    <w:p w:rsidR="008037CA" w:rsidRPr="008037CA" w:rsidRDefault="008037CA" w:rsidP="00D63D87">
      <w:pPr>
        <w:pStyle w:val="a1"/>
        <w:ind w:firstLineChars="200" w:firstLine="522"/>
        <w:jc w:val="left"/>
      </w:pPr>
      <w:r w:rsidRPr="00D63D87">
        <w:rPr>
          <w:b/>
          <w:bCs/>
        </w:rPr>
        <w:t>这三种不同类型的节点各自运行于自己的</w:t>
      </w:r>
      <w:r w:rsidRPr="00D63D87">
        <w:rPr>
          <w:b/>
          <w:bCs/>
        </w:rPr>
        <w:t>JVM</w:t>
      </w:r>
      <w:r w:rsidRPr="00D63D87">
        <w:rPr>
          <w:b/>
          <w:bCs/>
        </w:rPr>
        <w:t>进程之中</w:t>
      </w:r>
      <w:r w:rsidRPr="00D63D87">
        <w:t>。</w:t>
      </w:r>
    </w:p>
    <w:p w:rsidR="008037CA" w:rsidRDefault="00BB2332" w:rsidP="00D63D87">
      <w:pPr>
        <w:pStyle w:val="a1"/>
        <w:ind w:firstLineChars="200" w:firstLine="520"/>
        <w:jc w:val="left"/>
      </w:pPr>
      <w:r>
        <w:t>Standalone</w:t>
      </w:r>
      <w:r>
        <w:t>模式下，集群启动时包括</w:t>
      </w:r>
      <w:r>
        <w:t>Master</w:t>
      </w:r>
      <w:r>
        <w:t>与</w:t>
      </w:r>
      <w:r>
        <w:t>Worker</w:t>
      </w:r>
      <w:r>
        <w:t>，其中</w:t>
      </w:r>
      <w:r>
        <w:t>Master</w:t>
      </w:r>
      <w:r>
        <w:t>负责接收客户端提交的作业，管理</w:t>
      </w:r>
      <w:r>
        <w:t>Worker</w:t>
      </w:r>
      <w:r>
        <w:t>。根据作业提交的方式不同，分为</w:t>
      </w:r>
      <w:r>
        <w:t xml:space="preserve">driver on client </w:t>
      </w:r>
      <w:r>
        <w:t>和</w:t>
      </w:r>
      <w:r>
        <w:t>drvier on worker</w:t>
      </w:r>
      <w:r>
        <w:t>。如下图</w:t>
      </w:r>
      <w:r>
        <w:t>7</w:t>
      </w:r>
      <w:r>
        <w:t>所示，上图为</w:t>
      </w:r>
      <w:r>
        <w:t>driver on work</w:t>
      </w:r>
      <w:r>
        <w:t>模式，下图为</w:t>
      </w:r>
      <w:r>
        <w:t>driver on client</w:t>
      </w:r>
      <w:r>
        <w:t>模式。两种模式的主要不同点在于</w:t>
      </w:r>
      <w:r>
        <w:t>driver</w:t>
      </w:r>
      <w:r>
        <w:t>所在的位置。</w:t>
      </w:r>
    </w:p>
    <w:p w:rsidR="008037CA" w:rsidRPr="00D63D87" w:rsidRDefault="008037CA" w:rsidP="00D63D87">
      <w:pPr>
        <w:pStyle w:val="a1"/>
        <w:ind w:firstLineChars="200" w:firstLine="520"/>
        <w:jc w:val="left"/>
      </w:pPr>
      <w:r w:rsidRPr="00D63D87">
        <w:t>在</w:t>
      </w:r>
      <w:r w:rsidRPr="00D63D87">
        <w:t>standalone</w:t>
      </w:r>
      <w:r w:rsidRPr="00D63D87">
        <w:t>部署模式下又分为</w:t>
      </w:r>
      <w:r w:rsidRPr="00D63D87">
        <w:t>client</w:t>
      </w:r>
      <w:r w:rsidRPr="00D63D87">
        <w:t>模式和</w:t>
      </w:r>
      <w:r w:rsidRPr="00D63D87">
        <w:t>cluster</w:t>
      </w:r>
      <w:r w:rsidRPr="00D63D87">
        <w:t>模式，其中</w:t>
      </w:r>
      <w:r w:rsidRPr="00D63D87">
        <w:t>client</w:t>
      </w:r>
      <w:r w:rsidRPr="00D63D87">
        <w:t>模式下，</w:t>
      </w:r>
      <w:r w:rsidRPr="00D63D87">
        <w:t>driver</w:t>
      </w:r>
      <w:r w:rsidRPr="00D63D87">
        <w:t>和</w:t>
      </w:r>
      <w:r w:rsidRPr="00D63D87">
        <w:t>client</w:t>
      </w:r>
      <w:r w:rsidRPr="00D63D87">
        <w:t>运行于同一</w:t>
      </w:r>
      <w:r w:rsidRPr="00D63D87">
        <w:t>JVM</w:t>
      </w:r>
      <w:r w:rsidRPr="00D63D87">
        <w:t>中，不由</w:t>
      </w:r>
      <w:r w:rsidRPr="00D63D87">
        <w:t>worker</w:t>
      </w:r>
      <w:r w:rsidRPr="00D63D87">
        <w:t>启动，该</w:t>
      </w:r>
      <w:r w:rsidRPr="00D63D87">
        <w:t>JVM</w:t>
      </w:r>
      <w:r w:rsidRPr="00D63D87">
        <w:t>进程直到</w:t>
      </w:r>
      <w:r w:rsidRPr="00D63D87">
        <w:t>spark application</w:t>
      </w:r>
      <w:r w:rsidRPr="00D63D87">
        <w:t>计算完成返回结果后才退出。如下图所示。</w:t>
      </w:r>
    </w:p>
    <w:p w:rsidR="008037CA" w:rsidRDefault="008037CA" w:rsidP="008037CA">
      <w:pPr>
        <w:pStyle w:val="afb"/>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lastRenderedPageBreak/>
        <w:drawing>
          <wp:inline distT="0" distB="0" distL="0" distR="0" wp14:anchorId="2CE9835B" wp14:editId="1561122D">
            <wp:extent cx="5533970" cy="2673480"/>
            <wp:effectExtent l="0" t="0" r="0" b="0"/>
            <wp:docPr id="54" name="Picture 54" descr="http://images.cnitblog.com/blog2015/469775/201503/08200106727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2015/469775/201503/08200106727812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4577" cy="2678604"/>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t>而在</w:t>
      </w:r>
      <w:r w:rsidRPr="00D63D87">
        <w:t>cluster</w:t>
      </w:r>
      <w:r w:rsidRPr="00D63D87">
        <w:t>模式下，</w:t>
      </w:r>
      <w:r w:rsidRPr="00D63D87">
        <w:t>driver</w:t>
      </w:r>
      <w:r w:rsidRPr="00D63D87">
        <w:t>由</w:t>
      </w:r>
      <w:r w:rsidRPr="00D63D87">
        <w:t>worker</w:t>
      </w:r>
      <w:r w:rsidRPr="00D63D87">
        <w:t>启动，</w:t>
      </w:r>
      <w:r w:rsidRPr="00D63D87">
        <w:t>client</w:t>
      </w:r>
      <w:r w:rsidRPr="00D63D87">
        <w:t>在确认</w:t>
      </w:r>
      <w:r w:rsidRPr="00D63D87">
        <w:t>spark application</w:t>
      </w:r>
      <w:r w:rsidRPr="00D63D87">
        <w:t>成功提交给</w:t>
      </w:r>
      <w:r w:rsidRPr="00D63D87">
        <w:t>cluster</w:t>
      </w:r>
      <w:r w:rsidRPr="00D63D87">
        <w:t>后直接退出，并不等待</w:t>
      </w:r>
      <w:r w:rsidRPr="00D63D87">
        <w:t>spark application</w:t>
      </w:r>
      <w:r w:rsidRPr="00D63D87">
        <w:t>运行结果返回。如下图所示</w:t>
      </w:r>
    </w:p>
    <w:p w:rsidR="008037CA" w:rsidRDefault="008037CA" w:rsidP="008037CA">
      <w:pPr>
        <w:pStyle w:val="afb"/>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drawing>
          <wp:inline distT="0" distB="0" distL="0" distR="0" wp14:anchorId="48031333" wp14:editId="390476FA">
            <wp:extent cx="5559100" cy="2785484"/>
            <wp:effectExtent l="0" t="0" r="3810" b="0"/>
            <wp:docPr id="53" name="Picture 53" descr="http://images.cnitblog.com/blog2015/469775/201503/082002219616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cnitblog.com/blog2015/469775/201503/08200221961681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07" cy="2796762"/>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t>从部署图来进行分析，每个</w:t>
      </w:r>
      <w:r w:rsidRPr="00D63D87">
        <w:t>JVM</w:t>
      </w:r>
      <w:r w:rsidRPr="00D63D87">
        <w:t>进程在启动时的文件依赖如何得到满足。</w:t>
      </w:r>
    </w:p>
    <w:p w:rsidR="008037CA" w:rsidRPr="00D63D87" w:rsidRDefault="008037CA" w:rsidP="005812DB">
      <w:pPr>
        <w:pStyle w:val="a1"/>
        <w:numPr>
          <w:ilvl w:val="0"/>
          <w:numId w:val="79"/>
        </w:numPr>
        <w:jc w:val="left"/>
      </w:pPr>
      <w:r w:rsidRPr="00D63D87">
        <w:t>Master</w:t>
      </w:r>
      <w:r w:rsidRPr="00D63D87">
        <w:t>进程最为简单，除了</w:t>
      </w:r>
      <w:r w:rsidRPr="00D63D87">
        <w:t>spark jar</w:t>
      </w:r>
      <w:r w:rsidRPr="00D63D87">
        <w:t>包之外，不存在</w:t>
      </w:r>
      <w:proofErr w:type="gramStart"/>
      <w:r w:rsidRPr="00D63D87">
        <w:t>第三方库依赖</w:t>
      </w:r>
      <w:proofErr w:type="gramEnd"/>
    </w:p>
    <w:p w:rsidR="008037CA" w:rsidRPr="00D63D87" w:rsidRDefault="008037CA" w:rsidP="005812DB">
      <w:pPr>
        <w:pStyle w:val="a1"/>
        <w:numPr>
          <w:ilvl w:val="0"/>
          <w:numId w:val="79"/>
        </w:numPr>
        <w:jc w:val="left"/>
      </w:pPr>
      <w:r w:rsidRPr="00D63D87">
        <w:t>Driver</w:t>
      </w:r>
      <w:r w:rsidRPr="00D63D87">
        <w:t>和</w:t>
      </w:r>
      <w:r w:rsidRPr="00D63D87">
        <w:t>Executor</w:t>
      </w:r>
      <w:r w:rsidRPr="00D63D87">
        <w:t>在运行的时候都有可能存在第三方包依赖，分开来讲</w:t>
      </w:r>
    </w:p>
    <w:p w:rsidR="008037CA" w:rsidRPr="00D63D87" w:rsidRDefault="008037CA" w:rsidP="005812DB">
      <w:pPr>
        <w:pStyle w:val="a1"/>
        <w:numPr>
          <w:ilvl w:val="0"/>
          <w:numId w:val="79"/>
        </w:numPr>
        <w:jc w:val="left"/>
      </w:pPr>
      <w:r w:rsidRPr="00D63D87">
        <w:t>Driver</w:t>
      </w:r>
      <w:r w:rsidRPr="00D63D87">
        <w:t>比较简单，</w:t>
      </w:r>
      <w:r w:rsidRPr="00D63D87">
        <w:t>spark-submit</w:t>
      </w:r>
      <w:r w:rsidRPr="00D63D87">
        <w:t>在提交的时候会指定所要依赖的</w:t>
      </w:r>
      <w:r w:rsidRPr="00D63D87">
        <w:t>jar</w:t>
      </w:r>
      <w:r w:rsidRPr="00D63D87">
        <w:t>文件从哪里读取</w:t>
      </w:r>
    </w:p>
    <w:p w:rsidR="008037CA" w:rsidRPr="008037CA" w:rsidRDefault="008037CA" w:rsidP="005812DB">
      <w:pPr>
        <w:pStyle w:val="a1"/>
        <w:numPr>
          <w:ilvl w:val="0"/>
          <w:numId w:val="79"/>
        </w:numPr>
        <w:jc w:val="left"/>
      </w:pPr>
      <w:r w:rsidRPr="00D63D87">
        <w:t>Executor</w:t>
      </w:r>
      <w:r w:rsidRPr="00D63D87">
        <w:t>由</w:t>
      </w:r>
      <w:r w:rsidRPr="00D63D87">
        <w:t>worker</w:t>
      </w:r>
      <w:r w:rsidRPr="00D63D87">
        <w:t>来启动，</w:t>
      </w:r>
      <w:r w:rsidRPr="00D63D87">
        <w:t>worker</w:t>
      </w:r>
      <w:r w:rsidRPr="00D63D87">
        <w:t>需要下载</w:t>
      </w:r>
      <w:r w:rsidRPr="00D63D87">
        <w:t>Executor</w:t>
      </w:r>
      <w:r w:rsidRPr="00D63D87">
        <w:t>启动时所需要</w:t>
      </w:r>
      <w:r w:rsidRPr="00D63D87">
        <w:lastRenderedPageBreak/>
        <w:t>的</w:t>
      </w:r>
      <w:r w:rsidRPr="00D63D87">
        <w:t>jar</w:t>
      </w:r>
      <w:r w:rsidRPr="00D63D87">
        <w:t>文件，那么从哪里下载呢。</w:t>
      </w:r>
    </w:p>
    <w:p w:rsidR="008037CA" w:rsidRDefault="008037CA" w:rsidP="00BB2332">
      <w:pPr>
        <w:pStyle w:val="afb"/>
        <w:rPr>
          <w:rFonts w:eastAsia="宋体"/>
        </w:rPr>
      </w:pPr>
      <w:r>
        <w:rPr>
          <w:rFonts w:ascii="Verdana" w:hAnsi="Verdana"/>
          <w:noProof/>
          <w:color w:val="111111"/>
          <w:sz w:val="20"/>
          <w:szCs w:val="20"/>
        </w:rPr>
        <w:drawing>
          <wp:inline distT="0" distB="0" distL="0" distR="0" wp14:anchorId="103F3E32" wp14:editId="6541C1E7">
            <wp:extent cx="5533238" cy="3276456"/>
            <wp:effectExtent l="0" t="0" r="0" b="635"/>
            <wp:docPr id="59" name="Picture 59" descr="http://images.cnitblog.com/i/469775/201406/171527366763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i/469775/201406/17152736676347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51437" cy="3287233"/>
                    </a:xfrm>
                    <a:prstGeom prst="rect">
                      <a:avLst/>
                    </a:prstGeom>
                    <a:noFill/>
                    <a:ln>
                      <a:noFill/>
                    </a:ln>
                  </pic:spPr>
                </pic:pic>
              </a:graphicData>
            </a:graphic>
          </wp:inline>
        </w:drawing>
      </w:r>
    </w:p>
    <w:p w:rsidR="008037CA" w:rsidRPr="00D63D87" w:rsidRDefault="00BB2332" w:rsidP="00D63D87">
      <w:pPr>
        <w:rPr>
          <w:rFonts w:eastAsiaTheme="minorEastAsia"/>
        </w:rPr>
      </w:pPr>
      <w:r>
        <w:rPr>
          <w:rFonts w:eastAsia="Times New Roman"/>
          <w:noProof/>
        </w:rPr>
        <w:drawing>
          <wp:inline distT="0" distB="0" distL="0" distR="0" wp14:anchorId="2AB55964" wp14:editId="0A3308A1">
            <wp:extent cx="5530215" cy="3684905"/>
            <wp:effectExtent l="0" t="0" r="6985" b="0"/>
            <wp:docPr id="68" name="Picture 68" descr="http://upload-images.jianshu.io/upload_images/2119554-0e2dee5514cef9e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images.jianshu.io/upload_images/2119554-0e2dee5514cef9e6.png?imageMogr2/auto-orient/strip%7CimageView2/2/w/12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30215" cy="3684905"/>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rPr>
          <w:rFonts w:hint="eastAsia"/>
        </w:rPr>
        <w:t>Spark Standalone</w:t>
      </w:r>
      <w:r w:rsidRPr="00D63D87">
        <w:rPr>
          <w:rFonts w:hint="eastAsia"/>
        </w:rPr>
        <w:t>模式，即独立模式，自带完整的服务，可单独部署到一个集群中，无需依赖其他资源管理系统。在该模式下，用户可以通过手动启动</w:t>
      </w:r>
      <w:r w:rsidRPr="00D63D87">
        <w:rPr>
          <w:rFonts w:hint="eastAsia"/>
        </w:rPr>
        <w:t>Master</w:t>
      </w:r>
      <w:r w:rsidRPr="00D63D87">
        <w:rPr>
          <w:rFonts w:hint="eastAsia"/>
        </w:rPr>
        <w:t>和</w:t>
      </w:r>
      <w:r w:rsidRPr="00D63D87">
        <w:rPr>
          <w:rFonts w:hint="eastAsia"/>
        </w:rPr>
        <w:t>Worker</w:t>
      </w:r>
      <w:r w:rsidRPr="00D63D87">
        <w:rPr>
          <w:rFonts w:hint="eastAsia"/>
        </w:rPr>
        <w:t>来启动一个独立的集群。其中，</w:t>
      </w:r>
      <w:r w:rsidRPr="00D63D87">
        <w:rPr>
          <w:rFonts w:hint="eastAsia"/>
        </w:rPr>
        <w:t>Master</w:t>
      </w:r>
      <w:r w:rsidRPr="00D63D87">
        <w:rPr>
          <w:rFonts w:hint="eastAsia"/>
        </w:rPr>
        <w:t>充当了资源管理的角色，</w:t>
      </w:r>
      <w:r w:rsidRPr="00D63D87">
        <w:rPr>
          <w:rFonts w:hint="eastAsia"/>
        </w:rPr>
        <w:t>Workder</w:t>
      </w:r>
      <w:r w:rsidRPr="00D63D87">
        <w:rPr>
          <w:rFonts w:hint="eastAsia"/>
        </w:rPr>
        <w:t>充当了计算节点的角色。在该模式下，</w:t>
      </w:r>
      <w:r w:rsidRPr="00D63D87">
        <w:rPr>
          <w:rFonts w:hint="eastAsia"/>
        </w:rPr>
        <w:t>Spark Driver</w:t>
      </w:r>
      <w:r w:rsidRPr="00D63D87">
        <w:rPr>
          <w:rFonts w:hint="eastAsia"/>
        </w:rPr>
        <w:t>程序在</w:t>
      </w:r>
      <w:r w:rsidRPr="00D63D87">
        <w:rPr>
          <w:rFonts w:hint="eastAsia"/>
        </w:rPr>
        <w:lastRenderedPageBreak/>
        <w:t>客户端</w:t>
      </w:r>
      <w:r w:rsidRPr="00D63D87">
        <w:rPr>
          <w:rFonts w:hint="eastAsia"/>
        </w:rPr>
        <w:t>(Client)</w:t>
      </w:r>
      <w:r w:rsidRPr="00D63D87">
        <w:rPr>
          <w:rFonts w:hint="eastAsia"/>
        </w:rPr>
        <w:t>运行，而</w:t>
      </w:r>
      <w:r w:rsidRPr="00D63D87">
        <w:rPr>
          <w:rFonts w:hint="eastAsia"/>
        </w:rPr>
        <w:t>Executor</w:t>
      </w:r>
      <w:r w:rsidRPr="00D63D87">
        <w:rPr>
          <w:rFonts w:hint="eastAsia"/>
        </w:rPr>
        <w:t>则在</w:t>
      </w:r>
      <w:r w:rsidRPr="00D63D87">
        <w:rPr>
          <w:rFonts w:hint="eastAsia"/>
        </w:rPr>
        <w:t>Worker</w:t>
      </w:r>
      <w:r w:rsidRPr="00D63D87">
        <w:rPr>
          <w:rFonts w:hint="eastAsia"/>
        </w:rPr>
        <w:t>节点上运行。</w:t>
      </w:r>
    </w:p>
    <w:p w:rsidR="008037CA" w:rsidRPr="00D63D87" w:rsidRDefault="008037CA" w:rsidP="00D63D87">
      <w:pPr>
        <w:pStyle w:val="a1"/>
        <w:ind w:firstLineChars="200" w:firstLine="520"/>
        <w:jc w:val="left"/>
      </w:pPr>
      <w:r w:rsidRPr="00D63D87">
        <w:rPr>
          <w:rFonts w:hint="eastAsia"/>
        </w:rPr>
        <w:t>以下是一个运行在</w:t>
      </w:r>
      <w:r w:rsidRPr="00D63D87">
        <w:rPr>
          <w:rFonts w:hint="eastAsia"/>
        </w:rPr>
        <w:t>Standalone</w:t>
      </w:r>
      <w:r w:rsidRPr="00D63D87">
        <w:rPr>
          <w:rFonts w:hint="eastAsia"/>
        </w:rPr>
        <w:t>模式下，包含一个</w:t>
      </w:r>
      <w:r w:rsidRPr="00D63D87">
        <w:rPr>
          <w:rFonts w:hint="eastAsia"/>
        </w:rPr>
        <w:t>Master</w:t>
      </w:r>
      <w:r w:rsidRPr="00D63D87">
        <w:rPr>
          <w:rFonts w:hint="eastAsia"/>
        </w:rPr>
        <w:t>节点，两个</w:t>
      </w:r>
      <w:r w:rsidRPr="00D63D87">
        <w:rPr>
          <w:rFonts w:hint="eastAsia"/>
        </w:rPr>
        <w:t>Worker</w:t>
      </w:r>
      <w:r w:rsidRPr="00D63D87">
        <w:rPr>
          <w:rFonts w:hint="eastAsia"/>
        </w:rPr>
        <w:t>节点的</w:t>
      </w:r>
      <w:r w:rsidRPr="00D63D87">
        <w:rPr>
          <w:rFonts w:hint="eastAsia"/>
        </w:rPr>
        <w:t>Spark</w:t>
      </w:r>
      <w:r w:rsidRPr="00D63D87">
        <w:rPr>
          <w:rFonts w:hint="eastAsia"/>
        </w:rPr>
        <w:t>任务调度交互部署架构图。</w:t>
      </w:r>
    </w:p>
    <w:p w:rsidR="008037CA" w:rsidRDefault="008037CA" w:rsidP="008037CA">
      <w:pPr>
        <w:shd w:val="clear" w:color="auto" w:fill="FFFFFF"/>
        <w:jc w:val="center"/>
        <w:rPr>
          <w:rFonts w:ascii="Helvetica Neue" w:eastAsia="Times New Roman" w:hAnsi="Helvetica Neue"/>
          <w:color w:val="333333"/>
          <w:sz w:val="21"/>
          <w:szCs w:val="21"/>
        </w:rPr>
      </w:pPr>
      <w:r>
        <w:rPr>
          <w:rFonts w:ascii="Helvetica Neue" w:eastAsia="Times New Roman" w:hAnsi="Helvetica Neue"/>
          <w:noProof/>
          <w:color w:val="333333"/>
          <w:sz w:val="21"/>
          <w:szCs w:val="21"/>
        </w:rPr>
        <w:drawing>
          <wp:inline distT="0" distB="0" distL="0" distR="0" wp14:anchorId="58CCA59C" wp14:editId="3DFA3FBE">
            <wp:extent cx="5482382" cy="4773563"/>
            <wp:effectExtent l="0" t="0" r="0" b="0"/>
            <wp:docPr id="5" name="Picture 5" descr="park Standalone模式运行调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k Standalone模式运行调度图"/>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7304" cy="4777849"/>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rPr>
          <w:rFonts w:hint="eastAsia"/>
        </w:rPr>
        <w:t>从上面的</w:t>
      </w:r>
      <w:r w:rsidRPr="00D63D87">
        <w:rPr>
          <w:rFonts w:hint="eastAsia"/>
        </w:rPr>
        <w:t>Spark</w:t>
      </w:r>
      <w:r w:rsidRPr="00D63D87">
        <w:rPr>
          <w:rFonts w:hint="eastAsia"/>
        </w:rPr>
        <w:t>任务调度过程可以看到</w:t>
      </w:r>
      <w:r w:rsidRPr="00D63D87">
        <w:rPr>
          <w:rFonts w:hint="eastAsia"/>
        </w:rPr>
        <w:t>:</w:t>
      </w:r>
    </w:p>
    <w:p w:rsidR="008037CA" w:rsidRPr="00D63D87" w:rsidRDefault="008037CA" w:rsidP="005812DB">
      <w:pPr>
        <w:pStyle w:val="a1"/>
        <w:numPr>
          <w:ilvl w:val="0"/>
          <w:numId w:val="80"/>
        </w:numPr>
        <w:jc w:val="left"/>
      </w:pPr>
      <w:r w:rsidRPr="00D63D87">
        <w:t>整个集群分为</w:t>
      </w:r>
      <w:r w:rsidRPr="00D63D87">
        <w:t>Master</w:t>
      </w:r>
      <w:r w:rsidRPr="00D63D87">
        <w:t>节点和</w:t>
      </w:r>
      <w:r w:rsidRPr="00D63D87">
        <w:t>Worker</w:t>
      </w:r>
      <w:r w:rsidRPr="00D63D87">
        <w:t>节点，其中</w:t>
      </w:r>
      <w:r w:rsidRPr="00D63D87">
        <w:t>Driver</w:t>
      </w:r>
      <w:r w:rsidRPr="00D63D87">
        <w:t>程序运行在客户端。</w:t>
      </w:r>
      <w:r w:rsidRPr="00D63D87">
        <w:t>Master</w:t>
      </w:r>
      <w:r w:rsidRPr="00D63D87">
        <w:t>节点负责为任务分配</w:t>
      </w:r>
      <w:r w:rsidRPr="00D63D87">
        <w:t>Worker</w:t>
      </w:r>
      <w:r w:rsidRPr="00D63D87">
        <w:t>节点上的计算资源，两者会通过相互通信来同步资源状态，见途中红色双向箭头。</w:t>
      </w:r>
    </w:p>
    <w:p w:rsidR="008037CA" w:rsidRPr="00D63D87" w:rsidRDefault="008037CA" w:rsidP="005812DB">
      <w:pPr>
        <w:pStyle w:val="a1"/>
        <w:numPr>
          <w:ilvl w:val="0"/>
          <w:numId w:val="80"/>
        </w:numPr>
        <w:jc w:val="left"/>
      </w:pPr>
      <w:r w:rsidRPr="00D63D87">
        <w:t>客户端启动任务后会运行</w:t>
      </w:r>
      <w:r w:rsidRPr="00D63D87">
        <w:t>Driver</w:t>
      </w:r>
      <w:r w:rsidRPr="00D63D87">
        <w:t>程序，</w:t>
      </w:r>
      <w:r w:rsidRPr="00D63D87">
        <w:t>Driver</w:t>
      </w:r>
      <w:r w:rsidRPr="00D63D87">
        <w:t>程序中会完成</w:t>
      </w:r>
      <w:r w:rsidRPr="00D63D87">
        <w:t>SparkContext</w:t>
      </w:r>
      <w:r w:rsidRPr="00D63D87">
        <w:t>对象的初始化，并向</w:t>
      </w:r>
      <w:r w:rsidRPr="00D63D87">
        <w:t>Master</w:t>
      </w:r>
      <w:r w:rsidRPr="00D63D87">
        <w:t>进行注册。</w:t>
      </w:r>
    </w:p>
    <w:p w:rsidR="008037CA" w:rsidRPr="00D63D87" w:rsidRDefault="008037CA" w:rsidP="005812DB">
      <w:pPr>
        <w:pStyle w:val="a1"/>
        <w:numPr>
          <w:ilvl w:val="0"/>
          <w:numId w:val="80"/>
        </w:numPr>
        <w:jc w:val="left"/>
      </w:pPr>
      <w:r w:rsidRPr="00D63D87">
        <w:t>每个</w:t>
      </w:r>
      <w:r w:rsidRPr="00D63D87">
        <w:t>Workder</w:t>
      </w:r>
      <w:r w:rsidRPr="00D63D87">
        <w:t>节点上会存在一个或者多个</w:t>
      </w:r>
      <w:r w:rsidRPr="00D63D87">
        <w:t>ExecutorBackend</w:t>
      </w:r>
      <w:r w:rsidRPr="00D63D87">
        <w:t>进程。每个进程包含一个</w:t>
      </w:r>
      <w:r w:rsidRPr="00D63D87">
        <w:t>Executor</w:t>
      </w:r>
      <w:r w:rsidRPr="00D63D87">
        <w:t>对象，该对象持有一个线程池，每个线程池可以执行一个任务</w:t>
      </w:r>
      <w:r w:rsidRPr="00D63D87">
        <w:t>(task)</w:t>
      </w:r>
      <w:r w:rsidRPr="00D63D87">
        <w:t>。</w:t>
      </w:r>
      <w:r w:rsidRPr="00D63D87">
        <w:t>ExecutorBackend</w:t>
      </w:r>
      <w:r w:rsidRPr="00D63D87">
        <w:t>进程还负责跟客户端节点上的</w:t>
      </w:r>
      <w:r w:rsidRPr="00D63D87">
        <w:t>Driver</w:t>
      </w:r>
      <w:r w:rsidRPr="00D63D87">
        <w:t>程序进行通信，上报任务状态。</w:t>
      </w:r>
    </w:p>
    <w:p w:rsidR="008037CA" w:rsidRPr="00867FEA" w:rsidRDefault="008037CA" w:rsidP="00867FEA">
      <w:pPr>
        <w:pStyle w:val="3"/>
      </w:pPr>
      <w:bookmarkStart w:id="111" w:name="_Toc492099220"/>
      <w:r w:rsidRPr="00867FEA">
        <w:lastRenderedPageBreak/>
        <w:t>Standalone</w:t>
      </w:r>
      <w:r w:rsidRPr="00867FEA">
        <w:t>模式下任务运行过程</w:t>
      </w:r>
      <w:bookmarkEnd w:id="111"/>
    </w:p>
    <w:p w:rsidR="008037CA" w:rsidRPr="00EF0C31" w:rsidRDefault="008037CA" w:rsidP="00EF0C31">
      <w:pPr>
        <w:pStyle w:val="a1"/>
        <w:ind w:firstLineChars="200" w:firstLine="520"/>
        <w:jc w:val="left"/>
      </w:pPr>
      <w:r>
        <w:rPr>
          <w:rFonts w:ascii="MS Gothic" w:eastAsia="MS Gothic" w:hAnsi="MS Gothic" w:cs="MS Gothic" w:hint="eastAsia"/>
          <w:color w:val="333333"/>
        </w:rPr>
        <w:t>​</w:t>
      </w:r>
      <w:r w:rsidRPr="00EF0C31">
        <w:rPr>
          <w:rFonts w:hint="eastAsia"/>
        </w:rPr>
        <w:t>上面的过程反映了</w:t>
      </w:r>
      <w:r w:rsidRPr="00EF0C31">
        <w:rPr>
          <w:rFonts w:hint="eastAsia"/>
        </w:rPr>
        <w:t>Spark</w:t>
      </w:r>
      <w:r w:rsidRPr="00EF0C31">
        <w:rPr>
          <w:rFonts w:hint="eastAsia"/>
        </w:rPr>
        <w:t>在</w:t>
      </w:r>
      <w:r w:rsidRPr="00EF0C31">
        <w:rPr>
          <w:rFonts w:hint="eastAsia"/>
        </w:rPr>
        <w:t>standalone</w:t>
      </w:r>
      <w:r w:rsidRPr="00EF0C31">
        <w:rPr>
          <w:rFonts w:hint="eastAsia"/>
        </w:rPr>
        <w:t>模式下，整体上客户端、</w:t>
      </w:r>
      <w:r w:rsidRPr="00EF0C31">
        <w:rPr>
          <w:rFonts w:hint="eastAsia"/>
        </w:rPr>
        <w:t>Master</w:t>
      </w:r>
      <w:r w:rsidRPr="00EF0C31">
        <w:rPr>
          <w:rFonts w:hint="eastAsia"/>
        </w:rPr>
        <w:t>和</w:t>
      </w:r>
      <w:r w:rsidRPr="00EF0C31">
        <w:rPr>
          <w:rFonts w:hint="eastAsia"/>
        </w:rPr>
        <w:t>Workder</w:t>
      </w:r>
      <w:r w:rsidRPr="00EF0C31">
        <w:rPr>
          <w:rFonts w:hint="eastAsia"/>
        </w:rPr>
        <w:t>节点之间的交互。对于一个任务的具体运行过程需要更细致的分解，分解运行过程见图中的小字。</w:t>
      </w:r>
    </w:p>
    <w:p w:rsidR="008037CA" w:rsidRPr="00EF0C31" w:rsidRDefault="008037CA" w:rsidP="005812DB">
      <w:pPr>
        <w:pStyle w:val="afb"/>
        <w:numPr>
          <w:ilvl w:val="0"/>
          <w:numId w:val="7"/>
        </w:numPr>
        <w:shd w:val="clear" w:color="auto" w:fill="FFFFFF"/>
        <w:spacing w:before="0" w:beforeAutospacing="0" w:after="150" w:afterAutospacing="0"/>
        <w:rPr>
          <w:rFonts w:eastAsia="宋体"/>
          <w:spacing w:val="10"/>
          <w:kern w:val="2"/>
        </w:rPr>
      </w:pPr>
      <w:r w:rsidRPr="00EF0C31">
        <w:rPr>
          <w:rFonts w:eastAsia="宋体" w:hint="eastAsia"/>
          <w:spacing w:val="10"/>
          <w:kern w:val="2"/>
        </w:rPr>
        <w:t>用户通过</w:t>
      </w:r>
      <w:r w:rsidRPr="00EF0C31">
        <w:rPr>
          <w:rFonts w:eastAsia="宋体" w:hint="eastAsia"/>
          <w:spacing w:val="10"/>
          <w:kern w:val="2"/>
        </w:rPr>
        <w:t>bin/spark-submit</w:t>
      </w:r>
      <w:r w:rsidRPr="00EF0C31">
        <w:rPr>
          <w:rFonts w:eastAsia="宋体" w:hint="eastAsia"/>
          <w:spacing w:val="10"/>
          <w:kern w:val="2"/>
        </w:rPr>
        <w:t>部署工具或者</w:t>
      </w:r>
      <w:r w:rsidRPr="00EF0C31">
        <w:rPr>
          <w:rFonts w:eastAsia="宋体" w:hint="eastAsia"/>
          <w:spacing w:val="10"/>
          <w:kern w:val="2"/>
        </w:rPr>
        <w:t>bin/spark-class</w:t>
      </w:r>
      <w:r w:rsidRPr="00EF0C31">
        <w:rPr>
          <w:rFonts w:eastAsia="宋体" w:hint="eastAsia"/>
          <w:spacing w:val="10"/>
          <w:kern w:val="2"/>
        </w:rPr>
        <w:t>启动应用程序的</w:t>
      </w:r>
      <w:r w:rsidRPr="00EF0C31">
        <w:rPr>
          <w:rFonts w:eastAsia="宋体" w:hint="eastAsia"/>
          <w:spacing w:val="10"/>
          <w:kern w:val="2"/>
        </w:rPr>
        <w:t>Driver</w:t>
      </w:r>
      <w:r w:rsidRPr="00EF0C31">
        <w:rPr>
          <w:rFonts w:eastAsia="宋体" w:hint="eastAsia"/>
          <w:spacing w:val="10"/>
          <w:kern w:val="2"/>
        </w:rPr>
        <w:t>进程，</w:t>
      </w:r>
      <w:r w:rsidRPr="00EF0C31">
        <w:rPr>
          <w:rFonts w:eastAsia="宋体" w:hint="eastAsia"/>
          <w:spacing w:val="10"/>
          <w:kern w:val="2"/>
        </w:rPr>
        <w:t>Driver</w:t>
      </w:r>
      <w:r w:rsidRPr="00EF0C31">
        <w:rPr>
          <w:rFonts w:eastAsia="宋体" w:hint="eastAsia"/>
          <w:spacing w:val="10"/>
          <w:kern w:val="2"/>
        </w:rPr>
        <w:t>进程会初始化</w:t>
      </w:r>
      <w:r w:rsidRPr="00EF0C31">
        <w:rPr>
          <w:rFonts w:eastAsia="宋体" w:hint="eastAsia"/>
          <w:spacing w:val="10"/>
          <w:kern w:val="2"/>
        </w:rPr>
        <w:t>SparkContext</w:t>
      </w:r>
      <w:r w:rsidRPr="00EF0C31">
        <w:rPr>
          <w:rFonts w:eastAsia="宋体" w:hint="eastAsia"/>
          <w:spacing w:val="10"/>
          <w:kern w:val="2"/>
        </w:rPr>
        <w:t>对象，并向</w:t>
      </w:r>
      <w:r w:rsidRPr="00EF0C31">
        <w:rPr>
          <w:rFonts w:eastAsia="宋体" w:hint="eastAsia"/>
          <w:spacing w:val="10"/>
          <w:kern w:val="2"/>
        </w:rPr>
        <w:t>Master</w:t>
      </w:r>
      <w:r w:rsidRPr="00EF0C31">
        <w:rPr>
          <w:rFonts w:eastAsia="宋体" w:hint="eastAsia"/>
          <w:spacing w:val="10"/>
          <w:kern w:val="2"/>
        </w:rPr>
        <w:t>节点进行注册。</w:t>
      </w:r>
    </w:p>
    <w:p w:rsidR="008037CA" w:rsidRPr="00EF0C31" w:rsidRDefault="008037CA" w:rsidP="005812DB">
      <w:pPr>
        <w:pStyle w:val="afb"/>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Master</w:t>
      </w:r>
      <w:r w:rsidRPr="00EF0C31">
        <w:rPr>
          <w:rFonts w:eastAsia="宋体" w:hint="eastAsia"/>
          <w:spacing w:val="10"/>
          <w:kern w:val="2"/>
        </w:rPr>
        <w:t>节点接受</w:t>
      </w:r>
      <w:r w:rsidRPr="00EF0C31">
        <w:rPr>
          <w:rFonts w:eastAsia="宋体" w:hint="eastAsia"/>
          <w:spacing w:val="10"/>
          <w:kern w:val="2"/>
        </w:rPr>
        <w:t>Driver</w:t>
      </w:r>
      <w:r w:rsidRPr="00EF0C31">
        <w:rPr>
          <w:rFonts w:eastAsia="宋体" w:hint="eastAsia"/>
          <w:spacing w:val="10"/>
          <w:kern w:val="2"/>
        </w:rPr>
        <w:t>程序的注册，检查它所管理的</w:t>
      </w:r>
      <w:r w:rsidRPr="00EF0C31">
        <w:rPr>
          <w:rFonts w:eastAsia="宋体" w:hint="eastAsia"/>
          <w:spacing w:val="10"/>
          <w:kern w:val="2"/>
        </w:rPr>
        <w:t>Worker</w:t>
      </w:r>
      <w:r w:rsidRPr="00EF0C31">
        <w:rPr>
          <w:rFonts w:eastAsia="宋体" w:hint="eastAsia"/>
          <w:spacing w:val="10"/>
          <w:kern w:val="2"/>
        </w:rPr>
        <w:t>节点，为该</w:t>
      </w:r>
      <w:r w:rsidRPr="00EF0C31">
        <w:rPr>
          <w:rFonts w:eastAsia="宋体" w:hint="eastAsia"/>
          <w:spacing w:val="10"/>
          <w:kern w:val="2"/>
        </w:rPr>
        <w:t>Driver</w:t>
      </w:r>
      <w:r w:rsidRPr="00EF0C31">
        <w:rPr>
          <w:rFonts w:eastAsia="宋体" w:hint="eastAsia"/>
          <w:spacing w:val="10"/>
          <w:kern w:val="2"/>
        </w:rPr>
        <w:t>程序分配需要的计算资源</w:t>
      </w:r>
      <w:r w:rsidRPr="00EF0C31">
        <w:rPr>
          <w:rFonts w:eastAsia="宋体" w:hint="eastAsia"/>
          <w:spacing w:val="10"/>
          <w:kern w:val="2"/>
        </w:rPr>
        <w:t>Executor</w:t>
      </w:r>
      <w:r w:rsidRPr="00EF0C31">
        <w:rPr>
          <w:rFonts w:eastAsia="宋体" w:hint="eastAsia"/>
          <w:spacing w:val="10"/>
          <w:kern w:val="2"/>
        </w:rPr>
        <w:t>。</w:t>
      </w:r>
      <w:r w:rsidRPr="00EF0C31">
        <w:rPr>
          <w:rFonts w:eastAsia="宋体" w:hint="eastAsia"/>
          <w:spacing w:val="10"/>
          <w:kern w:val="2"/>
        </w:rPr>
        <w:t>Worker</w:t>
      </w:r>
      <w:r w:rsidRPr="00EF0C31">
        <w:rPr>
          <w:rFonts w:eastAsia="宋体" w:hint="eastAsia"/>
          <w:spacing w:val="10"/>
          <w:kern w:val="2"/>
        </w:rPr>
        <w:t>节点完成</w:t>
      </w:r>
      <w:r w:rsidRPr="00EF0C31">
        <w:rPr>
          <w:rFonts w:eastAsia="宋体" w:hint="eastAsia"/>
          <w:spacing w:val="10"/>
          <w:kern w:val="2"/>
        </w:rPr>
        <w:t>Executor</w:t>
      </w:r>
      <w:r w:rsidRPr="00EF0C31">
        <w:rPr>
          <w:rFonts w:eastAsia="宋体" w:hint="eastAsia"/>
          <w:spacing w:val="10"/>
          <w:kern w:val="2"/>
        </w:rPr>
        <w:t>的分配后，向</w:t>
      </w:r>
      <w:r w:rsidRPr="00EF0C31">
        <w:rPr>
          <w:rFonts w:eastAsia="宋体" w:hint="eastAsia"/>
          <w:spacing w:val="10"/>
          <w:kern w:val="2"/>
        </w:rPr>
        <w:t>Master</w:t>
      </w:r>
      <w:r w:rsidRPr="00EF0C31">
        <w:rPr>
          <w:rFonts w:eastAsia="宋体" w:hint="eastAsia"/>
          <w:spacing w:val="10"/>
          <w:kern w:val="2"/>
        </w:rPr>
        <w:t>报告</w:t>
      </w:r>
      <w:r w:rsidRPr="00EF0C31">
        <w:rPr>
          <w:rFonts w:eastAsia="宋体" w:hint="eastAsia"/>
          <w:spacing w:val="10"/>
          <w:kern w:val="2"/>
        </w:rPr>
        <w:t>Executor</w:t>
      </w:r>
      <w:r w:rsidRPr="00EF0C31">
        <w:rPr>
          <w:rFonts w:eastAsia="宋体" w:hint="eastAsia"/>
          <w:spacing w:val="10"/>
          <w:kern w:val="2"/>
        </w:rPr>
        <w:t>的状态。</w:t>
      </w:r>
    </w:p>
    <w:p w:rsidR="008037CA" w:rsidRPr="00EF0C31" w:rsidRDefault="008037CA" w:rsidP="005812DB">
      <w:pPr>
        <w:pStyle w:val="afb"/>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Worker</w:t>
      </w:r>
      <w:r w:rsidRPr="00EF0C31">
        <w:rPr>
          <w:rFonts w:eastAsia="宋体" w:hint="eastAsia"/>
          <w:spacing w:val="10"/>
          <w:kern w:val="2"/>
        </w:rPr>
        <w:t>节点上的</w:t>
      </w:r>
      <w:r w:rsidRPr="00EF0C31">
        <w:rPr>
          <w:rFonts w:eastAsia="宋体" w:hint="eastAsia"/>
          <w:spacing w:val="10"/>
          <w:kern w:val="2"/>
        </w:rPr>
        <w:t>ExecutorBackend</w:t>
      </w:r>
      <w:r w:rsidRPr="00EF0C31">
        <w:rPr>
          <w:rFonts w:eastAsia="宋体" w:hint="eastAsia"/>
          <w:spacing w:val="10"/>
          <w:kern w:val="2"/>
        </w:rPr>
        <w:t>进程启动后，向</w:t>
      </w:r>
      <w:r w:rsidRPr="00EF0C31">
        <w:rPr>
          <w:rFonts w:eastAsia="宋体" w:hint="eastAsia"/>
          <w:spacing w:val="10"/>
          <w:kern w:val="2"/>
        </w:rPr>
        <w:t>Driver</w:t>
      </w:r>
      <w:r w:rsidRPr="00EF0C31">
        <w:rPr>
          <w:rFonts w:eastAsia="宋体" w:hint="eastAsia"/>
          <w:spacing w:val="10"/>
          <w:kern w:val="2"/>
        </w:rPr>
        <w:t>进程注册。</w:t>
      </w:r>
    </w:p>
    <w:p w:rsidR="008037CA" w:rsidRPr="00EF0C31" w:rsidRDefault="008037CA" w:rsidP="005812DB">
      <w:pPr>
        <w:pStyle w:val="afb"/>
        <w:numPr>
          <w:ilvl w:val="0"/>
          <w:numId w:val="81"/>
        </w:numPr>
        <w:shd w:val="clear" w:color="auto" w:fill="FFFFFF"/>
        <w:spacing w:before="0" w:beforeAutospacing="0" w:after="150" w:afterAutospacing="0"/>
        <w:rPr>
          <w:rFonts w:eastAsia="宋体"/>
          <w:spacing w:val="10"/>
          <w:kern w:val="2"/>
        </w:rPr>
      </w:pPr>
      <w:r w:rsidRPr="00EF0C31">
        <w:rPr>
          <w:rFonts w:eastAsia="宋体" w:hint="eastAsia"/>
          <w:spacing w:val="10"/>
          <w:kern w:val="2"/>
        </w:rPr>
        <w:t>Driver</w:t>
      </w:r>
      <w:r w:rsidRPr="00EF0C31">
        <w:rPr>
          <w:rFonts w:eastAsia="宋体" w:hint="eastAsia"/>
          <w:spacing w:val="10"/>
          <w:kern w:val="2"/>
        </w:rPr>
        <w:t>进程内部通过</w:t>
      </w:r>
      <w:r w:rsidRPr="00EF0C31">
        <w:rPr>
          <w:rFonts w:eastAsia="宋体" w:hint="eastAsia"/>
          <w:spacing w:val="10"/>
          <w:kern w:val="2"/>
        </w:rPr>
        <w:t>DAG Schaduler</w:t>
      </w:r>
      <w:r w:rsidRPr="00EF0C31">
        <w:rPr>
          <w:rFonts w:eastAsia="宋体" w:hint="eastAsia"/>
          <w:spacing w:val="10"/>
          <w:kern w:val="2"/>
        </w:rPr>
        <w:t>，</w:t>
      </w:r>
      <w:r w:rsidRPr="00EF0C31">
        <w:rPr>
          <w:rFonts w:eastAsia="宋体" w:hint="eastAsia"/>
          <w:spacing w:val="10"/>
          <w:kern w:val="2"/>
        </w:rPr>
        <w:t>Stage Schaduler</w:t>
      </w:r>
      <w:r w:rsidRPr="00EF0C31">
        <w:rPr>
          <w:rFonts w:eastAsia="宋体" w:hint="eastAsia"/>
          <w:spacing w:val="10"/>
          <w:kern w:val="2"/>
        </w:rPr>
        <w:t>，</w:t>
      </w:r>
      <w:r w:rsidRPr="00EF0C31">
        <w:rPr>
          <w:rFonts w:eastAsia="宋体" w:hint="eastAsia"/>
          <w:spacing w:val="10"/>
          <w:kern w:val="2"/>
        </w:rPr>
        <w:t>Task Schaduler</w:t>
      </w:r>
      <w:r w:rsidRPr="00EF0C31">
        <w:rPr>
          <w:rFonts w:eastAsia="宋体" w:hint="eastAsia"/>
          <w:spacing w:val="10"/>
          <w:kern w:val="2"/>
        </w:rPr>
        <w:t>等过程完成任务的划分后，向</w:t>
      </w:r>
      <w:r w:rsidRPr="00EF0C31">
        <w:rPr>
          <w:rFonts w:eastAsia="宋体" w:hint="eastAsia"/>
          <w:spacing w:val="10"/>
          <w:kern w:val="2"/>
        </w:rPr>
        <w:t>Worker</w:t>
      </w:r>
      <w:r w:rsidRPr="00EF0C31">
        <w:rPr>
          <w:rFonts w:eastAsia="宋体" w:hint="eastAsia"/>
          <w:spacing w:val="10"/>
          <w:kern w:val="2"/>
        </w:rPr>
        <w:t>节点上的</w:t>
      </w:r>
      <w:r w:rsidRPr="00EF0C31">
        <w:rPr>
          <w:rFonts w:eastAsia="宋体" w:hint="eastAsia"/>
          <w:spacing w:val="10"/>
          <w:kern w:val="2"/>
        </w:rPr>
        <w:t>ExecutorBackend</w:t>
      </w:r>
      <w:r w:rsidRPr="00EF0C31">
        <w:rPr>
          <w:rFonts w:eastAsia="宋体" w:hint="eastAsia"/>
          <w:spacing w:val="10"/>
          <w:kern w:val="2"/>
        </w:rPr>
        <w:t>分配</w:t>
      </w:r>
      <w:r w:rsidRPr="00EF0C31">
        <w:rPr>
          <w:rFonts w:eastAsia="宋体" w:hint="eastAsia"/>
          <w:spacing w:val="10"/>
          <w:kern w:val="2"/>
        </w:rPr>
        <w:t>TASK</w:t>
      </w:r>
      <w:r w:rsidRPr="00EF0C31">
        <w:rPr>
          <w:rFonts w:eastAsia="宋体" w:hint="eastAsia"/>
          <w:spacing w:val="10"/>
          <w:kern w:val="2"/>
        </w:rPr>
        <w:t>。</w:t>
      </w:r>
    </w:p>
    <w:p w:rsidR="008037CA" w:rsidRPr="00EF0C31" w:rsidRDefault="008037CA" w:rsidP="005812DB">
      <w:pPr>
        <w:pStyle w:val="afb"/>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ExecutorBackend</w:t>
      </w:r>
      <w:r w:rsidRPr="00EF0C31">
        <w:rPr>
          <w:rFonts w:eastAsia="宋体" w:hint="eastAsia"/>
          <w:spacing w:val="10"/>
          <w:kern w:val="2"/>
        </w:rPr>
        <w:t>进行</w:t>
      </w:r>
      <w:r w:rsidRPr="00EF0C31">
        <w:rPr>
          <w:rFonts w:eastAsia="宋体" w:hint="eastAsia"/>
          <w:spacing w:val="10"/>
          <w:kern w:val="2"/>
        </w:rPr>
        <w:t>TASK</w:t>
      </w:r>
      <w:r w:rsidRPr="00EF0C31">
        <w:rPr>
          <w:rFonts w:eastAsia="宋体" w:hint="eastAsia"/>
          <w:spacing w:val="10"/>
          <w:kern w:val="2"/>
        </w:rPr>
        <w:t>计算，并向</w:t>
      </w:r>
      <w:r w:rsidRPr="00EF0C31">
        <w:rPr>
          <w:rFonts w:eastAsia="宋体" w:hint="eastAsia"/>
          <w:spacing w:val="10"/>
          <w:kern w:val="2"/>
        </w:rPr>
        <w:t>Driver</w:t>
      </w:r>
      <w:r w:rsidRPr="00EF0C31">
        <w:rPr>
          <w:rFonts w:eastAsia="宋体" w:hint="eastAsia"/>
          <w:spacing w:val="10"/>
          <w:kern w:val="2"/>
        </w:rPr>
        <w:t>报告</w:t>
      </w:r>
      <w:r w:rsidRPr="00EF0C31">
        <w:rPr>
          <w:rFonts w:eastAsia="宋体" w:hint="eastAsia"/>
          <w:spacing w:val="10"/>
          <w:kern w:val="2"/>
        </w:rPr>
        <w:t>TASK</w:t>
      </w:r>
      <w:r w:rsidRPr="00EF0C31">
        <w:rPr>
          <w:rFonts w:eastAsia="宋体" w:hint="eastAsia"/>
          <w:spacing w:val="10"/>
          <w:kern w:val="2"/>
        </w:rPr>
        <w:t>状态，直至结束。</w:t>
      </w:r>
    </w:p>
    <w:p w:rsidR="008037CA" w:rsidRPr="00EF0C31" w:rsidRDefault="008037CA" w:rsidP="005812DB">
      <w:pPr>
        <w:pStyle w:val="afb"/>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Driver</w:t>
      </w:r>
      <w:r w:rsidRPr="00EF0C31">
        <w:rPr>
          <w:rFonts w:eastAsia="宋体" w:hint="eastAsia"/>
          <w:spacing w:val="10"/>
          <w:kern w:val="2"/>
        </w:rPr>
        <w:t>进程在所有</w:t>
      </w:r>
      <w:r w:rsidRPr="00EF0C31">
        <w:rPr>
          <w:rFonts w:eastAsia="宋体" w:hint="eastAsia"/>
          <w:spacing w:val="10"/>
          <w:kern w:val="2"/>
        </w:rPr>
        <w:t>TASK</w:t>
      </w:r>
      <w:r w:rsidRPr="00EF0C31">
        <w:rPr>
          <w:rFonts w:eastAsia="宋体" w:hint="eastAsia"/>
          <w:spacing w:val="10"/>
          <w:kern w:val="2"/>
        </w:rPr>
        <w:t>都处理完成后，向</w:t>
      </w:r>
      <w:r w:rsidRPr="00EF0C31">
        <w:rPr>
          <w:rFonts w:eastAsia="宋体" w:hint="eastAsia"/>
          <w:spacing w:val="10"/>
          <w:kern w:val="2"/>
        </w:rPr>
        <w:t>Master</w:t>
      </w:r>
      <w:r w:rsidRPr="00EF0C31">
        <w:rPr>
          <w:rFonts w:eastAsia="宋体" w:hint="eastAsia"/>
          <w:spacing w:val="10"/>
          <w:kern w:val="2"/>
        </w:rPr>
        <w:t>注销。</w:t>
      </w:r>
    </w:p>
    <w:p w:rsidR="008037CA" w:rsidRPr="00867FEA" w:rsidRDefault="008037CA" w:rsidP="00867FEA">
      <w:pPr>
        <w:pStyle w:val="3"/>
      </w:pPr>
      <w:bookmarkStart w:id="112" w:name="_Toc492099221"/>
      <w:r w:rsidRPr="00867FEA">
        <w:t>总结</w:t>
      </w:r>
      <w:bookmarkEnd w:id="112"/>
    </w:p>
    <w:p w:rsidR="008037CA" w:rsidRPr="00EF0C31" w:rsidRDefault="008037CA" w:rsidP="00EF0C31">
      <w:pPr>
        <w:pStyle w:val="a1"/>
        <w:ind w:firstLineChars="200" w:firstLine="520"/>
        <w:jc w:val="left"/>
      </w:pPr>
      <w:r w:rsidRPr="00EF0C31">
        <w:rPr>
          <w:rFonts w:hint="eastAsia"/>
        </w:rPr>
        <w:t>Spark</w:t>
      </w:r>
      <w:r w:rsidRPr="00EF0C31">
        <w:rPr>
          <w:rFonts w:hint="eastAsia"/>
        </w:rPr>
        <w:t>能够以</w:t>
      </w:r>
      <w:r w:rsidRPr="00EF0C31">
        <w:rPr>
          <w:rFonts w:hint="eastAsia"/>
        </w:rPr>
        <w:t>standalone</w:t>
      </w:r>
      <w:r w:rsidRPr="00EF0C31">
        <w:rPr>
          <w:rFonts w:hint="eastAsia"/>
        </w:rPr>
        <w:t>模式运行，这是</w:t>
      </w:r>
      <w:r w:rsidRPr="00EF0C31">
        <w:rPr>
          <w:rFonts w:hint="eastAsia"/>
        </w:rPr>
        <w:t>Spark</w:t>
      </w:r>
      <w:r w:rsidRPr="00EF0C31">
        <w:rPr>
          <w:rFonts w:hint="eastAsia"/>
        </w:rPr>
        <w:t>自身提供的运行模式，用户可以通过手动启动</w:t>
      </w:r>
      <w:r w:rsidRPr="00EF0C31">
        <w:rPr>
          <w:rFonts w:hint="eastAsia"/>
        </w:rPr>
        <w:t>master</w:t>
      </w:r>
      <w:r w:rsidRPr="00EF0C31">
        <w:rPr>
          <w:rFonts w:hint="eastAsia"/>
        </w:rPr>
        <w:t>和</w:t>
      </w:r>
      <w:r w:rsidRPr="00EF0C31">
        <w:rPr>
          <w:rFonts w:hint="eastAsia"/>
        </w:rPr>
        <w:t>worker</w:t>
      </w:r>
      <w:r w:rsidRPr="00EF0C31">
        <w:rPr>
          <w:rFonts w:hint="eastAsia"/>
        </w:rPr>
        <w:t>进程来启动一个独立的集群，也可以在一台机器上运行这些守护进程进行测试。</w:t>
      </w:r>
      <w:r w:rsidRPr="00EF0C31">
        <w:rPr>
          <w:rFonts w:hint="eastAsia"/>
        </w:rPr>
        <w:t>standalone</w:t>
      </w:r>
      <w:r w:rsidRPr="00EF0C31">
        <w:rPr>
          <w:rFonts w:hint="eastAsia"/>
        </w:rPr>
        <w:t>模式可以用在生产环境，它有效的降低了用户学习、测试</w:t>
      </w:r>
      <w:r w:rsidRPr="00EF0C31">
        <w:rPr>
          <w:rFonts w:hint="eastAsia"/>
        </w:rPr>
        <w:t>Spark</w:t>
      </w:r>
      <w:r w:rsidRPr="00EF0C31">
        <w:rPr>
          <w:rFonts w:hint="eastAsia"/>
        </w:rPr>
        <w:t>框架的成本。</w:t>
      </w:r>
    </w:p>
    <w:p w:rsidR="008037CA" w:rsidRPr="00EF0C31" w:rsidRDefault="008037CA" w:rsidP="00EF0C31">
      <w:pPr>
        <w:pStyle w:val="a1"/>
        <w:ind w:firstLineChars="200" w:firstLine="520"/>
        <w:jc w:val="left"/>
      </w:pPr>
      <w:r w:rsidRPr="00EF0C31">
        <w:rPr>
          <w:rFonts w:hint="eastAsia"/>
        </w:rPr>
        <w:t>standalone</w:t>
      </w:r>
      <w:r w:rsidRPr="00EF0C31">
        <w:rPr>
          <w:rFonts w:hint="eastAsia"/>
        </w:rPr>
        <w:t>模式目前只支持跨应用程序的简单</w:t>
      </w:r>
      <w:r w:rsidRPr="00EF0C31">
        <w:rPr>
          <w:rFonts w:hint="eastAsia"/>
        </w:rPr>
        <w:t>FIFO</w:t>
      </w:r>
      <w:r w:rsidRPr="00EF0C31">
        <w:rPr>
          <w:rFonts w:hint="eastAsia"/>
        </w:rPr>
        <w:t>调度。然而，为了允许多个并发用户，你可以控制每个应用使用的资源的最大数。默认情况下，它会请求使用集群的全部</w:t>
      </w:r>
      <w:r w:rsidRPr="00EF0C31">
        <w:rPr>
          <w:rFonts w:hint="eastAsia"/>
        </w:rPr>
        <w:t>CUP</w:t>
      </w:r>
      <w:r w:rsidRPr="00EF0C31">
        <w:rPr>
          <w:rFonts w:hint="eastAsia"/>
        </w:rPr>
        <w:t>内核。</w:t>
      </w:r>
    </w:p>
    <w:p w:rsidR="008037CA" w:rsidRDefault="008037CA" w:rsidP="000F1E47">
      <w:pPr>
        <w:pStyle w:val="a1"/>
        <w:ind w:firstLineChars="200" w:firstLine="520"/>
        <w:jc w:val="left"/>
      </w:pPr>
      <w:r w:rsidRPr="00EF0C31">
        <w:rPr>
          <w:rFonts w:hint="eastAsia"/>
        </w:rPr>
        <w:t>缺省情况下，</w:t>
      </w:r>
      <w:r w:rsidRPr="00EF0C31">
        <w:rPr>
          <w:rFonts w:hint="eastAsia"/>
        </w:rPr>
        <w:t>standalone</w:t>
      </w:r>
      <w:r w:rsidRPr="00EF0C31">
        <w:rPr>
          <w:rFonts w:hint="eastAsia"/>
        </w:rPr>
        <w:t>任务调度允许</w:t>
      </w:r>
      <w:r w:rsidRPr="00EF0C31">
        <w:rPr>
          <w:rFonts w:hint="eastAsia"/>
        </w:rPr>
        <w:t>worker</w:t>
      </w:r>
      <w:r w:rsidRPr="00EF0C31">
        <w:rPr>
          <w:rFonts w:hint="eastAsia"/>
        </w:rPr>
        <w:t>的失败（在这种情况下它可以将失败的任务转移给其他的</w:t>
      </w:r>
      <w:r w:rsidRPr="00EF0C31">
        <w:rPr>
          <w:rFonts w:hint="eastAsia"/>
        </w:rPr>
        <w:t>worker</w:t>
      </w:r>
      <w:r w:rsidRPr="00EF0C31">
        <w:rPr>
          <w:rFonts w:hint="eastAsia"/>
        </w:rPr>
        <w:t>）。但是，</w:t>
      </w:r>
      <w:proofErr w:type="gramStart"/>
      <w:r w:rsidRPr="00EF0C31">
        <w:rPr>
          <w:rFonts w:hint="eastAsia"/>
        </w:rPr>
        <w:t>调度器</w:t>
      </w:r>
      <w:proofErr w:type="gramEnd"/>
      <w:r w:rsidRPr="00EF0C31">
        <w:rPr>
          <w:rFonts w:hint="eastAsia"/>
        </w:rPr>
        <w:t>使用</w:t>
      </w:r>
      <w:r w:rsidRPr="00EF0C31">
        <w:rPr>
          <w:rFonts w:hint="eastAsia"/>
        </w:rPr>
        <w:t>master</w:t>
      </w:r>
      <w:r w:rsidRPr="00EF0C31">
        <w:rPr>
          <w:rFonts w:hint="eastAsia"/>
        </w:rPr>
        <w:t>来做调度，这会产生一个单点问题：如果</w:t>
      </w:r>
      <w:r w:rsidRPr="00EF0C31">
        <w:rPr>
          <w:rFonts w:hint="eastAsia"/>
        </w:rPr>
        <w:t>master</w:t>
      </w:r>
      <w:r w:rsidRPr="00EF0C31">
        <w:rPr>
          <w:rFonts w:hint="eastAsia"/>
        </w:rPr>
        <w:t>崩溃，新的应用不会被创建。为了解决这个问题，可以</w:t>
      </w:r>
      <w:r w:rsidRPr="00EF0C31">
        <w:rPr>
          <w:rFonts w:hint="eastAsia"/>
        </w:rPr>
        <w:t>zookeeper</w:t>
      </w:r>
      <w:r w:rsidRPr="00EF0C31">
        <w:rPr>
          <w:rFonts w:hint="eastAsia"/>
        </w:rPr>
        <w:t>的选举机制在集群中启动多个</w:t>
      </w:r>
      <w:r w:rsidRPr="00EF0C31">
        <w:rPr>
          <w:rFonts w:hint="eastAsia"/>
        </w:rPr>
        <w:t>master</w:t>
      </w:r>
      <w:r w:rsidRPr="00EF0C31">
        <w:rPr>
          <w:rFonts w:hint="eastAsia"/>
        </w:rPr>
        <w:t>，也可以使用本地文件实现单节点恢复。</w:t>
      </w:r>
    </w:p>
    <w:p w:rsidR="00BB2332" w:rsidRPr="00867FEA" w:rsidRDefault="00BB2332" w:rsidP="00BB2332">
      <w:pPr>
        <w:pStyle w:val="2"/>
      </w:pPr>
      <w:bookmarkStart w:id="113" w:name="_Toc492099222"/>
      <w:r w:rsidRPr="00867FEA">
        <w:t>yarn</w:t>
      </w:r>
      <w:r w:rsidRPr="00867FEA">
        <w:t>集群模式</w:t>
      </w:r>
      <w:bookmarkEnd w:id="113"/>
    </w:p>
    <w:p w:rsidR="00BB2332" w:rsidRDefault="00BB2332" w:rsidP="00EF0C31">
      <w:pPr>
        <w:pStyle w:val="a1"/>
        <w:ind w:firstLineChars="200" w:firstLine="520"/>
        <w:jc w:val="left"/>
      </w:pPr>
      <w:r>
        <w:t>Apache yarn</w:t>
      </w:r>
      <w:r>
        <w:t>是</w:t>
      </w:r>
      <w:r>
        <w:t>apache Hadoop</w:t>
      </w:r>
      <w:r>
        <w:t>开源项目的一部分。设计之初是为了解决</w:t>
      </w:r>
      <w:r>
        <w:t>mapreduce</w:t>
      </w:r>
      <w:r>
        <w:t>计算框架资源管理的问题。到</w:t>
      </w:r>
      <w:r>
        <w:t>haodoop 2.0</w:t>
      </w:r>
      <w:r>
        <w:t>使用</w:t>
      </w:r>
      <w:r>
        <w:t>yarn</w:t>
      </w:r>
      <w:r>
        <w:t>将</w:t>
      </w:r>
      <w:r>
        <w:t>mapreduce</w:t>
      </w:r>
      <w:r>
        <w:lastRenderedPageBreak/>
        <w:t>的分布式计算和资源管理区分开来。它的引入使得</w:t>
      </w:r>
      <w:r>
        <w:t>Hadoop</w:t>
      </w:r>
      <w:r>
        <w:t>分布式计算系统进入了平台化时代，即各种计算框架可以运行在一个集群中，由资源管理系统</w:t>
      </w:r>
      <w:r>
        <w:t>YRAN</w:t>
      </w:r>
      <w:r>
        <w:t>进行统一的管理和调度，从而共享整个集群资源、提高资源利用率。</w:t>
      </w:r>
      <w:r>
        <w:br/>
      </w:r>
      <w:r>
        <w:t xml:space="preserve">　　</w:t>
      </w:r>
      <w:r>
        <w:t>YARN</w:t>
      </w:r>
      <w:r>
        <w:t>总体上也</w:t>
      </w:r>
      <w:r>
        <w:t>Master/slave</w:t>
      </w:r>
      <w:r>
        <w:t>架构</w:t>
      </w:r>
      <w:r>
        <w:t>——ResourceManager/NodeManager</w:t>
      </w:r>
      <w:r>
        <w:t>。前者</w:t>
      </w:r>
      <w:r>
        <w:t>(RM)</w:t>
      </w:r>
      <w:r>
        <w:t>负责对各个</w:t>
      </w:r>
      <w:r>
        <w:t>NodeManager(NM)</w:t>
      </w:r>
      <w:r>
        <w:t>上的资源进行统一管理和调度。而</w:t>
      </w:r>
      <w:r>
        <w:t>container</w:t>
      </w:r>
      <w:r>
        <w:t>是资源分配和调度的基本单位，其中封装了机器资源，如内存、</w:t>
      </w:r>
      <w:r>
        <w:t>CPU</w:t>
      </w:r>
      <w:r>
        <w:t>、磁盘和网络等，每个任务会被分配一个</w:t>
      </w:r>
      <w:r>
        <w:t>Container</w:t>
      </w:r>
      <w:r>
        <w:t>，该任务只能在该</w:t>
      </w:r>
      <w:r>
        <w:t>Container</w:t>
      </w:r>
      <w:r>
        <w:t>中执行，并使用该</w:t>
      </w:r>
      <w:r>
        <w:t>Container</w:t>
      </w:r>
      <w:r>
        <w:t>封装的资源。</w:t>
      </w:r>
      <w:r>
        <w:t>NodeManager</w:t>
      </w:r>
      <w:r>
        <w:t>的作用则是负责接收并启动应用的</w:t>
      </w:r>
      <w:r>
        <w:t>container</w:t>
      </w:r>
      <w:r>
        <w:t>、而向</w:t>
      </w:r>
      <w:r>
        <w:t>RM</w:t>
      </w:r>
      <w:r>
        <w:t>回报本节点上的应用</w:t>
      </w:r>
      <w:r>
        <w:t>Container</w:t>
      </w:r>
      <w:r>
        <w:t>运行状态和资源使用情况。</w:t>
      </w:r>
      <w:r>
        <w:t>ApplicationMaster</w:t>
      </w:r>
      <w:r>
        <w:t>与具体的</w:t>
      </w:r>
      <w:r>
        <w:t>Application</w:t>
      </w:r>
      <w:r>
        <w:t>相关，主要负责同</w:t>
      </w:r>
      <w:r>
        <w:t>ResourceManager</w:t>
      </w:r>
      <w:r>
        <w:t>协商以获取合适的</w:t>
      </w:r>
      <w:r>
        <w:t>Container</w:t>
      </w:r>
      <w:r>
        <w:t>，并跟踪这些</w:t>
      </w:r>
      <w:r>
        <w:t>Container</w:t>
      </w:r>
      <w:r>
        <w:t>的状态和监控其进度。如下图所示为</w:t>
      </w:r>
      <w:r>
        <w:t>yarn</w:t>
      </w:r>
      <w:r>
        <w:t>集群的一般模型。</w:t>
      </w:r>
    </w:p>
    <w:p w:rsidR="00BB2332" w:rsidRDefault="00BB2332" w:rsidP="000F1E47">
      <w:pPr>
        <w:jc w:val="center"/>
        <w:rPr>
          <w:rFonts w:eastAsia="Times New Roman"/>
        </w:rPr>
      </w:pPr>
      <w:r>
        <w:rPr>
          <w:rFonts w:eastAsia="Times New Roman"/>
          <w:noProof/>
        </w:rPr>
        <w:drawing>
          <wp:inline distT="0" distB="0" distL="0" distR="0" wp14:anchorId="62DEBDE9" wp14:editId="1628810B">
            <wp:extent cx="3183890" cy="2429510"/>
            <wp:effectExtent l="0" t="0" r="0" b="8890"/>
            <wp:docPr id="67" name="Picture 67" descr="http://upload-images.jianshu.io/upload_images/2119554-5d7076e4145f047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upload-images.jianshu.io/upload_images/2119554-5d7076e4145f0475.png?imageMogr2/auto-orient/strip%7CimageView2/2/w/12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83890" cy="2429510"/>
                    </a:xfrm>
                    <a:prstGeom prst="rect">
                      <a:avLst/>
                    </a:prstGeom>
                    <a:noFill/>
                    <a:ln>
                      <a:noFill/>
                    </a:ln>
                  </pic:spPr>
                </pic:pic>
              </a:graphicData>
            </a:graphic>
          </wp:inline>
        </w:drawing>
      </w:r>
    </w:p>
    <w:p w:rsidR="00BB2332" w:rsidRDefault="00BB2332" w:rsidP="00EF0C31">
      <w:pPr>
        <w:pStyle w:val="a1"/>
        <w:ind w:firstLineChars="200" w:firstLine="520"/>
        <w:jc w:val="left"/>
      </w:pPr>
      <w:r>
        <w:t>Spark</w:t>
      </w:r>
      <w:r>
        <w:t>在</w:t>
      </w:r>
      <w:r>
        <w:t>yarn</w:t>
      </w:r>
      <w:r>
        <w:t>集群上的部署方式分为两种，</w:t>
      </w:r>
      <w:r>
        <w:t>yarn client</w:t>
      </w:r>
      <w:r>
        <w:t>（</w:t>
      </w:r>
      <w:r>
        <w:t>driver</w:t>
      </w:r>
      <w:r>
        <w:t>运行在客户端）和</w:t>
      </w:r>
      <w:r>
        <w:t>yarn cluster</w:t>
      </w:r>
      <w:r>
        <w:t>（</w:t>
      </w:r>
      <w:r>
        <w:t>driver</w:t>
      </w:r>
      <w:r>
        <w:t>运行在</w:t>
      </w:r>
      <w:r>
        <w:t>master</w:t>
      </w:r>
      <w:r>
        <w:t>上），</w:t>
      </w:r>
      <w:r>
        <w:t>driver on master</w:t>
      </w:r>
      <w:r>
        <w:t>如下图所示。</w:t>
      </w:r>
    </w:p>
    <w:p w:rsidR="00BB2332" w:rsidRDefault="00BB2332" w:rsidP="000F1E47">
      <w:pPr>
        <w:jc w:val="center"/>
        <w:rPr>
          <w:rFonts w:eastAsia="Times New Roman"/>
        </w:rPr>
      </w:pPr>
      <w:r>
        <w:rPr>
          <w:rFonts w:eastAsia="Times New Roman"/>
          <w:noProof/>
        </w:rPr>
        <w:drawing>
          <wp:inline distT="0" distB="0" distL="0" distR="0" wp14:anchorId="2AEB3DF7" wp14:editId="1DB504B3">
            <wp:extent cx="3393440" cy="2390775"/>
            <wp:effectExtent l="0" t="0" r="10160" b="0"/>
            <wp:docPr id="66" name="Picture 66" descr="http://upload-images.jianshu.io/upload_images/2119554-545c995de0047ad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upload-images.jianshu.io/upload_images/2119554-545c995de0047ad1.png?imageMogr2/auto-orient/strip%7CimageView2/2/w/12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93440" cy="2390775"/>
                    </a:xfrm>
                    <a:prstGeom prst="rect">
                      <a:avLst/>
                    </a:prstGeom>
                    <a:noFill/>
                    <a:ln>
                      <a:noFill/>
                    </a:ln>
                  </pic:spPr>
                </pic:pic>
              </a:graphicData>
            </a:graphic>
          </wp:inline>
        </w:drawing>
      </w:r>
    </w:p>
    <w:p w:rsidR="00BB2332" w:rsidRPr="00EF0C31" w:rsidRDefault="00BB2332" w:rsidP="000F1E47">
      <w:pPr>
        <w:pStyle w:val="a1"/>
        <w:ind w:firstLineChars="200" w:firstLine="520"/>
        <w:jc w:val="left"/>
      </w:pPr>
      <w:r w:rsidRPr="00EF0C31">
        <w:lastRenderedPageBreak/>
        <w:t>(1) Spark Yarn Client</w:t>
      </w:r>
      <w:r w:rsidRPr="00EF0C31">
        <w:t>向</w:t>
      </w:r>
      <w:r w:rsidRPr="00EF0C31">
        <w:t>YARN</w:t>
      </w:r>
      <w:r w:rsidRPr="00EF0C31">
        <w:t>中提交应用程序，包括</w:t>
      </w:r>
      <w:r w:rsidRPr="00EF0C31">
        <w:t>Application Master</w:t>
      </w:r>
      <w:r w:rsidRPr="00EF0C31">
        <w:t>程序、启动</w:t>
      </w:r>
      <w:r w:rsidRPr="00EF0C31">
        <w:t>Application Master</w:t>
      </w:r>
      <w:r w:rsidRPr="00EF0C31">
        <w:t>的命令、需要在</w:t>
      </w:r>
      <w:r w:rsidRPr="00EF0C31">
        <w:t>Executor</w:t>
      </w:r>
      <w:r w:rsidRPr="00EF0C31">
        <w:t>中运行的程序等；</w:t>
      </w:r>
    </w:p>
    <w:p w:rsidR="00BB2332" w:rsidRPr="00EF0C31" w:rsidRDefault="00BB2332" w:rsidP="00EF0C31">
      <w:pPr>
        <w:pStyle w:val="a1"/>
        <w:ind w:firstLineChars="200" w:firstLine="520"/>
        <w:jc w:val="left"/>
      </w:pPr>
      <w:r w:rsidRPr="00EF0C31">
        <w:t>(2) Resource manager</w:t>
      </w:r>
      <w:r w:rsidRPr="00EF0C31">
        <w:t>收到请求后，在其中一个</w:t>
      </w:r>
      <w:r w:rsidRPr="00EF0C31">
        <w:t>node manager</w:t>
      </w:r>
      <w:r w:rsidRPr="00EF0C31">
        <w:t>中为应用程序分配一个</w:t>
      </w:r>
      <w:r w:rsidRPr="00EF0C31">
        <w:t>container</w:t>
      </w:r>
      <w:r w:rsidRPr="00EF0C31">
        <w:t>，要求它在</w:t>
      </w:r>
      <w:r w:rsidRPr="00EF0C31">
        <w:t>container</w:t>
      </w:r>
      <w:r w:rsidRPr="00EF0C31">
        <w:t>中启动应用程序的</w:t>
      </w:r>
      <w:r w:rsidRPr="00EF0C31">
        <w:t>Application Master</w:t>
      </w:r>
      <w:r w:rsidRPr="00EF0C31">
        <w:t>，</w:t>
      </w:r>
      <w:r w:rsidRPr="00EF0C31">
        <w:t>Application master</w:t>
      </w:r>
      <w:r w:rsidRPr="00EF0C31">
        <w:t>初始化</w:t>
      </w:r>
      <w:r w:rsidRPr="00EF0C31">
        <w:t>sparkContext</w:t>
      </w:r>
      <w:r w:rsidRPr="00EF0C31">
        <w:t>以及创建</w:t>
      </w:r>
      <w:r w:rsidRPr="00EF0C31">
        <w:t>DAG Scheduler</w:t>
      </w:r>
      <w:r w:rsidRPr="00EF0C31">
        <w:t>和</w:t>
      </w:r>
      <w:r w:rsidRPr="00EF0C31">
        <w:t>Task Scheduler</w:t>
      </w:r>
      <w:r w:rsidRPr="00EF0C31">
        <w:t>。</w:t>
      </w:r>
    </w:p>
    <w:p w:rsidR="00BB2332" w:rsidRPr="00EF0C31" w:rsidRDefault="00BB2332" w:rsidP="00EF0C31">
      <w:pPr>
        <w:pStyle w:val="a1"/>
        <w:ind w:firstLineChars="200" w:firstLine="520"/>
        <w:jc w:val="left"/>
      </w:pPr>
      <w:r w:rsidRPr="00EF0C31">
        <w:t>(3) Application master</w:t>
      </w:r>
      <w:r w:rsidRPr="00EF0C31">
        <w:t>根据</w:t>
      </w:r>
      <w:r w:rsidRPr="00EF0C31">
        <w:t>sparkContext</w:t>
      </w:r>
      <w:r w:rsidRPr="00EF0C31">
        <w:t>中的配置，向</w:t>
      </w:r>
      <w:r w:rsidRPr="00EF0C31">
        <w:t>resource manager</w:t>
      </w:r>
      <w:r w:rsidRPr="00EF0C31">
        <w:t>申请</w:t>
      </w:r>
      <w:r w:rsidRPr="00EF0C31">
        <w:t>container</w:t>
      </w:r>
      <w:r w:rsidRPr="00EF0C31">
        <w:t>，同时，</w:t>
      </w:r>
      <w:r w:rsidRPr="00EF0C31">
        <w:t>Application master</w:t>
      </w:r>
      <w:r w:rsidRPr="00EF0C31">
        <w:t>向</w:t>
      </w:r>
      <w:r w:rsidRPr="00EF0C31">
        <w:t>Resource manager</w:t>
      </w:r>
      <w:r w:rsidRPr="00EF0C31">
        <w:t>注册，这样用户可通过</w:t>
      </w:r>
      <w:r w:rsidRPr="00EF0C31">
        <w:t>Resource manager</w:t>
      </w:r>
      <w:r w:rsidRPr="00EF0C31">
        <w:t>查看应用程序的运行状态</w:t>
      </w:r>
    </w:p>
    <w:p w:rsidR="00BB2332" w:rsidRPr="00EF0C31" w:rsidRDefault="00BB2332" w:rsidP="00EF0C31">
      <w:pPr>
        <w:pStyle w:val="a1"/>
        <w:ind w:firstLineChars="200" w:firstLine="520"/>
        <w:jc w:val="left"/>
      </w:pPr>
      <w:r w:rsidRPr="00EF0C31">
        <w:t xml:space="preserve">(4) Resource manager </w:t>
      </w:r>
      <w:r w:rsidRPr="00EF0C31">
        <w:t>在集群中寻找符合条件的</w:t>
      </w:r>
      <w:r w:rsidRPr="00EF0C31">
        <w:t>node manager</w:t>
      </w:r>
      <w:r w:rsidRPr="00EF0C31">
        <w:t>，在</w:t>
      </w:r>
      <w:r w:rsidRPr="00EF0C31">
        <w:t>node manager</w:t>
      </w:r>
      <w:r w:rsidRPr="00EF0C31">
        <w:t>启动</w:t>
      </w:r>
      <w:r w:rsidRPr="00EF0C31">
        <w:t>container</w:t>
      </w:r>
      <w:r w:rsidRPr="00EF0C31">
        <w:t>，要求</w:t>
      </w:r>
      <w:r w:rsidRPr="00EF0C31">
        <w:t>container</w:t>
      </w:r>
      <w:r w:rsidRPr="00EF0C31">
        <w:t>启动</w:t>
      </w:r>
      <w:r w:rsidRPr="00EF0C31">
        <w:t>executor</w:t>
      </w:r>
      <w:r w:rsidRPr="00EF0C31">
        <w:t>，</w:t>
      </w:r>
    </w:p>
    <w:p w:rsidR="00BB2332" w:rsidRPr="00EF0C31" w:rsidRDefault="00BB2332" w:rsidP="00EF0C31">
      <w:pPr>
        <w:pStyle w:val="a1"/>
        <w:ind w:firstLineChars="200" w:firstLine="520"/>
        <w:jc w:val="left"/>
      </w:pPr>
      <w:r w:rsidRPr="00EF0C31">
        <w:t>(5) Executor</w:t>
      </w:r>
      <w:r w:rsidRPr="00EF0C31">
        <w:t>启动后向</w:t>
      </w:r>
      <w:r w:rsidRPr="00EF0C31">
        <w:t>Application master</w:t>
      </w:r>
      <w:r w:rsidRPr="00EF0C31">
        <w:t>注册，并接收</w:t>
      </w:r>
      <w:r w:rsidRPr="00EF0C31">
        <w:t>Application master</w:t>
      </w:r>
      <w:r w:rsidRPr="00EF0C31">
        <w:t>分配的</w:t>
      </w:r>
      <w:r w:rsidRPr="00EF0C31">
        <w:t>task</w:t>
      </w:r>
    </w:p>
    <w:p w:rsidR="00BB2332" w:rsidRPr="00EF0C31" w:rsidRDefault="00BB2332" w:rsidP="00EF0C31">
      <w:pPr>
        <w:pStyle w:val="a1"/>
        <w:ind w:firstLineChars="200" w:firstLine="520"/>
        <w:jc w:val="left"/>
      </w:pPr>
      <w:r w:rsidRPr="00EF0C31">
        <w:t xml:space="preserve">(6) </w:t>
      </w:r>
      <w:r w:rsidRPr="00EF0C31">
        <w:t>应用程序运行完成后，</w:t>
      </w:r>
      <w:r w:rsidRPr="00EF0C31">
        <w:t>Application Master</w:t>
      </w:r>
      <w:r w:rsidRPr="00EF0C31">
        <w:t>向</w:t>
      </w:r>
      <w:r w:rsidRPr="00EF0C31">
        <w:t>Resource Manager</w:t>
      </w:r>
      <w:r w:rsidRPr="00EF0C31">
        <w:t>申请注销并关闭自己。</w:t>
      </w:r>
      <w:r>
        <w:rPr>
          <w:rFonts w:eastAsia="Times New Roman"/>
        </w:rPr>
        <w:br/>
      </w:r>
      <w:r w:rsidR="000F1E47">
        <w:t xml:space="preserve">    </w:t>
      </w:r>
      <w:r w:rsidRPr="00EF0C31">
        <w:t>Driver on client</w:t>
      </w:r>
      <w:r w:rsidRPr="00EF0C31">
        <w:t>如下图所示：</w:t>
      </w:r>
    </w:p>
    <w:p w:rsidR="00BB2332" w:rsidRDefault="00BB2332" w:rsidP="00EF0C31">
      <w:pPr>
        <w:spacing w:before="100" w:beforeAutospacing="1" w:after="100" w:afterAutospacing="1"/>
        <w:jc w:val="center"/>
        <w:rPr>
          <w:rFonts w:eastAsia="Times New Roman"/>
        </w:rPr>
      </w:pPr>
      <w:r>
        <w:rPr>
          <w:rFonts w:eastAsia="Times New Roman"/>
          <w:noProof/>
        </w:rPr>
        <w:drawing>
          <wp:inline distT="0" distB="0" distL="0" distR="0" wp14:anchorId="448203F2" wp14:editId="4ADE283D">
            <wp:extent cx="3646805" cy="2627630"/>
            <wp:effectExtent l="0" t="0" r="10795" b="0"/>
            <wp:docPr id="65" name="Picture 65" descr="http://upload-images.jianshu.io/upload_images/2119554-7bcbbefe7c6b4d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upload-images.jianshu.io/upload_images/2119554-7bcbbefe7c6b4d73.png?imageMogr2/auto-orient/strip%7CimageView2/2/w/1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6805" cy="2627630"/>
                    </a:xfrm>
                    <a:prstGeom prst="rect">
                      <a:avLst/>
                    </a:prstGeom>
                    <a:noFill/>
                    <a:ln>
                      <a:noFill/>
                    </a:ln>
                  </pic:spPr>
                </pic:pic>
              </a:graphicData>
            </a:graphic>
          </wp:inline>
        </w:drawing>
      </w:r>
    </w:p>
    <w:p w:rsidR="00BB2332" w:rsidRPr="00EF0C31" w:rsidRDefault="000F1E47" w:rsidP="00EF0C31">
      <w:pPr>
        <w:pStyle w:val="a1"/>
        <w:ind w:firstLineChars="200" w:firstLine="520"/>
        <w:jc w:val="left"/>
      </w:pPr>
      <w:r w:rsidRPr="00EF0C31">
        <w:t xml:space="preserve"> </w:t>
      </w:r>
      <w:r w:rsidR="00BB2332" w:rsidRPr="00EF0C31">
        <w:t>(1) Spark Yarn Client</w:t>
      </w:r>
      <w:r w:rsidR="00BB2332" w:rsidRPr="00EF0C31">
        <w:t>向</w:t>
      </w:r>
      <w:r w:rsidR="00BB2332" w:rsidRPr="00EF0C31">
        <w:t>YARN</w:t>
      </w:r>
      <w:r w:rsidR="00BB2332" w:rsidRPr="00EF0C31">
        <w:t>的</w:t>
      </w:r>
      <w:r w:rsidR="00BB2332" w:rsidRPr="00EF0C31">
        <w:t>Resource Manager</w:t>
      </w:r>
      <w:r w:rsidR="00BB2332" w:rsidRPr="00EF0C31">
        <w:t>申请启动</w:t>
      </w:r>
      <w:r w:rsidR="00BB2332" w:rsidRPr="00EF0C31">
        <w:t>Application Master</w:t>
      </w:r>
      <w:r w:rsidR="00BB2332" w:rsidRPr="00EF0C31">
        <w:t>。同时在</w:t>
      </w:r>
      <w:r w:rsidR="00BB2332" w:rsidRPr="00EF0C31">
        <w:t>SparkContent</w:t>
      </w:r>
      <w:r w:rsidR="00BB2332" w:rsidRPr="00EF0C31">
        <w:t>初始化中将创建</w:t>
      </w:r>
      <w:r w:rsidR="00BB2332" w:rsidRPr="00EF0C31">
        <w:t>DAG Scheduler</w:t>
      </w:r>
      <w:r w:rsidR="00BB2332" w:rsidRPr="00EF0C31">
        <w:t>和</w:t>
      </w:r>
      <w:r w:rsidR="00BB2332" w:rsidRPr="00EF0C31">
        <w:t>TASK Scheduler</w:t>
      </w:r>
      <w:r w:rsidR="00BB2332" w:rsidRPr="00EF0C31">
        <w:t>等</w:t>
      </w:r>
    </w:p>
    <w:p w:rsidR="00BB2332" w:rsidRPr="00EF0C31" w:rsidRDefault="00BB2332" w:rsidP="00EF0C31">
      <w:pPr>
        <w:pStyle w:val="a1"/>
        <w:ind w:firstLineChars="200" w:firstLine="520"/>
        <w:jc w:val="left"/>
      </w:pPr>
      <w:r w:rsidRPr="00EF0C31">
        <w:t>(2) ResourceManager</w:t>
      </w:r>
      <w:r w:rsidRPr="00EF0C31">
        <w:t>收到请求后，在集群中选择一个</w:t>
      </w:r>
      <w:r w:rsidRPr="00EF0C31">
        <w:t>NodeManager</w:t>
      </w:r>
      <w:r w:rsidRPr="00EF0C31">
        <w:t>，为该应用程序分配第一个</w:t>
      </w:r>
      <w:r w:rsidRPr="00EF0C31">
        <w:t>Container</w:t>
      </w:r>
      <w:r w:rsidRPr="00EF0C31">
        <w:t>，要求它在这个</w:t>
      </w:r>
      <w:r w:rsidRPr="00EF0C31">
        <w:t>Container</w:t>
      </w:r>
      <w:r w:rsidRPr="00EF0C31">
        <w:t>中启动应用程序的</w:t>
      </w:r>
      <w:r w:rsidRPr="00EF0C31">
        <w:t>ApplicationMaster</w:t>
      </w:r>
      <w:r w:rsidRPr="00EF0C31">
        <w:t>，与</w:t>
      </w:r>
      <w:r w:rsidRPr="00EF0C31">
        <w:t>YARN-Cluster</w:t>
      </w:r>
      <w:r w:rsidRPr="00EF0C31">
        <w:t>区别的是在该</w:t>
      </w:r>
      <w:r w:rsidRPr="00EF0C31">
        <w:t>ApplicationMaster</w:t>
      </w:r>
      <w:r w:rsidRPr="00EF0C31">
        <w:t>不运行</w:t>
      </w:r>
      <w:r w:rsidRPr="00EF0C31">
        <w:lastRenderedPageBreak/>
        <w:t>SparkContext</w:t>
      </w:r>
      <w:r w:rsidRPr="00EF0C31">
        <w:t>，只与</w:t>
      </w:r>
      <w:r w:rsidRPr="00EF0C31">
        <w:t>SparkContext</w:t>
      </w:r>
      <w:r w:rsidRPr="00EF0C31">
        <w:t>进行联系进行资源的分派</w:t>
      </w:r>
    </w:p>
    <w:p w:rsidR="00BB2332" w:rsidRPr="00EF0C31" w:rsidRDefault="00BB2332" w:rsidP="00EF0C31">
      <w:pPr>
        <w:pStyle w:val="a1"/>
        <w:ind w:firstLineChars="200" w:firstLine="520"/>
        <w:jc w:val="left"/>
      </w:pPr>
      <w:r w:rsidRPr="00EF0C31">
        <w:t>(3) Client</w:t>
      </w:r>
      <w:r w:rsidRPr="00EF0C31">
        <w:t>中的</w:t>
      </w:r>
      <w:r w:rsidRPr="00EF0C31">
        <w:t>SparkContext</w:t>
      </w:r>
      <w:r w:rsidRPr="00EF0C31">
        <w:t>初始化完毕后，与</w:t>
      </w:r>
      <w:r w:rsidRPr="00EF0C31">
        <w:t>Application Master</w:t>
      </w:r>
      <w:r w:rsidRPr="00EF0C31">
        <w:t>建立通讯，向</w:t>
      </w:r>
      <w:r w:rsidRPr="00EF0C31">
        <w:t>Resource Manager</w:t>
      </w:r>
      <w:r w:rsidRPr="00EF0C31">
        <w:t>注册，根据任务信息向</w:t>
      </w:r>
      <w:r w:rsidRPr="00EF0C31">
        <w:t>Resource Manager</w:t>
      </w:r>
      <w:r w:rsidRPr="00EF0C31">
        <w:t>申请资源</w:t>
      </w:r>
      <w:r w:rsidRPr="00EF0C31">
        <w:t>(Container)</w:t>
      </w:r>
    </w:p>
    <w:p w:rsidR="00BB2332" w:rsidRPr="00EF0C31" w:rsidRDefault="00BB2332" w:rsidP="00EF0C31">
      <w:pPr>
        <w:pStyle w:val="a1"/>
        <w:ind w:firstLineChars="200" w:firstLine="520"/>
        <w:jc w:val="left"/>
      </w:pPr>
      <w:r w:rsidRPr="00EF0C31">
        <w:t xml:space="preserve">(4) </w:t>
      </w:r>
      <w:r w:rsidRPr="00EF0C31">
        <w:t>当</w:t>
      </w:r>
      <w:r w:rsidRPr="00EF0C31">
        <w:t>application master</w:t>
      </w:r>
      <w:r w:rsidRPr="00EF0C31">
        <w:t>申请到资源后，便与</w:t>
      </w:r>
      <w:r w:rsidRPr="00EF0C31">
        <w:t>node manager</w:t>
      </w:r>
      <w:r w:rsidRPr="00EF0C31">
        <w:t>通信，要求它启动</w:t>
      </w:r>
      <w:r w:rsidRPr="00EF0C31">
        <w:t>container</w:t>
      </w:r>
    </w:p>
    <w:p w:rsidR="00BB2332" w:rsidRPr="00EF0C31" w:rsidRDefault="00BB2332" w:rsidP="00EF0C31">
      <w:pPr>
        <w:pStyle w:val="a1"/>
        <w:ind w:firstLineChars="200" w:firstLine="520"/>
        <w:jc w:val="left"/>
      </w:pPr>
      <w:r w:rsidRPr="00EF0C31">
        <w:t>(5) Container</w:t>
      </w:r>
      <w:r w:rsidRPr="00EF0C31">
        <w:t>启动后向</w:t>
      </w:r>
      <w:r w:rsidRPr="00EF0C31">
        <w:t>driver</w:t>
      </w:r>
      <w:r w:rsidRPr="00EF0C31">
        <w:t>中的</w:t>
      </w:r>
      <w:r w:rsidRPr="00EF0C31">
        <w:t>sparkContext</w:t>
      </w:r>
      <w:r w:rsidRPr="00EF0C31">
        <w:t>注册，并申请</w:t>
      </w:r>
      <w:r w:rsidRPr="00EF0C31">
        <w:t>task</w:t>
      </w:r>
    </w:p>
    <w:p w:rsidR="00BB2332" w:rsidRPr="00EF0C31" w:rsidRDefault="00BB2332" w:rsidP="00EF0C31">
      <w:pPr>
        <w:pStyle w:val="a1"/>
        <w:ind w:firstLineChars="200" w:firstLine="520"/>
        <w:jc w:val="left"/>
      </w:pPr>
      <w:r w:rsidRPr="00EF0C31">
        <w:t xml:space="preserve">(6) </w:t>
      </w:r>
      <w:r w:rsidRPr="00EF0C31">
        <w:t>应用程序运行完成后，</w:t>
      </w:r>
      <w:r w:rsidRPr="00EF0C31">
        <w:t>Client</w:t>
      </w:r>
      <w:r w:rsidRPr="00EF0C31">
        <w:t>的</w:t>
      </w:r>
      <w:r w:rsidRPr="00EF0C31">
        <w:t>SparkContext</w:t>
      </w:r>
      <w:r w:rsidRPr="00EF0C31">
        <w:t>向</w:t>
      </w:r>
      <w:r w:rsidRPr="00EF0C31">
        <w:t>ResourceManager</w:t>
      </w:r>
      <w:r w:rsidRPr="00EF0C31">
        <w:t>申请注销并关闭自己。</w:t>
      </w:r>
      <w:r w:rsidRPr="00EF0C31">
        <w:br/>
      </w:r>
      <w:r>
        <w:rPr>
          <w:rFonts w:ascii="MS Mincho" w:eastAsia="MS Mincho" w:hAnsi="MS Mincho" w:cs="MS Mincho"/>
        </w:rPr>
        <w:t xml:space="preserve">　　</w:t>
      </w:r>
      <w:r w:rsidRPr="00EF0C31">
        <w:t>从下图</w:t>
      </w:r>
      <w:r w:rsidRPr="00EF0C31">
        <w:t>11</w:t>
      </w:r>
      <w:r w:rsidRPr="00EF0C31">
        <w:t>：</w:t>
      </w:r>
      <w:r w:rsidRPr="00EF0C31">
        <w:t>Yarn-client</w:t>
      </w:r>
      <w:r w:rsidRPr="00EF0C31">
        <w:t>和</w:t>
      </w:r>
      <w:r w:rsidRPr="00EF0C31">
        <w:t>Yarn cluster</w:t>
      </w:r>
      <w:r w:rsidRPr="00EF0C31">
        <w:t>模式对比可以看出，在</w:t>
      </w:r>
      <w:r w:rsidRPr="00EF0C31">
        <w:t>Yarn-client</w:t>
      </w:r>
      <w:r w:rsidRPr="00EF0C31">
        <w:t>（</w:t>
      </w:r>
      <w:r w:rsidRPr="00EF0C31">
        <w:t>Driver on client</w:t>
      </w:r>
      <w:r w:rsidRPr="00EF0C31">
        <w:t>）中，</w:t>
      </w:r>
      <w:r w:rsidRPr="00EF0C31">
        <w:t>Application Master</w:t>
      </w:r>
      <w:r w:rsidRPr="00EF0C31">
        <w:t>仅仅从</w:t>
      </w:r>
      <w:r w:rsidRPr="00EF0C31">
        <w:t>Yarn</w:t>
      </w:r>
      <w:r w:rsidRPr="00EF0C31">
        <w:t>中申请资源给</w:t>
      </w:r>
      <w:r w:rsidRPr="00EF0C31">
        <w:t>Executor</w:t>
      </w:r>
      <w:r w:rsidRPr="00EF0C31">
        <w:t>，之后</w:t>
      </w:r>
      <w:r w:rsidRPr="00EF0C31">
        <w:t>client</w:t>
      </w:r>
      <w:r w:rsidRPr="00EF0C31">
        <w:t>会跟</w:t>
      </w:r>
      <w:r w:rsidRPr="00EF0C31">
        <w:t>container</w:t>
      </w:r>
      <w:r w:rsidRPr="00EF0C31">
        <w:t>通信进行作业的调度。如果</w:t>
      </w:r>
      <w:r w:rsidRPr="00EF0C31">
        <w:t>client</w:t>
      </w:r>
      <w:r w:rsidRPr="00EF0C31">
        <w:t>离集群距离较远，建议不要采用此方式，不过此方式有利于交互式的作业。</w:t>
      </w:r>
    </w:p>
    <w:p w:rsidR="00BB2332" w:rsidRDefault="00BB2332" w:rsidP="00EF0C31">
      <w:pPr>
        <w:spacing w:before="100" w:beforeAutospacing="1" w:after="100" w:afterAutospacing="1"/>
        <w:jc w:val="center"/>
        <w:rPr>
          <w:rFonts w:eastAsia="Times New Roman"/>
        </w:rPr>
      </w:pPr>
      <w:r>
        <w:rPr>
          <w:rFonts w:eastAsia="Times New Roman"/>
          <w:noProof/>
        </w:rPr>
        <w:drawing>
          <wp:inline distT="0" distB="0" distL="0" distR="0" wp14:anchorId="47BA9762" wp14:editId="5C4E61AB">
            <wp:extent cx="5056505" cy="2159000"/>
            <wp:effectExtent l="0" t="0" r="0" b="0"/>
            <wp:docPr id="64" name="Picture 64" descr="http://upload-images.jianshu.io/upload_images/2119554-425499447c07b3b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images.jianshu.io/upload_images/2119554-425499447c07b3b8.png?imageMogr2/auto-orient/strip%7CimageView2/2/w/1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6505" cy="2159000"/>
                    </a:xfrm>
                    <a:prstGeom prst="rect">
                      <a:avLst/>
                    </a:prstGeom>
                    <a:noFill/>
                    <a:ln>
                      <a:noFill/>
                    </a:ln>
                  </pic:spPr>
                </pic:pic>
              </a:graphicData>
            </a:graphic>
          </wp:inline>
        </w:drawing>
      </w:r>
    </w:p>
    <w:p w:rsidR="00BB2332" w:rsidRPr="00EF0C31" w:rsidRDefault="00BB2332" w:rsidP="00EF0C31">
      <w:pPr>
        <w:spacing w:before="100" w:beforeAutospacing="1" w:after="100" w:afterAutospacing="1"/>
        <w:jc w:val="center"/>
        <w:rPr>
          <w:spacing w:val="10"/>
          <w:kern w:val="2"/>
        </w:rPr>
      </w:pPr>
      <w:r w:rsidRPr="00EF0C31">
        <w:rPr>
          <w:spacing w:val="10"/>
          <w:kern w:val="2"/>
        </w:rPr>
        <w:t>图</w:t>
      </w:r>
      <w:r w:rsidRPr="00EF0C31">
        <w:rPr>
          <w:spacing w:val="10"/>
          <w:kern w:val="2"/>
        </w:rPr>
        <w:t>11 Yarn-client</w:t>
      </w:r>
      <w:r w:rsidRPr="00EF0C31">
        <w:rPr>
          <w:spacing w:val="10"/>
          <w:kern w:val="2"/>
        </w:rPr>
        <w:t>和</w:t>
      </w:r>
      <w:r w:rsidRPr="00EF0C31">
        <w:rPr>
          <w:spacing w:val="10"/>
          <w:kern w:val="2"/>
        </w:rPr>
        <w:t>Yarn cluster</w:t>
      </w:r>
      <w:r w:rsidRPr="00EF0C31">
        <w:rPr>
          <w:spacing w:val="10"/>
          <w:kern w:val="2"/>
        </w:rPr>
        <w:t>模式对比</w:t>
      </w:r>
    </w:p>
    <w:p w:rsidR="008037CA" w:rsidRPr="00EF0C31" w:rsidRDefault="008037CA" w:rsidP="00EF0C31">
      <w:pPr>
        <w:pStyle w:val="a1"/>
        <w:ind w:firstLineChars="200" w:firstLine="520"/>
        <w:jc w:val="left"/>
      </w:pPr>
      <w:r w:rsidRPr="00EF0C31">
        <w:rPr>
          <w:rFonts w:hint="eastAsia"/>
        </w:rPr>
        <w:t>Spark</w:t>
      </w:r>
      <w:r w:rsidRPr="00EF0C31">
        <w:rPr>
          <w:rFonts w:hint="eastAsia"/>
        </w:rPr>
        <w:t>能够以集群的形式运行，可用的集群管理系统有</w:t>
      </w:r>
      <w:r w:rsidRPr="00EF0C31">
        <w:rPr>
          <w:rFonts w:hint="eastAsia"/>
        </w:rPr>
        <w:t>Yarn</w:t>
      </w:r>
      <w:r w:rsidRPr="00EF0C31">
        <w:rPr>
          <w:rFonts w:hint="eastAsia"/>
        </w:rPr>
        <w:t>，</w:t>
      </w:r>
      <w:r w:rsidRPr="00EF0C31">
        <w:rPr>
          <w:rFonts w:hint="eastAsia"/>
        </w:rPr>
        <w:t>Mesos</w:t>
      </w:r>
      <w:r w:rsidRPr="00EF0C31">
        <w:rPr>
          <w:rFonts w:hint="eastAsia"/>
        </w:rPr>
        <w:t>等。集群管理器的核心功能是资源管理和任务调度。以</w:t>
      </w:r>
      <w:r w:rsidRPr="00EF0C31">
        <w:rPr>
          <w:rFonts w:hint="eastAsia"/>
        </w:rPr>
        <w:t>Yarn</w:t>
      </w:r>
      <w:r w:rsidRPr="00EF0C31">
        <w:rPr>
          <w:rFonts w:hint="eastAsia"/>
        </w:rPr>
        <w:t>为例，</w:t>
      </w:r>
      <w:r w:rsidRPr="00EF0C31">
        <w:rPr>
          <w:rFonts w:hint="eastAsia"/>
        </w:rPr>
        <w:t>Yarn</w:t>
      </w:r>
      <w:r w:rsidRPr="00EF0C31">
        <w:rPr>
          <w:rFonts w:hint="eastAsia"/>
        </w:rPr>
        <w:t>以</w:t>
      </w:r>
      <w:r w:rsidRPr="00EF0C31">
        <w:rPr>
          <w:rFonts w:hint="eastAsia"/>
        </w:rPr>
        <w:t>Master/Slave</w:t>
      </w:r>
      <w:r w:rsidRPr="00EF0C31">
        <w:rPr>
          <w:rFonts w:hint="eastAsia"/>
        </w:rPr>
        <w:t>模式工作，在</w:t>
      </w:r>
      <w:r w:rsidRPr="00EF0C31">
        <w:rPr>
          <w:rFonts w:hint="eastAsia"/>
        </w:rPr>
        <w:t>Master</w:t>
      </w:r>
      <w:r w:rsidRPr="00EF0C31">
        <w:rPr>
          <w:rFonts w:hint="eastAsia"/>
        </w:rPr>
        <w:t>节点运行的是</w:t>
      </w:r>
      <w:r w:rsidRPr="00EF0C31">
        <w:rPr>
          <w:rFonts w:hint="eastAsia"/>
        </w:rPr>
        <w:t>Resource Manager(RM)</w:t>
      </w:r>
      <w:r w:rsidRPr="00EF0C31">
        <w:rPr>
          <w:rFonts w:hint="eastAsia"/>
        </w:rPr>
        <w:t>，负责管理整个集群的资源和资源分配。在</w:t>
      </w:r>
      <w:r w:rsidRPr="00EF0C31">
        <w:rPr>
          <w:rFonts w:hint="eastAsia"/>
        </w:rPr>
        <w:t>Slave</w:t>
      </w:r>
      <w:r w:rsidRPr="00EF0C31">
        <w:rPr>
          <w:rFonts w:hint="eastAsia"/>
        </w:rPr>
        <w:t>节点运行的</w:t>
      </w:r>
      <w:r w:rsidRPr="00EF0C31">
        <w:rPr>
          <w:rFonts w:hint="eastAsia"/>
        </w:rPr>
        <w:t>Node Manager(NM)</w:t>
      </w:r>
      <w:r w:rsidRPr="00EF0C31">
        <w:rPr>
          <w:rFonts w:hint="eastAsia"/>
        </w:rPr>
        <w:t>，是集群中实际拥有资源的工作节点。我们提交</w:t>
      </w:r>
      <w:r w:rsidRPr="00EF0C31">
        <w:rPr>
          <w:rFonts w:hint="eastAsia"/>
        </w:rPr>
        <w:t>Job</w:t>
      </w:r>
      <w:r w:rsidRPr="00EF0C31">
        <w:rPr>
          <w:rFonts w:hint="eastAsia"/>
        </w:rPr>
        <w:t>以后，会将组成</w:t>
      </w:r>
      <w:r w:rsidRPr="00EF0C31">
        <w:rPr>
          <w:rFonts w:hint="eastAsia"/>
        </w:rPr>
        <w:t>Job</w:t>
      </w:r>
      <w:r w:rsidRPr="00EF0C31">
        <w:rPr>
          <w:rFonts w:hint="eastAsia"/>
        </w:rPr>
        <w:t>的多个</w:t>
      </w:r>
      <w:r w:rsidRPr="00EF0C31">
        <w:rPr>
          <w:rFonts w:hint="eastAsia"/>
        </w:rPr>
        <w:t>Task</w:t>
      </w:r>
      <w:r w:rsidRPr="00EF0C31">
        <w:rPr>
          <w:rFonts w:hint="eastAsia"/>
        </w:rPr>
        <w:t>调度到对应的</w:t>
      </w:r>
      <w:r w:rsidRPr="00EF0C31">
        <w:rPr>
          <w:rFonts w:hint="eastAsia"/>
        </w:rPr>
        <w:t>Node Manager</w:t>
      </w:r>
      <w:r w:rsidRPr="00EF0C31">
        <w:rPr>
          <w:rFonts w:hint="eastAsia"/>
        </w:rPr>
        <w:t>上进行执行。另外，在</w:t>
      </w:r>
      <w:r w:rsidRPr="00EF0C31">
        <w:rPr>
          <w:rFonts w:hint="eastAsia"/>
        </w:rPr>
        <w:t>Node Manager</w:t>
      </w:r>
      <w:r w:rsidRPr="00EF0C31">
        <w:rPr>
          <w:rFonts w:hint="eastAsia"/>
        </w:rPr>
        <w:t>上将资源以</w:t>
      </w:r>
      <w:r w:rsidRPr="00EF0C31">
        <w:rPr>
          <w:rFonts w:hint="eastAsia"/>
        </w:rPr>
        <w:t>Container</w:t>
      </w:r>
      <w:r w:rsidRPr="00EF0C31">
        <w:rPr>
          <w:rFonts w:hint="eastAsia"/>
        </w:rPr>
        <w:t>的形式进行抽象，</w:t>
      </w:r>
      <w:r w:rsidRPr="00EF0C31">
        <w:rPr>
          <w:rFonts w:hint="eastAsia"/>
        </w:rPr>
        <w:t>Container</w:t>
      </w:r>
      <w:r w:rsidRPr="00EF0C31">
        <w:rPr>
          <w:rFonts w:hint="eastAsia"/>
        </w:rPr>
        <w:t>包括两种资源内存和</w:t>
      </w:r>
      <w:r w:rsidRPr="00EF0C31">
        <w:rPr>
          <w:rFonts w:hint="eastAsia"/>
        </w:rPr>
        <w:t>CPU</w:t>
      </w:r>
      <w:r w:rsidRPr="00EF0C31">
        <w:rPr>
          <w:rFonts w:hint="eastAsia"/>
        </w:rPr>
        <w:t>。</w:t>
      </w:r>
    </w:p>
    <w:p w:rsidR="008037CA" w:rsidRPr="00EF0C31" w:rsidRDefault="008037CA" w:rsidP="00EF0C31">
      <w:pPr>
        <w:pStyle w:val="a1"/>
        <w:ind w:firstLineChars="200" w:firstLine="520"/>
        <w:jc w:val="left"/>
      </w:pPr>
      <w:r w:rsidRPr="00EF0C31">
        <w:rPr>
          <w:rFonts w:hint="eastAsia"/>
        </w:rPr>
        <w:t>以下是一个运行在</w:t>
      </w:r>
      <w:r w:rsidRPr="00EF0C31">
        <w:rPr>
          <w:rFonts w:hint="eastAsia"/>
        </w:rPr>
        <w:t>Yarn</w:t>
      </w:r>
      <w:r w:rsidRPr="00EF0C31">
        <w:rPr>
          <w:rFonts w:hint="eastAsia"/>
        </w:rPr>
        <w:t>集群上，包含一个</w:t>
      </w:r>
      <w:r w:rsidRPr="00EF0C31">
        <w:rPr>
          <w:rFonts w:hint="eastAsia"/>
        </w:rPr>
        <w:t>Resource Manager</w:t>
      </w:r>
      <w:r w:rsidRPr="00EF0C31">
        <w:rPr>
          <w:rFonts w:hint="eastAsia"/>
        </w:rPr>
        <w:t>节点，三个</w:t>
      </w:r>
      <w:r w:rsidRPr="00EF0C31">
        <w:rPr>
          <w:rFonts w:hint="eastAsia"/>
        </w:rPr>
        <w:lastRenderedPageBreak/>
        <w:t>Node Manager</w:t>
      </w:r>
      <w:r w:rsidRPr="00EF0C31">
        <w:rPr>
          <w:rFonts w:hint="eastAsia"/>
        </w:rPr>
        <w:t>节点</w:t>
      </w:r>
      <w:r w:rsidRPr="00EF0C31">
        <w:rPr>
          <w:rFonts w:hint="eastAsia"/>
        </w:rPr>
        <w:t>(</w:t>
      </w:r>
      <w:r w:rsidRPr="00EF0C31">
        <w:rPr>
          <w:rFonts w:hint="eastAsia"/>
        </w:rPr>
        <w:t>其中，两个是</w:t>
      </w:r>
      <w:r w:rsidRPr="00EF0C31">
        <w:rPr>
          <w:rFonts w:hint="eastAsia"/>
        </w:rPr>
        <w:t>Worker</w:t>
      </w:r>
      <w:r w:rsidRPr="00EF0C31">
        <w:rPr>
          <w:rFonts w:hint="eastAsia"/>
        </w:rPr>
        <w:t>节点，一个</w:t>
      </w:r>
      <w:r w:rsidRPr="00EF0C31">
        <w:rPr>
          <w:rFonts w:hint="eastAsia"/>
        </w:rPr>
        <w:t>Master</w:t>
      </w:r>
      <w:r w:rsidRPr="00EF0C31">
        <w:rPr>
          <w:rFonts w:hint="eastAsia"/>
        </w:rPr>
        <w:t>节点</w:t>
      </w:r>
      <w:r w:rsidRPr="00EF0C31">
        <w:rPr>
          <w:rFonts w:hint="eastAsia"/>
        </w:rPr>
        <w:t>)</w:t>
      </w:r>
      <w:r w:rsidRPr="00EF0C31">
        <w:rPr>
          <w:rFonts w:hint="eastAsia"/>
        </w:rPr>
        <w:t>的</w:t>
      </w:r>
      <w:r w:rsidRPr="00EF0C31">
        <w:rPr>
          <w:rFonts w:hint="eastAsia"/>
        </w:rPr>
        <w:t>Spark</w:t>
      </w:r>
      <w:r w:rsidRPr="00EF0C31">
        <w:rPr>
          <w:rFonts w:hint="eastAsia"/>
        </w:rPr>
        <w:t>任务调度交换部署架构图。</w:t>
      </w:r>
    </w:p>
    <w:p w:rsidR="008037CA" w:rsidRDefault="008037CA" w:rsidP="008037CA">
      <w:pPr>
        <w:shd w:val="clear" w:color="auto" w:fill="FFFFFF"/>
        <w:jc w:val="center"/>
        <w:rPr>
          <w:rFonts w:ascii="Helvetica Neue" w:eastAsia="Times New Roman" w:hAnsi="Helvetica Neue"/>
          <w:color w:val="333333"/>
          <w:sz w:val="21"/>
          <w:szCs w:val="21"/>
        </w:rPr>
      </w:pPr>
      <w:r>
        <w:rPr>
          <w:rFonts w:ascii="Helvetica Neue" w:eastAsia="Times New Roman" w:hAnsi="Helvetica Neue"/>
          <w:noProof/>
          <w:color w:val="333333"/>
          <w:sz w:val="21"/>
          <w:szCs w:val="21"/>
        </w:rPr>
        <w:drawing>
          <wp:inline distT="0" distB="0" distL="0" distR="0" wp14:anchorId="298CB508" wp14:editId="1609CEDF">
            <wp:extent cx="5411238" cy="3449832"/>
            <wp:effectExtent l="0" t="0" r="0" b="0"/>
            <wp:docPr id="4" name="Picture 4" descr="park Cluster运行模式调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k Cluster运行模式调度图"/>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25644" cy="3459016"/>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rPr>
          <w:rFonts w:hint="eastAsia"/>
        </w:rPr>
        <w:t>从上面的</w:t>
      </w:r>
      <w:r w:rsidRPr="00EF0C31">
        <w:rPr>
          <w:rFonts w:hint="eastAsia"/>
        </w:rPr>
        <w:t>Spark</w:t>
      </w:r>
      <w:r w:rsidRPr="00EF0C31">
        <w:rPr>
          <w:rFonts w:hint="eastAsia"/>
        </w:rPr>
        <w:t>任务调度过程图可以看到</w:t>
      </w:r>
      <w:r w:rsidRPr="00EF0C31">
        <w:rPr>
          <w:rFonts w:hint="eastAsia"/>
        </w:rPr>
        <w:t>:</w:t>
      </w:r>
    </w:p>
    <w:p w:rsidR="008037CA" w:rsidRPr="00EF0C31" w:rsidRDefault="008037CA" w:rsidP="005812DB">
      <w:pPr>
        <w:pStyle w:val="a1"/>
        <w:numPr>
          <w:ilvl w:val="0"/>
          <w:numId w:val="82"/>
        </w:numPr>
        <w:jc w:val="left"/>
      </w:pPr>
      <w:r w:rsidRPr="00EF0C31">
        <w:t>整个集群分为</w:t>
      </w:r>
      <w:r w:rsidRPr="00EF0C31">
        <w:t>Master</w:t>
      </w:r>
      <w:r w:rsidRPr="00EF0C31">
        <w:t>节点和</w:t>
      </w:r>
      <w:r w:rsidRPr="00EF0C31">
        <w:t>Worker</w:t>
      </w:r>
      <w:r w:rsidRPr="00EF0C31">
        <w:t>节点，它们都存在于</w:t>
      </w:r>
      <w:r w:rsidRPr="00EF0C31">
        <w:t>Node Manager</w:t>
      </w:r>
      <w:r w:rsidRPr="00EF0C31">
        <w:t>节点上，在客户端提交任务时由</w:t>
      </w:r>
      <w:r w:rsidRPr="00EF0C31">
        <w:t>Resource Manager</w:t>
      </w:r>
      <w:r w:rsidRPr="00EF0C31">
        <w:t>统一分配，运行</w:t>
      </w:r>
      <w:r w:rsidRPr="00EF0C31">
        <w:t>Driver</w:t>
      </w:r>
      <w:r w:rsidRPr="00EF0C31">
        <w:t>程序的节点被称为</w:t>
      </w:r>
      <w:r w:rsidRPr="00EF0C31">
        <w:t>Master</w:t>
      </w:r>
      <w:r w:rsidRPr="00EF0C31">
        <w:t>节点，执行具体任务的节点被称为</w:t>
      </w:r>
      <w:r w:rsidRPr="00EF0C31">
        <w:t>Worder</w:t>
      </w:r>
      <w:r w:rsidRPr="00EF0C31">
        <w:t>节点。</w:t>
      </w:r>
      <w:r w:rsidRPr="00EF0C31">
        <w:t>Node Manager</w:t>
      </w:r>
      <w:r w:rsidRPr="00EF0C31">
        <w:t>节点上资源的变化都需要及时更新给</w:t>
      </w:r>
      <w:r w:rsidRPr="00EF0C31">
        <w:t>Resource Manager</w:t>
      </w:r>
      <w:r w:rsidRPr="00EF0C31">
        <w:t>，见图中红色双向箭头。</w:t>
      </w:r>
    </w:p>
    <w:p w:rsidR="008037CA" w:rsidRPr="00EF0C31" w:rsidRDefault="008037CA" w:rsidP="005812DB">
      <w:pPr>
        <w:pStyle w:val="a1"/>
        <w:numPr>
          <w:ilvl w:val="0"/>
          <w:numId w:val="82"/>
        </w:numPr>
        <w:jc w:val="left"/>
      </w:pPr>
      <w:r w:rsidRPr="00EF0C31">
        <w:t>Master</w:t>
      </w:r>
      <w:r w:rsidRPr="00EF0C31">
        <w:t>节点上常驻</w:t>
      </w:r>
      <w:r w:rsidRPr="00EF0C31">
        <w:t>Master</w:t>
      </w:r>
      <w:r w:rsidRPr="00EF0C31">
        <w:t>守护进程</w:t>
      </w:r>
      <w:r w:rsidRPr="00EF0C31">
        <w:t xml:space="preserve"> —— Driver</w:t>
      </w:r>
      <w:r w:rsidRPr="00EF0C31">
        <w:t>程序，</w:t>
      </w:r>
      <w:r w:rsidRPr="00EF0C31">
        <w:t>Driver</w:t>
      </w:r>
      <w:r w:rsidRPr="00EF0C31">
        <w:t>程序中会创建</w:t>
      </w:r>
      <w:r w:rsidRPr="00EF0C31">
        <w:t>SparkContext</w:t>
      </w:r>
      <w:r w:rsidRPr="00EF0C31">
        <w:t>对象，并负责</w:t>
      </w:r>
      <w:proofErr w:type="gramStart"/>
      <w:r w:rsidRPr="00EF0C31">
        <w:t>跟各个</w:t>
      </w:r>
      <w:proofErr w:type="gramEnd"/>
      <w:r w:rsidRPr="00EF0C31">
        <w:t>Worker</w:t>
      </w:r>
      <w:r w:rsidRPr="00EF0C31">
        <w:t>节点上的</w:t>
      </w:r>
      <w:r w:rsidRPr="00EF0C31">
        <w:t>ExecutorBackend</w:t>
      </w:r>
      <w:r w:rsidRPr="00EF0C31">
        <w:t>进程进行通信，管理</w:t>
      </w:r>
      <w:r w:rsidRPr="00EF0C31">
        <w:t>Worker</w:t>
      </w:r>
      <w:r w:rsidRPr="00EF0C31">
        <w:t>节点上的任务，同步任务进度。实际上，在</w:t>
      </w:r>
      <w:r w:rsidRPr="00EF0C31">
        <w:t>Yarn</w:t>
      </w:r>
      <w:r w:rsidRPr="00EF0C31">
        <w:t>中</w:t>
      </w:r>
      <w:r w:rsidRPr="00EF0C31">
        <w:t>Node Manager</w:t>
      </w:r>
      <w:r w:rsidRPr="00EF0C31">
        <w:t>之间的关系是平等的，因此</w:t>
      </w:r>
      <w:r w:rsidRPr="00EF0C31">
        <w:t>Driver</w:t>
      </w:r>
      <w:r w:rsidRPr="00EF0C31">
        <w:t>程序会被调度到任何一个</w:t>
      </w:r>
      <w:r w:rsidRPr="00EF0C31">
        <w:t>Node Manager</w:t>
      </w:r>
      <w:r w:rsidRPr="00EF0C31">
        <w:t>节点。</w:t>
      </w:r>
    </w:p>
    <w:p w:rsidR="008037CA" w:rsidRPr="00EF0C31" w:rsidRDefault="008037CA" w:rsidP="005812DB">
      <w:pPr>
        <w:pStyle w:val="a1"/>
        <w:numPr>
          <w:ilvl w:val="0"/>
          <w:numId w:val="82"/>
        </w:numPr>
        <w:jc w:val="left"/>
      </w:pPr>
      <w:r w:rsidRPr="00EF0C31">
        <w:t>每个</w:t>
      </w:r>
      <w:r w:rsidRPr="00EF0C31">
        <w:t>Worker</w:t>
      </w:r>
      <w:r w:rsidRPr="00EF0C31">
        <w:t>节点上会存在一个或者多个</w:t>
      </w:r>
      <w:r w:rsidRPr="00EF0C31">
        <w:t>ExecutorBackend</w:t>
      </w:r>
      <w:r w:rsidRPr="00EF0C31">
        <w:t>进程。每个进程包含一个</w:t>
      </w:r>
      <w:r w:rsidRPr="00EF0C31">
        <w:t>Executor</w:t>
      </w:r>
      <w:r w:rsidRPr="00EF0C31">
        <w:t>对象，该对象持有一个线程池，每个线程池可以执行一个任务</w:t>
      </w:r>
      <w:r w:rsidRPr="00EF0C31">
        <w:t>(task)</w:t>
      </w:r>
      <w:r w:rsidRPr="00EF0C31">
        <w:t>。</w:t>
      </w:r>
      <w:r w:rsidRPr="00EF0C31">
        <w:t>ExecutorBackend</w:t>
      </w:r>
      <w:r w:rsidRPr="00EF0C31">
        <w:t>进程还负责跟</w:t>
      </w:r>
      <w:r w:rsidRPr="00EF0C31">
        <w:t>Master</w:t>
      </w:r>
      <w:r w:rsidRPr="00EF0C31">
        <w:t>节点上的</w:t>
      </w:r>
      <w:r w:rsidRPr="00EF0C31">
        <w:t>Driver</w:t>
      </w:r>
      <w:r w:rsidRPr="00EF0C31">
        <w:t>程序进行通信，上报任务状态。</w:t>
      </w:r>
    </w:p>
    <w:p w:rsidR="008037CA" w:rsidRPr="00867FEA" w:rsidRDefault="008037CA" w:rsidP="00867FEA">
      <w:pPr>
        <w:pStyle w:val="3"/>
      </w:pPr>
      <w:bookmarkStart w:id="114" w:name="_Toc492099223"/>
      <w:r w:rsidRPr="00867FEA">
        <w:t>集群下任务运行过程</w:t>
      </w:r>
      <w:bookmarkEnd w:id="114"/>
    </w:p>
    <w:p w:rsidR="008037CA" w:rsidRPr="00EF0C31" w:rsidRDefault="008037CA" w:rsidP="00EF0C31">
      <w:pPr>
        <w:pStyle w:val="a1"/>
        <w:ind w:firstLineChars="200" w:firstLine="520"/>
        <w:jc w:val="left"/>
      </w:pPr>
      <w:r w:rsidRPr="00EF0C31">
        <w:rPr>
          <w:rFonts w:hint="eastAsia"/>
        </w:rPr>
        <w:t>上面的过程反映出了</w:t>
      </w:r>
      <w:r w:rsidRPr="00EF0C31">
        <w:rPr>
          <w:rFonts w:hint="eastAsia"/>
        </w:rPr>
        <w:t>Spark</w:t>
      </w:r>
      <w:r w:rsidRPr="00EF0C31">
        <w:rPr>
          <w:rFonts w:hint="eastAsia"/>
        </w:rPr>
        <w:t>在集群模式下，整体上</w:t>
      </w:r>
      <w:r w:rsidRPr="00EF0C31">
        <w:rPr>
          <w:rFonts w:hint="eastAsia"/>
        </w:rPr>
        <w:t>Resource Manager</w:t>
      </w:r>
      <w:r w:rsidRPr="00EF0C31">
        <w:rPr>
          <w:rFonts w:hint="eastAsia"/>
        </w:rPr>
        <w:t>和</w:t>
      </w:r>
      <w:r w:rsidRPr="00EF0C31">
        <w:rPr>
          <w:rFonts w:hint="eastAsia"/>
        </w:rPr>
        <w:t>Node Manager</w:t>
      </w:r>
      <w:r w:rsidRPr="00EF0C31">
        <w:rPr>
          <w:rFonts w:hint="eastAsia"/>
        </w:rPr>
        <w:t>节点间的交互，</w:t>
      </w:r>
      <w:r w:rsidRPr="00EF0C31">
        <w:rPr>
          <w:rFonts w:hint="eastAsia"/>
        </w:rPr>
        <w:t>Master</w:t>
      </w:r>
      <w:r w:rsidRPr="00EF0C31">
        <w:rPr>
          <w:rFonts w:hint="eastAsia"/>
        </w:rPr>
        <w:t>和</w:t>
      </w:r>
      <w:r w:rsidRPr="00EF0C31">
        <w:rPr>
          <w:rFonts w:hint="eastAsia"/>
        </w:rPr>
        <w:t>Worker</w:t>
      </w:r>
      <w:r w:rsidRPr="00EF0C31">
        <w:rPr>
          <w:rFonts w:hint="eastAsia"/>
        </w:rPr>
        <w:t>之间的交互。对于一个任务的</w:t>
      </w:r>
      <w:r w:rsidRPr="00EF0C31">
        <w:rPr>
          <w:rFonts w:hint="eastAsia"/>
        </w:rPr>
        <w:lastRenderedPageBreak/>
        <w:t>具体运行过程需要更细致的分解，分解运行过程见图中的小字。</w:t>
      </w:r>
    </w:p>
    <w:p w:rsidR="008037CA" w:rsidRPr="00EF0C31" w:rsidRDefault="008037CA" w:rsidP="005812DB">
      <w:pPr>
        <w:pStyle w:val="a1"/>
        <w:numPr>
          <w:ilvl w:val="0"/>
          <w:numId w:val="83"/>
        </w:numPr>
        <w:jc w:val="left"/>
      </w:pPr>
      <w:r w:rsidRPr="00EF0C31">
        <w:t>用户通过</w:t>
      </w:r>
      <w:r w:rsidRPr="00EF0C31">
        <w:t>bin/spark-submit</w:t>
      </w:r>
      <w:r w:rsidRPr="00EF0C31">
        <w:t>部署工具或者</w:t>
      </w:r>
      <w:r w:rsidRPr="00EF0C31">
        <w:t>bin/spark-class</w:t>
      </w:r>
      <w:r w:rsidRPr="00EF0C31">
        <w:t>向</w:t>
      </w:r>
      <w:r w:rsidRPr="00EF0C31">
        <w:t>Yarn</w:t>
      </w:r>
      <w:r w:rsidRPr="00EF0C31">
        <w:t>集群提交应用程序。</w:t>
      </w:r>
    </w:p>
    <w:p w:rsidR="008037CA" w:rsidRPr="00EF0C31" w:rsidRDefault="008037CA" w:rsidP="005812DB">
      <w:pPr>
        <w:pStyle w:val="a1"/>
        <w:numPr>
          <w:ilvl w:val="0"/>
          <w:numId w:val="83"/>
        </w:numPr>
        <w:jc w:val="left"/>
      </w:pPr>
      <w:r w:rsidRPr="00EF0C31">
        <w:t>Yarn</w:t>
      </w:r>
      <w:r w:rsidRPr="00EF0C31">
        <w:t>集群的</w:t>
      </w:r>
      <w:r w:rsidRPr="00EF0C31">
        <w:t>Resource Manager</w:t>
      </w:r>
      <w:r w:rsidRPr="00EF0C31">
        <w:t>为提交的应用程序选择一个</w:t>
      </w:r>
      <w:r w:rsidRPr="00EF0C31">
        <w:t>Node Manager</w:t>
      </w:r>
      <w:r w:rsidRPr="00EF0C31">
        <w:t>节点并分配第一个</w:t>
      </w:r>
      <w:r w:rsidRPr="00EF0C31">
        <w:t>container</w:t>
      </w:r>
      <w:r w:rsidRPr="00EF0C31">
        <w:t>，并在该节点的</w:t>
      </w:r>
      <w:r w:rsidRPr="00EF0C31">
        <w:t>container</w:t>
      </w:r>
      <w:r w:rsidRPr="00EF0C31">
        <w:t>上启动</w:t>
      </w:r>
      <w:r w:rsidRPr="00EF0C31">
        <w:t>SparkContext</w:t>
      </w:r>
      <w:r w:rsidRPr="00EF0C31">
        <w:t>对象。</w:t>
      </w:r>
    </w:p>
    <w:p w:rsidR="008037CA" w:rsidRPr="00EF0C31" w:rsidRDefault="008037CA" w:rsidP="005812DB">
      <w:pPr>
        <w:pStyle w:val="a1"/>
        <w:numPr>
          <w:ilvl w:val="0"/>
          <w:numId w:val="83"/>
        </w:numPr>
        <w:jc w:val="left"/>
      </w:pPr>
      <w:r w:rsidRPr="00EF0C31">
        <w:t>SparkContext</w:t>
      </w:r>
      <w:r w:rsidRPr="00EF0C31">
        <w:t>对象向</w:t>
      </w:r>
      <w:r w:rsidRPr="00EF0C31">
        <w:t>Yarn</w:t>
      </w:r>
      <w:r w:rsidRPr="00EF0C31">
        <w:t>集群的</w:t>
      </w:r>
      <w:r w:rsidRPr="00EF0C31">
        <w:t>Resource Manager</w:t>
      </w:r>
      <w:r w:rsidRPr="00EF0C31">
        <w:t>申请资源以运行</w:t>
      </w:r>
      <w:r w:rsidRPr="00EF0C31">
        <w:t>Executor</w:t>
      </w:r>
      <w:r w:rsidRPr="00EF0C31">
        <w:t>。</w:t>
      </w:r>
    </w:p>
    <w:p w:rsidR="008037CA" w:rsidRPr="00EF0C31" w:rsidRDefault="008037CA" w:rsidP="005812DB">
      <w:pPr>
        <w:pStyle w:val="a1"/>
        <w:numPr>
          <w:ilvl w:val="0"/>
          <w:numId w:val="83"/>
        </w:numPr>
        <w:jc w:val="left"/>
      </w:pPr>
      <w:r w:rsidRPr="00EF0C31">
        <w:t>Yarn</w:t>
      </w:r>
      <w:r w:rsidRPr="00EF0C31">
        <w:t>集群的</w:t>
      </w:r>
      <w:r w:rsidRPr="00EF0C31">
        <w:t>Resource Manager</w:t>
      </w:r>
      <w:r w:rsidRPr="00EF0C31">
        <w:t>分配</w:t>
      </w:r>
      <w:r w:rsidRPr="00EF0C31">
        <w:t>container</w:t>
      </w:r>
      <w:r w:rsidRPr="00EF0C31">
        <w:t>给</w:t>
      </w:r>
      <w:r w:rsidRPr="00EF0C31">
        <w:t>SparkContext</w:t>
      </w:r>
      <w:r w:rsidRPr="00EF0C31">
        <w:t>对象，</w:t>
      </w:r>
      <w:r w:rsidRPr="00EF0C31">
        <w:t>SparkContext</w:t>
      </w:r>
      <w:r w:rsidRPr="00EF0C31">
        <w:t>和相关的</w:t>
      </w:r>
      <w:r w:rsidRPr="00EF0C31">
        <w:t>Node Manager</w:t>
      </w:r>
      <w:r w:rsidRPr="00EF0C31">
        <w:t>通讯，在获得的</w:t>
      </w:r>
      <w:r w:rsidRPr="00EF0C31">
        <w:t>container</w:t>
      </w:r>
      <w:r w:rsidRPr="00EF0C31">
        <w:t>上启动</w:t>
      </w:r>
      <w:r w:rsidRPr="00EF0C31">
        <w:t>ExecutorBackend</w:t>
      </w:r>
      <w:r w:rsidRPr="00EF0C31">
        <w:t>守护进程，</w:t>
      </w:r>
      <w:r w:rsidRPr="00EF0C31">
        <w:t>ExecutorBackend</w:t>
      </w:r>
      <w:r w:rsidRPr="00EF0C31">
        <w:t>启动后开始向</w:t>
      </w:r>
      <w:r w:rsidRPr="00EF0C31">
        <w:t>SparkContext</w:t>
      </w:r>
      <w:r w:rsidRPr="00EF0C31">
        <w:t>注册并申请</w:t>
      </w:r>
      <w:r w:rsidRPr="00EF0C31">
        <w:t>Task</w:t>
      </w:r>
      <w:r w:rsidRPr="00EF0C31">
        <w:t>。</w:t>
      </w:r>
    </w:p>
    <w:p w:rsidR="008037CA" w:rsidRPr="00EF0C31" w:rsidRDefault="008037CA" w:rsidP="005812DB">
      <w:pPr>
        <w:pStyle w:val="a1"/>
        <w:numPr>
          <w:ilvl w:val="0"/>
          <w:numId w:val="83"/>
        </w:numPr>
        <w:jc w:val="left"/>
      </w:pPr>
      <w:r w:rsidRPr="00EF0C31">
        <w:t>SparkContext</w:t>
      </w:r>
      <w:r w:rsidRPr="00EF0C31">
        <w:t>分配</w:t>
      </w:r>
      <w:r w:rsidRPr="00EF0C31">
        <w:t>Task</w:t>
      </w:r>
      <w:r w:rsidRPr="00EF0C31">
        <w:t>给</w:t>
      </w:r>
      <w:r w:rsidRPr="00EF0C31">
        <w:t>ExecutorBackend</w:t>
      </w:r>
      <w:r w:rsidRPr="00EF0C31">
        <w:t>执行。</w:t>
      </w:r>
    </w:p>
    <w:p w:rsidR="008037CA" w:rsidRPr="00EF0C31" w:rsidRDefault="008037CA" w:rsidP="005812DB">
      <w:pPr>
        <w:pStyle w:val="a1"/>
        <w:numPr>
          <w:ilvl w:val="0"/>
          <w:numId w:val="83"/>
        </w:numPr>
        <w:jc w:val="left"/>
      </w:pPr>
      <w:r w:rsidRPr="00EF0C31">
        <w:t>ExecutorBackend</w:t>
      </w:r>
      <w:r w:rsidRPr="00EF0C31">
        <w:t>开始执行</w:t>
      </w:r>
      <w:r w:rsidRPr="00EF0C31">
        <w:t>Task</w:t>
      </w:r>
      <w:r w:rsidRPr="00EF0C31">
        <w:t>，并及时向</w:t>
      </w:r>
      <w:r w:rsidRPr="00EF0C31">
        <w:t>SparkContext</w:t>
      </w:r>
      <w:r w:rsidRPr="00EF0C31">
        <w:t>汇报运行状况。</w:t>
      </w:r>
    </w:p>
    <w:p w:rsidR="008037CA" w:rsidRPr="00EF0C31" w:rsidRDefault="008037CA" w:rsidP="00EF0C31">
      <w:pPr>
        <w:pStyle w:val="a1"/>
        <w:ind w:firstLineChars="200" w:firstLine="520"/>
        <w:jc w:val="left"/>
      </w:pPr>
      <w:r w:rsidRPr="00EF0C31">
        <w:t>Task</w:t>
      </w:r>
      <w:r w:rsidRPr="00EF0C31">
        <w:t>运行完毕，</w:t>
      </w:r>
      <w:r w:rsidRPr="00EF0C31">
        <w:t>SparkContext</w:t>
      </w:r>
      <w:r w:rsidRPr="00EF0C31">
        <w:t>归还资源给</w:t>
      </w:r>
      <w:r w:rsidRPr="00EF0C31">
        <w:t>Node Manager</w:t>
      </w:r>
      <w:r w:rsidRPr="00EF0C31">
        <w:t>，并注销退。</w:t>
      </w:r>
    </w:p>
    <w:p w:rsidR="00BB2332" w:rsidRPr="00867FEA" w:rsidRDefault="00BB2332" w:rsidP="00BB2332">
      <w:pPr>
        <w:pStyle w:val="2"/>
      </w:pPr>
      <w:bookmarkStart w:id="115" w:name="_Toc492099224"/>
      <w:r w:rsidRPr="00867FEA">
        <w:t>mesos</w:t>
      </w:r>
      <w:r w:rsidRPr="00867FEA">
        <w:t>集群模式</w:t>
      </w:r>
      <w:bookmarkEnd w:id="115"/>
    </w:p>
    <w:p w:rsidR="00BB2332" w:rsidRDefault="00BB2332" w:rsidP="00EF0C31">
      <w:pPr>
        <w:pStyle w:val="a1"/>
        <w:ind w:firstLineChars="200" w:firstLine="520"/>
        <w:jc w:val="left"/>
      </w:pPr>
      <w:r>
        <w:t>Mesos</w:t>
      </w:r>
      <w:r>
        <w:t>是</w:t>
      </w:r>
      <w:r>
        <w:t>apache</w:t>
      </w:r>
      <w:r>
        <w:t>下的开源分布式资源管理框架。起源于加州大学伯克利分校，后被</w:t>
      </w:r>
      <w:r>
        <w:t>twitter</w:t>
      </w:r>
      <w:r>
        <w:t>推广使用。</w:t>
      </w:r>
      <w:r>
        <w:t>Mesos</w:t>
      </w:r>
      <w:r>
        <w:t>上可以部署多种分布式框架，</w:t>
      </w:r>
      <w:r>
        <w:t>Mesos</w:t>
      </w:r>
      <w:r>
        <w:t>的架构图如下图</w:t>
      </w:r>
      <w:r>
        <w:t>12</w:t>
      </w:r>
      <w:r>
        <w:t>所示，其中</w:t>
      </w:r>
      <w:r>
        <w:t>Framework</w:t>
      </w:r>
      <w:r>
        <w:t>是指外部的计算框架，如</w:t>
      </w:r>
      <w:r>
        <w:t>Hadoop</w:t>
      </w:r>
      <w:r>
        <w:t>，</w:t>
      </w:r>
      <w:r>
        <w:t>Mesos</w:t>
      </w:r>
      <w:r>
        <w:t>等，这些计算框架可通过注册的方式接入</w:t>
      </w:r>
      <w:r>
        <w:t>mesos</w:t>
      </w:r>
      <w:r>
        <w:t>，以便</w:t>
      </w:r>
      <w:r>
        <w:t>mesos</w:t>
      </w:r>
      <w:r>
        <w:t>进行统一管理和资源分配。</w:t>
      </w:r>
    </w:p>
    <w:p w:rsidR="00BB2332" w:rsidRDefault="00BB2332" w:rsidP="00EF0C31">
      <w:pPr>
        <w:jc w:val="center"/>
        <w:rPr>
          <w:rFonts w:eastAsia="Times New Roman"/>
        </w:rPr>
      </w:pPr>
      <w:r>
        <w:rPr>
          <w:rFonts w:eastAsia="Times New Roman"/>
          <w:noProof/>
        </w:rPr>
        <w:drawing>
          <wp:inline distT="0" distB="0" distL="0" distR="0" wp14:anchorId="4605B982" wp14:editId="64AA88A4">
            <wp:extent cx="3877945" cy="2506345"/>
            <wp:effectExtent l="0" t="0" r="8255" b="8255"/>
            <wp:docPr id="63" name="Picture 63" descr="http://upload-images.jianshu.io/upload_images/2119554-5844f150a92bb31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upload-images.jianshu.io/upload_images/2119554-5844f150a92bb317.png?imageMogr2/auto-orient/strip%7CimageView2/2/w/12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7945" cy="2506345"/>
                    </a:xfrm>
                    <a:prstGeom prst="rect">
                      <a:avLst/>
                    </a:prstGeom>
                    <a:noFill/>
                    <a:ln>
                      <a:noFill/>
                    </a:ln>
                  </pic:spPr>
                </pic:pic>
              </a:graphicData>
            </a:graphic>
          </wp:inline>
        </w:drawing>
      </w:r>
    </w:p>
    <w:p w:rsidR="00BB2332" w:rsidRPr="00EF0C31" w:rsidRDefault="00BB2332" w:rsidP="00EF0C31">
      <w:pPr>
        <w:pStyle w:val="a1"/>
        <w:ind w:firstLineChars="200" w:firstLine="520"/>
        <w:jc w:val="left"/>
      </w:pPr>
      <w:r w:rsidRPr="00EF0C31">
        <w:lastRenderedPageBreak/>
        <w:t>图</w:t>
      </w:r>
      <w:r w:rsidRPr="00EF0C31">
        <w:t>12 mesos</w:t>
      </w:r>
      <w:r w:rsidRPr="00EF0C31">
        <w:t>一般部署图</w:t>
      </w:r>
    </w:p>
    <w:p w:rsidR="00BB2332" w:rsidRDefault="00BB2332" w:rsidP="00EF0C31">
      <w:pPr>
        <w:pStyle w:val="a1"/>
        <w:ind w:firstLineChars="200" w:firstLine="520"/>
        <w:jc w:val="left"/>
      </w:pPr>
      <w:r>
        <w:t xml:space="preserve">　　在</w:t>
      </w:r>
      <w:r>
        <w:t xml:space="preserve"> Mesos </w:t>
      </w:r>
      <w:r>
        <w:t>上运行的</w:t>
      </w:r>
      <w:r>
        <w:t xml:space="preserve"> framework </w:t>
      </w:r>
      <w:r>
        <w:t>由两部分组成：一个是</w:t>
      </w:r>
      <w:r>
        <w:t xml:space="preserve"> scheduler </w:t>
      </w:r>
      <w:r>
        <w:t>，通过注册到</w:t>
      </w:r>
      <w:r>
        <w:t xml:space="preserve">master </w:t>
      </w:r>
      <w:r>
        <w:t>来获取集群资源。另一个是在</w:t>
      </w:r>
      <w:r>
        <w:t xml:space="preserve"> slave </w:t>
      </w:r>
      <w:r>
        <w:t>节点上运行的</w:t>
      </w:r>
      <w:r>
        <w:t>executor</w:t>
      </w:r>
      <w:r>
        <w:t>进程，它可以执行</w:t>
      </w:r>
      <w:r>
        <w:t xml:space="preserve"> framework </w:t>
      </w:r>
      <w:r>
        <w:t>的</w:t>
      </w:r>
      <w:r>
        <w:t xml:space="preserve"> task </w:t>
      </w:r>
      <w:r>
        <w:t>。</w:t>
      </w:r>
      <w:r>
        <w:t xml:space="preserve"> Master </w:t>
      </w:r>
      <w:r>
        <w:t>决定为每个</w:t>
      </w:r>
      <w:r>
        <w:t xml:space="preserve">framework </w:t>
      </w:r>
      <w:r>
        <w:t>提供多少资源，</w:t>
      </w:r>
      <w:r>
        <w:t xml:space="preserve">framework </w:t>
      </w:r>
      <w:r>
        <w:t>的</w:t>
      </w:r>
      <w:r>
        <w:t xml:space="preserve"> scheduler</w:t>
      </w:r>
      <w:r>
        <w:t>来选择</w:t>
      </w:r>
      <w:proofErr w:type="gramStart"/>
      <w:r>
        <w:t>其中提供</w:t>
      </w:r>
      <w:proofErr w:type="gramEnd"/>
      <w:r>
        <w:t>的资源。当</w:t>
      </w:r>
      <w:r>
        <w:t xml:space="preserve"> framework</w:t>
      </w:r>
      <w:r>
        <w:t>同意了提供的资源，它通过</w:t>
      </w:r>
      <w:r>
        <w:t>master</w:t>
      </w:r>
      <w:r>
        <w:t>将</w:t>
      </w:r>
      <w:r>
        <w:t xml:space="preserve"> task</w:t>
      </w:r>
      <w:r>
        <w:t>发送到提供资源的</w:t>
      </w:r>
      <w:r>
        <w:t xml:space="preserve">slaves </w:t>
      </w:r>
      <w:r>
        <w:t>上运行。</w:t>
      </w:r>
      <w:r>
        <w:t>Mesos</w:t>
      </w:r>
      <w:r>
        <w:t>的资源分配图如下图</w:t>
      </w:r>
      <w:r>
        <w:t>13</w:t>
      </w:r>
      <w:r>
        <w:t>。</w:t>
      </w:r>
    </w:p>
    <w:p w:rsidR="00BB2332" w:rsidRDefault="00BB2332" w:rsidP="00EF0C31">
      <w:pPr>
        <w:jc w:val="center"/>
        <w:rPr>
          <w:rFonts w:eastAsia="Times New Roman"/>
        </w:rPr>
      </w:pPr>
      <w:r>
        <w:rPr>
          <w:rFonts w:eastAsia="Times New Roman"/>
          <w:noProof/>
        </w:rPr>
        <w:drawing>
          <wp:inline distT="0" distB="0" distL="0" distR="0" wp14:anchorId="7D48E24D" wp14:editId="701EA54C">
            <wp:extent cx="3927475" cy="2759710"/>
            <wp:effectExtent l="0" t="0" r="9525" b="8890"/>
            <wp:docPr id="62" name="Picture 62" descr="http://upload-images.jianshu.io/upload_images/2119554-d5ae08572c7c31b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upload-images.jianshu.io/upload_images/2119554-d5ae08572c7c31b9.png?imageMogr2/auto-orient/strip%7CimageView2/2/w/12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27475" cy="2759710"/>
                    </a:xfrm>
                    <a:prstGeom prst="rect">
                      <a:avLst/>
                    </a:prstGeom>
                    <a:noFill/>
                    <a:ln>
                      <a:noFill/>
                    </a:ln>
                  </pic:spPr>
                </pic:pic>
              </a:graphicData>
            </a:graphic>
          </wp:inline>
        </w:drawing>
      </w:r>
    </w:p>
    <w:p w:rsidR="00BB2332" w:rsidRPr="00EF0C31" w:rsidRDefault="00BB2332" w:rsidP="00EF0C31">
      <w:pPr>
        <w:pStyle w:val="a1"/>
        <w:ind w:firstLineChars="200" w:firstLine="520"/>
        <w:jc w:val="left"/>
      </w:pPr>
      <w:r w:rsidRPr="00EF0C31">
        <w:t>图</w:t>
      </w:r>
      <w:r w:rsidRPr="00EF0C31">
        <w:t>13 mesos</w:t>
      </w:r>
      <w:r w:rsidRPr="00EF0C31">
        <w:t>资源分配图</w:t>
      </w:r>
    </w:p>
    <w:p w:rsidR="00BB2332" w:rsidRPr="00EF0C31" w:rsidRDefault="00BB2332" w:rsidP="00EF0C31">
      <w:pPr>
        <w:pStyle w:val="a1"/>
        <w:ind w:firstLineChars="200" w:firstLine="520"/>
        <w:jc w:val="left"/>
      </w:pPr>
      <w:r w:rsidRPr="00EF0C31">
        <w:t xml:space="preserve">(1) Slave1 </w:t>
      </w:r>
      <w:r w:rsidRPr="00EF0C31">
        <w:t>向</w:t>
      </w:r>
      <w:r w:rsidRPr="00EF0C31">
        <w:t xml:space="preserve"> Master </w:t>
      </w:r>
      <w:r w:rsidRPr="00EF0C31">
        <w:t>报告，有</w:t>
      </w:r>
      <w:r w:rsidRPr="00EF0C31">
        <w:t>4</w:t>
      </w:r>
      <w:r w:rsidRPr="00EF0C31">
        <w:t>个</w:t>
      </w:r>
      <w:r w:rsidRPr="00EF0C31">
        <w:t>CPU</w:t>
      </w:r>
      <w:r w:rsidRPr="00EF0C31">
        <w:t>和</w:t>
      </w:r>
      <w:r w:rsidRPr="00EF0C31">
        <w:t>4 GB</w:t>
      </w:r>
      <w:r w:rsidRPr="00EF0C31">
        <w:t>内存可用</w:t>
      </w:r>
    </w:p>
    <w:p w:rsidR="00BB2332" w:rsidRPr="00EF0C31" w:rsidRDefault="00BB2332" w:rsidP="00EF0C31">
      <w:pPr>
        <w:pStyle w:val="a1"/>
        <w:ind w:firstLineChars="200" w:firstLine="520"/>
        <w:jc w:val="left"/>
      </w:pPr>
      <w:r w:rsidRPr="00EF0C31">
        <w:t xml:space="preserve">(2) Master </w:t>
      </w:r>
      <w:r w:rsidRPr="00EF0C31">
        <w:t>发送一个</w:t>
      </w:r>
      <w:r w:rsidRPr="00EF0C31">
        <w:t xml:space="preserve"> Resource Offer </w:t>
      </w:r>
      <w:r w:rsidRPr="00EF0C31">
        <w:t>给</w:t>
      </w:r>
      <w:r w:rsidRPr="00EF0C31">
        <w:t xml:space="preserve"> Framework1 </w:t>
      </w:r>
      <w:r w:rsidRPr="00EF0C31">
        <w:t>来描述</w:t>
      </w:r>
      <w:r w:rsidRPr="00EF0C31">
        <w:t xml:space="preserve"> Slave1 </w:t>
      </w:r>
      <w:r w:rsidRPr="00EF0C31">
        <w:t>有多少可用资源</w:t>
      </w:r>
    </w:p>
    <w:p w:rsidR="00BB2332" w:rsidRPr="00EF0C31" w:rsidRDefault="00BB2332" w:rsidP="00EF0C31">
      <w:pPr>
        <w:pStyle w:val="a1"/>
        <w:ind w:firstLineChars="200" w:firstLine="520"/>
        <w:jc w:val="left"/>
      </w:pPr>
      <w:r w:rsidRPr="00EF0C31">
        <w:t xml:space="preserve">(3) FrameWork1 </w:t>
      </w:r>
      <w:r w:rsidRPr="00EF0C31">
        <w:t>中的</w:t>
      </w:r>
      <w:r w:rsidRPr="00EF0C31">
        <w:t xml:space="preserve"> FW Scheduler</w:t>
      </w:r>
      <w:r w:rsidRPr="00EF0C31">
        <w:t>会答复</w:t>
      </w:r>
      <w:r w:rsidRPr="00EF0C31">
        <w:t xml:space="preserve"> Master</w:t>
      </w:r>
      <w:r w:rsidRPr="00EF0C31">
        <w:t>，我有两个</w:t>
      </w:r>
      <w:r w:rsidRPr="00EF0C31">
        <w:t xml:space="preserve"> Task </w:t>
      </w:r>
      <w:r w:rsidRPr="00EF0C31">
        <w:t>需要运行在</w:t>
      </w:r>
      <w:r w:rsidRPr="00EF0C31">
        <w:t xml:space="preserve"> Slave1</w:t>
      </w:r>
      <w:r w:rsidRPr="00EF0C31">
        <w:t>，一个</w:t>
      </w:r>
      <w:r w:rsidRPr="00EF0C31">
        <w:t xml:space="preserve"> Task </w:t>
      </w:r>
      <w:r w:rsidRPr="00EF0C31">
        <w:t>需要</w:t>
      </w:r>
      <w:r w:rsidRPr="00EF0C31">
        <w:t>&lt;2</w:t>
      </w:r>
      <w:r w:rsidRPr="00EF0C31">
        <w:t>个</w:t>
      </w:r>
      <w:r w:rsidRPr="00EF0C31">
        <w:t>CPU</w:t>
      </w:r>
      <w:r w:rsidRPr="00EF0C31">
        <w:t>，</w:t>
      </w:r>
      <w:r w:rsidRPr="00EF0C31">
        <w:t>1 GB</w:t>
      </w:r>
      <w:r w:rsidRPr="00EF0C31">
        <w:t>内存</w:t>
      </w:r>
      <w:r w:rsidRPr="00EF0C31">
        <w:t>=""&gt;</w:t>
      </w:r>
      <w:r w:rsidRPr="00EF0C31">
        <w:t>，另外一个</w:t>
      </w:r>
      <w:r w:rsidRPr="00EF0C31">
        <w:t>Task</w:t>
      </w:r>
      <w:r w:rsidRPr="00EF0C31">
        <w:t>需要</w:t>
      </w:r>
      <w:r w:rsidRPr="00EF0C31">
        <w:t>&lt;1</w:t>
      </w:r>
      <w:r w:rsidRPr="00EF0C31">
        <w:t>个</w:t>
      </w:r>
      <w:r w:rsidRPr="00EF0C31">
        <w:t>CPU</w:t>
      </w:r>
      <w:r w:rsidRPr="00EF0C31">
        <w:t>，</w:t>
      </w:r>
      <w:r w:rsidRPr="00EF0C31">
        <w:t>2 GB</w:t>
      </w:r>
      <w:r w:rsidRPr="00EF0C31">
        <w:t>内存</w:t>
      </w:r>
      <w:r w:rsidRPr="00EF0C31">
        <w:t>=""&gt;</w:t>
      </w:r>
    </w:p>
    <w:p w:rsidR="00BB2332" w:rsidRPr="00EF0C31" w:rsidRDefault="00BB2332" w:rsidP="00EF0C31">
      <w:pPr>
        <w:pStyle w:val="a1"/>
        <w:ind w:firstLineChars="200" w:firstLine="520"/>
        <w:jc w:val="left"/>
      </w:pPr>
      <w:r w:rsidRPr="00EF0C31">
        <w:t xml:space="preserve">(4) </w:t>
      </w:r>
      <w:r w:rsidRPr="00EF0C31">
        <w:t>最后，</w:t>
      </w:r>
      <w:r w:rsidRPr="00EF0C31">
        <w:t xml:space="preserve">Master </w:t>
      </w:r>
      <w:r w:rsidRPr="00EF0C31">
        <w:t>发送这些</w:t>
      </w:r>
      <w:r w:rsidRPr="00EF0C31">
        <w:t xml:space="preserve"> Tasks </w:t>
      </w:r>
      <w:r w:rsidRPr="00EF0C31">
        <w:t>给</w:t>
      </w:r>
      <w:r w:rsidRPr="00EF0C31">
        <w:t xml:space="preserve"> Slave1</w:t>
      </w:r>
      <w:r w:rsidRPr="00EF0C31">
        <w:t>。然后，</w:t>
      </w:r>
      <w:r w:rsidRPr="00EF0C31">
        <w:t>Slave1</w:t>
      </w:r>
      <w:r w:rsidRPr="00EF0C31">
        <w:t>还有</w:t>
      </w:r>
      <w:r w:rsidRPr="00EF0C31">
        <w:t>1</w:t>
      </w:r>
      <w:r w:rsidRPr="00EF0C31">
        <w:t>个</w:t>
      </w:r>
      <w:r w:rsidRPr="00EF0C31">
        <w:t>CPU</w:t>
      </w:r>
      <w:r w:rsidRPr="00EF0C31">
        <w:t>和</w:t>
      </w:r>
      <w:r w:rsidRPr="00EF0C31">
        <w:t>1 GB</w:t>
      </w:r>
      <w:r w:rsidRPr="00EF0C31">
        <w:t>内存没有使用，所以分配模块可以把这些资源提供给</w:t>
      </w:r>
      <w:r w:rsidRPr="00EF0C31">
        <w:t xml:space="preserve"> Framework2</w:t>
      </w:r>
      <w:r w:rsidRPr="00EF0C31">
        <w:br/>
      </w:r>
      <w:r>
        <w:rPr>
          <w:rFonts w:ascii="MS Mincho" w:eastAsia="MS Mincho" w:hAnsi="MS Mincho" w:cs="MS Mincho"/>
        </w:rPr>
        <w:t xml:space="preserve">　　</w:t>
      </w:r>
      <w:r w:rsidRPr="00EF0C31">
        <w:t>Spark</w:t>
      </w:r>
      <w:r w:rsidRPr="00EF0C31">
        <w:t>可作为其中一个分布式框架部署在</w:t>
      </w:r>
      <w:r w:rsidRPr="00EF0C31">
        <w:t>mesos</w:t>
      </w:r>
      <w:r w:rsidRPr="00EF0C31">
        <w:t>上，部署图与</w:t>
      </w:r>
      <w:r w:rsidRPr="00EF0C31">
        <w:t>mesos</w:t>
      </w:r>
      <w:r w:rsidRPr="00EF0C31">
        <w:t>的一般框架部署图类似，如下图</w:t>
      </w:r>
      <w:r w:rsidRPr="00EF0C31">
        <w:t>14</w:t>
      </w:r>
      <w:r w:rsidRPr="00EF0C31">
        <w:t>，这里不再重述。</w:t>
      </w:r>
    </w:p>
    <w:p w:rsidR="00BB2332" w:rsidRDefault="00BB2332" w:rsidP="00EF0C31">
      <w:pPr>
        <w:spacing w:before="100" w:beforeAutospacing="1" w:after="100" w:afterAutospacing="1"/>
        <w:jc w:val="center"/>
        <w:rPr>
          <w:rFonts w:eastAsia="Times New Roman"/>
        </w:rPr>
      </w:pPr>
      <w:r>
        <w:rPr>
          <w:rFonts w:eastAsia="Times New Roman"/>
          <w:noProof/>
        </w:rPr>
        <w:lastRenderedPageBreak/>
        <w:drawing>
          <wp:inline distT="0" distB="0" distL="0" distR="0" wp14:anchorId="62B8423A" wp14:editId="51D1A162">
            <wp:extent cx="4302125" cy="2687955"/>
            <wp:effectExtent l="0" t="0" r="0" b="4445"/>
            <wp:docPr id="61" name="Picture 61" descr="http://upload-images.jianshu.io/upload_images/2119554-51e1d6639250348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upload-images.jianshu.io/upload_images/2119554-51e1d6639250348d.png?imageMogr2/auto-orient/strip%7CimageView2/2/w/12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2125" cy="2687955"/>
                    </a:xfrm>
                    <a:prstGeom prst="rect">
                      <a:avLst/>
                    </a:prstGeom>
                    <a:noFill/>
                    <a:ln>
                      <a:noFill/>
                    </a:ln>
                  </pic:spPr>
                </pic:pic>
              </a:graphicData>
            </a:graphic>
          </wp:inline>
        </w:drawing>
      </w:r>
    </w:p>
    <w:p w:rsidR="00BB2332" w:rsidRPr="00867FEA" w:rsidRDefault="00BB2332" w:rsidP="00BB2332">
      <w:pPr>
        <w:pStyle w:val="2"/>
      </w:pPr>
      <w:bookmarkStart w:id="116" w:name="_Toc492099225"/>
      <w:r w:rsidRPr="00867FEA">
        <w:t xml:space="preserve">spark </w:t>
      </w:r>
      <w:r w:rsidRPr="00867FEA">
        <w:t>三种部署模式的区别</w:t>
      </w:r>
      <w:bookmarkEnd w:id="116"/>
    </w:p>
    <w:p w:rsidR="00BB2332" w:rsidRDefault="00BB2332" w:rsidP="00EF0C31">
      <w:pPr>
        <w:pStyle w:val="a1"/>
        <w:ind w:firstLineChars="200" w:firstLine="520"/>
        <w:jc w:val="left"/>
      </w:pPr>
      <w:r>
        <w:t xml:space="preserve">　　在这三种部署模式中，</w:t>
      </w:r>
      <w:r>
        <w:t>standalone</w:t>
      </w:r>
      <w:r>
        <w:t>作为</w:t>
      </w:r>
      <w:r>
        <w:t>spark</w:t>
      </w:r>
      <w:r>
        <w:t>自带的分布式部署模式，是最简单也是最基本的</w:t>
      </w:r>
      <w:r>
        <w:t>spark</w:t>
      </w:r>
      <w:r>
        <w:t>应用程序部署模式，这里就不再赘述。这里就讲一下</w:t>
      </w:r>
      <w:r>
        <w:t>yarn</w:t>
      </w:r>
      <w:r>
        <w:t>和</w:t>
      </w:r>
      <w:r>
        <w:t>mesos</w:t>
      </w:r>
      <w:r>
        <w:t>的区别：</w:t>
      </w:r>
    </w:p>
    <w:p w:rsidR="00BB2332" w:rsidRPr="00EF0C31" w:rsidRDefault="00BB2332" w:rsidP="00EF0C31">
      <w:pPr>
        <w:pStyle w:val="a1"/>
        <w:ind w:firstLineChars="200" w:firstLine="520"/>
        <w:jc w:val="left"/>
      </w:pPr>
      <w:r w:rsidRPr="00EF0C31">
        <w:t xml:space="preserve">(1) </w:t>
      </w:r>
      <w:r w:rsidRPr="00EF0C31">
        <w:t>就两种框架本身而言，</w:t>
      </w:r>
      <w:r w:rsidRPr="00EF0C31">
        <w:t>mesos</w:t>
      </w:r>
      <w:r w:rsidRPr="00EF0C31">
        <w:t>上可部署</w:t>
      </w:r>
      <w:r w:rsidRPr="00EF0C31">
        <w:t>yarn</w:t>
      </w:r>
      <w:r w:rsidRPr="00EF0C31">
        <w:t>框架。而</w:t>
      </w:r>
      <w:r w:rsidRPr="00EF0C31">
        <w:t>yarn</w:t>
      </w:r>
      <w:r w:rsidRPr="00EF0C31">
        <w:t>是更通用的一种部署框架，而且技术较成熟。</w:t>
      </w:r>
    </w:p>
    <w:p w:rsidR="00BB2332" w:rsidRPr="00EF0C31" w:rsidRDefault="00BB2332" w:rsidP="00EF0C31">
      <w:pPr>
        <w:pStyle w:val="a1"/>
        <w:ind w:firstLineChars="200" w:firstLine="520"/>
        <w:jc w:val="left"/>
      </w:pPr>
      <w:r w:rsidRPr="00EF0C31">
        <w:t>(2) mesos</w:t>
      </w:r>
      <w:r w:rsidRPr="00EF0C31">
        <w:t>双层调度机制，能支持多种调度模式，而</w:t>
      </w:r>
      <w:r w:rsidRPr="00EF0C31">
        <w:t>Yarn</w:t>
      </w:r>
      <w:r w:rsidRPr="00EF0C31">
        <w:t>通过</w:t>
      </w:r>
      <w:r w:rsidRPr="00EF0C31">
        <w:t>Resource</w:t>
      </w:r>
      <w:r w:rsidRPr="00EF0C31">
        <w:t xml:space="preserve">　</w:t>
      </w:r>
      <w:r w:rsidRPr="00EF0C31">
        <w:t>Mananger</w:t>
      </w:r>
      <w:r w:rsidRPr="00EF0C31">
        <w:t>管理集群资源，只能使用一种调度模式。</w:t>
      </w:r>
      <w:r w:rsidRPr="00EF0C31">
        <w:t xml:space="preserve">Mesos </w:t>
      </w:r>
      <w:r w:rsidRPr="00EF0C31">
        <w:t>的双层调度机制为：</w:t>
      </w:r>
      <w:r w:rsidRPr="00EF0C31">
        <w:t>mesos</w:t>
      </w:r>
      <w:r w:rsidRPr="00EF0C31">
        <w:t>可接入如</w:t>
      </w:r>
      <w:r w:rsidRPr="00EF0C31">
        <w:t>yarn</w:t>
      </w:r>
      <w:r w:rsidRPr="00EF0C31">
        <w:t>一般的分布式部署框架，但</w:t>
      </w:r>
      <w:r w:rsidRPr="00EF0C31">
        <w:t>Mesos</w:t>
      </w:r>
      <w:r w:rsidRPr="00EF0C31">
        <w:t>要求可接入的框架必须有一个</w:t>
      </w:r>
      <w:proofErr w:type="gramStart"/>
      <w:r w:rsidRPr="00EF0C31">
        <w:t>调度器</w:t>
      </w:r>
      <w:proofErr w:type="gramEnd"/>
      <w:r w:rsidRPr="00EF0C31">
        <w:t>模块，该</w:t>
      </w:r>
      <w:proofErr w:type="gramStart"/>
      <w:r w:rsidRPr="00EF0C31">
        <w:t>调度器</w:t>
      </w:r>
      <w:proofErr w:type="gramEnd"/>
      <w:r w:rsidRPr="00EF0C31">
        <w:t>负责框架内部的任务调度。当一个</w:t>
      </w:r>
      <w:r w:rsidRPr="00EF0C31">
        <w:t>framework</w:t>
      </w:r>
      <w:r w:rsidRPr="00EF0C31">
        <w:t>想要接入</w:t>
      </w:r>
      <w:r w:rsidRPr="00EF0C31">
        <w:t>mesos</w:t>
      </w:r>
      <w:r w:rsidRPr="00EF0C31">
        <w:t>时，需要修改自己的调度器，以便向</w:t>
      </w:r>
      <w:r w:rsidRPr="00EF0C31">
        <w:t>mesos</w:t>
      </w:r>
      <w:r w:rsidRPr="00EF0C31">
        <w:t>注册，并获取</w:t>
      </w:r>
      <w:r w:rsidRPr="00EF0C31">
        <w:t>mesos</w:t>
      </w:r>
      <w:r w:rsidRPr="00EF0C31">
        <w:t>分配给自己的资源，</w:t>
      </w:r>
      <w:r w:rsidRPr="00EF0C31">
        <w:t xml:space="preserve"> </w:t>
      </w:r>
      <w:r w:rsidRPr="00EF0C31">
        <w:t>这样再由自己的</w:t>
      </w:r>
      <w:proofErr w:type="gramStart"/>
      <w:r w:rsidRPr="00EF0C31">
        <w:t>调度器</w:t>
      </w:r>
      <w:proofErr w:type="gramEnd"/>
      <w:r w:rsidRPr="00EF0C31">
        <w:t>将这些资源分配给框架中的任务，也就是说，整个</w:t>
      </w:r>
      <w:r w:rsidRPr="00EF0C31">
        <w:t>mesos</w:t>
      </w:r>
      <w:r w:rsidRPr="00EF0C31">
        <w:t>系统采用了双层调度框架：第一层，由</w:t>
      </w:r>
      <w:r w:rsidRPr="00EF0C31">
        <w:t>mesos</w:t>
      </w:r>
      <w:r w:rsidRPr="00EF0C31">
        <w:t>将资源分配给框架；第二层，框架自己的</w:t>
      </w:r>
      <w:proofErr w:type="gramStart"/>
      <w:r w:rsidRPr="00EF0C31">
        <w:t>调度器</w:t>
      </w:r>
      <w:proofErr w:type="gramEnd"/>
      <w:r w:rsidRPr="00EF0C31">
        <w:t>将资源分配给自己内部的任务。</w:t>
      </w:r>
    </w:p>
    <w:p w:rsidR="008037CA" w:rsidRPr="00EF0C31" w:rsidRDefault="00BB2332" w:rsidP="00EF0C31">
      <w:pPr>
        <w:pStyle w:val="a1"/>
        <w:ind w:firstLineChars="200" w:firstLine="520"/>
        <w:jc w:val="left"/>
      </w:pPr>
      <w:r w:rsidRPr="00EF0C31">
        <w:t>(3) mesos</w:t>
      </w:r>
      <w:r w:rsidRPr="00EF0C31">
        <w:t>可实现粗、细粒度资源调度，可动态分配资源，而</w:t>
      </w:r>
      <w:r w:rsidRPr="00EF0C31">
        <w:t>Yarn</w:t>
      </w:r>
      <w:r w:rsidRPr="00EF0C31">
        <w:t>只能实现静态资源分配。其中粗粒度和细粒度调度定义如下：</w:t>
      </w:r>
      <w:r w:rsidRPr="00EF0C31">
        <w:br/>
      </w:r>
      <w:r w:rsidRPr="00EF0C31">
        <w:t xml:space="preserve">　　粗粒度模式（</w:t>
      </w:r>
      <w:r w:rsidRPr="00EF0C31">
        <w:t>Coarse-grained Mode</w:t>
      </w:r>
      <w:r w:rsidRPr="00EF0C31">
        <w:t>）：程序运行之前就要把所需要的各种资源（每个</w:t>
      </w:r>
      <w:r w:rsidRPr="00EF0C31">
        <w:t>executor</w:t>
      </w:r>
      <w:r w:rsidRPr="00EF0C31">
        <w:t>占用多少资源，内部可运行多少个</w:t>
      </w:r>
      <w:r w:rsidRPr="00EF0C31">
        <w:t>executor</w:t>
      </w:r>
      <w:r w:rsidRPr="00EF0C31">
        <w:t>）申请好，运行过程中不能改变。</w:t>
      </w:r>
      <w:r w:rsidRPr="00EF0C31">
        <w:br/>
      </w:r>
      <w:r w:rsidRPr="00EF0C31">
        <w:t xml:space="preserve">　　细粒度模式（</w:t>
      </w:r>
      <w:r w:rsidRPr="00EF0C31">
        <w:t>Fine-grained Mode</w:t>
      </w:r>
      <w:r w:rsidRPr="00EF0C31">
        <w:t>）：为了防止资源浪费，对资源进行按需</w:t>
      </w:r>
      <w:r w:rsidRPr="00EF0C31">
        <w:lastRenderedPageBreak/>
        <w:t>分配。与粗粒度模式一样，应用程序启动时，先会启动</w:t>
      </w:r>
      <w:r w:rsidRPr="00EF0C31">
        <w:t>executor</w:t>
      </w:r>
      <w:r w:rsidRPr="00EF0C31">
        <w:t>，但每个</w:t>
      </w:r>
      <w:r w:rsidRPr="00EF0C31">
        <w:t>executor</w:t>
      </w:r>
      <w:r w:rsidRPr="00EF0C31">
        <w:t>占用资源仅仅是自己运行所需的资源，不需要考虑将来要运行的任务，之后，</w:t>
      </w:r>
      <w:r w:rsidRPr="00EF0C31">
        <w:t>mesos</w:t>
      </w:r>
      <w:r w:rsidRPr="00EF0C31">
        <w:t>会为每个</w:t>
      </w:r>
      <w:r w:rsidRPr="00EF0C31">
        <w:t>executor</w:t>
      </w:r>
      <w:r w:rsidRPr="00EF0C31">
        <w:t>动态分配资源，</w:t>
      </w:r>
      <w:proofErr w:type="gramStart"/>
      <w:r w:rsidRPr="00EF0C31">
        <w:t>每分配</w:t>
      </w:r>
      <w:proofErr w:type="gramEnd"/>
      <w:r w:rsidRPr="00EF0C31">
        <w:t>一些，便可以运行一个新任务，单个</w:t>
      </w:r>
      <w:r w:rsidRPr="00EF0C31">
        <w:t>Task</w:t>
      </w:r>
      <w:r w:rsidRPr="00EF0C31">
        <w:t>运行完之后可以马上释放对应的资源。每个</w:t>
      </w:r>
      <w:r w:rsidRPr="00EF0C31">
        <w:t>Task</w:t>
      </w:r>
      <w:r w:rsidRPr="00EF0C31">
        <w:t>会汇报状态给</w:t>
      </w:r>
      <w:r w:rsidRPr="00EF0C31">
        <w:t>Mesos slave</w:t>
      </w:r>
      <w:r w:rsidRPr="00EF0C31">
        <w:t>和</w:t>
      </w:r>
      <w:r w:rsidRPr="00EF0C31">
        <w:t>Mesos Master</w:t>
      </w:r>
      <w:r w:rsidRPr="00EF0C31">
        <w:t>，便于更加细粒度管理和容错，这种调度模式类似于</w:t>
      </w:r>
      <w:r w:rsidRPr="00EF0C31">
        <w:t>MapReduce</w:t>
      </w:r>
      <w:r w:rsidRPr="00EF0C31">
        <w:t>调度模式，每个</w:t>
      </w:r>
      <w:r w:rsidRPr="00EF0C31">
        <w:t>Task</w:t>
      </w:r>
      <w:r w:rsidRPr="00EF0C31">
        <w:t>完全独立，优点是便于资源控制和隔离，但缺点也很明显，短作业运行延迟大。</w:t>
      </w:r>
      <w:r w:rsidRPr="00EF0C31">
        <w:br/>
      </w:r>
      <w:r w:rsidRPr="00EF0C31">
        <w:t xml:space="preserve">　　从</w:t>
      </w:r>
      <w:r w:rsidRPr="00EF0C31">
        <w:t>yarn</w:t>
      </w:r>
      <w:r w:rsidRPr="00EF0C31">
        <w:t>和</w:t>
      </w:r>
      <w:r w:rsidRPr="00EF0C31">
        <w:t>mesos</w:t>
      </w:r>
      <w:r w:rsidRPr="00EF0C31">
        <w:t>的区别可看出，它们各自有优缺点。因此实际使用中，选择哪种框架，要根据本公司的实际需要而定，可考虑现有的大数据生态环境。如我司采用</w:t>
      </w:r>
      <w:r w:rsidRPr="00EF0C31">
        <w:t>yarn</w:t>
      </w:r>
      <w:r w:rsidRPr="00EF0C31">
        <w:t>部署</w:t>
      </w:r>
      <w:r w:rsidRPr="00EF0C31">
        <w:t>spark</w:t>
      </w:r>
      <w:r w:rsidRPr="00EF0C31">
        <w:t>，原因是，我司早已有较成熟的</w:t>
      </w:r>
      <w:r w:rsidRPr="00EF0C31">
        <w:t>hadoop</w:t>
      </w:r>
      <w:r w:rsidRPr="00EF0C31">
        <w:t>的框架，考虑到使用的方便性，采用了</w:t>
      </w:r>
      <w:r w:rsidRPr="00EF0C31">
        <w:t>yarn</w:t>
      </w:r>
      <w:r w:rsidRPr="00EF0C31">
        <w:t>模式的部署。</w:t>
      </w:r>
    </w:p>
    <w:p w:rsidR="008037CA" w:rsidRPr="00867FEA" w:rsidRDefault="008037CA" w:rsidP="008037CA">
      <w:pPr>
        <w:pStyle w:val="2"/>
      </w:pPr>
      <w:bookmarkStart w:id="117" w:name="_Toc492099226"/>
      <w:r>
        <w:t>异常</w:t>
      </w:r>
      <w:r w:rsidRPr="00867FEA">
        <w:t>场</w:t>
      </w:r>
      <w:r>
        <w:t>景分析</w:t>
      </w:r>
      <w:bookmarkEnd w:id="117"/>
    </w:p>
    <w:p w:rsidR="008037CA" w:rsidRPr="00EF0C31" w:rsidRDefault="008037CA" w:rsidP="00EF0C31">
      <w:pPr>
        <w:pStyle w:val="a1"/>
        <w:ind w:firstLineChars="200" w:firstLine="440"/>
        <w:jc w:val="left"/>
      </w:pPr>
      <w:r>
        <w:rPr>
          <w:rFonts w:ascii="Verdana" w:hAnsi="Verdana"/>
          <w:color w:val="111111"/>
          <w:sz w:val="20"/>
          <w:szCs w:val="20"/>
        </w:rPr>
        <w:t> </w:t>
      </w:r>
      <w:r w:rsidRPr="00EF0C31">
        <w:t>上面说明的是正常情况下，各节点的消息分发细节。那么如果在运行中，集群中的某些节点出现了问题，整个集群是否还能够正常处理</w:t>
      </w:r>
      <w:r w:rsidRPr="00EF0C31">
        <w:t>Application</w:t>
      </w:r>
      <w:r w:rsidRPr="00EF0C31">
        <w:t>中的任务呢？</w:t>
      </w:r>
    </w:p>
    <w:p w:rsidR="008037CA" w:rsidRPr="00867FEA" w:rsidRDefault="008037CA" w:rsidP="008037CA">
      <w:pPr>
        <w:pStyle w:val="3"/>
      </w:pPr>
      <w:bookmarkStart w:id="118" w:name="_Toc492099227"/>
      <w:r>
        <w:t>异常分析</w:t>
      </w:r>
      <w:r w:rsidRPr="00867FEA">
        <w:t>1</w:t>
      </w:r>
      <w:r>
        <w:t>：</w:t>
      </w:r>
      <w:r w:rsidRPr="00867FEA">
        <w:t xml:space="preserve"> worker</w:t>
      </w:r>
      <w:r>
        <w:t>异常退出</w:t>
      </w:r>
      <w:bookmarkEnd w:id="118"/>
    </w:p>
    <w:p w:rsidR="008037CA" w:rsidRDefault="008037CA" w:rsidP="00EF0C31">
      <w:pPr>
        <w:pStyle w:val="afb"/>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50835EF3" wp14:editId="5ADE77D4">
            <wp:extent cx="4037965" cy="2197735"/>
            <wp:effectExtent l="0" t="0" r="635" b="12065"/>
            <wp:docPr id="58" name="Picture 58" descr="http://images.cnitblog.com/i/469775/201406/17204025192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i/469775/201406/17204025192466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7965" cy="2197735"/>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在</w:t>
      </w:r>
      <w:r w:rsidRPr="00EF0C31">
        <w:t>Spark</w:t>
      </w:r>
      <w:r w:rsidRPr="00EF0C31">
        <w:t>运行过程中，经常碰到的问题就是</w:t>
      </w:r>
      <w:r w:rsidRPr="00EF0C31">
        <w:t>worker</w:t>
      </w:r>
      <w:r w:rsidRPr="00EF0C31">
        <w:t>异常退出，当</w:t>
      </w:r>
      <w:r w:rsidRPr="00EF0C31">
        <w:t>worker</w:t>
      </w:r>
      <w:r w:rsidRPr="00EF0C31">
        <w:t>退出时，整个集群会有哪些故事发生呢</w:t>
      </w:r>
      <w:r w:rsidRPr="00EF0C31">
        <w:t xml:space="preserve">? </w:t>
      </w:r>
      <w:r w:rsidRPr="00EF0C31">
        <w:t>请看下面的具体描述</w:t>
      </w:r>
    </w:p>
    <w:p w:rsidR="008037CA" w:rsidRPr="00EF0C31" w:rsidRDefault="008037CA" w:rsidP="005812DB">
      <w:pPr>
        <w:pStyle w:val="a1"/>
        <w:numPr>
          <w:ilvl w:val="0"/>
          <w:numId w:val="84"/>
        </w:numPr>
        <w:jc w:val="left"/>
      </w:pPr>
      <w:r w:rsidRPr="00EF0C31">
        <w:t>worker</w:t>
      </w:r>
      <w:r w:rsidRPr="00EF0C31">
        <w:t>异常退出，比如说有意识的通过</w:t>
      </w:r>
      <w:r w:rsidRPr="00EF0C31">
        <w:t>kill</w:t>
      </w:r>
      <w:r w:rsidRPr="00EF0C31">
        <w:t>指令将</w:t>
      </w:r>
      <w:r w:rsidRPr="00EF0C31">
        <w:t>worker</w:t>
      </w:r>
      <w:r w:rsidRPr="00EF0C31">
        <w:t>杀死</w:t>
      </w:r>
    </w:p>
    <w:p w:rsidR="008037CA" w:rsidRPr="00EF0C31" w:rsidRDefault="008037CA" w:rsidP="005812DB">
      <w:pPr>
        <w:pStyle w:val="a1"/>
        <w:numPr>
          <w:ilvl w:val="0"/>
          <w:numId w:val="84"/>
        </w:numPr>
        <w:jc w:val="left"/>
      </w:pPr>
      <w:r w:rsidRPr="00EF0C31">
        <w:t>worker</w:t>
      </w:r>
      <w:r w:rsidRPr="00EF0C31">
        <w:t>在退出之前，会将自己所管控的所有小弟</w:t>
      </w:r>
      <w:r w:rsidRPr="00EF0C31">
        <w:t>executor</w:t>
      </w:r>
      <w:r w:rsidRPr="00EF0C31">
        <w:t>全干掉</w:t>
      </w:r>
    </w:p>
    <w:p w:rsidR="008037CA" w:rsidRPr="00EF0C31" w:rsidRDefault="008037CA" w:rsidP="005812DB">
      <w:pPr>
        <w:pStyle w:val="a1"/>
        <w:numPr>
          <w:ilvl w:val="0"/>
          <w:numId w:val="84"/>
        </w:numPr>
        <w:jc w:val="left"/>
      </w:pPr>
      <w:r w:rsidRPr="00EF0C31">
        <w:t>worker</w:t>
      </w:r>
      <w:r w:rsidRPr="00EF0C31">
        <w:t>需要定期向</w:t>
      </w:r>
      <w:r w:rsidRPr="00EF0C31">
        <w:t>master</w:t>
      </w:r>
      <w:r w:rsidRPr="00EF0C31">
        <w:t>改善心跳消息的，现在</w:t>
      </w:r>
      <w:r w:rsidRPr="00EF0C31">
        <w:t>worker</w:t>
      </w:r>
      <w:r w:rsidRPr="00EF0C31">
        <w:t>进程都已经玩完了，哪有心跳消息，所以</w:t>
      </w:r>
      <w:r w:rsidRPr="00EF0C31">
        <w:t>Master</w:t>
      </w:r>
      <w:r w:rsidRPr="00EF0C31">
        <w:t>会在超时处理中意识到有一个</w:t>
      </w:r>
      <w:r w:rsidRPr="00EF0C31">
        <w:t>“</w:t>
      </w:r>
      <w:r w:rsidRPr="00EF0C31">
        <w:t>分舵</w:t>
      </w:r>
      <w:r w:rsidRPr="00EF0C31">
        <w:t>”</w:t>
      </w:r>
      <w:r w:rsidRPr="00EF0C31">
        <w:t>离开了</w:t>
      </w:r>
    </w:p>
    <w:p w:rsidR="008037CA" w:rsidRPr="00EF0C31" w:rsidRDefault="008037CA" w:rsidP="005812DB">
      <w:pPr>
        <w:pStyle w:val="a1"/>
        <w:numPr>
          <w:ilvl w:val="0"/>
          <w:numId w:val="84"/>
        </w:numPr>
        <w:jc w:val="left"/>
      </w:pPr>
      <w:r w:rsidRPr="00EF0C31">
        <w:lastRenderedPageBreak/>
        <w:t>Master</w:t>
      </w:r>
      <w:r w:rsidRPr="00EF0C31">
        <w:t>非常伤心，伤心的</w:t>
      </w:r>
      <w:r w:rsidRPr="00EF0C31">
        <w:t>Master</w:t>
      </w:r>
      <w:r w:rsidRPr="00EF0C31">
        <w:t>将情况汇报给了相应的</w:t>
      </w:r>
      <w:r w:rsidRPr="00EF0C31">
        <w:t>Driver</w:t>
      </w:r>
    </w:p>
    <w:p w:rsidR="008037CA" w:rsidRPr="00EF0C31" w:rsidRDefault="008037CA" w:rsidP="00644A74">
      <w:pPr>
        <w:pStyle w:val="a1"/>
        <w:numPr>
          <w:ilvl w:val="0"/>
          <w:numId w:val="84"/>
        </w:numPr>
        <w:jc w:val="left"/>
      </w:pPr>
      <w:r w:rsidRPr="00EF0C31">
        <w:t>Driver</w:t>
      </w:r>
      <w:r w:rsidRPr="00EF0C31">
        <w:t>通过两方面</w:t>
      </w:r>
      <w:proofErr w:type="gramStart"/>
      <w:r w:rsidRPr="00EF0C31">
        <w:t>确认分</w:t>
      </w:r>
      <w:proofErr w:type="gramEnd"/>
      <w:r w:rsidRPr="00EF0C31">
        <w:t>配给自己的</w:t>
      </w:r>
      <w:r w:rsidRPr="00EF0C31">
        <w:t>Executor</w:t>
      </w:r>
      <w:r w:rsidRPr="00EF0C31">
        <w:t>不幸离开了，一是</w:t>
      </w:r>
      <w:r w:rsidRPr="00EF0C31">
        <w:t>Master</w:t>
      </w:r>
      <w:r w:rsidRPr="00EF0C31">
        <w:t>发送过来的通知，二是</w:t>
      </w:r>
      <w:r w:rsidRPr="00EF0C31">
        <w:t>Driver</w:t>
      </w:r>
      <w:r w:rsidRPr="00EF0C31">
        <w:t>没有在规定时间内收到</w:t>
      </w:r>
      <w:r w:rsidRPr="00EF0C31">
        <w:t>Executor</w:t>
      </w:r>
      <w:r w:rsidRPr="00EF0C31">
        <w:t>的</w:t>
      </w:r>
      <w:r w:rsidRPr="00EF0C31">
        <w:t>StatusUpdate</w:t>
      </w:r>
      <w:r w:rsidRPr="00EF0C31">
        <w:t>，于是</w:t>
      </w:r>
      <w:r w:rsidRPr="00EF0C31">
        <w:t>Driver</w:t>
      </w:r>
      <w:r w:rsidRPr="00EF0C31">
        <w:t>会将注册的</w:t>
      </w:r>
      <w:r w:rsidRPr="00EF0C31">
        <w:t>Executor</w:t>
      </w:r>
      <w:r w:rsidRPr="00EF0C31">
        <w:t>移除</w:t>
      </w:r>
    </w:p>
    <w:p w:rsidR="008037CA" w:rsidRDefault="008037CA" w:rsidP="008037CA">
      <w:pPr>
        <w:pStyle w:val="4"/>
        <w:rPr>
          <w:rFonts w:ascii="Verdana" w:eastAsia="Times New Roman" w:hAnsi="Verdana"/>
        </w:rPr>
      </w:pPr>
      <w:r>
        <w:t>后果分析</w:t>
      </w:r>
    </w:p>
    <w:p w:rsidR="008037CA" w:rsidRPr="00EF0C31" w:rsidRDefault="008037CA" w:rsidP="00EF0C31">
      <w:pPr>
        <w:pStyle w:val="a1"/>
        <w:ind w:firstLineChars="200" w:firstLine="520"/>
        <w:jc w:val="left"/>
      </w:pPr>
      <w:r w:rsidRPr="00EF0C31">
        <w:t>worker</w:t>
      </w:r>
      <w:r w:rsidRPr="00EF0C31">
        <w:t>异常退出会带来哪些影响</w:t>
      </w:r>
    </w:p>
    <w:p w:rsidR="008037CA" w:rsidRPr="00EF0C31" w:rsidRDefault="008037CA" w:rsidP="005812DB">
      <w:pPr>
        <w:pStyle w:val="a1"/>
        <w:numPr>
          <w:ilvl w:val="0"/>
          <w:numId w:val="85"/>
        </w:numPr>
        <w:jc w:val="left"/>
      </w:pPr>
      <w:r w:rsidRPr="00EF0C31">
        <w:t>executor</w:t>
      </w:r>
      <w:r w:rsidRPr="00EF0C31">
        <w:t>退出导致提交的</w:t>
      </w:r>
      <w:r w:rsidRPr="00EF0C31">
        <w:t>task</w:t>
      </w:r>
      <w:r w:rsidRPr="00EF0C31">
        <w:t>无法正常结束，会被再一次提交运行</w:t>
      </w:r>
    </w:p>
    <w:p w:rsidR="008037CA" w:rsidRPr="00EF0C31" w:rsidRDefault="008037CA" w:rsidP="005812DB">
      <w:pPr>
        <w:pStyle w:val="a1"/>
        <w:numPr>
          <w:ilvl w:val="0"/>
          <w:numId w:val="85"/>
        </w:numPr>
        <w:jc w:val="left"/>
      </w:pPr>
      <w:r w:rsidRPr="00EF0C31">
        <w:t>如果所有的</w:t>
      </w:r>
      <w:r w:rsidRPr="00EF0C31">
        <w:t>worker</w:t>
      </w:r>
      <w:r w:rsidRPr="00EF0C31">
        <w:t>都异常退出，则整个集群</w:t>
      </w:r>
      <w:proofErr w:type="gramStart"/>
      <w:r w:rsidRPr="00EF0C31">
        <w:t>不</w:t>
      </w:r>
      <w:proofErr w:type="gramEnd"/>
      <w:r w:rsidRPr="00EF0C31">
        <w:t>可用</w:t>
      </w:r>
    </w:p>
    <w:p w:rsidR="008037CA" w:rsidRPr="00EF0C31" w:rsidRDefault="008037CA" w:rsidP="005812DB">
      <w:pPr>
        <w:pStyle w:val="a1"/>
        <w:numPr>
          <w:ilvl w:val="0"/>
          <w:numId w:val="85"/>
        </w:numPr>
        <w:jc w:val="left"/>
      </w:pPr>
      <w:r w:rsidRPr="00EF0C31">
        <w:t>需要有相应的程序来重启</w:t>
      </w:r>
      <w:r w:rsidRPr="00EF0C31">
        <w:t>worker</w:t>
      </w:r>
      <w:r w:rsidRPr="00EF0C31">
        <w:t>进程，比如使用</w:t>
      </w:r>
      <w:r w:rsidRPr="00EF0C31">
        <w:rPr>
          <w:b/>
          <w:bCs/>
        </w:rPr>
        <w:t>supervisord</w:t>
      </w:r>
      <w:r w:rsidRPr="00EF0C31">
        <w:t>或</w:t>
      </w:r>
      <w:r w:rsidRPr="00EF0C31">
        <w:rPr>
          <w:b/>
          <w:bCs/>
        </w:rPr>
        <w:t>runit</w:t>
      </w:r>
    </w:p>
    <w:p w:rsidR="008037CA" w:rsidRDefault="008037CA" w:rsidP="008037CA">
      <w:pPr>
        <w:pStyle w:val="4"/>
        <w:rPr>
          <w:rFonts w:ascii="Verdana" w:eastAsia="Times New Roman" w:hAnsi="Verdana"/>
        </w:rPr>
      </w:pPr>
      <w:r>
        <w:t>测试步骤</w:t>
      </w:r>
    </w:p>
    <w:p w:rsidR="008037CA" w:rsidRPr="00EF0C31" w:rsidRDefault="008037CA" w:rsidP="005812DB">
      <w:pPr>
        <w:pStyle w:val="a1"/>
        <w:numPr>
          <w:ilvl w:val="0"/>
          <w:numId w:val="86"/>
        </w:numPr>
        <w:jc w:val="left"/>
      </w:pPr>
      <w:r w:rsidRPr="00EF0C31">
        <w:t>启动</w:t>
      </w:r>
      <w:r w:rsidRPr="00EF0C31">
        <w:t>Master</w:t>
      </w:r>
    </w:p>
    <w:p w:rsidR="008037CA" w:rsidRPr="00EF0C31" w:rsidRDefault="008037CA" w:rsidP="005812DB">
      <w:pPr>
        <w:pStyle w:val="a1"/>
        <w:numPr>
          <w:ilvl w:val="0"/>
          <w:numId w:val="86"/>
        </w:numPr>
        <w:jc w:val="left"/>
      </w:pPr>
      <w:r w:rsidRPr="00EF0C31">
        <w:t>启动</w:t>
      </w:r>
      <w:r w:rsidRPr="00EF0C31">
        <w:t>worker</w:t>
      </w:r>
    </w:p>
    <w:p w:rsidR="008037CA" w:rsidRPr="00EF0C31" w:rsidRDefault="008037CA" w:rsidP="005812DB">
      <w:pPr>
        <w:pStyle w:val="a1"/>
        <w:numPr>
          <w:ilvl w:val="0"/>
          <w:numId w:val="86"/>
        </w:numPr>
        <w:jc w:val="left"/>
      </w:pPr>
      <w:r w:rsidRPr="00EF0C31">
        <w:t>启动</w:t>
      </w:r>
      <w:r w:rsidRPr="00EF0C31">
        <w:t>spark-shell</w:t>
      </w:r>
    </w:p>
    <w:p w:rsidR="008037CA" w:rsidRPr="00EF0C31" w:rsidRDefault="008037CA" w:rsidP="005812DB">
      <w:pPr>
        <w:pStyle w:val="a1"/>
        <w:numPr>
          <w:ilvl w:val="0"/>
          <w:numId w:val="86"/>
        </w:numPr>
        <w:jc w:val="left"/>
      </w:pPr>
      <w:r w:rsidRPr="00EF0C31">
        <w:t>手工</w:t>
      </w:r>
      <w:r w:rsidRPr="00EF0C31">
        <w:t>kill</w:t>
      </w:r>
      <w:r w:rsidRPr="00EF0C31">
        <w:t>掉</w:t>
      </w:r>
      <w:r w:rsidRPr="00EF0C31">
        <w:t>worker</w:t>
      </w:r>
      <w:r w:rsidRPr="00EF0C31">
        <w:t>进程</w:t>
      </w:r>
    </w:p>
    <w:p w:rsidR="008037CA" w:rsidRPr="00EF0C31" w:rsidRDefault="008037CA" w:rsidP="005812DB">
      <w:pPr>
        <w:pStyle w:val="a1"/>
        <w:numPr>
          <w:ilvl w:val="0"/>
          <w:numId w:val="86"/>
        </w:numPr>
        <w:jc w:val="left"/>
      </w:pPr>
      <w:r w:rsidRPr="00EF0C31">
        <w:t>用</w:t>
      </w:r>
      <w:r w:rsidRPr="00EF0C31">
        <w:t>jps</w:t>
      </w:r>
      <w:r w:rsidRPr="00EF0C31">
        <w:t>或</w:t>
      </w:r>
      <w:r w:rsidRPr="00EF0C31">
        <w:t>ps -ef|grep -i java</w:t>
      </w:r>
      <w:r w:rsidRPr="00EF0C31">
        <w:t>来查看启动着的</w:t>
      </w:r>
      <w:r w:rsidRPr="00EF0C31">
        <w:t>java</w:t>
      </w:r>
      <w:r w:rsidRPr="00EF0C31">
        <w:t>进程</w:t>
      </w:r>
    </w:p>
    <w:p w:rsidR="008037CA" w:rsidRDefault="008037CA" w:rsidP="008037CA">
      <w:pPr>
        <w:pStyle w:val="4"/>
        <w:rPr>
          <w:rFonts w:ascii="Verdana" w:eastAsia="Times New Roman" w:hAnsi="Verdana"/>
        </w:rPr>
      </w:pPr>
      <w:r>
        <w:t>异常退出的代</w:t>
      </w:r>
      <w:r>
        <w:rPr>
          <w:rFonts w:ascii="宋体" w:eastAsia="宋体" w:hAnsi="宋体" w:cs="宋体"/>
        </w:rPr>
        <w:t>码处</w:t>
      </w:r>
      <w:r>
        <w:t>理</w:t>
      </w:r>
    </w:p>
    <w:p w:rsidR="008037CA" w:rsidRDefault="008037CA" w:rsidP="00EF0C31">
      <w:pPr>
        <w:pStyle w:val="a1"/>
        <w:ind w:firstLineChars="200" w:firstLine="520"/>
        <w:jc w:val="left"/>
      </w:pPr>
      <w:r w:rsidRPr="00EF0C31">
        <w:t>定义于</w:t>
      </w:r>
      <w:r w:rsidRPr="00EF0C31">
        <w:t>ExecutorRunner.scala</w:t>
      </w:r>
      <w:r w:rsidRPr="00EF0C31">
        <w:t>的</w:t>
      </w:r>
      <w:r w:rsidRPr="00EF0C31">
        <w:t>start</w:t>
      </w:r>
      <w:r w:rsidRPr="00EF0C31">
        <w:t>函数</w:t>
      </w:r>
    </w:p>
    <w:tbl>
      <w:tblPr>
        <w:tblStyle w:val="afd"/>
        <w:tblW w:w="0" w:type="auto"/>
        <w:tblLook w:val="04A0" w:firstRow="1" w:lastRow="0" w:firstColumn="1" w:lastColumn="0" w:noHBand="0" w:noVBand="1"/>
      </w:tblPr>
      <w:tblGrid>
        <w:gridCol w:w="8777"/>
      </w:tblGrid>
      <w:tr w:rsidR="00EF0C31" w:rsidTr="00EF0C31">
        <w:tc>
          <w:tcPr>
            <w:tcW w:w="8777" w:type="dxa"/>
          </w:tcPr>
          <w:p w:rsidR="00EF0C31" w:rsidRPr="00EF0C31" w:rsidRDefault="00EF0C31" w:rsidP="00EF0C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EF0C31">
              <w:rPr>
                <w:rFonts w:ascii="宋体" w:hAnsi="宋体" w:cs="宋体" w:hint="eastAsia"/>
                <w:b/>
                <w:bCs/>
                <w:color w:val="000080"/>
                <w:sz w:val="18"/>
                <w:szCs w:val="18"/>
                <w:shd w:val="clear" w:color="auto" w:fill="E4E4FF"/>
              </w:rPr>
              <w:t>def</w:t>
            </w:r>
            <w:r w:rsidRPr="00EF0C31">
              <w:rPr>
                <w:rFonts w:ascii="宋体" w:hAnsi="宋体" w:cs="宋体" w:hint="eastAsia"/>
                <w:b/>
                <w:bCs/>
                <w:color w:val="000080"/>
                <w:sz w:val="18"/>
                <w:szCs w:val="18"/>
              </w:rPr>
              <w:t xml:space="preserve"> </w:t>
            </w:r>
            <w:r w:rsidRPr="00EF0C31">
              <w:rPr>
                <w:rFonts w:ascii="宋体" w:hAnsi="宋体" w:cs="宋体" w:hint="eastAsia"/>
                <w:color w:val="000000"/>
                <w:sz w:val="18"/>
                <w:szCs w:val="18"/>
              </w:rPr>
              <w:t>start() {</w:t>
            </w:r>
            <w:r w:rsidRPr="00EF0C31">
              <w:rPr>
                <w:rFonts w:ascii="宋体" w:hAnsi="宋体" w:cs="宋体" w:hint="eastAsia"/>
                <w:color w:val="000000"/>
                <w:sz w:val="18"/>
                <w:szCs w:val="18"/>
              </w:rPr>
              <w:br/>
              <w:t xml:space="preserve">  workerThread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Thread(</w:t>
            </w:r>
            <w:r w:rsidRPr="00EF0C31">
              <w:rPr>
                <w:rFonts w:ascii="宋体" w:hAnsi="宋体" w:cs="宋体" w:hint="eastAsia"/>
                <w:b/>
                <w:bCs/>
                <w:color w:val="008000"/>
                <w:sz w:val="18"/>
                <w:szCs w:val="18"/>
              </w:rPr>
              <w:t xml:space="preserve">"ExecutorRunner for " </w:t>
            </w:r>
            <w:r w:rsidRPr="00EF0C31">
              <w:rPr>
                <w:rFonts w:ascii="宋体" w:hAnsi="宋体" w:cs="宋体" w:hint="eastAsia"/>
                <w:color w:val="000000"/>
                <w:sz w:val="18"/>
                <w:szCs w:val="18"/>
              </w:rPr>
              <w:t>+ fullId)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override def </w:t>
            </w:r>
            <w:r w:rsidRPr="00EF0C31">
              <w:rPr>
                <w:rFonts w:ascii="宋体" w:hAnsi="宋体" w:cs="宋体" w:hint="eastAsia"/>
                <w:color w:val="000000"/>
                <w:sz w:val="18"/>
                <w:szCs w:val="18"/>
              </w:rPr>
              <w:t>run() { fetchAndRunExecutor()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workerThread.start()</w:t>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Shutdown hook that kills actors on shutdown.</w:t>
            </w:r>
            <w:r w:rsidRPr="00EF0C31">
              <w:rPr>
                <w:rFonts w:ascii="宋体" w:hAnsi="宋体" w:cs="宋体" w:hint="eastAsia"/>
                <w:i/>
                <w:iCs/>
                <w:color w:val="808080"/>
                <w:sz w:val="18"/>
                <w:szCs w:val="18"/>
              </w:rPr>
              <w:br/>
              <w:t xml:space="preserve">  </w:t>
            </w:r>
            <w:r w:rsidRPr="00EF0C31">
              <w:rPr>
                <w:rFonts w:ascii="宋体" w:hAnsi="宋体" w:cs="宋体" w:hint="eastAsia"/>
                <w:color w:val="000000"/>
                <w:sz w:val="18"/>
                <w:szCs w:val="18"/>
              </w:rPr>
              <w:t xml:space="preserve">shutdownHook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Thread()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override def </w:t>
            </w:r>
            <w:r w:rsidRPr="00EF0C31">
              <w:rPr>
                <w:rFonts w:ascii="宋体" w:hAnsi="宋体" w:cs="宋体" w:hint="eastAsia"/>
                <w:color w:val="000000"/>
                <w:sz w:val="18"/>
                <w:szCs w:val="18"/>
              </w:rPr>
              <w:t>run() {</w:t>
            </w:r>
            <w:r w:rsidRPr="00EF0C31">
              <w:rPr>
                <w:rFonts w:ascii="宋体" w:hAnsi="宋体" w:cs="宋体" w:hint="eastAsia"/>
                <w:color w:val="000000"/>
                <w:sz w:val="18"/>
                <w:szCs w:val="18"/>
              </w:rPr>
              <w:br/>
              <w:t xml:space="preserve">      killProcess(</w:t>
            </w:r>
            <w:r w:rsidRPr="00EF0C31">
              <w:rPr>
                <w:rFonts w:ascii="宋体" w:hAnsi="宋体" w:cs="宋体" w:hint="eastAsia"/>
                <w:i/>
                <w:iCs/>
                <w:color w:val="000000"/>
                <w:sz w:val="18"/>
                <w:szCs w:val="18"/>
              </w:rPr>
              <w:t>Some</w:t>
            </w:r>
            <w:r w:rsidRPr="00EF0C31">
              <w:rPr>
                <w:rFonts w:ascii="宋体" w:hAnsi="宋体" w:cs="宋体" w:hint="eastAsia"/>
                <w:color w:val="000000"/>
                <w:sz w:val="18"/>
                <w:szCs w:val="18"/>
              </w:rPr>
              <w:t>(</w:t>
            </w:r>
            <w:r w:rsidRPr="00EF0C31">
              <w:rPr>
                <w:rFonts w:ascii="宋体" w:hAnsi="宋体" w:cs="宋体" w:hint="eastAsia"/>
                <w:b/>
                <w:bCs/>
                <w:color w:val="008000"/>
                <w:sz w:val="18"/>
                <w:szCs w:val="18"/>
              </w:rPr>
              <w:t>"Worker shutting down"</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shd w:val="clear" w:color="auto" w:fill="E4E4FF"/>
              </w:rPr>
              <w:t>Runtime.getRuntime.addShutdownHook(shutdownHook)</w:t>
            </w:r>
            <w:r w:rsidRPr="00EF0C31">
              <w:rPr>
                <w:rFonts w:ascii="宋体" w:hAnsi="宋体" w:cs="宋体" w:hint="eastAsia"/>
                <w:color w:val="000000"/>
                <w:sz w:val="18"/>
                <w:szCs w:val="18"/>
              </w:rPr>
              <w:br/>
              <w:t>}</w:t>
            </w:r>
          </w:p>
        </w:tc>
      </w:tr>
    </w:tbl>
    <w:p w:rsidR="00EF0C31" w:rsidRPr="00EF0C31" w:rsidRDefault="00EF0C31" w:rsidP="00EF0C31">
      <w:pPr>
        <w:pStyle w:val="a1"/>
        <w:ind w:firstLine="0"/>
        <w:jc w:val="left"/>
      </w:pPr>
    </w:p>
    <w:p w:rsidR="008037CA" w:rsidRPr="00EF0C31" w:rsidRDefault="008037CA" w:rsidP="00EF0C31">
      <w:pPr>
        <w:pStyle w:val="a1"/>
        <w:ind w:firstLineChars="200" w:firstLine="520"/>
        <w:jc w:val="left"/>
      </w:pPr>
      <w:r w:rsidRPr="00EF0C31">
        <w:t>killProcess</w:t>
      </w:r>
      <w:r w:rsidRPr="00EF0C31">
        <w:t>的过程就是停止相应</w:t>
      </w:r>
      <w:r w:rsidRPr="00EF0C31">
        <w:t>CoarseGrainedExecutorBackend</w:t>
      </w:r>
      <w:r w:rsidRPr="00EF0C31">
        <w:t>的过程。</w:t>
      </w:r>
    </w:p>
    <w:p w:rsidR="008037CA" w:rsidRPr="00EF0C31" w:rsidRDefault="008037CA" w:rsidP="00EF0C31">
      <w:pPr>
        <w:pStyle w:val="a1"/>
        <w:ind w:firstLineChars="200" w:firstLine="520"/>
        <w:jc w:val="left"/>
      </w:pPr>
      <w:r w:rsidRPr="00EF0C31">
        <w:t>worker</w:t>
      </w:r>
      <w:r w:rsidRPr="00EF0C31">
        <w:t>停止的时候，一定要先将自己启动的</w:t>
      </w:r>
      <w:r w:rsidRPr="00EF0C31">
        <w:t>Executor</w:t>
      </w:r>
      <w:r w:rsidRPr="00EF0C31">
        <w:t>停止掉。这是不是很像水浒中宋江的手段，李逵就是这样不明不白的把命给丢了。</w:t>
      </w:r>
    </w:p>
    <w:p w:rsidR="008037CA" w:rsidRDefault="008037CA" w:rsidP="008037CA">
      <w:pPr>
        <w:pStyle w:val="4"/>
        <w:shd w:val="clear" w:color="auto" w:fill="FFFFFF"/>
        <w:spacing w:before="150" w:after="150"/>
        <w:rPr>
          <w:rFonts w:ascii="Verdana" w:eastAsia="Times New Roman" w:hAnsi="Verdana"/>
          <w:color w:val="000000"/>
          <w:sz w:val="21"/>
          <w:szCs w:val="21"/>
        </w:rPr>
      </w:pPr>
      <w:r>
        <w:rPr>
          <w:rFonts w:ascii="MS Mincho" w:eastAsia="MS Mincho" w:hAnsi="MS Mincho" w:cs="MS Mincho"/>
          <w:color w:val="000000"/>
          <w:sz w:val="21"/>
          <w:szCs w:val="21"/>
        </w:rPr>
        <w:lastRenderedPageBreak/>
        <w:t>小</w:t>
      </w:r>
      <w:r>
        <w:rPr>
          <w:rFonts w:ascii="宋体" w:eastAsia="宋体" w:hAnsi="宋体" w:cs="宋体"/>
          <w:color w:val="000000"/>
          <w:sz w:val="21"/>
          <w:szCs w:val="21"/>
        </w:rPr>
        <w:t>结</w:t>
      </w:r>
    </w:p>
    <w:p w:rsidR="008037CA" w:rsidRPr="00EF0C31" w:rsidRDefault="008037CA" w:rsidP="00EF0C31">
      <w:pPr>
        <w:pStyle w:val="a1"/>
        <w:ind w:firstLineChars="200" w:firstLine="520"/>
        <w:jc w:val="left"/>
      </w:pPr>
      <w:r w:rsidRPr="00EF0C31">
        <w:t>需要特别指出的是，当</w:t>
      </w:r>
      <w:r w:rsidRPr="00EF0C31">
        <w:t>worker</w:t>
      </w:r>
      <w:r w:rsidRPr="00EF0C31">
        <w:t>在启动</w:t>
      </w:r>
      <w:r w:rsidRPr="00EF0C31">
        <w:t>Executor</w:t>
      </w:r>
      <w:r w:rsidRPr="00EF0C31">
        <w:t>的时候，是通过</w:t>
      </w:r>
      <w:r w:rsidRPr="00EF0C31">
        <w:t>ExecutorRunner</w:t>
      </w:r>
      <w:r w:rsidRPr="00EF0C31">
        <w:t>来完成的，</w:t>
      </w:r>
      <w:r w:rsidRPr="00EF0C31">
        <w:t>ExecutorRunner</w:t>
      </w:r>
      <w:r w:rsidRPr="00EF0C31">
        <w:t>是一个独立的线程，和</w:t>
      </w:r>
      <w:r w:rsidRPr="00EF0C31">
        <w:t>Executor</w:t>
      </w:r>
      <w:r w:rsidRPr="00EF0C31">
        <w:t>是一对一的关系，这很重要。</w:t>
      </w:r>
      <w:r w:rsidRPr="00EF0C31">
        <w:t>Executor</w:t>
      </w:r>
      <w:r w:rsidRPr="00EF0C31">
        <w:t>作为一个独立的进程在运行，但会受到</w:t>
      </w:r>
      <w:r w:rsidRPr="00EF0C31">
        <w:t>ExecutorRunner</w:t>
      </w:r>
      <w:r w:rsidRPr="00EF0C31">
        <w:t>的严密监控。</w:t>
      </w:r>
    </w:p>
    <w:p w:rsidR="008037CA" w:rsidRDefault="008037CA" w:rsidP="008037CA">
      <w:pPr>
        <w:pStyle w:val="3"/>
      </w:pPr>
      <w:bookmarkStart w:id="119" w:name="_Toc492099228"/>
      <w:r w:rsidRPr="00867FEA">
        <w:t>异常分析</w:t>
      </w:r>
      <w:r>
        <w:t>2</w:t>
      </w:r>
      <w:r w:rsidRPr="00867FEA">
        <w:t>：</w:t>
      </w:r>
      <w:r>
        <w:t xml:space="preserve"> executor</w:t>
      </w:r>
      <w:r w:rsidRPr="00867FEA">
        <w:t>异常退出</w:t>
      </w:r>
      <w:bookmarkEnd w:id="119"/>
    </w:p>
    <w:p w:rsidR="008037CA" w:rsidRDefault="008037CA" w:rsidP="00EF0C31">
      <w:pPr>
        <w:pStyle w:val="afb"/>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23A7DAE8" wp14:editId="7985B66B">
            <wp:extent cx="4505960" cy="2517140"/>
            <wp:effectExtent l="0" t="0" r="0" b="0"/>
            <wp:docPr id="57" name="Picture 57" descr="http://images.cnitblog.com/i/469775/201406/17205716239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i/469775/201406/1720571623987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5960" cy="2517140"/>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Executor</w:t>
      </w:r>
      <w:r w:rsidRPr="00EF0C31">
        <w:t>作为</w:t>
      </w:r>
      <w:r w:rsidRPr="00EF0C31">
        <w:t>Standalone</w:t>
      </w:r>
      <w:r w:rsidRPr="00EF0C31">
        <w:t>集群部署方式下的</w:t>
      </w:r>
      <w:proofErr w:type="gramStart"/>
      <w:r w:rsidRPr="00EF0C31">
        <w:t>最</w:t>
      </w:r>
      <w:proofErr w:type="gramEnd"/>
      <w:r w:rsidRPr="00EF0C31">
        <w:t>底层员工，一旦异常退出，其后果会是什么呢？</w:t>
      </w:r>
    </w:p>
    <w:p w:rsidR="008037CA" w:rsidRPr="00EF0C31" w:rsidRDefault="008037CA" w:rsidP="00EF0C31">
      <w:pPr>
        <w:pStyle w:val="a1"/>
        <w:ind w:firstLineChars="200" w:firstLine="520"/>
        <w:jc w:val="left"/>
      </w:pPr>
      <w:r w:rsidRPr="00EF0C31">
        <w:t>executor</w:t>
      </w:r>
      <w:r w:rsidRPr="00EF0C31">
        <w:t>异常退出，</w:t>
      </w:r>
      <w:r w:rsidRPr="00EF0C31">
        <w:t>ExecutorRunner</w:t>
      </w:r>
      <w:r w:rsidRPr="00EF0C31">
        <w:t>注意到异常，将情况通过</w:t>
      </w:r>
      <w:r w:rsidRPr="00EF0C31">
        <w:t>ExecutorStateChanged</w:t>
      </w:r>
      <w:r w:rsidRPr="00EF0C31">
        <w:t>汇报给</w:t>
      </w:r>
      <w:r w:rsidRPr="00EF0C31">
        <w:t>Master</w:t>
      </w:r>
    </w:p>
    <w:p w:rsidR="008037CA" w:rsidRPr="00EF0C31" w:rsidRDefault="008037CA" w:rsidP="00EF0C31">
      <w:pPr>
        <w:pStyle w:val="a1"/>
        <w:ind w:firstLineChars="200" w:firstLine="520"/>
        <w:jc w:val="left"/>
      </w:pPr>
      <w:r w:rsidRPr="00EF0C31">
        <w:t>Master</w:t>
      </w:r>
      <w:r w:rsidRPr="00EF0C31">
        <w:t>收到通知之后，非常不高兴，尽然有小弟要跑路，那还了得，要求</w:t>
      </w:r>
      <w:r w:rsidRPr="00EF0C31">
        <w:t>Executor</w:t>
      </w:r>
      <w:r w:rsidRPr="00EF0C31">
        <w:t>所属的</w:t>
      </w:r>
      <w:r w:rsidRPr="00EF0C31">
        <w:t>worker</w:t>
      </w:r>
      <w:r w:rsidRPr="00EF0C31">
        <w:t>再次启动</w:t>
      </w:r>
    </w:p>
    <w:p w:rsidR="008037CA" w:rsidRPr="00EF0C31" w:rsidRDefault="008037CA" w:rsidP="00EF0C31">
      <w:pPr>
        <w:pStyle w:val="a1"/>
        <w:ind w:firstLineChars="200" w:firstLine="520"/>
        <w:jc w:val="left"/>
      </w:pPr>
      <w:r w:rsidRPr="00EF0C31">
        <w:t>Worker</w:t>
      </w:r>
      <w:r w:rsidRPr="00EF0C31">
        <w:t>收到</w:t>
      </w:r>
      <w:r w:rsidRPr="00EF0C31">
        <w:t>LaunchExecutor</w:t>
      </w:r>
      <w:r w:rsidRPr="00EF0C31">
        <w:t>指令，再次启动</w:t>
      </w:r>
      <w:r w:rsidRPr="00EF0C31">
        <w:t>executor</w:t>
      </w:r>
    </w:p>
    <w:p w:rsidR="008037CA" w:rsidRDefault="008037CA" w:rsidP="008037CA">
      <w:pPr>
        <w:pStyle w:val="4"/>
        <w:rPr>
          <w:rFonts w:ascii="Verdana" w:eastAsia="Times New Roman" w:hAnsi="Verdana"/>
        </w:rPr>
      </w:pPr>
      <w:r>
        <w:t>测试步骤</w:t>
      </w:r>
    </w:p>
    <w:p w:rsidR="008037CA" w:rsidRPr="00EF0C31" w:rsidRDefault="008037CA" w:rsidP="005812DB">
      <w:pPr>
        <w:pStyle w:val="a1"/>
        <w:numPr>
          <w:ilvl w:val="0"/>
          <w:numId w:val="87"/>
        </w:numPr>
        <w:jc w:val="left"/>
      </w:pPr>
      <w:r w:rsidRPr="00EF0C31">
        <w:t>启动</w:t>
      </w:r>
      <w:r w:rsidRPr="00EF0C31">
        <w:t>Master</w:t>
      </w:r>
    </w:p>
    <w:p w:rsidR="008037CA" w:rsidRPr="00EF0C31" w:rsidRDefault="008037CA" w:rsidP="005812DB">
      <w:pPr>
        <w:pStyle w:val="a1"/>
        <w:numPr>
          <w:ilvl w:val="0"/>
          <w:numId w:val="87"/>
        </w:numPr>
        <w:jc w:val="left"/>
      </w:pPr>
      <w:r w:rsidRPr="00EF0C31">
        <w:t>启动</w:t>
      </w:r>
      <w:r w:rsidRPr="00EF0C31">
        <w:t>Worker</w:t>
      </w:r>
    </w:p>
    <w:p w:rsidR="008037CA" w:rsidRPr="00EF0C31" w:rsidRDefault="008037CA" w:rsidP="005812DB">
      <w:pPr>
        <w:pStyle w:val="a1"/>
        <w:numPr>
          <w:ilvl w:val="0"/>
          <w:numId w:val="87"/>
        </w:numPr>
        <w:jc w:val="left"/>
      </w:pPr>
      <w:r w:rsidRPr="00EF0C31">
        <w:t>启动</w:t>
      </w:r>
      <w:r w:rsidRPr="00EF0C31">
        <w:t>spark-shell</w:t>
      </w:r>
    </w:p>
    <w:p w:rsidR="008037CA" w:rsidRPr="00EF0C31" w:rsidRDefault="008037CA" w:rsidP="005812DB">
      <w:pPr>
        <w:pStyle w:val="a1"/>
        <w:numPr>
          <w:ilvl w:val="0"/>
          <w:numId w:val="87"/>
        </w:numPr>
        <w:jc w:val="left"/>
      </w:pPr>
      <w:r w:rsidRPr="00EF0C31">
        <w:t>手工</w:t>
      </w:r>
      <w:r w:rsidRPr="00EF0C31">
        <w:t>kill</w:t>
      </w:r>
      <w:r w:rsidRPr="00EF0C31">
        <w:t>掉</w:t>
      </w:r>
      <w:r w:rsidRPr="00EF0C31">
        <w:t>CoarseGrainedExecutorBackend</w:t>
      </w:r>
    </w:p>
    <w:p w:rsidR="008037CA" w:rsidRPr="008037CA" w:rsidRDefault="008037CA" w:rsidP="008037CA">
      <w:pPr>
        <w:pStyle w:val="4"/>
      </w:pPr>
      <w:proofErr w:type="gramStart"/>
      <w:r w:rsidRPr="008037CA">
        <w:t>fetchAndRunExecutor</w:t>
      </w:r>
      <w:proofErr w:type="gramEnd"/>
    </w:p>
    <w:p w:rsidR="008037CA" w:rsidRDefault="008037CA" w:rsidP="00EF0C31">
      <w:pPr>
        <w:pStyle w:val="a1"/>
        <w:ind w:firstLineChars="200" w:firstLine="522"/>
        <w:jc w:val="left"/>
      </w:pPr>
      <w:r w:rsidRPr="00EF0C31">
        <w:rPr>
          <w:b/>
          <w:bCs/>
        </w:rPr>
        <w:t>fetchAndRunExecutor</w:t>
      </w:r>
      <w:r w:rsidRPr="00EF0C31">
        <w:t>负责启动具体的</w:t>
      </w:r>
      <w:r w:rsidRPr="00EF0C31">
        <w:t>Executor</w:t>
      </w:r>
      <w:r w:rsidRPr="00EF0C31">
        <w:t>，并监控其运行状态，具体代码逻辑如下所示</w:t>
      </w:r>
    </w:p>
    <w:tbl>
      <w:tblPr>
        <w:tblStyle w:val="afd"/>
        <w:tblW w:w="0" w:type="auto"/>
        <w:tblLook w:val="04A0" w:firstRow="1" w:lastRow="0" w:firstColumn="1" w:lastColumn="0" w:noHBand="0" w:noVBand="1"/>
      </w:tblPr>
      <w:tblGrid>
        <w:gridCol w:w="8777"/>
      </w:tblGrid>
      <w:tr w:rsidR="00EF0C31" w:rsidTr="00EF0C31">
        <w:tc>
          <w:tcPr>
            <w:tcW w:w="8777" w:type="dxa"/>
          </w:tcPr>
          <w:p w:rsidR="00EF0C31" w:rsidRPr="00EF0C31" w:rsidRDefault="00EF0C31" w:rsidP="00EF0C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EF0C31">
              <w:rPr>
                <w:rFonts w:ascii="宋体" w:hAnsi="宋体" w:cs="宋体" w:hint="eastAsia"/>
                <w:b/>
                <w:bCs/>
                <w:color w:val="000080"/>
                <w:sz w:val="18"/>
                <w:szCs w:val="18"/>
                <w:shd w:val="clear" w:color="auto" w:fill="E4E4FF"/>
              </w:rPr>
              <w:lastRenderedPageBreak/>
              <w:t>def</w:t>
            </w:r>
            <w:r w:rsidRPr="00EF0C31">
              <w:rPr>
                <w:rFonts w:ascii="宋体" w:hAnsi="宋体" w:cs="宋体" w:hint="eastAsia"/>
                <w:b/>
                <w:bCs/>
                <w:color w:val="000080"/>
                <w:sz w:val="18"/>
                <w:szCs w:val="18"/>
              </w:rPr>
              <w:t xml:space="preserve"> </w:t>
            </w:r>
            <w:r w:rsidRPr="00EF0C31">
              <w:rPr>
                <w:rFonts w:ascii="宋体" w:hAnsi="宋体" w:cs="宋体" w:hint="eastAsia"/>
                <w:color w:val="000000"/>
                <w:sz w:val="18"/>
                <w:szCs w:val="18"/>
              </w:rPr>
              <w:t>fetchAndRunExecutor()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try </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Create the executor's working directory</w:t>
            </w:r>
            <w:r w:rsidRPr="00EF0C31">
              <w:rPr>
                <w:rFonts w:ascii="宋体" w:hAnsi="宋体" w:cs="宋体" w:hint="eastAsia"/>
                <w:i/>
                <w:iCs/>
                <w:color w:val="80808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 xml:space="preserve">executorDir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 xml:space="preserve">File(workDir, appId + </w:t>
            </w:r>
            <w:r w:rsidRPr="00EF0C31">
              <w:rPr>
                <w:rFonts w:ascii="宋体" w:hAnsi="宋体" w:cs="宋体" w:hint="eastAsia"/>
                <w:b/>
                <w:bCs/>
                <w:color w:val="008000"/>
                <w:sz w:val="18"/>
                <w:szCs w:val="18"/>
              </w:rPr>
              <w:t xml:space="preserve">"/" </w:t>
            </w:r>
            <w:r w:rsidRPr="00EF0C31">
              <w:rPr>
                <w:rFonts w:ascii="宋体" w:hAnsi="宋体" w:cs="宋体" w:hint="eastAsia"/>
                <w:color w:val="000000"/>
                <w:sz w:val="18"/>
                <w:szCs w:val="18"/>
              </w:rPr>
              <w:t>+ execId)</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if </w:t>
            </w:r>
            <w:r w:rsidRPr="00EF0C31">
              <w:rPr>
                <w:rFonts w:ascii="宋体" w:hAnsi="宋体" w:cs="宋体" w:hint="eastAsia"/>
                <w:color w:val="000000"/>
                <w:sz w:val="18"/>
                <w:szCs w:val="18"/>
              </w:rPr>
              <w:t>(!executorDir.mkdirs())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throw new </w:t>
            </w:r>
            <w:r w:rsidRPr="00EF0C31">
              <w:rPr>
                <w:rFonts w:ascii="宋体" w:hAnsi="宋体" w:cs="宋体" w:hint="eastAsia"/>
                <w:color w:val="000000"/>
                <w:sz w:val="18"/>
                <w:szCs w:val="18"/>
              </w:rPr>
              <w:t>IOException(</w:t>
            </w:r>
            <w:r w:rsidRPr="00EF0C31">
              <w:rPr>
                <w:rFonts w:ascii="宋体" w:hAnsi="宋体" w:cs="宋体" w:hint="eastAsia"/>
                <w:b/>
                <w:bCs/>
                <w:color w:val="008000"/>
                <w:sz w:val="18"/>
                <w:szCs w:val="18"/>
              </w:rPr>
              <w:t xml:space="preserve">"Failed to create directory " </w:t>
            </w:r>
            <w:r w:rsidRPr="00EF0C31">
              <w:rPr>
                <w:rFonts w:ascii="宋体" w:hAnsi="宋体" w:cs="宋体" w:hint="eastAsia"/>
                <w:color w:val="000000"/>
                <w:sz w:val="18"/>
                <w:szCs w:val="18"/>
              </w:rPr>
              <w:t>+ executorDir)</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Launch the process</w:t>
            </w:r>
            <w:r w:rsidRPr="00EF0C31">
              <w:rPr>
                <w:rFonts w:ascii="宋体" w:hAnsi="宋体" w:cs="宋体" w:hint="eastAsia"/>
                <w:i/>
                <w:iCs/>
                <w:color w:val="80808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command = getCommandSeq</w:t>
            </w:r>
            <w:r w:rsidRPr="00EF0C31">
              <w:rPr>
                <w:rFonts w:ascii="宋体" w:hAnsi="宋体" w:cs="宋体" w:hint="eastAsia"/>
                <w:color w:val="000000"/>
                <w:sz w:val="18"/>
                <w:szCs w:val="18"/>
              </w:rPr>
              <w:br/>
              <w:t xml:space="preserve">    logInfo(</w:t>
            </w:r>
            <w:r w:rsidRPr="00EF0C31">
              <w:rPr>
                <w:rFonts w:ascii="宋体" w:hAnsi="宋体" w:cs="宋体" w:hint="eastAsia"/>
                <w:b/>
                <w:bCs/>
                <w:color w:val="008000"/>
                <w:sz w:val="18"/>
                <w:szCs w:val="18"/>
              </w:rPr>
              <w:t xml:space="preserve">"Launch command: " </w:t>
            </w:r>
            <w:r w:rsidRPr="00EF0C31">
              <w:rPr>
                <w:rFonts w:ascii="宋体" w:hAnsi="宋体" w:cs="宋体" w:hint="eastAsia"/>
                <w:color w:val="000000"/>
                <w:sz w:val="18"/>
                <w:szCs w:val="18"/>
              </w:rPr>
              <w:t>+ command.mkString(</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 xml:space="preserve">, </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 \"</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 xml:space="preserve">, </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 xml:space="preserve">builder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ProcessBuilder(command: _*).directory(executorDir)</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env = builder.environment()</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for </w:t>
            </w:r>
            <w:r w:rsidRPr="00EF0C31">
              <w:rPr>
                <w:rFonts w:ascii="宋体" w:hAnsi="宋体" w:cs="宋体" w:hint="eastAsia"/>
                <w:color w:val="000000"/>
                <w:sz w:val="18"/>
                <w:szCs w:val="18"/>
              </w:rPr>
              <w:t>((key, value)  {</w:t>
            </w:r>
            <w:r w:rsidRPr="00EF0C31">
              <w:rPr>
                <w:rFonts w:ascii="宋体" w:hAnsi="宋体" w:cs="宋体" w:hint="eastAsia"/>
                <w:color w:val="000000"/>
                <w:sz w:val="18"/>
                <w:szCs w:val="18"/>
              </w:rPr>
              <w:br/>
              <w:t xml:space="preserve">      logInfo(</w:t>
            </w:r>
            <w:r w:rsidRPr="00EF0C31">
              <w:rPr>
                <w:rFonts w:ascii="宋体" w:hAnsi="宋体" w:cs="宋体" w:hint="eastAsia"/>
                <w:b/>
                <w:bCs/>
                <w:color w:val="008000"/>
                <w:sz w:val="18"/>
                <w:szCs w:val="18"/>
              </w:rPr>
              <w:t xml:space="preserve">"Runner thread for executor " </w:t>
            </w:r>
            <w:r w:rsidRPr="00EF0C31">
              <w:rPr>
                <w:rFonts w:ascii="宋体" w:hAnsi="宋体" w:cs="宋体" w:hint="eastAsia"/>
                <w:color w:val="000000"/>
                <w:sz w:val="18"/>
                <w:szCs w:val="18"/>
              </w:rPr>
              <w:t xml:space="preserve">+ fullId + </w:t>
            </w:r>
            <w:r w:rsidRPr="00EF0C31">
              <w:rPr>
                <w:rFonts w:ascii="宋体" w:hAnsi="宋体" w:cs="宋体" w:hint="eastAsia"/>
                <w:b/>
                <w:bCs/>
                <w:color w:val="008000"/>
                <w:sz w:val="18"/>
                <w:szCs w:val="18"/>
              </w:rPr>
              <w:t>" interrupted"</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state = ExecutorState.KILLED</w:t>
            </w:r>
            <w:r w:rsidRPr="00EF0C31">
              <w:rPr>
                <w:rFonts w:ascii="宋体" w:hAnsi="宋体" w:cs="宋体" w:hint="eastAsia"/>
                <w:color w:val="000000"/>
                <w:sz w:val="18"/>
                <w:szCs w:val="18"/>
              </w:rPr>
              <w:br/>
              <w:t xml:space="preserve">      killProcess(None)</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case </w:t>
            </w:r>
            <w:r w:rsidRPr="00EF0C31">
              <w:rPr>
                <w:rFonts w:ascii="宋体" w:hAnsi="宋体" w:cs="宋体" w:hint="eastAsia"/>
                <w:color w:val="000000"/>
                <w:sz w:val="18"/>
                <w:szCs w:val="18"/>
                <w:shd w:val="clear" w:color="auto" w:fill="E4E4FF"/>
              </w:rPr>
              <w:t>e: Exception =&gt; {</w:t>
            </w:r>
            <w:r w:rsidRPr="00EF0C31">
              <w:rPr>
                <w:rFonts w:ascii="宋体" w:hAnsi="宋体" w:cs="宋体" w:hint="eastAsia"/>
                <w:color w:val="000000"/>
                <w:sz w:val="18"/>
                <w:szCs w:val="18"/>
                <w:shd w:val="clear" w:color="auto" w:fill="E4E4FF"/>
              </w:rPr>
              <w:br/>
              <w:t xml:space="preserve">      logError(</w:t>
            </w:r>
            <w:r w:rsidRPr="00EF0C31">
              <w:rPr>
                <w:rFonts w:ascii="宋体" w:hAnsi="宋体" w:cs="宋体" w:hint="eastAsia"/>
                <w:b/>
                <w:bCs/>
                <w:color w:val="008000"/>
                <w:sz w:val="18"/>
                <w:szCs w:val="18"/>
                <w:shd w:val="clear" w:color="auto" w:fill="E4E4FF"/>
              </w:rPr>
              <w:t>"Error running executor"</w:t>
            </w:r>
            <w:r w:rsidRPr="00EF0C31">
              <w:rPr>
                <w:rFonts w:ascii="宋体" w:hAnsi="宋体" w:cs="宋体" w:hint="eastAsia"/>
                <w:color w:val="000000"/>
                <w:sz w:val="18"/>
                <w:szCs w:val="18"/>
                <w:shd w:val="clear" w:color="auto" w:fill="E4E4FF"/>
              </w:rPr>
              <w:t>, e)</w:t>
            </w:r>
            <w:r w:rsidRPr="00EF0C31">
              <w:rPr>
                <w:rFonts w:ascii="宋体" w:hAnsi="宋体" w:cs="宋体" w:hint="eastAsia"/>
                <w:color w:val="000000"/>
                <w:sz w:val="18"/>
                <w:szCs w:val="18"/>
                <w:shd w:val="clear" w:color="auto" w:fill="E4E4FF"/>
              </w:rPr>
              <w:br/>
              <w:t xml:space="preserve">      state = ExecutorState.FAILED</w:t>
            </w:r>
            <w:r w:rsidRPr="00EF0C31">
              <w:rPr>
                <w:rFonts w:ascii="宋体" w:hAnsi="宋体" w:cs="宋体" w:hint="eastAsia"/>
                <w:color w:val="000000"/>
                <w:sz w:val="18"/>
                <w:szCs w:val="18"/>
                <w:shd w:val="clear" w:color="auto" w:fill="E4E4FF"/>
              </w:rPr>
              <w:br/>
              <w:t xml:space="preserve">      killProcess(Some(e.toString))</w:t>
            </w:r>
            <w:r w:rsidRPr="00EF0C31">
              <w:rPr>
                <w:rFonts w:ascii="宋体" w:hAnsi="宋体" w:cs="宋体" w:hint="eastAsia"/>
                <w:color w:val="000000"/>
                <w:sz w:val="18"/>
                <w:szCs w:val="18"/>
                <w:shd w:val="clear" w:color="auto" w:fill="E4E4FF"/>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w:t>
            </w:r>
          </w:p>
        </w:tc>
      </w:tr>
    </w:tbl>
    <w:p w:rsidR="00EF0C31" w:rsidRPr="00EF0C31" w:rsidRDefault="00EF0C31" w:rsidP="00EF0C31">
      <w:pPr>
        <w:pStyle w:val="a1"/>
        <w:ind w:firstLine="0"/>
        <w:jc w:val="left"/>
      </w:pPr>
    </w:p>
    <w:p w:rsidR="008037CA" w:rsidRPr="00867FEA" w:rsidRDefault="008037CA" w:rsidP="00867FEA">
      <w:pPr>
        <w:pStyle w:val="3"/>
      </w:pPr>
      <w:bookmarkStart w:id="120" w:name="_Toc492099229"/>
      <w:r w:rsidRPr="00867FEA">
        <w:t>异常分析</w:t>
      </w:r>
      <w:r w:rsidRPr="00867FEA">
        <w:t>3</w:t>
      </w:r>
      <w:r w:rsidRPr="00867FEA">
        <w:t>：</w:t>
      </w:r>
      <w:r w:rsidRPr="00867FEA">
        <w:t xml:space="preserve"> master </w:t>
      </w:r>
      <w:r w:rsidRPr="00867FEA">
        <w:t>异常退出</w:t>
      </w:r>
      <w:bookmarkEnd w:id="120"/>
    </w:p>
    <w:p w:rsidR="008037CA" w:rsidRDefault="008037CA" w:rsidP="00EF0C31">
      <w:pPr>
        <w:pStyle w:val="afb"/>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19B4134C" wp14:editId="2C54F7CB">
            <wp:extent cx="4450715" cy="2362835"/>
            <wp:effectExtent l="0" t="0" r="0" b="0"/>
            <wp:docPr id="56" name="Picture 56" descr="http://images.cnitblog.com/i/469775/201406/171610519118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i/469775/201406/17161051911833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0715" cy="2362835"/>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worker</w:t>
      </w:r>
      <w:r w:rsidRPr="00EF0C31">
        <w:t>和</w:t>
      </w:r>
      <w:r w:rsidRPr="00EF0C31">
        <w:t>executor</w:t>
      </w:r>
      <w:r w:rsidRPr="00EF0C31">
        <w:t>异常退出的场景都讲到了，我们剩下最后一种情况</w:t>
      </w:r>
      <w:r w:rsidRPr="00EF0C31">
        <w:lastRenderedPageBreak/>
        <w:t>了，</w:t>
      </w:r>
      <w:r w:rsidRPr="00EF0C31">
        <w:t>master</w:t>
      </w:r>
      <w:r w:rsidRPr="00EF0C31">
        <w:t>挂掉了怎么办？</w:t>
      </w:r>
    </w:p>
    <w:p w:rsidR="008037CA" w:rsidRPr="00EF0C31" w:rsidRDefault="008037CA" w:rsidP="00EF0C31">
      <w:pPr>
        <w:pStyle w:val="a1"/>
        <w:ind w:firstLineChars="200" w:firstLine="520"/>
        <w:jc w:val="left"/>
      </w:pPr>
      <w:r w:rsidRPr="00EF0C31">
        <w:t>带头大哥如果不在了，会是什么后果呢？</w:t>
      </w:r>
    </w:p>
    <w:p w:rsidR="008037CA" w:rsidRPr="00EF0C31" w:rsidRDefault="008037CA" w:rsidP="005812DB">
      <w:pPr>
        <w:pStyle w:val="a1"/>
        <w:numPr>
          <w:ilvl w:val="0"/>
          <w:numId w:val="88"/>
        </w:numPr>
        <w:jc w:val="left"/>
      </w:pPr>
      <w:r w:rsidRPr="00EF0C31">
        <w:t>worker</w:t>
      </w:r>
      <w:r w:rsidRPr="00EF0C31">
        <w:t>没有汇报的对象了，也就是如果</w:t>
      </w:r>
      <w:r w:rsidRPr="00EF0C31">
        <w:t>executor</w:t>
      </w:r>
      <w:r w:rsidRPr="00EF0C31">
        <w:t>再次跑飞，</w:t>
      </w:r>
      <w:r w:rsidRPr="00EF0C31">
        <w:t>worker</w:t>
      </w:r>
      <w:r w:rsidRPr="00EF0C31">
        <w:t>是不会将</w:t>
      </w:r>
      <w:r w:rsidRPr="00EF0C31">
        <w:t>executor</w:t>
      </w:r>
      <w:r w:rsidRPr="00EF0C31">
        <w:t>启动起来的，大哥没给指令</w:t>
      </w:r>
    </w:p>
    <w:p w:rsidR="008037CA" w:rsidRPr="00EF0C31" w:rsidRDefault="008037CA" w:rsidP="005812DB">
      <w:pPr>
        <w:pStyle w:val="a1"/>
        <w:numPr>
          <w:ilvl w:val="0"/>
          <w:numId w:val="88"/>
        </w:numPr>
        <w:jc w:val="left"/>
      </w:pPr>
      <w:r w:rsidRPr="00EF0C31">
        <w:t>无法向集群提交新的任务</w:t>
      </w:r>
    </w:p>
    <w:p w:rsidR="008037CA" w:rsidRPr="00EF0C31" w:rsidRDefault="008037CA" w:rsidP="005812DB">
      <w:pPr>
        <w:pStyle w:val="a1"/>
        <w:numPr>
          <w:ilvl w:val="0"/>
          <w:numId w:val="88"/>
        </w:numPr>
        <w:jc w:val="left"/>
      </w:pPr>
      <w:r w:rsidRPr="00EF0C31">
        <w:t>老的任务即便结束了，占用的资源也无法清除，因为资源清除的指令是</w:t>
      </w:r>
      <w:r w:rsidRPr="00EF0C31">
        <w:t>Master</w:t>
      </w:r>
      <w:r w:rsidRPr="00EF0C31">
        <w:t>发出的</w:t>
      </w:r>
    </w:p>
    <w:p w:rsidR="00E00F45" w:rsidRDefault="00E00F45" w:rsidP="00BB2332">
      <w:pPr>
        <w:pStyle w:val="1"/>
        <w:rPr>
          <w:rFonts w:ascii="MS Mincho" w:eastAsiaTheme="minorEastAsia" w:hAnsi="MS Mincho" w:cs="MS Mincho"/>
        </w:rPr>
      </w:pPr>
      <w:bookmarkStart w:id="121" w:name="_Toc492099230"/>
      <w:r>
        <w:t>wordcount</w:t>
      </w:r>
      <w:r>
        <w:rPr>
          <w:rFonts w:ascii="MS Mincho" w:eastAsia="MS Mincho" w:hAnsi="MS Mincho" w:cs="MS Mincho"/>
        </w:rPr>
        <w:t>程序运行原理</w:t>
      </w:r>
      <w:r>
        <w:rPr>
          <w:rFonts w:ascii="宋体" w:eastAsia="宋体" w:hAnsi="宋体" w:cs="宋体"/>
        </w:rPr>
        <w:t>窥</w:t>
      </w:r>
      <w:r>
        <w:rPr>
          <w:rFonts w:ascii="MS Mincho" w:eastAsia="MS Mincho" w:hAnsi="MS Mincho" w:cs="MS Mincho"/>
        </w:rPr>
        <w:t>探</w:t>
      </w:r>
      <w:bookmarkEnd w:id="121"/>
    </w:p>
    <w:p w:rsidR="00BB2332" w:rsidRPr="00867FEA" w:rsidRDefault="00BB2332" w:rsidP="00867FEA">
      <w:pPr>
        <w:pStyle w:val="2"/>
      </w:pPr>
      <w:bookmarkStart w:id="122" w:name="_Toc492099231"/>
      <w:r w:rsidRPr="00867FEA">
        <w:t>spark</w:t>
      </w:r>
      <w:r w:rsidRPr="00867FEA">
        <w:t>之</w:t>
      </w:r>
      <w:r w:rsidRPr="00867FEA">
        <w:t>scala</w:t>
      </w:r>
      <w:r w:rsidRPr="00867FEA">
        <w:t>实现</w:t>
      </w:r>
      <w:r w:rsidRPr="00867FEA">
        <w:t>wordcount</w:t>
      </w:r>
      <w:bookmarkEnd w:id="122"/>
    </w:p>
    <w:p w:rsidR="00BB2332" w:rsidRPr="00455EFD" w:rsidRDefault="00BB2332" w:rsidP="00455EFD">
      <w:pPr>
        <w:pStyle w:val="a1"/>
        <w:ind w:firstLineChars="211" w:firstLine="549"/>
        <w:jc w:val="left"/>
      </w:pPr>
      <w:r w:rsidRPr="00455EFD">
        <w:t>在</w:t>
      </w:r>
      <w:r w:rsidRPr="00455EFD">
        <w:t>spark</w:t>
      </w:r>
      <w:r w:rsidRPr="00455EFD">
        <w:t>中使用</w:t>
      </w:r>
      <w:r w:rsidRPr="00455EFD">
        <w:t>scala</w:t>
      </w:r>
      <w:r w:rsidRPr="00455EFD">
        <w:t>来实现</w:t>
      </w:r>
      <w:r w:rsidRPr="00455EFD">
        <w:t>wordcount</w:t>
      </w:r>
      <w:r w:rsidRPr="00455EFD">
        <w:t>（统计单词出现次数模型）更加简单，相对</w:t>
      </w:r>
      <w:r w:rsidRPr="00455EFD">
        <w:t>java</w:t>
      </w:r>
      <w:r w:rsidRPr="00455EFD">
        <w:t>代码上更加简洁，其函数式编程的思维逻辑也更加直观。</w:t>
      </w:r>
    </w:p>
    <w:tbl>
      <w:tblPr>
        <w:tblStyle w:val="afd"/>
        <w:tblW w:w="0" w:type="auto"/>
        <w:tblLook w:val="04A0" w:firstRow="1" w:lastRow="0" w:firstColumn="1" w:lastColumn="0" w:noHBand="0" w:noVBand="1"/>
      </w:tblPr>
      <w:tblGrid>
        <w:gridCol w:w="8777"/>
      </w:tblGrid>
      <w:tr w:rsidR="00455EFD" w:rsidTr="00455EFD">
        <w:tc>
          <w:tcPr>
            <w:tcW w:w="8777" w:type="dxa"/>
          </w:tcPr>
          <w:p w:rsidR="00455EFD" w:rsidRPr="00455EFD" w:rsidRDefault="00455EFD" w:rsidP="00455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55EFD">
              <w:rPr>
                <w:rFonts w:ascii="宋体" w:hAnsi="宋体" w:cs="宋体" w:hint="eastAsia"/>
                <w:b/>
                <w:bCs/>
                <w:color w:val="000080"/>
                <w:sz w:val="18"/>
                <w:szCs w:val="18"/>
              </w:rPr>
              <w:t xml:space="preserve">package </w:t>
            </w:r>
            <w:r w:rsidRPr="00455EFD">
              <w:rPr>
                <w:rFonts w:ascii="宋体" w:hAnsi="宋体" w:cs="宋体" w:hint="eastAsia"/>
                <w:color w:val="000000"/>
                <w:sz w:val="18"/>
                <w:szCs w:val="18"/>
              </w:rPr>
              <w:t>com.spark.firstApp</w:t>
            </w:r>
            <w:r w:rsidRPr="00455EFD">
              <w:rPr>
                <w:rFonts w:ascii="宋体" w:hAnsi="宋体" w:cs="宋体" w:hint="eastAsia"/>
                <w:color w:val="000000"/>
                <w:sz w:val="18"/>
                <w:szCs w:val="18"/>
              </w:rPr>
              <w:br/>
            </w:r>
            <w:r w:rsidRPr="00455EFD">
              <w:rPr>
                <w:rFonts w:ascii="宋体" w:hAnsi="宋体" w:cs="宋体" w:hint="eastAsia"/>
                <w:color w:val="000000"/>
                <w:sz w:val="18"/>
                <w:szCs w:val="18"/>
              </w:rPr>
              <w:br/>
            </w:r>
            <w:r w:rsidRPr="00455EFD">
              <w:rPr>
                <w:rFonts w:ascii="宋体" w:hAnsi="宋体" w:cs="宋体" w:hint="eastAsia"/>
                <w:b/>
                <w:bCs/>
                <w:color w:val="000080"/>
                <w:sz w:val="18"/>
                <w:szCs w:val="18"/>
              </w:rPr>
              <w:t xml:space="preserve">import </w:t>
            </w:r>
            <w:r w:rsidRPr="00455EFD">
              <w:rPr>
                <w:rFonts w:ascii="宋体" w:hAnsi="宋体" w:cs="宋体" w:hint="eastAsia"/>
                <w:color w:val="000000"/>
                <w:sz w:val="18"/>
                <w:szCs w:val="18"/>
              </w:rPr>
              <w:t>org.apache.spark.{SparkContext, SparkConf}</w:t>
            </w:r>
            <w:r w:rsidRPr="00455EFD">
              <w:rPr>
                <w:rFonts w:ascii="宋体" w:hAnsi="宋体" w:cs="宋体" w:hint="eastAsia"/>
                <w:color w:val="000000"/>
                <w:sz w:val="18"/>
                <w:szCs w:val="18"/>
              </w:rPr>
              <w:br/>
            </w:r>
            <w:r w:rsidRPr="00455EFD">
              <w:rPr>
                <w:rFonts w:ascii="宋体" w:hAnsi="宋体" w:cs="宋体" w:hint="eastAsia"/>
                <w:color w:val="000000"/>
                <w:sz w:val="18"/>
                <w:szCs w:val="18"/>
              </w:rPr>
              <w:br/>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Created by </w:t>
            </w:r>
            <w:r>
              <w:rPr>
                <w:rFonts w:ascii="宋体" w:hAnsi="宋体" w:cs="宋体" w:hint="eastAsia"/>
                <w:i/>
                <w:iCs/>
                <w:color w:val="808080"/>
                <w:sz w:val="18"/>
                <w:szCs w:val="18"/>
              </w:rPr>
              <w:t>atguigu</w:t>
            </w:r>
            <w:r w:rsidRPr="00455EFD">
              <w:rPr>
                <w:rFonts w:ascii="宋体" w:hAnsi="宋体" w:cs="宋体" w:hint="eastAsia"/>
                <w:i/>
                <w:iCs/>
                <w:color w:val="808080"/>
                <w:sz w:val="18"/>
                <w:szCs w:val="18"/>
              </w:rPr>
              <w:t>,scala实现wordcount</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r>
            <w:r w:rsidRPr="00455EFD">
              <w:rPr>
                <w:rFonts w:ascii="宋体" w:hAnsi="宋体" w:cs="宋体" w:hint="eastAsia"/>
                <w:b/>
                <w:bCs/>
                <w:color w:val="000080"/>
                <w:sz w:val="18"/>
                <w:szCs w:val="18"/>
              </w:rPr>
              <w:t xml:space="preserve">object </w:t>
            </w:r>
            <w:r w:rsidRPr="00455EFD">
              <w:rPr>
                <w:rFonts w:ascii="宋体" w:hAnsi="宋体" w:cs="宋体" w:hint="eastAsia"/>
                <w:color w:val="000000"/>
                <w:sz w:val="18"/>
                <w:szCs w:val="18"/>
              </w:rPr>
              <w:t>WordCount1 {</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def </w:t>
            </w:r>
            <w:r w:rsidRPr="00455EFD">
              <w:rPr>
                <w:rFonts w:ascii="宋体" w:hAnsi="宋体" w:cs="宋体" w:hint="eastAsia"/>
                <w:color w:val="000000"/>
                <w:sz w:val="18"/>
                <w:szCs w:val="18"/>
              </w:rPr>
              <w:t>main(args: Array[</w:t>
            </w:r>
            <w:r w:rsidRPr="00455EFD">
              <w:rPr>
                <w:rFonts w:ascii="宋体" w:hAnsi="宋体" w:cs="宋体" w:hint="eastAsia"/>
                <w:color w:val="20999D"/>
                <w:sz w:val="18"/>
                <w:szCs w:val="18"/>
              </w:rPr>
              <w:t>String</w:t>
            </w:r>
            <w:r w:rsidRPr="00455EFD">
              <w:rPr>
                <w:rFonts w:ascii="宋体" w:hAnsi="宋体" w:cs="宋体" w:hint="eastAsia"/>
                <w:color w:val="000000"/>
                <w:sz w:val="18"/>
                <w:szCs w:val="18"/>
              </w:rPr>
              <w:t>]) {</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if </w:t>
            </w:r>
            <w:r w:rsidRPr="00455EFD">
              <w:rPr>
                <w:rFonts w:ascii="宋体" w:hAnsi="宋体" w:cs="宋体" w:hint="eastAsia"/>
                <w:color w:val="000000"/>
                <w:sz w:val="18"/>
                <w:szCs w:val="18"/>
              </w:rPr>
              <w:t xml:space="preserve">(args.length == </w:t>
            </w:r>
            <w:r w:rsidRPr="00455EFD">
              <w:rPr>
                <w:rFonts w:ascii="宋体" w:hAnsi="宋体" w:cs="宋体" w:hint="eastAsia"/>
                <w:color w:val="0000FF"/>
                <w:sz w:val="18"/>
                <w:szCs w:val="18"/>
              </w:rPr>
              <w:t>0</w:t>
            </w:r>
            <w:r w:rsidRPr="00455EFD">
              <w:rPr>
                <w:rFonts w:ascii="宋体" w:hAnsi="宋体" w:cs="宋体" w:hint="eastAsia"/>
                <w:color w:val="000000"/>
                <w:sz w:val="18"/>
                <w:szCs w:val="18"/>
              </w:rPr>
              <w:t>) {</w:t>
            </w:r>
            <w:r w:rsidRPr="00455EFD">
              <w:rPr>
                <w:rFonts w:ascii="宋体" w:hAnsi="宋体" w:cs="宋体" w:hint="eastAsia"/>
                <w:color w:val="000000"/>
                <w:sz w:val="18"/>
                <w:szCs w:val="18"/>
              </w:rPr>
              <w:br/>
              <w:t xml:space="preserve">      System.</w:t>
            </w:r>
            <w:r w:rsidRPr="00455EFD">
              <w:rPr>
                <w:rFonts w:ascii="宋体" w:hAnsi="宋体" w:cs="宋体" w:hint="eastAsia"/>
                <w:i/>
                <w:iCs/>
                <w:color w:val="660E7A"/>
                <w:sz w:val="18"/>
                <w:szCs w:val="18"/>
              </w:rPr>
              <w:t>err</w:t>
            </w:r>
            <w:r w:rsidRPr="00455EFD">
              <w:rPr>
                <w:rFonts w:ascii="宋体" w:hAnsi="宋体" w:cs="宋体" w:hint="eastAsia"/>
                <w:color w:val="000000"/>
                <w:sz w:val="18"/>
                <w:szCs w:val="18"/>
              </w:rPr>
              <w:t>.println(</w:t>
            </w:r>
            <w:r w:rsidRPr="00455EFD">
              <w:rPr>
                <w:rFonts w:ascii="宋体" w:hAnsi="宋体" w:cs="宋体" w:hint="eastAsia"/>
                <w:b/>
                <w:bCs/>
                <w:color w:val="008000"/>
                <w:sz w:val="18"/>
                <w:szCs w:val="18"/>
              </w:rPr>
              <w:t>"Usage: WordCount1 &lt;file1&gt;"</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System.</w:t>
            </w:r>
            <w:r w:rsidRPr="00455EFD">
              <w:rPr>
                <w:rFonts w:ascii="宋体" w:hAnsi="宋体" w:cs="宋体" w:hint="eastAsia"/>
                <w:i/>
                <w:iCs/>
                <w:color w:val="000000"/>
                <w:sz w:val="18"/>
                <w:szCs w:val="18"/>
              </w:rPr>
              <w:t>exit</w:t>
            </w:r>
            <w:r w:rsidRPr="00455EFD">
              <w:rPr>
                <w:rFonts w:ascii="宋体" w:hAnsi="宋体" w:cs="宋体" w:hint="eastAsia"/>
                <w:color w:val="000000"/>
                <w:sz w:val="18"/>
                <w:szCs w:val="18"/>
              </w:rPr>
              <w:t>(</w:t>
            </w:r>
            <w:r w:rsidRPr="00455EFD">
              <w:rPr>
                <w:rFonts w:ascii="宋体" w:hAnsi="宋体" w:cs="宋体" w:hint="eastAsia"/>
                <w:color w:val="0000FF"/>
                <w:sz w:val="18"/>
                <w:szCs w:val="18"/>
              </w:rPr>
              <w:t>1</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w:t>
            </w:r>
            <w:r w:rsidRPr="00455EFD">
              <w:rPr>
                <w:rFonts w:ascii="宋体" w:hAnsi="宋体" w:cs="宋体" w:hint="eastAsia"/>
                <w:color w:val="000000"/>
                <w:sz w:val="18"/>
                <w:szCs w:val="18"/>
              </w:rPr>
              <w:br/>
              <w:t xml:space="preserve">    </w:t>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1、实例化SparkConf；</w:t>
            </w:r>
            <w:r w:rsidRPr="00455EFD">
              <w:rPr>
                <w:rFonts w:ascii="宋体" w:hAnsi="宋体" w:cs="宋体" w:hint="eastAsia"/>
                <w:i/>
                <w:iCs/>
                <w:color w:val="808080"/>
                <w:sz w:val="18"/>
                <w:szCs w:val="18"/>
              </w:rPr>
              <w:br/>
              <w:t xml:space="preserve">      * 2、构建SparkContext,SparkContext是spark应用程序的唯一入口</w:t>
            </w:r>
            <w:r w:rsidRPr="00455EFD">
              <w:rPr>
                <w:rFonts w:ascii="宋体" w:hAnsi="宋体" w:cs="宋体" w:hint="eastAsia"/>
                <w:i/>
                <w:iCs/>
                <w:color w:val="808080"/>
                <w:sz w:val="18"/>
                <w:szCs w:val="18"/>
              </w:rPr>
              <w:br/>
              <w:t xml:space="preserve">      * 3. 通过SparkContext的textFile方法读取文本文件</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t xml:space="preserve">    </w:t>
            </w:r>
            <w:r w:rsidRPr="00455EFD">
              <w:rPr>
                <w:rFonts w:ascii="宋体" w:hAnsi="宋体" w:cs="宋体" w:hint="eastAsia"/>
                <w:b/>
                <w:bCs/>
                <w:color w:val="000080"/>
                <w:sz w:val="18"/>
                <w:szCs w:val="18"/>
              </w:rPr>
              <w:t xml:space="preserve">val </w:t>
            </w:r>
            <w:r w:rsidRPr="00455EFD">
              <w:rPr>
                <w:rFonts w:ascii="宋体" w:hAnsi="宋体" w:cs="宋体" w:hint="eastAsia"/>
                <w:color w:val="000000"/>
                <w:sz w:val="18"/>
                <w:szCs w:val="18"/>
              </w:rPr>
              <w:t xml:space="preserve">conf = </w:t>
            </w:r>
            <w:r w:rsidRPr="00455EFD">
              <w:rPr>
                <w:rFonts w:ascii="宋体" w:hAnsi="宋体" w:cs="宋体" w:hint="eastAsia"/>
                <w:b/>
                <w:bCs/>
                <w:color w:val="000080"/>
                <w:sz w:val="18"/>
                <w:szCs w:val="18"/>
              </w:rPr>
              <w:t xml:space="preserve">new </w:t>
            </w:r>
            <w:r w:rsidRPr="00455EFD">
              <w:rPr>
                <w:rFonts w:ascii="宋体" w:hAnsi="宋体" w:cs="宋体" w:hint="eastAsia"/>
                <w:color w:val="000000"/>
                <w:sz w:val="18"/>
                <w:szCs w:val="18"/>
              </w:rPr>
              <w:t>SparkConf().setAppName(</w:t>
            </w:r>
            <w:r w:rsidRPr="00455EFD">
              <w:rPr>
                <w:rFonts w:ascii="宋体" w:hAnsi="宋体" w:cs="宋体" w:hint="eastAsia"/>
                <w:b/>
                <w:bCs/>
                <w:color w:val="008000"/>
                <w:sz w:val="18"/>
                <w:szCs w:val="18"/>
              </w:rPr>
              <w:t>"WordCount1"</w:t>
            </w:r>
            <w:r w:rsidRPr="00455EFD">
              <w:rPr>
                <w:rFonts w:ascii="宋体" w:hAnsi="宋体" w:cs="宋体" w:hint="eastAsia"/>
                <w:color w:val="000000"/>
                <w:sz w:val="18"/>
                <w:szCs w:val="18"/>
              </w:rPr>
              <w:t>).setMaster(</w:t>
            </w:r>
            <w:r w:rsidRPr="00455EFD">
              <w:rPr>
                <w:rFonts w:ascii="宋体" w:hAnsi="宋体" w:cs="宋体" w:hint="eastAsia"/>
                <w:b/>
                <w:bCs/>
                <w:color w:val="008000"/>
                <w:sz w:val="18"/>
                <w:szCs w:val="18"/>
              </w:rPr>
              <w:t>"local"</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val </w:t>
            </w:r>
            <w:r w:rsidRPr="00455EFD">
              <w:rPr>
                <w:rFonts w:ascii="宋体" w:hAnsi="宋体" w:cs="宋体" w:hint="eastAsia"/>
                <w:color w:val="000000"/>
                <w:sz w:val="18"/>
                <w:szCs w:val="18"/>
              </w:rPr>
              <w:t xml:space="preserve">sc = </w:t>
            </w:r>
            <w:r w:rsidRPr="00455EFD">
              <w:rPr>
                <w:rFonts w:ascii="宋体" w:hAnsi="宋体" w:cs="宋体" w:hint="eastAsia"/>
                <w:b/>
                <w:bCs/>
                <w:color w:val="000080"/>
                <w:sz w:val="18"/>
                <w:szCs w:val="18"/>
              </w:rPr>
              <w:t xml:space="preserve">new </w:t>
            </w:r>
            <w:r w:rsidRPr="00455EFD">
              <w:rPr>
                <w:rFonts w:ascii="宋体" w:hAnsi="宋体" w:cs="宋体" w:hint="eastAsia"/>
                <w:color w:val="000000"/>
                <w:sz w:val="18"/>
                <w:szCs w:val="18"/>
              </w:rPr>
              <w:t>SparkContext(conf)</w:t>
            </w:r>
            <w:r w:rsidRPr="00455EFD">
              <w:rPr>
                <w:rFonts w:ascii="宋体" w:hAnsi="宋体" w:cs="宋体" w:hint="eastAsia"/>
                <w:color w:val="000000"/>
                <w:sz w:val="18"/>
                <w:szCs w:val="18"/>
              </w:rPr>
              <w:br/>
            </w:r>
            <w:r w:rsidRPr="00455EFD">
              <w:rPr>
                <w:rFonts w:ascii="宋体" w:hAnsi="宋体" w:cs="宋体" w:hint="eastAsia"/>
                <w:color w:val="000000"/>
                <w:sz w:val="18"/>
                <w:szCs w:val="18"/>
              </w:rPr>
              <w:br/>
              <w:t xml:space="preserve">    </w:t>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4、通过flatMap对文本中每一行的单词进行拆分（分割符号为空格），并利用map进行函数转换形成(K,V)形式，再进行reduceByKey，打印输出10个结果</w:t>
            </w:r>
            <w:r w:rsidRPr="00455EFD">
              <w:rPr>
                <w:rFonts w:ascii="宋体" w:hAnsi="宋体" w:cs="宋体" w:hint="eastAsia"/>
                <w:i/>
                <w:iCs/>
                <w:color w:val="808080"/>
                <w:sz w:val="18"/>
                <w:szCs w:val="18"/>
              </w:rPr>
              <w:br/>
            </w:r>
            <w:r w:rsidRPr="00455EFD">
              <w:rPr>
                <w:rFonts w:ascii="宋体" w:hAnsi="宋体" w:cs="宋体" w:hint="eastAsia"/>
                <w:i/>
                <w:iCs/>
                <w:color w:val="808080"/>
                <w:sz w:val="18"/>
                <w:szCs w:val="18"/>
              </w:rPr>
              <w:lastRenderedPageBreak/>
              <w:t xml:space="preserve">      *    函数式编程更加直观的反映思维逻辑</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t xml:space="preserve">    </w:t>
            </w:r>
            <w:r w:rsidRPr="00455EFD">
              <w:rPr>
                <w:rFonts w:ascii="宋体" w:hAnsi="宋体" w:cs="宋体" w:hint="eastAsia"/>
                <w:color w:val="000000"/>
                <w:sz w:val="18"/>
                <w:szCs w:val="18"/>
              </w:rPr>
              <w:t>sc.textFile(args(</w:t>
            </w:r>
            <w:r w:rsidRPr="00455EFD">
              <w:rPr>
                <w:rFonts w:ascii="宋体" w:hAnsi="宋体" w:cs="宋体" w:hint="eastAsia"/>
                <w:color w:val="0000FF"/>
                <w:sz w:val="18"/>
                <w:szCs w:val="18"/>
              </w:rPr>
              <w:t>0</w:t>
            </w:r>
            <w:r w:rsidRPr="00455EFD">
              <w:rPr>
                <w:rFonts w:ascii="宋体" w:hAnsi="宋体" w:cs="宋体" w:hint="eastAsia"/>
                <w:color w:val="000000"/>
                <w:sz w:val="18"/>
                <w:szCs w:val="18"/>
              </w:rPr>
              <w:t>)).flatMap(_.split(</w:t>
            </w:r>
            <w:r w:rsidRPr="00455EFD">
              <w:rPr>
                <w:rFonts w:ascii="宋体" w:hAnsi="宋体" w:cs="宋体" w:hint="eastAsia"/>
                <w:b/>
                <w:bCs/>
                <w:color w:val="008000"/>
                <w:sz w:val="18"/>
                <w:szCs w:val="18"/>
              </w:rPr>
              <w:t>" "</w:t>
            </w:r>
            <w:r w:rsidRPr="00455EFD">
              <w:rPr>
                <w:rFonts w:ascii="宋体" w:hAnsi="宋体" w:cs="宋体" w:hint="eastAsia"/>
                <w:color w:val="000000"/>
                <w:sz w:val="18"/>
                <w:szCs w:val="18"/>
              </w:rPr>
              <w:t xml:space="preserve">)).map(x =&gt; (x, </w:t>
            </w:r>
            <w:r w:rsidRPr="00455EFD">
              <w:rPr>
                <w:rFonts w:ascii="宋体" w:hAnsi="宋体" w:cs="宋体" w:hint="eastAsia"/>
                <w:color w:val="0000FF"/>
                <w:sz w:val="18"/>
                <w:szCs w:val="18"/>
              </w:rPr>
              <w:t>1</w:t>
            </w:r>
            <w:r w:rsidRPr="00455EFD">
              <w:rPr>
                <w:rFonts w:ascii="宋体" w:hAnsi="宋体" w:cs="宋体" w:hint="eastAsia"/>
                <w:color w:val="000000"/>
                <w:sz w:val="18"/>
                <w:szCs w:val="18"/>
              </w:rPr>
              <w:t>)).reduceByKey(_ + _).take(</w:t>
            </w:r>
            <w:r w:rsidRPr="00455EFD">
              <w:rPr>
                <w:rFonts w:ascii="宋体" w:hAnsi="宋体" w:cs="宋体" w:hint="eastAsia"/>
                <w:color w:val="0000FF"/>
                <w:sz w:val="18"/>
                <w:szCs w:val="18"/>
              </w:rPr>
              <w:t>10</w:t>
            </w:r>
            <w:r w:rsidRPr="00455EFD">
              <w:rPr>
                <w:rFonts w:ascii="宋体" w:hAnsi="宋体" w:cs="宋体" w:hint="eastAsia"/>
                <w:color w:val="000000"/>
                <w:sz w:val="18"/>
                <w:szCs w:val="18"/>
              </w:rPr>
              <w:t>).foreach(println)</w:t>
            </w:r>
            <w:r w:rsidRPr="00455EFD">
              <w:rPr>
                <w:rFonts w:ascii="宋体" w:hAnsi="宋体" w:cs="宋体" w:hint="eastAsia"/>
                <w:color w:val="000000"/>
                <w:sz w:val="18"/>
                <w:szCs w:val="18"/>
              </w:rPr>
              <w:br/>
              <w:t xml:space="preserve">    sc.stop()</w:t>
            </w:r>
            <w:r w:rsidRPr="00455EFD">
              <w:rPr>
                <w:rFonts w:ascii="宋体" w:hAnsi="宋体" w:cs="宋体" w:hint="eastAsia"/>
                <w:color w:val="000000"/>
                <w:sz w:val="18"/>
                <w:szCs w:val="18"/>
              </w:rPr>
              <w:br/>
              <w:t xml:space="preserve">  }</w:t>
            </w:r>
            <w:r w:rsidRPr="00455EFD">
              <w:rPr>
                <w:rFonts w:ascii="宋体" w:hAnsi="宋体" w:cs="宋体" w:hint="eastAsia"/>
                <w:color w:val="000000"/>
                <w:sz w:val="18"/>
                <w:szCs w:val="18"/>
              </w:rPr>
              <w:br/>
              <w:t>}</w:t>
            </w:r>
          </w:p>
        </w:tc>
      </w:tr>
    </w:tbl>
    <w:p w:rsidR="00BB2332" w:rsidRDefault="00BB2332" w:rsidP="00BB2332">
      <w:pPr>
        <w:pStyle w:val="NormalIndent1"/>
        <w:ind w:firstLine="0"/>
        <w:rPr>
          <w:rFonts w:ascii="Arial" w:eastAsia="黑体" w:hAnsi="Arial" w:hint="default"/>
          <w:b/>
          <w:kern w:val="36"/>
          <w:sz w:val="36"/>
        </w:rPr>
      </w:pPr>
    </w:p>
    <w:p w:rsidR="00BB2332" w:rsidRPr="00BB2332" w:rsidRDefault="00BB2332" w:rsidP="00BB2332">
      <w:pPr>
        <w:pStyle w:val="2"/>
      </w:pPr>
      <w:bookmarkStart w:id="123" w:name="_Toc492099232"/>
      <w:r>
        <w:t>原理</w:t>
      </w:r>
      <w:bookmarkEnd w:id="123"/>
    </w:p>
    <w:p w:rsidR="00455EFD" w:rsidRDefault="00E00F45" w:rsidP="00455EFD">
      <w:pPr>
        <w:pStyle w:val="a1"/>
        <w:ind w:firstLineChars="200" w:firstLine="520"/>
        <w:jc w:val="left"/>
      </w:pPr>
      <w:r w:rsidRPr="00455EFD">
        <w:t>在</w:t>
      </w:r>
      <w:r w:rsidRPr="00455EFD">
        <w:t>spark</w:t>
      </w:r>
      <w:r w:rsidRPr="00455EFD">
        <w:t>集群中运行</w:t>
      </w:r>
      <w:r w:rsidRPr="00455EFD">
        <w:t>wordcount</w:t>
      </w:r>
      <w:r w:rsidRPr="00455EFD">
        <w:t>程序其主要业务逻辑比较简单，涵盖一下</w:t>
      </w:r>
      <w:r w:rsidRPr="00455EFD">
        <w:t>3</w:t>
      </w:r>
      <w:r w:rsidRPr="00455EFD">
        <w:t>个过程：</w:t>
      </w:r>
    </w:p>
    <w:p w:rsidR="00455EFD" w:rsidRDefault="00E00F45" w:rsidP="005812DB">
      <w:pPr>
        <w:pStyle w:val="a1"/>
        <w:numPr>
          <w:ilvl w:val="0"/>
          <w:numId w:val="77"/>
        </w:numPr>
        <w:jc w:val="left"/>
      </w:pPr>
      <w:r w:rsidRPr="00455EFD">
        <w:t>读取存储介质上的文本文件（一般存储在</w:t>
      </w:r>
      <w:r w:rsidRPr="00455EFD">
        <w:t>hdfs</w:t>
      </w:r>
      <w:r w:rsidRPr="00455EFD">
        <w:t>上）；</w:t>
      </w:r>
    </w:p>
    <w:p w:rsidR="00455EFD" w:rsidRDefault="00E00F45" w:rsidP="005812DB">
      <w:pPr>
        <w:pStyle w:val="a1"/>
        <w:numPr>
          <w:ilvl w:val="0"/>
          <w:numId w:val="77"/>
        </w:numPr>
        <w:jc w:val="left"/>
      </w:pPr>
      <w:r w:rsidRPr="00455EFD">
        <w:t>对文本文件内容进行解析，按照单词进行分组统计汇总；</w:t>
      </w:r>
    </w:p>
    <w:p w:rsidR="00E00F45" w:rsidRPr="00455EFD" w:rsidRDefault="00E00F45" w:rsidP="005812DB">
      <w:pPr>
        <w:pStyle w:val="a1"/>
        <w:numPr>
          <w:ilvl w:val="0"/>
          <w:numId w:val="77"/>
        </w:numPr>
        <w:jc w:val="left"/>
      </w:pPr>
      <w:r w:rsidRPr="00455EFD">
        <w:t>将过程</w:t>
      </w:r>
      <w:r w:rsidRPr="00455EFD">
        <w:t>2</w:t>
      </w:r>
      <w:r w:rsidRPr="00455EFD">
        <w:t>的分组结果保存到存储介质上。（一般存储在</w:t>
      </w:r>
      <w:r w:rsidRPr="00455EFD">
        <w:t>hdfs</w:t>
      </w:r>
      <w:r w:rsidRPr="00455EFD">
        <w:t>或者</w:t>
      </w:r>
      <w:r w:rsidRPr="00455EFD">
        <w:t>RMDB</w:t>
      </w:r>
      <w:r w:rsidRPr="00455EFD">
        <w:t>上）</w:t>
      </w:r>
    </w:p>
    <w:p w:rsidR="00E00F45" w:rsidRPr="00455EFD" w:rsidRDefault="00E00F45" w:rsidP="00455EFD">
      <w:pPr>
        <w:pStyle w:val="a1"/>
        <w:ind w:firstLineChars="200" w:firstLine="520"/>
        <w:jc w:val="left"/>
      </w:pPr>
      <w:r w:rsidRPr="00455EFD">
        <w:t>虽然</w:t>
      </w:r>
      <w:r w:rsidRPr="00455EFD">
        <w:t>wordcount</w:t>
      </w:r>
      <w:r w:rsidRPr="00455EFD">
        <w:t>的业务逻辑非常简单，但其应用程序在</w:t>
      </w:r>
      <w:r w:rsidRPr="00455EFD">
        <w:t>spark</w:t>
      </w:r>
      <w:r w:rsidRPr="00455EFD">
        <w:t>中的运行过程却巧妙</w:t>
      </w:r>
      <w:proofErr w:type="gramStart"/>
      <w:r w:rsidRPr="00455EFD">
        <w:t>得体现</w:t>
      </w:r>
      <w:proofErr w:type="gramEnd"/>
      <w:r w:rsidRPr="00455EFD">
        <w:t>了</w:t>
      </w:r>
      <w:r w:rsidRPr="00455EFD">
        <w:t>spark</w:t>
      </w:r>
      <w:r w:rsidRPr="00455EFD">
        <w:t>的核心精髓</w:t>
      </w:r>
      <w:r w:rsidRPr="00455EFD">
        <w:t>——</w:t>
      </w:r>
      <w:r w:rsidRPr="00455EFD">
        <w:t>分布式弹性数据集、内存迭代以及函数式编程等特点。下图对</w:t>
      </w:r>
      <w:r w:rsidRPr="00455EFD">
        <w:t>spark</w:t>
      </w:r>
      <w:r w:rsidRPr="00455EFD">
        <w:t>集群中</w:t>
      </w:r>
      <w:r w:rsidRPr="00455EFD">
        <w:t>wordcount</w:t>
      </w:r>
      <w:r w:rsidRPr="00455EFD">
        <w:t>的运行过程进行剖析，加深对</w:t>
      </w:r>
      <w:r w:rsidRPr="00455EFD">
        <w:t>spark</w:t>
      </w:r>
      <w:r w:rsidRPr="00455EFD">
        <w:t>技术原理窥探。</w:t>
      </w:r>
    </w:p>
    <w:p w:rsidR="00E00F45" w:rsidRDefault="00E00F45" w:rsidP="00E00F45">
      <w:pPr>
        <w:pStyle w:val="afb"/>
        <w:spacing w:before="150" w:beforeAutospacing="0" w:after="225" w:afterAutospacing="0" w:line="375" w:lineRule="atLeast"/>
        <w:rPr>
          <w:rFonts w:ascii="Arial" w:hAnsi="Arial" w:cs="Arial"/>
          <w:color w:val="555555"/>
          <w:sz w:val="23"/>
          <w:szCs w:val="23"/>
        </w:rPr>
      </w:pPr>
      <w:r>
        <w:rPr>
          <w:rFonts w:ascii="Arial" w:hAnsi="Arial" w:cs="Arial"/>
          <w:noProof/>
          <w:color w:val="555555"/>
          <w:sz w:val="23"/>
          <w:szCs w:val="23"/>
        </w:rPr>
        <w:drawing>
          <wp:inline distT="0" distB="0" distL="0" distR="0" wp14:anchorId="29CFBBB2" wp14:editId="591B4C1C">
            <wp:extent cx="5530408" cy="3651885"/>
            <wp:effectExtent l="0" t="0" r="0" b="5715"/>
            <wp:docPr id="69" name="Picture 69" descr="http://rscala.com/wp-content/uploads/2016/09/20160917172951_49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rscala.com/wp-content/uploads/2016/09/20160917172951_49622.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r="8660"/>
                    <a:stretch/>
                  </pic:blipFill>
                  <pic:spPr bwMode="auto">
                    <a:xfrm>
                      <a:off x="0" y="0"/>
                      <a:ext cx="5557389" cy="3669701"/>
                    </a:xfrm>
                    <a:prstGeom prst="rect">
                      <a:avLst/>
                    </a:prstGeom>
                    <a:noFill/>
                    <a:ln>
                      <a:noFill/>
                    </a:ln>
                    <a:extLst>
                      <a:ext uri="{53640926-AAD7-44D8-BBD7-CCE9431645EC}">
                        <a14:shadowObscured xmlns:a14="http://schemas.microsoft.com/office/drawing/2010/main"/>
                      </a:ext>
                    </a:extLst>
                  </pic:spPr>
                </pic:pic>
              </a:graphicData>
            </a:graphic>
          </wp:inline>
        </w:drawing>
      </w:r>
    </w:p>
    <w:p w:rsidR="00E00F45" w:rsidRPr="00455EFD" w:rsidRDefault="00E00F45" w:rsidP="00455EFD">
      <w:pPr>
        <w:pStyle w:val="a1"/>
        <w:ind w:firstLineChars="200" w:firstLine="520"/>
        <w:jc w:val="left"/>
      </w:pPr>
      <w:r w:rsidRPr="00455EFD">
        <w:lastRenderedPageBreak/>
        <w:t>该图横向分割下面给出了</w:t>
      </w:r>
      <w:r w:rsidRPr="00455EFD">
        <w:t>wordcount</w:t>
      </w:r>
      <w:r w:rsidRPr="00455EFD">
        <w:t>的</w:t>
      </w:r>
      <w:r w:rsidRPr="00455EFD">
        <w:t>scala</w:t>
      </w:r>
      <w:r w:rsidRPr="00455EFD">
        <w:t>核心程序实现，该程序在</w:t>
      </w:r>
      <w:r w:rsidRPr="00455EFD">
        <w:t>spark</w:t>
      </w:r>
      <w:r w:rsidRPr="00455EFD">
        <w:t>集群的运行过程涉及几个核心的</w:t>
      </w:r>
      <w:r w:rsidRPr="00455EFD">
        <w:t>RDD</w:t>
      </w:r>
      <w:r w:rsidRPr="00455EFD">
        <w:t>，主要有</w:t>
      </w:r>
      <w:r w:rsidRPr="00455EFD">
        <w:t>textFileRDD</w:t>
      </w:r>
      <w:r w:rsidRPr="00455EFD">
        <w:t>、</w:t>
      </w:r>
      <w:r w:rsidRPr="00455EFD">
        <w:t>flatMapRDD</w:t>
      </w:r>
      <w:r w:rsidRPr="00455EFD">
        <w:t>、</w:t>
      </w:r>
      <w:r w:rsidRPr="00455EFD">
        <w:t>mapToPairRDD</w:t>
      </w:r>
      <w:r w:rsidRPr="00455EFD">
        <w:t>、</w:t>
      </w:r>
      <w:r w:rsidRPr="00455EFD">
        <w:t>shuffleRDD</w:t>
      </w:r>
      <w:r w:rsidRPr="00455EFD">
        <w:t>（</w:t>
      </w:r>
      <w:r w:rsidRPr="00455EFD">
        <w:t>reduceByKey</w:t>
      </w:r>
      <w:r w:rsidRPr="00455EFD">
        <w:t>）等。</w:t>
      </w:r>
    </w:p>
    <w:p w:rsidR="00E00F45" w:rsidRPr="00455EFD" w:rsidRDefault="00E00F45" w:rsidP="00455EFD">
      <w:pPr>
        <w:pStyle w:val="a1"/>
        <w:ind w:firstLineChars="200" w:firstLine="520"/>
        <w:jc w:val="left"/>
      </w:pPr>
      <w:r w:rsidRPr="00455EFD">
        <w:t>应用程序通过</w:t>
      </w:r>
      <w:r w:rsidRPr="00455EFD">
        <w:t>textFile</w:t>
      </w:r>
      <w:r w:rsidRPr="00455EFD">
        <w:t>方法读取</w:t>
      </w:r>
      <w:r w:rsidRPr="00455EFD">
        <w:t>hdfs</w:t>
      </w:r>
      <w:r w:rsidRPr="00455EFD">
        <w:t>上的文本文件，数据分片的形式以</w:t>
      </w:r>
      <w:r w:rsidRPr="00455EFD">
        <w:t>RDD</w:t>
      </w:r>
      <w:r w:rsidRPr="00455EFD">
        <w:t>为统一模式将数据加载到不同的物理节点上，如上图所示的节点</w:t>
      </w:r>
      <w:r w:rsidRPr="00455EFD">
        <w:t>1</w:t>
      </w:r>
      <w:r w:rsidRPr="00455EFD">
        <w:t>、节点</w:t>
      </w:r>
      <w:r w:rsidRPr="00455EFD">
        <w:t>2</w:t>
      </w:r>
      <w:r w:rsidRPr="00455EFD">
        <w:t>到节点</w:t>
      </w:r>
      <w:r w:rsidRPr="00455EFD">
        <w:t>n</w:t>
      </w:r>
      <w:r w:rsidRPr="00455EFD">
        <w:t>；并通过一系列的数据转换，如利用</w:t>
      </w:r>
      <w:r w:rsidRPr="00455EFD">
        <w:t>flatMap</w:t>
      </w:r>
      <w:r w:rsidRPr="00455EFD">
        <w:t>将文本文件中对应每行数据进行拆分（文本文件中单词以空格为分割符号），形成一个以每个单词为核心新的数据集合</w:t>
      </w:r>
      <w:r w:rsidRPr="00455EFD">
        <w:t>RDD</w:t>
      </w:r>
      <w:r w:rsidRPr="00455EFD">
        <w:t>；之后通过</w:t>
      </w:r>
      <w:r w:rsidRPr="00455EFD">
        <w:t>MapRDD</w:t>
      </w:r>
      <w:r w:rsidRPr="00455EFD">
        <w:t>继续转换形成</w:t>
      </w:r>
      <w:proofErr w:type="gramStart"/>
      <w:r w:rsidRPr="00455EFD">
        <w:t>形成</w:t>
      </w:r>
      <w:proofErr w:type="gramEnd"/>
      <w:r w:rsidRPr="00455EFD">
        <w:t>（</w:t>
      </w:r>
      <w:r w:rsidRPr="00455EFD">
        <w:t>K,V</w:t>
      </w:r>
      <w:r w:rsidRPr="00455EFD">
        <w:t>）数据形式，以便进一步使用</w:t>
      </w:r>
      <w:r w:rsidRPr="00455EFD">
        <w:t>reduceByKey</w:t>
      </w:r>
      <w:r w:rsidRPr="00455EFD">
        <w:t>方法，该方法会触发</w:t>
      </w:r>
      <w:r w:rsidRPr="00455EFD">
        <w:t>shuffle</w:t>
      </w:r>
      <w:r w:rsidRPr="00455EFD">
        <w:t>行为，促使不同的单词到对应的节点上进行汇聚统计（实际上在夸节点进行数据</w:t>
      </w:r>
      <w:r w:rsidRPr="00455EFD">
        <w:t>shuffle</w:t>
      </w:r>
      <w:r w:rsidRPr="00455EFD">
        <w:t>之前会在</w:t>
      </w:r>
      <w:proofErr w:type="gramStart"/>
      <w:r w:rsidRPr="00455EFD">
        <w:t>本地先</w:t>
      </w:r>
      <w:proofErr w:type="gramEnd"/>
      <w:r w:rsidRPr="00455EFD">
        <w:t>对相同单词进行合并累加），形成</w:t>
      </w:r>
      <w:r w:rsidRPr="00455EFD">
        <w:t>wordcount</w:t>
      </w:r>
      <w:r w:rsidRPr="00455EFD">
        <w:t>的统计结果；最终通过</w:t>
      </w:r>
      <w:r w:rsidRPr="00455EFD">
        <w:t>saveAsTextFile</w:t>
      </w:r>
      <w:r w:rsidRPr="00455EFD">
        <w:t>方法将数据保存到</w:t>
      </w:r>
      <w:r w:rsidRPr="00455EFD">
        <w:t>hdfs</w:t>
      </w:r>
      <w:r w:rsidRPr="00455EFD">
        <w:t>上。具体的运行逻辑原理以及过程上图给出了详细的示意说明。</w:t>
      </w:r>
    </w:p>
    <w:sectPr w:rsidR="00E00F45" w:rsidRPr="00455EFD">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D55" w:rsidRDefault="005E1D55">
      <w:r>
        <w:separator/>
      </w:r>
    </w:p>
  </w:endnote>
  <w:endnote w:type="continuationSeparator" w:id="0">
    <w:p w:rsidR="005E1D55" w:rsidRDefault="005E1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Neue">
    <w:altName w:val="Microsoft YaHei UI"/>
    <w:charset w:val="00"/>
    <w:family w:val="auto"/>
    <w:pitch w:val="variable"/>
    <w:sig w:usb0="00000003" w:usb1="500079DB" w:usb2="00000010" w:usb3="00000000" w:csb0="00000001"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Pr="00CA0606" w:rsidRDefault="00F159AB" w:rsidP="00CA0606">
    <w:pPr>
      <w:pStyle w:val="af4"/>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sidRPr="00C10A9B">
      <w:rPr>
        <w:rFonts w:ascii="黑体" w:eastAsia="黑体" w:hAnsi="黑体"/>
        <w:noProof/>
        <w:color w:val="000000" w:themeColor="text1"/>
        <w:sz w:val="13"/>
      </w:rPr>
      <mc:AlternateContent>
        <mc:Choice Requires="wps">
          <w:drawing>
            <wp:anchor distT="0" distB="0" distL="114300" distR="114300" simplePos="0" relativeHeight="251659264" behindDoc="0" locked="0" layoutInCell="1" allowOverlap="1" wp14:anchorId="7D2876D7" wp14:editId="527D15D0">
              <wp:simplePos x="0" y="0"/>
              <wp:positionH relativeFrom="margin">
                <wp:align>center</wp:align>
              </wp:positionH>
              <wp:positionV relativeFrom="paragraph">
                <wp:posOffset>0</wp:posOffset>
              </wp:positionV>
              <wp:extent cx="172085" cy="131445"/>
              <wp:effectExtent l="0" t="0" r="0" b="0"/>
              <wp:wrapNone/>
              <wp:docPr id="29"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9AB" w:rsidRDefault="00F159A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F6756">
                            <w:rPr>
                              <w:noProof/>
                              <w:sz w:val="18"/>
                            </w:rPr>
                            <w:t>19</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876D7" id="_x0000_t202" coordsize="21600,21600" o:spt="202" path="m,l,21600r21600,l21600,xe">
              <v:stroke joinstyle="miter"/>
              <v:path gradientshapeok="t" o:connecttype="rect"/>
            </v:shapetype>
            <v:shape id="文本框21" o:spid="_x0000_s1026" type="#_x0000_t202" style="position:absolute;left:0;text-align:left;margin-left:0;margin-top:0;width:13.5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" filled="f" stroked="f">
              <v:textbox style="mso-fit-shape-to-text:t" inset="0,0,0,0">
                <w:txbxContent>
                  <w:p w:rsidR="00F159AB" w:rsidRDefault="00F159A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F6756">
                      <w:rPr>
                        <w:noProof/>
                        <w:sz w:val="18"/>
                      </w:rPr>
                      <w:t>19</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Pr="00CA0606" w:rsidRDefault="00F159AB" w:rsidP="00CA0606">
    <w:pPr>
      <w:pStyle w:val="af4"/>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w:t>
    </w:r>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资料下载，可访问尚硅谷（中国）官网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7216" behindDoc="0" locked="0" layoutInCell="1" allowOverlap="1" wp14:anchorId="5F3440F5" wp14:editId="7618439E">
              <wp:simplePos x="0" y="0"/>
              <wp:positionH relativeFrom="margin">
                <wp:align>center</wp:align>
              </wp:positionH>
              <wp:positionV relativeFrom="paragraph">
                <wp:posOffset>0</wp:posOffset>
              </wp:positionV>
              <wp:extent cx="38100" cy="131445"/>
              <wp:effectExtent l="0" t="0" r="0" b="0"/>
              <wp:wrapNone/>
              <wp:docPr id="20"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59AB" w:rsidRDefault="00F159AB">
                          <w:pPr>
                            <w:snapToGrid w:val="0"/>
                            <w:rPr>
                              <w:sz w:val="18"/>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3440F5" id="_x0000_t202" coordsize="21600,21600" o:spt="202" path="m,l,21600r21600,l21600,xe">
              <v:stroke joinstyle="miter"/>
              <v:path gradientshapeok="t" o:connecttype="rect"/>
            </v:shapetype>
            <v:shape id="文本框13" o:spid="_x0000_s1027" type="#_x0000_t202" style="position:absolute;left:0;text-align:left;margin-left:0;margin-top:0;width:3pt;height:10.35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EMuwIAAK4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" filled="f" stroked="f">
              <v:textbox style="mso-fit-shape-to-text:t" inset="0,0,0,0">
                <w:txbxContent>
                  <w:p w:rsidR="00F159AB" w:rsidRDefault="00F159AB">
                    <w:pPr>
                      <w:snapToGrid w:val="0"/>
                      <w:rPr>
                        <w:sz w:val="18"/>
                      </w:rPr>
                    </w:pP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D55" w:rsidRDefault="005E1D55">
      <w:r>
        <w:separator/>
      </w:r>
    </w:p>
  </w:footnote>
  <w:footnote w:type="continuationSeparator" w:id="0">
    <w:p w:rsidR="005E1D55" w:rsidRDefault="005E1D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Default="00F159AB">
    <w:pPr>
      <w:pStyle w:val="ad"/>
    </w:pPr>
    <w:r>
      <w:rPr>
        <w:noProof/>
      </w:rPr>
      <w:pict w14:anchorId="797FAF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6" o:spid="_x0000_s2051" type="#_x0000_t136" style="position:absolute;left:0;text-align:left;margin-left:0;margin-top:0;width:378pt;height:54pt;rotation:315;z-index:-251641856;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Pr="00C10A9B" w:rsidRDefault="00F159AB" w:rsidP="00465E77">
    <w:pPr>
      <w:pStyle w:val="ad"/>
      <w:pBdr>
        <w:bottom w:val="thickThinSmallGap" w:sz="12" w:space="1" w:color="auto"/>
      </w:pBdr>
      <w:jc w:val="right"/>
    </w:pPr>
    <w:r>
      <w:rPr>
        <w:noProof/>
      </w:rPr>
      <w:pict w14:anchorId="14E786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7" o:spid="_x0000_s2052" type="#_x0000_t136" style="position:absolute;left:0;text-align:left;margin-left:0;margin-top:0;width:378pt;height:54pt;rotation:315;z-index:-251639808;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noProof/>
        <w:sz w:val="22"/>
      </w:rPr>
      <w:drawing>
        <wp:anchor distT="0" distB="0" distL="114300" distR="114300" simplePos="0" relativeHeight="251662336" behindDoc="0" locked="0" layoutInCell="1" allowOverlap="1" wp14:anchorId="55ECFB7E" wp14:editId="63AF7AF9">
          <wp:simplePos x="0" y="0"/>
          <wp:positionH relativeFrom="margin">
            <wp:align>left</wp:align>
          </wp:positionH>
          <wp:positionV relativeFrom="paragraph">
            <wp:posOffset>-112901</wp:posOffset>
          </wp:positionV>
          <wp:extent cx="1124585" cy="368300"/>
          <wp:effectExtent l="0" t="0" r="0" b="0"/>
          <wp:wrapNone/>
          <wp:docPr id="108" name="图片 10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0A9B">
      <w:rPr>
        <w:rFonts w:ascii="黑体" w:eastAsia="黑体" w:hAnsi="黑体" w:hint="eastAsia"/>
        <w:b/>
        <w:sz w:val="22"/>
      </w:rPr>
      <w:t>尚硅谷大数据技术之Spark内核解析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Pr="00C10A9B" w:rsidRDefault="00F159AB" w:rsidP="00465E77">
    <w:pPr>
      <w:pStyle w:val="ad"/>
      <w:jc w:val="right"/>
      <w:rPr>
        <w:rFonts w:ascii="黑体" w:eastAsia="黑体" w:hAnsi="黑体"/>
        <w:b/>
        <w:sz w:val="21"/>
        <w:szCs w:val="21"/>
      </w:rPr>
    </w:pPr>
    <w:r>
      <w:rPr>
        <w:noProof/>
      </w:rPr>
      <w:pict w14:anchorId="33979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5" o:spid="_x0000_s2050" type="#_x0000_t136" style="position:absolute;left:0;text-align:left;margin-left:0;margin-top:0;width:378pt;height:54pt;rotation:315;z-index:-25164390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noProof/>
        <w:sz w:val="22"/>
      </w:rPr>
      <w:drawing>
        <wp:anchor distT="0" distB="0" distL="114300" distR="114300" simplePos="0" relativeHeight="251660288" behindDoc="0" locked="0" layoutInCell="1" allowOverlap="1" wp14:editId="4FAE31DE">
          <wp:simplePos x="0" y="0"/>
          <wp:positionH relativeFrom="column">
            <wp:posOffset>18218</wp:posOffset>
          </wp:positionH>
          <wp:positionV relativeFrom="paragraph">
            <wp:posOffset>-134915</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0A9B">
      <w:rPr>
        <w:rFonts w:ascii="黑体" w:eastAsia="黑体" w:hAnsi="黑体" w:hint="eastAsia"/>
        <w:b/>
        <w:sz w:val="22"/>
      </w:rPr>
      <w:t>尚硅谷大数据技术之Spark内核解析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Default="00F159AB">
    <w:pPr>
      <w:pStyle w:val="ad"/>
    </w:pPr>
    <w:r>
      <w:rPr>
        <w:noProof/>
      </w:rPr>
      <w:pict w14:anchorId="475D90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9" o:spid="_x0000_s2054" type="#_x0000_t136" style="position:absolute;left:0;text-align:left;margin-left:0;margin-top:0;width:378pt;height:54pt;rotation:315;z-index:-251635712;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Pr="00C10A9B" w:rsidRDefault="00F159AB" w:rsidP="00C10A9B">
    <w:pPr>
      <w:pStyle w:val="ad"/>
      <w:pBdr>
        <w:bottom w:val="thickThinSmallGap" w:sz="12" w:space="1" w:color="auto"/>
      </w:pBdr>
      <w:jc w:val="right"/>
    </w:pPr>
    <w:r w:rsidRPr="00C10A9B">
      <w:rPr>
        <w:rFonts w:ascii="黑体" w:eastAsia="黑体" w:hAnsi="黑体" w:hint="eastAsia"/>
        <w:b/>
        <w:noProof/>
        <w:sz w:val="22"/>
      </w:rPr>
      <w:drawing>
        <wp:anchor distT="0" distB="0" distL="114300" distR="114300" simplePos="0" relativeHeight="251664384" behindDoc="0" locked="0" layoutInCell="1" allowOverlap="1" wp14:anchorId="36C8BBA9" wp14:editId="4DD40B4D">
          <wp:simplePos x="0" y="0"/>
          <wp:positionH relativeFrom="margin">
            <wp:posOffset>0</wp:posOffset>
          </wp:positionH>
          <wp:positionV relativeFrom="paragraph">
            <wp:posOffset>-123396</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pict w14:anchorId="2CF515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70" o:spid="_x0000_s2055" type="#_x0000_t136" style="position:absolute;left:0;text-align:left;margin-left:0;margin-top:0;width:378pt;height:54pt;rotation:315;z-index:-25163366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sz w:val="22"/>
      </w:rPr>
      <w:t>尚硅谷大数据技术之Spark内核解析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9AB" w:rsidRDefault="00F159AB">
    <w:pPr>
      <w:pStyle w:val="ad"/>
    </w:pPr>
    <w:r>
      <w:rPr>
        <w:noProof/>
      </w:rPr>
      <w:pict w14:anchorId="3652A7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8" o:spid="_x0000_s2053" type="#_x0000_t136" style="position:absolute;left:0;text-align:left;margin-left:0;margin-top:0;width:378pt;height:54pt;rotation:315;z-index:-251637760;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CA483A4"/>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00000009"/>
    <w:lvl w:ilvl="0">
      <w:start w:val="1"/>
      <w:numFmt w:val="decimal"/>
      <w:pStyle w:val="1"/>
      <w:lvlText w:val="第%1章"/>
      <w:lvlJc w:val="left"/>
      <w:pPr>
        <w:tabs>
          <w:tab w:val="num" w:pos="1222"/>
        </w:tabs>
        <w:ind w:left="574" w:hanging="432"/>
      </w:pPr>
      <w:rPr>
        <w:rFonts w:ascii="Arial" w:eastAsia="黑体" w:hAnsi="Arial" w:hint="default"/>
        <w:b/>
        <w:i w:val="0"/>
        <w:spacing w:val="20"/>
        <w:sz w:val="36"/>
      </w:rPr>
    </w:lvl>
    <w:lvl w:ilvl="1">
      <w:start w:val="1"/>
      <w:numFmt w:val="decimal"/>
      <w:pStyle w:val="2"/>
      <w:lvlText w:val="%1.%2"/>
      <w:lvlJc w:val="left"/>
      <w:pPr>
        <w:tabs>
          <w:tab w:val="num" w:pos="720"/>
        </w:tabs>
        <w:ind w:left="431" w:hanging="431"/>
      </w:pPr>
      <w:rPr>
        <w:rFonts w:ascii="宋体" w:eastAsia="宋体" w:hint="eastAsia"/>
        <w:b/>
        <w:i w:val="0"/>
        <w:spacing w:val="10"/>
        <w:sz w:val="32"/>
      </w:rPr>
    </w:lvl>
    <w:lvl w:ilvl="2">
      <w:start w:val="1"/>
      <w:numFmt w:val="decimal"/>
      <w:pStyle w:val="3"/>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B724E8"/>
    <w:multiLevelType w:val="hybridMultilevel"/>
    <w:tmpl w:val="16506F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110F55"/>
    <w:multiLevelType w:val="hybridMultilevel"/>
    <w:tmpl w:val="E034B25C"/>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 w15:restartNumberingAfterBreak="0">
    <w:nsid w:val="01181C3C"/>
    <w:multiLevelType w:val="hybridMultilevel"/>
    <w:tmpl w:val="D6F4D77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2A05741"/>
    <w:multiLevelType w:val="hybridMultilevel"/>
    <w:tmpl w:val="593A7AD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 w15:restartNumberingAfterBreak="0">
    <w:nsid w:val="035579E3"/>
    <w:multiLevelType w:val="hybridMultilevel"/>
    <w:tmpl w:val="9B189148"/>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9" w15:restartNumberingAfterBreak="0">
    <w:nsid w:val="0458562D"/>
    <w:multiLevelType w:val="hybridMultilevel"/>
    <w:tmpl w:val="8B6C1A5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0" w15:restartNumberingAfterBreak="0">
    <w:nsid w:val="06E70AE5"/>
    <w:multiLevelType w:val="hybridMultilevel"/>
    <w:tmpl w:val="47F03DD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1" w15:restartNumberingAfterBreak="0">
    <w:nsid w:val="0D243D98"/>
    <w:multiLevelType w:val="hybridMultilevel"/>
    <w:tmpl w:val="5252A65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2" w15:restartNumberingAfterBreak="0">
    <w:nsid w:val="0DBF1D23"/>
    <w:multiLevelType w:val="hybridMultilevel"/>
    <w:tmpl w:val="E5186B6E"/>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3" w15:restartNumberingAfterBreak="0">
    <w:nsid w:val="0E5E6459"/>
    <w:multiLevelType w:val="hybridMultilevel"/>
    <w:tmpl w:val="D2F4660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4" w15:restartNumberingAfterBreak="0">
    <w:nsid w:val="0F503049"/>
    <w:multiLevelType w:val="hybridMultilevel"/>
    <w:tmpl w:val="28EA1F68"/>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5" w15:restartNumberingAfterBreak="0">
    <w:nsid w:val="0FA27B63"/>
    <w:multiLevelType w:val="hybridMultilevel"/>
    <w:tmpl w:val="521EE420"/>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6" w15:restartNumberingAfterBreak="0">
    <w:nsid w:val="10AE1F60"/>
    <w:multiLevelType w:val="hybridMultilevel"/>
    <w:tmpl w:val="A824156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7" w15:restartNumberingAfterBreak="0">
    <w:nsid w:val="118A7D0A"/>
    <w:multiLevelType w:val="hybridMultilevel"/>
    <w:tmpl w:val="67D6FB6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147A4C15"/>
    <w:multiLevelType w:val="hybridMultilevel"/>
    <w:tmpl w:val="2DCEB7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69D4213"/>
    <w:multiLevelType w:val="hybridMultilevel"/>
    <w:tmpl w:val="4516F1F2"/>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20" w15:restartNumberingAfterBreak="0">
    <w:nsid w:val="16F26474"/>
    <w:multiLevelType w:val="hybridMultilevel"/>
    <w:tmpl w:val="1BCCD28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1" w15:restartNumberingAfterBreak="0">
    <w:nsid w:val="19755CCE"/>
    <w:multiLevelType w:val="hybridMultilevel"/>
    <w:tmpl w:val="318891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C790C3B"/>
    <w:multiLevelType w:val="multilevel"/>
    <w:tmpl w:val="C2500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843D0B"/>
    <w:multiLevelType w:val="hybridMultilevel"/>
    <w:tmpl w:val="0F269A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CCA3338"/>
    <w:multiLevelType w:val="hybridMultilevel"/>
    <w:tmpl w:val="590A69DC"/>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25" w15:restartNumberingAfterBreak="0">
    <w:nsid w:val="1EB37CCA"/>
    <w:multiLevelType w:val="multilevel"/>
    <w:tmpl w:val="4B12854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2279D6"/>
    <w:multiLevelType w:val="multilevel"/>
    <w:tmpl w:val="D4FC42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11B3772"/>
    <w:multiLevelType w:val="multilevel"/>
    <w:tmpl w:val="9460B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727718"/>
    <w:multiLevelType w:val="hybridMultilevel"/>
    <w:tmpl w:val="419EB70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8D11157"/>
    <w:multiLevelType w:val="hybridMultilevel"/>
    <w:tmpl w:val="C7CED9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0" w15:restartNumberingAfterBreak="0">
    <w:nsid w:val="29585124"/>
    <w:multiLevelType w:val="hybridMultilevel"/>
    <w:tmpl w:val="2CB815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9C94685"/>
    <w:multiLevelType w:val="hybridMultilevel"/>
    <w:tmpl w:val="2D465A2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2" w15:restartNumberingAfterBreak="0">
    <w:nsid w:val="2A9C6C7D"/>
    <w:multiLevelType w:val="hybridMultilevel"/>
    <w:tmpl w:val="8A6824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AAB1724"/>
    <w:multiLevelType w:val="hybridMultilevel"/>
    <w:tmpl w:val="F9EA4E3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4" w15:restartNumberingAfterBreak="0">
    <w:nsid w:val="2AE2576A"/>
    <w:multiLevelType w:val="hybridMultilevel"/>
    <w:tmpl w:val="9D5450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C805D0C"/>
    <w:multiLevelType w:val="multilevel"/>
    <w:tmpl w:val="D6B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E809F4"/>
    <w:multiLevelType w:val="hybridMultilevel"/>
    <w:tmpl w:val="18082AF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7" w15:restartNumberingAfterBreak="0">
    <w:nsid w:val="2CFE5355"/>
    <w:multiLevelType w:val="hybridMultilevel"/>
    <w:tmpl w:val="5B740C7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8" w15:restartNumberingAfterBreak="0">
    <w:nsid w:val="2DD91F21"/>
    <w:multiLevelType w:val="hybridMultilevel"/>
    <w:tmpl w:val="E4F05530"/>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9" w15:restartNumberingAfterBreak="0">
    <w:nsid w:val="2E407C3A"/>
    <w:multiLevelType w:val="hybridMultilevel"/>
    <w:tmpl w:val="2D0A2BC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ED42F12"/>
    <w:multiLevelType w:val="hybridMultilevel"/>
    <w:tmpl w:val="E2F0CE1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41" w15:restartNumberingAfterBreak="0">
    <w:nsid w:val="30D6447D"/>
    <w:multiLevelType w:val="hybridMultilevel"/>
    <w:tmpl w:val="46A232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1CE603F"/>
    <w:multiLevelType w:val="hybridMultilevel"/>
    <w:tmpl w:val="45E4A9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31ED0DB5"/>
    <w:multiLevelType w:val="hybridMultilevel"/>
    <w:tmpl w:val="3AE019D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44" w15:restartNumberingAfterBreak="0">
    <w:nsid w:val="333B2D22"/>
    <w:multiLevelType w:val="hybridMultilevel"/>
    <w:tmpl w:val="43A09D6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5" w15:restartNumberingAfterBreak="0">
    <w:nsid w:val="3466696E"/>
    <w:multiLevelType w:val="multilevel"/>
    <w:tmpl w:val="DF56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7C19B5"/>
    <w:multiLevelType w:val="multilevel"/>
    <w:tmpl w:val="E61A0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F35EC1"/>
    <w:multiLevelType w:val="hybridMultilevel"/>
    <w:tmpl w:val="A15E154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8" w15:restartNumberingAfterBreak="0">
    <w:nsid w:val="37A97B86"/>
    <w:multiLevelType w:val="multilevel"/>
    <w:tmpl w:val="3716B078"/>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9" w15:restartNumberingAfterBreak="0">
    <w:nsid w:val="392449AB"/>
    <w:multiLevelType w:val="hybridMultilevel"/>
    <w:tmpl w:val="DCA8A5A6"/>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0" w15:restartNumberingAfterBreak="0">
    <w:nsid w:val="399B36AD"/>
    <w:multiLevelType w:val="hybridMultilevel"/>
    <w:tmpl w:val="7BFA9E0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1" w15:restartNumberingAfterBreak="0">
    <w:nsid w:val="3B45192D"/>
    <w:multiLevelType w:val="hybridMultilevel"/>
    <w:tmpl w:val="12C8E3AC"/>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2" w15:restartNumberingAfterBreak="0">
    <w:nsid w:val="3B6373A9"/>
    <w:multiLevelType w:val="hybridMultilevel"/>
    <w:tmpl w:val="FA8C4F7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3" w15:restartNumberingAfterBreak="0">
    <w:nsid w:val="402A54ED"/>
    <w:multiLevelType w:val="hybridMultilevel"/>
    <w:tmpl w:val="798A20B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4" w15:restartNumberingAfterBreak="0">
    <w:nsid w:val="420A44FC"/>
    <w:multiLevelType w:val="hybridMultilevel"/>
    <w:tmpl w:val="51209A4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5" w15:restartNumberingAfterBreak="0">
    <w:nsid w:val="42311F52"/>
    <w:multiLevelType w:val="hybridMultilevel"/>
    <w:tmpl w:val="854E7494"/>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6" w15:restartNumberingAfterBreak="0">
    <w:nsid w:val="446E0125"/>
    <w:multiLevelType w:val="hybridMultilevel"/>
    <w:tmpl w:val="CEC86B70"/>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7" w15:restartNumberingAfterBreak="0">
    <w:nsid w:val="458C403E"/>
    <w:multiLevelType w:val="hybridMultilevel"/>
    <w:tmpl w:val="8C3A31F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8" w15:restartNumberingAfterBreak="0">
    <w:nsid w:val="45A1676D"/>
    <w:multiLevelType w:val="multilevel"/>
    <w:tmpl w:val="3B7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F87575"/>
    <w:multiLevelType w:val="hybridMultilevel"/>
    <w:tmpl w:val="9366153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0" w15:restartNumberingAfterBreak="0">
    <w:nsid w:val="477F2273"/>
    <w:multiLevelType w:val="hybridMultilevel"/>
    <w:tmpl w:val="8160A0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49503BC5"/>
    <w:multiLevelType w:val="hybridMultilevel"/>
    <w:tmpl w:val="6BB210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2" w15:restartNumberingAfterBreak="0">
    <w:nsid w:val="49755145"/>
    <w:multiLevelType w:val="hybridMultilevel"/>
    <w:tmpl w:val="F892AB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3" w15:restartNumberingAfterBreak="0">
    <w:nsid w:val="49CD0880"/>
    <w:multiLevelType w:val="hybridMultilevel"/>
    <w:tmpl w:val="8CF042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BD74093"/>
    <w:multiLevelType w:val="hybridMultilevel"/>
    <w:tmpl w:val="31E6C9F2"/>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5" w15:restartNumberingAfterBreak="0">
    <w:nsid w:val="4E4565A8"/>
    <w:multiLevelType w:val="hybridMultilevel"/>
    <w:tmpl w:val="6208627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6" w15:restartNumberingAfterBreak="0">
    <w:nsid w:val="512663E6"/>
    <w:multiLevelType w:val="hybridMultilevel"/>
    <w:tmpl w:val="9524168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7" w15:restartNumberingAfterBreak="0">
    <w:nsid w:val="54464D78"/>
    <w:multiLevelType w:val="hybridMultilevel"/>
    <w:tmpl w:val="5E8A38DA"/>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8" w15:restartNumberingAfterBreak="0">
    <w:nsid w:val="547F43B5"/>
    <w:multiLevelType w:val="hybridMultilevel"/>
    <w:tmpl w:val="519C27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66B0774"/>
    <w:multiLevelType w:val="hybridMultilevel"/>
    <w:tmpl w:val="6158F3E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0" w15:restartNumberingAfterBreak="0">
    <w:nsid w:val="56E3154C"/>
    <w:multiLevelType w:val="hybridMultilevel"/>
    <w:tmpl w:val="67D6FB6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1" w15:restartNumberingAfterBreak="0">
    <w:nsid w:val="57400423"/>
    <w:multiLevelType w:val="hybridMultilevel"/>
    <w:tmpl w:val="ABE4F0E4"/>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2" w15:restartNumberingAfterBreak="0">
    <w:nsid w:val="59927F51"/>
    <w:multiLevelType w:val="hybridMultilevel"/>
    <w:tmpl w:val="1CAA2BBC"/>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3" w15:restartNumberingAfterBreak="0">
    <w:nsid w:val="5C3406FB"/>
    <w:multiLevelType w:val="hybridMultilevel"/>
    <w:tmpl w:val="2CB815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CDC3BCA"/>
    <w:multiLevelType w:val="hybridMultilevel"/>
    <w:tmpl w:val="FC46B1D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5" w15:restartNumberingAfterBreak="0">
    <w:nsid w:val="5FB326D0"/>
    <w:multiLevelType w:val="hybridMultilevel"/>
    <w:tmpl w:val="6D28273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6" w15:restartNumberingAfterBreak="0">
    <w:nsid w:val="5FF4698B"/>
    <w:multiLevelType w:val="hybridMultilevel"/>
    <w:tmpl w:val="B04CCAF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7" w15:restartNumberingAfterBreak="0">
    <w:nsid w:val="61AE2B33"/>
    <w:multiLevelType w:val="hybridMultilevel"/>
    <w:tmpl w:val="F9EA4E3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8" w15:restartNumberingAfterBreak="0">
    <w:nsid w:val="630B5C54"/>
    <w:multiLevelType w:val="hybridMultilevel"/>
    <w:tmpl w:val="9C2811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3F910D9"/>
    <w:multiLevelType w:val="hybridMultilevel"/>
    <w:tmpl w:val="EF1CAE5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659728F7"/>
    <w:multiLevelType w:val="multilevel"/>
    <w:tmpl w:val="A06E1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70911A5"/>
    <w:multiLevelType w:val="hybridMultilevel"/>
    <w:tmpl w:val="41F257F0"/>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2" w15:restartNumberingAfterBreak="0">
    <w:nsid w:val="6C8C16AA"/>
    <w:multiLevelType w:val="hybridMultilevel"/>
    <w:tmpl w:val="77DE0D8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3" w15:restartNumberingAfterBreak="0">
    <w:nsid w:val="6D01004C"/>
    <w:multiLevelType w:val="hybridMultilevel"/>
    <w:tmpl w:val="1EE6CF86"/>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84" w15:restartNumberingAfterBreak="0">
    <w:nsid w:val="6D047FAB"/>
    <w:multiLevelType w:val="hybridMultilevel"/>
    <w:tmpl w:val="4BAECD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EDC4F93"/>
    <w:multiLevelType w:val="hybridMultilevel"/>
    <w:tmpl w:val="209AF97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6" w15:restartNumberingAfterBreak="0">
    <w:nsid w:val="71C67EA9"/>
    <w:multiLevelType w:val="hybridMultilevel"/>
    <w:tmpl w:val="E580FC0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7" w15:restartNumberingAfterBreak="0">
    <w:nsid w:val="7214392F"/>
    <w:multiLevelType w:val="hybridMultilevel"/>
    <w:tmpl w:val="1C4C0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84F51D2"/>
    <w:multiLevelType w:val="hybridMultilevel"/>
    <w:tmpl w:val="37E6FF7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89" w15:restartNumberingAfterBreak="0">
    <w:nsid w:val="78F52054"/>
    <w:multiLevelType w:val="hybridMultilevel"/>
    <w:tmpl w:val="B746AF7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7DC24406"/>
    <w:multiLevelType w:val="hybridMultilevel"/>
    <w:tmpl w:val="9BC2CE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7F61040C"/>
    <w:multiLevelType w:val="multilevel"/>
    <w:tmpl w:val="E4AA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BC19B5"/>
    <w:multiLevelType w:val="hybridMultilevel"/>
    <w:tmpl w:val="BAF4BAFE"/>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num w:numId="1">
    <w:abstractNumId w:val="2"/>
  </w:num>
  <w:num w:numId="2">
    <w:abstractNumId w:val="1"/>
  </w:num>
  <w:num w:numId="3">
    <w:abstractNumId w:val="3"/>
  </w:num>
  <w:num w:numId="4">
    <w:abstractNumId w:val="0"/>
  </w:num>
  <w:num w:numId="5">
    <w:abstractNumId w:val="45"/>
  </w:num>
  <w:num w:numId="6">
    <w:abstractNumId w:val="91"/>
  </w:num>
  <w:num w:numId="7">
    <w:abstractNumId w:val="25"/>
  </w:num>
  <w:num w:numId="8">
    <w:abstractNumId w:val="22"/>
  </w:num>
  <w:num w:numId="9">
    <w:abstractNumId w:val="80"/>
  </w:num>
  <w:num w:numId="10">
    <w:abstractNumId w:val="46"/>
  </w:num>
  <w:num w:numId="11">
    <w:abstractNumId w:val="26"/>
  </w:num>
  <w:num w:numId="12">
    <w:abstractNumId w:val="27"/>
  </w:num>
  <w:num w:numId="13">
    <w:abstractNumId w:val="35"/>
  </w:num>
  <w:num w:numId="14">
    <w:abstractNumId w:val="58"/>
  </w:num>
  <w:num w:numId="15">
    <w:abstractNumId w:val="4"/>
  </w:num>
  <w:num w:numId="16">
    <w:abstractNumId w:val="42"/>
  </w:num>
  <w:num w:numId="17">
    <w:abstractNumId w:val="78"/>
  </w:num>
  <w:num w:numId="18">
    <w:abstractNumId w:val="41"/>
  </w:num>
  <w:num w:numId="19">
    <w:abstractNumId w:val="60"/>
  </w:num>
  <w:num w:numId="20">
    <w:abstractNumId w:val="23"/>
  </w:num>
  <w:num w:numId="21">
    <w:abstractNumId w:val="89"/>
  </w:num>
  <w:num w:numId="22">
    <w:abstractNumId w:val="34"/>
  </w:num>
  <w:num w:numId="23">
    <w:abstractNumId w:val="30"/>
  </w:num>
  <w:num w:numId="24">
    <w:abstractNumId w:val="73"/>
  </w:num>
  <w:num w:numId="25">
    <w:abstractNumId w:val="32"/>
  </w:num>
  <w:num w:numId="26">
    <w:abstractNumId w:val="87"/>
  </w:num>
  <w:num w:numId="27">
    <w:abstractNumId w:val="18"/>
  </w:num>
  <w:num w:numId="28">
    <w:abstractNumId w:val="68"/>
  </w:num>
  <w:num w:numId="29">
    <w:abstractNumId w:val="21"/>
  </w:num>
  <w:num w:numId="30">
    <w:abstractNumId w:val="39"/>
  </w:num>
  <w:num w:numId="31">
    <w:abstractNumId w:val="13"/>
  </w:num>
  <w:num w:numId="32">
    <w:abstractNumId w:val="88"/>
  </w:num>
  <w:num w:numId="33">
    <w:abstractNumId w:val="71"/>
  </w:num>
  <w:num w:numId="34">
    <w:abstractNumId w:val="59"/>
  </w:num>
  <w:num w:numId="35">
    <w:abstractNumId w:val="63"/>
  </w:num>
  <w:num w:numId="36">
    <w:abstractNumId w:val="28"/>
  </w:num>
  <w:num w:numId="37">
    <w:abstractNumId w:val="84"/>
  </w:num>
  <w:num w:numId="38">
    <w:abstractNumId w:val="47"/>
  </w:num>
  <w:num w:numId="39">
    <w:abstractNumId w:val="90"/>
  </w:num>
  <w:num w:numId="40">
    <w:abstractNumId w:val="6"/>
  </w:num>
  <w:num w:numId="41">
    <w:abstractNumId w:val="17"/>
  </w:num>
  <w:num w:numId="42">
    <w:abstractNumId w:val="70"/>
  </w:num>
  <w:num w:numId="43">
    <w:abstractNumId w:val="65"/>
  </w:num>
  <w:num w:numId="44">
    <w:abstractNumId w:val="54"/>
  </w:num>
  <w:num w:numId="45">
    <w:abstractNumId w:val="12"/>
  </w:num>
  <w:num w:numId="46">
    <w:abstractNumId w:val="5"/>
  </w:num>
  <w:num w:numId="47">
    <w:abstractNumId w:val="85"/>
  </w:num>
  <w:num w:numId="48">
    <w:abstractNumId w:val="92"/>
  </w:num>
  <w:num w:numId="49">
    <w:abstractNumId w:val="43"/>
  </w:num>
  <w:num w:numId="50">
    <w:abstractNumId w:val="29"/>
  </w:num>
  <w:num w:numId="51">
    <w:abstractNumId w:val="40"/>
  </w:num>
  <w:num w:numId="52">
    <w:abstractNumId w:val="11"/>
  </w:num>
  <w:num w:numId="53">
    <w:abstractNumId w:val="38"/>
  </w:num>
  <w:num w:numId="54">
    <w:abstractNumId w:val="52"/>
  </w:num>
  <w:num w:numId="55">
    <w:abstractNumId w:val="56"/>
  </w:num>
  <w:num w:numId="56">
    <w:abstractNumId w:val="9"/>
  </w:num>
  <w:num w:numId="57">
    <w:abstractNumId w:val="51"/>
  </w:num>
  <w:num w:numId="58">
    <w:abstractNumId w:val="74"/>
  </w:num>
  <w:num w:numId="59">
    <w:abstractNumId w:val="82"/>
  </w:num>
  <w:num w:numId="60">
    <w:abstractNumId w:val="67"/>
  </w:num>
  <w:num w:numId="61">
    <w:abstractNumId w:val="75"/>
  </w:num>
  <w:num w:numId="62">
    <w:abstractNumId w:val="69"/>
  </w:num>
  <w:num w:numId="63">
    <w:abstractNumId w:val="24"/>
  </w:num>
  <w:num w:numId="64">
    <w:abstractNumId w:val="15"/>
  </w:num>
  <w:num w:numId="65">
    <w:abstractNumId w:val="19"/>
  </w:num>
  <w:num w:numId="66">
    <w:abstractNumId w:val="62"/>
  </w:num>
  <w:num w:numId="67">
    <w:abstractNumId w:val="81"/>
  </w:num>
  <w:num w:numId="68">
    <w:abstractNumId w:val="8"/>
  </w:num>
  <w:num w:numId="69">
    <w:abstractNumId w:val="72"/>
  </w:num>
  <w:num w:numId="70">
    <w:abstractNumId w:val="64"/>
  </w:num>
  <w:num w:numId="71">
    <w:abstractNumId w:val="14"/>
  </w:num>
  <w:num w:numId="72">
    <w:abstractNumId w:val="31"/>
  </w:num>
  <w:num w:numId="73">
    <w:abstractNumId w:val="7"/>
  </w:num>
  <w:num w:numId="74">
    <w:abstractNumId w:val="57"/>
  </w:num>
  <w:num w:numId="75">
    <w:abstractNumId w:val="61"/>
  </w:num>
  <w:num w:numId="76">
    <w:abstractNumId w:val="86"/>
  </w:num>
  <w:num w:numId="77">
    <w:abstractNumId w:val="79"/>
  </w:num>
  <w:num w:numId="78">
    <w:abstractNumId w:val="53"/>
  </w:num>
  <w:num w:numId="79">
    <w:abstractNumId w:val="44"/>
  </w:num>
  <w:num w:numId="80">
    <w:abstractNumId w:val="16"/>
  </w:num>
  <w:num w:numId="81">
    <w:abstractNumId w:val="48"/>
  </w:num>
  <w:num w:numId="82">
    <w:abstractNumId w:val="66"/>
  </w:num>
  <w:num w:numId="83">
    <w:abstractNumId w:val="49"/>
  </w:num>
  <w:num w:numId="84">
    <w:abstractNumId w:val="76"/>
  </w:num>
  <w:num w:numId="85">
    <w:abstractNumId w:val="77"/>
  </w:num>
  <w:num w:numId="86">
    <w:abstractNumId w:val="33"/>
  </w:num>
  <w:num w:numId="87">
    <w:abstractNumId w:val="55"/>
  </w:num>
  <w:num w:numId="88">
    <w:abstractNumId w:val="83"/>
  </w:num>
  <w:num w:numId="89">
    <w:abstractNumId w:val="20"/>
  </w:num>
  <w:num w:numId="90">
    <w:abstractNumId w:val="10"/>
  </w:num>
  <w:num w:numId="91">
    <w:abstractNumId w:val="37"/>
  </w:num>
  <w:num w:numId="92">
    <w:abstractNumId w:val="50"/>
  </w:num>
  <w:num w:numId="93">
    <w:abstractNumId w:val="3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6"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A2A"/>
    <w:rsid w:val="00007F9F"/>
    <w:rsid w:val="0001149A"/>
    <w:rsid w:val="00013438"/>
    <w:rsid w:val="00015312"/>
    <w:rsid w:val="00015F06"/>
    <w:rsid w:val="00020AAF"/>
    <w:rsid w:val="0003680F"/>
    <w:rsid w:val="00042807"/>
    <w:rsid w:val="000458BA"/>
    <w:rsid w:val="0005082F"/>
    <w:rsid w:val="000608C7"/>
    <w:rsid w:val="00067FC8"/>
    <w:rsid w:val="00071563"/>
    <w:rsid w:val="00074087"/>
    <w:rsid w:val="0007485E"/>
    <w:rsid w:val="0007726F"/>
    <w:rsid w:val="000819E2"/>
    <w:rsid w:val="00087BD2"/>
    <w:rsid w:val="000952CD"/>
    <w:rsid w:val="000A1D45"/>
    <w:rsid w:val="000A1E68"/>
    <w:rsid w:val="000A57F7"/>
    <w:rsid w:val="000A5C48"/>
    <w:rsid w:val="000A6D38"/>
    <w:rsid w:val="000A797A"/>
    <w:rsid w:val="000C276C"/>
    <w:rsid w:val="000D26A4"/>
    <w:rsid w:val="000D3018"/>
    <w:rsid w:val="000E3346"/>
    <w:rsid w:val="000F121E"/>
    <w:rsid w:val="000F1E47"/>
    <w:rsid w:val="000F4FF6"/>
    <w:rsid w:val="000F5088"/>
    <w:rsid w:val="000F5EA1"/>
    <w:rsid w:val="001008F6"/>
    <w:rsid w:val="00101444"/>
    <w:rsid w:val="00101452"/>
    <w:rsid w:val="00101B13"/>
    <w:rsid w:val="00101BB0"/>
    <w:rsid w:val="00101FB4"/>
    <w:rsid w:val="001046F9"/>
    <w:rsid w:val="00105209"/>
    <w:rsid w:val="001140DF"/>
    <w:rsid w:val="001323BF"/>
    <w:rsid w:val="00132923"/>
    <w:rsid w:val="001358D8"/>
    <w:rsid w:val="001359F3"/>
    <w:rsid w:val="0013786E"/>
    <w:rsid w:val="001440D0"/>
    <w:rsid w:val="00146550"/>
    <w:rsid w:val="00147531"/>
    <w:rsid w:val="00150F2F"/>
    <w:rsid w:val="00152061"/>
    <w:rsid w:val="001571D7"/>
    <w:rsid w:val="00157BB0"/>
    <w:rsid w:val="00164CD8"/>
    <w:rsid w:val="00165593"/>
    <w:rsid w:val="001710F4"/>
    <w:rsid w:val="00172A27"/>
    <w:rsid w:val="0017318D"/>
    <w:rsid w:val="00175613"/>
    <w:rsid w:val="00182606"/>
    <w:rsid w:val="0018654E"/>
    <w:rsid w:val="00187A27"/>
    <w:rsid w:val="00195D8D"/>
    <w:rsid w:val="00195EE2"/>
    <w:rsid w:val="00197A0A"/>
    <w:rsid w:val="00197D9E"/>
    <w:rsid w:val="00197E35"/>
    <w:rsid w:val="001B4640"/>
    <w:rsid w:val="001B4716"/>
    <w:rsid w:val="001B5B44"/>
    <w:rsid w:val="001B6AA8"/>
    <w:rsid w:val="001C1D88"/>
    <w:rsid w:val="001C48A8"/>
    <w:rsid w:val="001D1656"/>
    <w:rsid w:val="001D1BFC"/>
    <w:rsid w:val="001D25F1"/>
    <w:rsid w:val="001E1082"/>
    <w:rsid w:val="001E1425"/>
    <w:rsid w:val="001E1C97"/>
    <w:rsid w:val="001F1C14"/>
    <w:rsid w:val="001F2125"/>
    <w:rsid w:val="001F3E83"/>
    <w:rsid w:val="001F773E"/>
    <w:rsid w:val="00206FC2"/>
    <w:rsid w:val="002141F3"/>
    <w:rsid w:val="002159DD"/>
    <w:rsid w:val="0022255E"/>
    <w:rsid w:val="00223B4B"/>
    <w:rsid w:val="002240B6"/>
    <w:rsid w:val="002274C9"/>
    <w:rsid w:val="00227FBE"/>
    <w:rsid w:val="00232080"/>
    <w:rsid w:val="00240A7A"/>
    <w:rsid w:val="00244AE2"/>
    <w:rsid w:val="0024562A"/>
    <w:rsid w:val="00253EE4"/>
    <w:rsid w:val="002626B9"/>
    <w:rsid w:val="0026665B"/>
    <w:rsid w:val="00266E7E"/>
    <w:rsid w:val="00267D47"/>
    <w:rsid w:val="0027097A"/>
    <w:rsid w:val="00271356"/>
    <w:rsid w:val="002719CF"/>
    <w:rsid w:val="00272FC7"/>
    <w:rsid w:val="002747DB"/>
    <w:rsid w:val="00275BFF"/>
    <w:rsid w:val="0028090E"/>
    <w:rsid w:val="00284CC8"/>
    <w:rsid w:val="00286A0E"/>
    <w:rsid w:val="00292F44"/>
    <w:rsid w:val="002A0090"/>
    <w:rsid w:val="002A0DCA"/>
    <w:rsid w:val="002A3093"/>
    <w:rsid w:val="002B03E7"/>
    <w:rsid w:val="002B4F44"/>
    <w:rsid w:val="002C7BE2"/>
    <w:rsid w:val="002D02F2"/>
    <w:rsid w:val="002D197B"/>
    <w:rsid w:val="002E3C70"/>
    <w:rsid w:val="002E70B3"/>
    <w:rsid w:val="002F11B7"/>
    <w:rsid w:val="00300F7D"/>
    <w:rsid w:val="0030433A"/>
    <w:rsid w:val="00305548"/>
    <w:rsid w:val="00306AFC"/>
    <w:rsid w:val="00307971"/>
    <w:rsid w:val="00310425"/>
    <w:rsid w:val="00310E8D"/>
    <w:rsid w:val="0031188C"/>
    <w:rsid w:val="0031422A"/>
    <w:rsid w:val="00317485"/>
    <w:rsid w:val="003206FA"/>
    <w:rsid w:val="00347506"/>
    <w:rsid w:val="00355F31"/>
    <w:rsid w:val="0035665B"/>
    <w:rsid w:val="003616AA"/>
    <w:rsid w:val="0036198D"/>
    <w:rsid w:val="0036486F"/>
    <w:rsid w:val="00364F45"/>
    <w:rsid w:val="0036683F"/>
    <w:rsid w:val="00366C2B"/>
    <w:rsid w:val="00366CDC"/>
    <w:rsid w:val="003728A5"/>
    <w:rsid w:val="00374155"/>
    <w:rsid w:val="00380F40"/>
    <w:rsid w:val="00382D66"/>
    <w:rsid w:val="00383A52"/>
    <w:rsid w:val="00385065"/>
    <w:rsid w:val="003851D5"/>
    <w:rsid w:val="003865D7"/>
    <w:rsid w:val="00387F1B"/>
    <w:rsid w:val="00390E72"/>
    <w:rsid w:val="003915C7"/>
    <w:rsid w:val="003A03D2"/>
    <w:rsid w:val="003B2F44"/>
    <w:rsid w:val="003B3274"/>
    <w:rsid w:val="003B5C20"/>
    <w:rsid w:val="003B5D79"/>
    <w:rsid w:val="003B6751"/>
    <w:rsid w:val="003D06B8"/>
    <w:rsid w:val="003D43E6"/>
    <w:rsid w:val="003E3251"/>
    <w:rsid w:val="003E62B1"/>
    <w:rsid w:val="003F3D31"/>
    <w:rsid w:val="0040335D"/>
    <w:rsid w:val="00412B42"/>
    <w:rsid w:val="00421AE3"/>
    <w:rsid w:val="004264FA"/>
    <w:rsid w:val="00431C9F"/>
    <w:rsid w:val="0044103C"/>
    <w:rsid w:val="00441718"/>
    <w:rsid w:val="00445797"/>
    <w:rsid w:val="00447E06"/>
    <w:rsid w:val="00450EE3"/>
    <w:rsid w:val="00455EFD"/>
    <w:rsid w:val="00456AA3"/>
    <w:rsid w:val="00457E48"/>
    <w:rsid w:val="00465E77"/>
    <w:rsid w:val="0047433A"/>
    <w:rsid w:val="0047716E"/>
    <w:rsid w:val="00490B6E"/>
    <w:rsid w:val="0049224A"/>
    <w:rsid w:val="004942EB"/>
    <w:rsid w:val="004A3426"/>
    <w:rsid w:val="004A4DB6"/>
    <w:rsid w:val="004B3B65"/>
    <w:rsid w:val="004B6FE1"/>
    <w:rsid w:val="004C2B0F"/>
    <w:rsid w:val="004C4222"/>
    <w:rsid w:val="004C6045"/>
    <w:rsid w:val="004C6A41"/>
    <w:rsid w:val="004D0B30"/>
    <w:rsid w:val="004D0F5B"/>
    <w:rsid w:val="004D1504"/>
    <w:rsid w:val="004D3A47"/>
    <w:rsid w:val="004D4EB8"/>
    <w:rsid w:val="004E37F4"/>
    <w:rsid w:val="004E56A8"/>
    <w:rsid w:val="004E6AD3"/>
    <w:rsid w:val="004F14A1"/>
    <w:rsid w:val="004F3776"/>
    <w:rsid w:val="00505AAE"/>
    <w:rsid w:val="00512DB6"/>
    <w:rsid w:val="005231F3"/>
    <w:rsid w:val="005244D4"/>
    <w:rsid w:val="00526466"/>
    <w:rsid w:val="005408FB"/>
    <w:rsid w:val="005446DF"/>
    <w:rsid w:val="005446EB"/>
    <w:rsid w:val="00546E73"/>
    <w:rsid w:val="005477C1"/>
    <w:rsid w:val="00547A06"/>
    <w:rsid w:val="005522A2"/>
    <w:rsid w:val="0055574A"/>
    <w:rsid w:val="00560E5D"/>
    <w:rsid w:val="00570E7B"/>
    <w:rsid w:val="00573A5F"/>
    <w:rsid w:val="005746F9"/>
    <w:rsid w:val="0057661B"/>
    <w:rsid w:val="0058019D"/>
    <w:rsid w:val="005812DB"/>
    <w:rsid w:val="00582F1D"/>
    <w:rsid w:val="0058488D"/>
    <w:rsid w:val="005869A5"/>
    <w:rsid w:val="00587C28"/>
    <w:rsid w:val="005A122C"/>
    <w:rsid w:val="005A4768"/>
    <w:rsid w:val="005A7620"/>
    <w:rsid w:val="005B1C3E"/>
    <w:rsid w:val="005B4668"/>
    <w:rsid w:val="005C11FA"/>
    <w:rsid w:val="005C3359"/>
    <w:rsid w:val="005D1004"/>
    <w:rsid w:val="005D1538"/>
    <w:rsid w:val="005D5316"/>
    <w:rsid w:val="005E0FF9"/>
    <w:rsid w:val="005E1D55"/>
    <w:rsid w:val="005E2264"/>
    <w:rsid w:val="005E3376"/>
    <w:rsid w:val="005E6471"/>
    <w:rsid w:val="005F2FF6"/>
    <w:rsid w:val="005F532C"/>
    <w:rsid w:val="005F776E"/>
    <w:rsid w:val="00600278"/>
    <w:rsid w:val="0060738D"/>
    <w:rsid w:val="006104CC"/>
    <w:rsid w:val="0061320A"/>
    <w:rsid w:val="006204F2"/>
    <w:rsid w:val="00622B08"/>
    <w:rsid w:val="00624BE6"/>
    <w:rsid w:val="00624DA5"/>
    <w:rsid w:val="006334F4"/>
    <w:rsid w:val="00640E4A"/>
    <w:rsid w:val="00644A74"/>
    <w:rsid w:val="00652553"/>
    <w:rsid w:val="0065736A"/>
    <w:rsid w:val="006573D7"/>
    <w:rsid w:val="00667534"/>
    <w:rsid w:val="00670014"/>
    <w:rsid w:val="00674AF7"/>
    <w:rsid w:val="00677DF6"/>
    <w:rsid w:val="00690465"/>
    <w:rsid w:val="00690A14"/>
    <w:rsid w:val="00691E74"/>
    <w:rsid w:val="00692A64"/>
    <w:rsid w:val="0069335E"/>
    <w:rsid w:val="006959D3"/>
    <w:rsid w:val="006A17A0"/>
    <w:rsid w:val="006A203A"/>
    <w:rsid w:val="006B0E93"/>
    <w:rsid w:val="006D3E70"/>
    <w:rsid w:val="006D5B81"/>
    <w:rsid w:val="006D650B"/>
    <w:rsid w:val="006F022C"/>
    <w:rsid w:val="006F409D"/>
    <w:rsid w:val="00704E52"/>
    <w:rsid w:val="007079EF"/>
    <w:rsid w:val="00712446"/>
    <w:rsid w:val="00725864"/>
    <w:rsid w:val="00727307"/>
    <w:rsid w:val="007274CB"/>
    <w:rsid w:val="00735601"/>
    <w:rsid w:val="00737E43"/>
    <w:rsid w:val="00742DD9"/>
    <w:rsid w:val="00742E21"/>
    <w:rsid w:val="00742ED8"/>
    <w:rsid w:val="00745BB8"/>
    <w:rsid w:val="00746049"/>
    <w:rsid w:val="007505BA"/>
    <w:rsid w:val="00751725"/>
    <w:rsid w:val="00755319"/>
    <w:rsid w:val="007620F2"/>
    <w:rsid w:val="007636C3"/>
    <w:rsid w:val="00772F90"/>
    <w:rsid w:val="00775B3F"/>
    <w:rsid w:val="00775F42"/>
    <w:rsid w:val="00782ADF"/>
    <w:rsid w:val="00790BB9"/>
    <w:rsid w:val="00792730"/>
    <w:rsid w:val="007A56FB"/>
    <w:rsid w:val="007B0ADD"/>
    <w:rsid w:val="007B152A"/>
    <w:rsid w:val="007B382B"/>
    <w:rsid w:val="007C2AF7"/>
    <w:rsid w:val="007C3B63"/>
    <w:rsid w:val="007D087D"/>
    <w:rsid w:val="007D623C"/>
    <w:rsid w:val="007E151D"/>
    <w:rsid w:val="007E23D7"/>
    <w:rsid w:val="007E6B45"/>
    <w:rsid w:val="00800E80"/>
    <w:rsid w:val="008037CA"/>
    <w:rsid w:val="00805CE6"/>
    <w:rsid w:val="00812B70"/>
    <w:rsid w:val="00814631"/>
    <w:rsid w:val="00814731"/>
    <w:rsid w:val="00820F41"/>
    <w:rsid w:val="00823748"/>
    <w:rsid w:val="008275FA"/>
    <w:rsid w:val="008315D6"/>
    <w:rsid w:val="0083637A"/>
    <w:rsid w:val="0083691E"/>
    <w:rsid w:val="00842F1B"/>
    <w:rsid w:val="00843AE1"/>
    <w:rsid w:val="008467AB"/>
    <w:rsid w:val="0085710B"/>
    <w:rsid w:val="00860022"/>
    <w:rsid w:val="00862B79"/>
    <w:rsid w:val="00863D6A"/>
    <w:rsid w:val="00863E8D"/>
    <w:rsid w:val="00867FEA"/>
    <w:rsid w:val="00870938"/>
    <w:rsid w:val="00871C8F"/>
    <w:rsid w:val="00871E50"/>
    <w:rsid w:val="008726BC"/>
    <w:rsid w:val="00872E17"/>
    <w:rsid w:val="008747C3"/>
    <w:rsid w:val="00875320"/>
    <w:rsid w:val="00884E48"/>
    <w:rsid w:val="0089758F"/>
    <w:rsid w:val="008979FE"/>
    <w:rsid w:val="00897D6E"/>
    <w:rsid w:val="008A046B"/>
    <w:rsid w:val="008A0E8D"/>
    <w:rsid w:val="008B22F8"/>
    <w:rsid w:val="008B3C5D"/>
    <w:rsid w:val="008B6FB7"/>
    <w:rsid w:val="008C638C"/>
    <w:rsid w:val="008C76F2"/>
    <w:rsid w:val="008D41B4"/>
    <w:rsid w:val="008E1BBA"/>
    <w:rsid w:val="008E3C92"/>
    <w:rsid w:val="008E5C73"/>
    <w:rsid w:val="008E66F8"/>
    <w:rsid w:val="008E70F7"/>
    <w:rsid w:val="008F43DC"/>
    <w:rsid w:val="008F60C4"/>
    <w:rsid w:val="00901474"/>
    <w:rsid w:val="009055F9"/>
    <w:rsid w:val="009108AE"/>
    <w:rsid w:val="00915318"/>
    <w:rsid w:val="00921BA0"/>
    <w:rsid w:val="00926612"/>
    <w:rsid w:val="00927A53"/>
    <w:rsid w:val="00930DDA"/>
    <w:rsid w:val="00935201"/>
    <w:rsid w:val="009352C8"/>
    <w:rsid w:val="0094701E"/>
    <w:rsid w:val="00950A4B"/>
    <w:rsid w:val="00961E91"/>
    <w:rsid w:val="00962977"/>
    <w:rsid w:val="00967437"/>
    <w:rsid w:val="009708E6"/>
    <w:rsid w:val="00971DB5"/>
    <w:rsid w:val="00975641"/>
    <w:rsid w:val="00976F77"/>
    <w:rsid w:val="009864FB"/>
    <w:rsid w:val="00986C53"/>
    <w:rsid w:val="00994864"/>
    <w:rsid w:val="009959A3"/>
    <w:rsid w:val="009A249B"/>
    <w:rsid w:val="009A2C6E"/>
    <w:rsid w:val="009A35FD"/>
    <w:rsid w:val="009A4907"/>
    <w:rsid w:val="009B1244"/>
    <w:rsid w:val="009B21D7"/>
    <w:rsid w:val="009B43AA"/>
    <w:rsid w:val="009B67CA"/>
    <w:rsid w:val="009B69A4"/>
    <w:rsid w:val="009B745C"/>
    <w:rsid w:val="009C2932"/>
    <w:rsid w:val="009C6170"/>
    <w:rsid w:val="009C674D"/>
    <w:rsid w:val="009C68F0"/>
    <w:rsid w:val="009F0560"/>
    <w:rsid w:val="009F3BCD"/>
    <w:rsid w:val="009F5336"/>
    <w:rsid w:val="009F6B5A"/>
    <w:rsid w:val="00A00389"/>
    <w:rsid w:val="00A01392"/>
    <w:rsid w:val="00A0358F"/>
    <w:rsid w:val="00A075A8"/>
    <w:rsid w:val="00A1067A"/>
    <w:rsid w:val="00A1139A"/>
    <w:rsid w:val="00A1422D"/>
    <w:rsid w:val="00A25063"/>
    <w:rsid w:val="00A258BE"/>
    <w:rsid w:val="00A25BC7"/>
    <w:rsid w:val="00A263FB"/>
    <w:rsid w:val="00A30B22"/>
    <w:rsid w:val="00A33EFB"/>
    <w:rsid w:val="00A36CBE"/>
    <w:rsid w:val="00A41ABF"/>
    <w:rsid w:val="00A433B2"/>
    <w:rsid w:val="00A43653"/>
    <w:rsid w:val="00A46487"/>
    <w:rsid w:val="00A50B44"/>
    <w:rsid w:val="00A52F16"/>
    <w:rsid w:val="00A54662"/>
    <w:rsid w:val="00A568CC"/>
    <w:rsid w:val="00A66248"/>
    <w:rsid w:val="00A67981"/>
    <w:rsid w:val="00A713B8"/>
    <w:rsid w:val="00A73AD8"/>
    <w:rsid w:val="00A81857"/>
    <w:rsid w:val="00A838B5"/>
    <w:rsid w:val="00A855F1"/>
    <w:rsid w:val="00A858BC"/>
    <w:rsid w:val="00A93887"/>
    <w:rsid w:val="00A93A7B"/>
    <w:rsid w:val="00AA1E85"/>
    <w:rsid w:val="00AA23AD"/>
    <w:rsid w:val="00AA5BA4"/>
    <w:rsid w:val="00AA5E67"/>
    <w:rsid w:val="00AB1F07"/>
    <w:rsid w:val="00AC00D3"/>
    <w:rsid w:val="00AD3283"/>
    <w:rsid w:val="00AD5C06"/>
    <w:rsid w:val="00AD75F2"/>
    <w:rsid w:val="00AD7DCA"/>
    <w:rsid w:val="00AE07E8"/>
    <w:rsid w:val="00AE0E33"/>
    <w:rsid w:val="00AE5559"/>
    <w:rsid w:val="00AE7742"/>
    <w:rsid w:val="00AF4E67"/>
    <w:rsid w:val="00AF79A1"/>
    <w:rsid w:val="00B055CB"/>
    <w:rsid w:val="00B072D1"/>
    <w:rsid w:val="00B10854"/>
    <w:rsid w:val="00B12695"/>
    <w:rsid w:val="00B13639"/>
    <w:rsid w:val="00B14304"/>
    <w:rsid w:val="00B22A39"/>
    <w:rsid w:val="00B26894"/>
    <w:rsid w:val="00B26EBE"/>
    <w:rsid w:val="00B3318C"/>
    <w:rsid w:val="00B33568"/>
    <w:rsid w:val="00B344F2"/>
    <w:rsid w:val="00B40347"/>
    <w:rsid w:val="00B408E6"/>
    <w:rsid w:val="00B4502A"/>
    <w:rsid w:val="00B46D5E"/>
    <w:rsid w:val="00B4728F"/>
    <w:rsid w:val="00B551CC"/>
    <w:rsid w:val="00B635B0"/>
    <w:rsid w:val="00B67B62"/>
    <w:rsid w:val="00B7107A"/>
    <w:rsid w:val="00B7122C"/>
    <w:rsid w:val="00B731C5"/>
    <w:rsid w:val="00B819D0"/>
    <w:rsid w:val="00B95633"/>
    <w:rsid w:val="00BA0269"/>
    <w:rsid w:val="00BA2052"/>
    <w:rsid w:val="00BA7D72"/>
    <w:rsid w:val="00BB0A1D"/>
    <w:rsid w:val="00BB2332"/>
    <w:rsid w:val="00BD1B68"/>
    <w:rsid w:val="00BF1CE2"/>
    <w:rsid w:val="00C00EB8"/>
    <w:rsid w:val="00C00F39"/>
    <w:rsid w:val="00C015F3"/>
    <w:rsid w:val="00C03274"/>
    <w:rsid w:val="00C051DF"/>
    <w:rsid w:val="00C10A9B"/>
    <w:rsid w:val="00C11C1E"/>
    <w:rsid w:val="00C12F7E"/>
    <w:rsid w:val="00C218E4"/>
    <w:rsid w:val="00C276CE"/>
    <w:rsid w:val="00C30550"/>
    <w:rsid w:val="00C30C80"/>
    <w:rsid w:val="00C3373D"/>
    <w:rsid w:val="00C33E8B"/>
    <w:rsid w:val="00C3459D"/>
    <w:rsid w:val="00C41919"/>
    <w:rsid w:val="00C4382C"/>
    <w:rsid w:val="00C4601C"/>
    <w:rsid w:val="00C4635F"/>
    <w:rsid w:val="00C52087"/>
    <w:rsid w:val="00C544E8"/>
    <w:rsid w:val="00C67584"/>
    <w:rsid w:val="00C704E4"/>
    <w:rsid w:val="00C716ED"/>
    <w:rsid w:val="00C73733"/>
    <w:rsid w:val="00C82BF2"/>
    <w:rsid w:val="00C909EF"/>
    <w:rsid w:val="00C9119A"/>
    <w:rsid w:val="00C92244"/>
    <w:rsid w:val="00C92A8B"/>
    <w:rsid w:val="00C94576"/>
    <w:rsid w:val="00C965EB"/>
    <w:rsid w:val="00CA05C0"/>
    <w:rsid w:val="00CA0606"/>
    <w:rsid w:val="00CA0FB7"/>
    <w:rsid w:val="00CA5DA1"/>
    <w:rsid w:val="00CC5A8B"/>
    <w:rsid w:val="00CC770E"/>
    <w:rsid w:val="00CD08C5"/>
    <w:rsid w:val="00CE0709"/>
    <w:rsid w:val="00CE25E6"/>
    <w:rsid w:val="00CF2607"/>
    <w:rsid w:val="00CF4E40"/>
    <w:rsid w:val="00CF76FD"/>
    <w:rsid w:val="00D00B97"/>
    <w:rsid w:val="00D05211"/>
    <w:rsid w:val="00D06B16"/>
    <w:rsid w:val="00D27801"/>
    <w:rsid w:val="00D30660"/>
    <w:rsid w:val="00D3157A"/>
    <w:rsid w:val="00D31A4A"/>
    <w:rsid w:val="00D31BCA"/>
    <w:rsid w:val="00D377F2"/>
    <w:rsid w:val="00D411DB"/>
    <w:rsid w:val="00D42714"/>
    <w:rsid w:val="00D45EC2"/>
    <w:rsid w:val="00D47649"/>
    <w:rsid w:val="00D53ADE"/>
    <w:rsid w:val="00D54945"/>
    <w:rsid w:val="00D558DE"/>
    <w:rsid w:val="00D55EFD"/>
    <w:rsid w:val="00D63CF4"/>
    <w:rsid w:val="00D63D87"/>
    <w:rsid w:val="00D65753"/>
    <w:rsid w:val="00D65B02"/>
    <w:rsid w:val="00D7051F"/>
    <w:rsid w:val="00D73B41"/>
    <w:rsid w:val="00D73E3C"/>
    <w:rsid w:val="00D7680D"/>
    <w:rsid w:val="00D76B70"/>
    <w:rsid w:val="00D77344"/>
    <w:rsid w:val="00D774B6"/>
    <w:rsid w:val="00D77C44"/>
    <w:rsid w:val="00D8027F"/>
    <w:rsid w:val="00D84724"/>
    <w:rsid w:val="00D95717"/>
    <w:rsid w:val="00DA0218"/>
    <w:rsid w:val="00DA2078"/>
    <w:rsid w:val="00DA6D95"/>
    <w:rsid w:val="00DC1EBB"/>
    <w:rsid w:val="00DC25CC"/>
    <w:rsid w:val="00DC546A"/>
    <w:rsid w:val="00DD2920"/>
    <w:rsid w:val="00DD6373"/>
    <w:rsid w:val="00DD6FCB"/>
    <w:rsid w:val="00DE0C75"/>
    <w:rsid w:val="00DE238A"/>
    <w:rsid w:val="00DE5496"/>
    <w:rsid w:val="00DE5FF9"/>
    <w:rsid w:val="00DE688D"/>
    <w:rsid w:val="00DF1AE7"/>
    <w:rsid w:val="00DF598C"/>
    <w:rsid w:val="00DF6756"/>
    <w:rsid w:val="00DF7B81"/>
    <w:rsid w:val="00E00F45"/>
    <w:rsid w:val="00E07EBF"/>
    <w:rsid w:val="00E11EA0"/>
    <w:rsid w:val="00E13D93"/>
    <w:rsid w:val="00E165B5"/>
    <w:rsid w:val="00E23C10"/>
    <w:rsid w:val="00E260EA"/>
    <w:rsid w:val="00E3798B"/>
    <w:rsid w:val="00E42816"/>
    <w:rsid w:val="00E46DB9"/>
    <w:rsid w:val="00E475D4"/>
    <w:rsid w:val="00E47D50"/>
    <w:rsid w:val="00E534A0"/>
    <w:rsid w:val="00E54079"/>
    <w:rsid w:val="00E6537F"/>
    <w:rsid w:val="00E76250"/>
    <w:rsid w:val="00E83663"/>
    <w:rsid w:val="00E8671C"/>
    <w:rsid w:val="00E92862"/>
    <w:rsid w:val="00E93095"/>
    <w:rsid w:val="00EA0FAB"/>
    <w:rsid w:val="00EA2BFD"/>
    <w:rsid w:val="00EA49F4"/>
    <w:rsid w:val="00EB7B9B"/>
    <w:rsid w:val="00EB7D53"/>
    <w:rsid w:val="00EC370D"/>
    <w:rsid w:val="00EC5E86"/>
    <w:rsid w:val="00EC6EA6"/>
    <w:rsid w:val="00ED161A"/>
    <w:rsid w:val="00ED2AEB"/>
    <w:rsid w:val="00ED30A1"/>
    <w:rsid w:val="00ED5A12"/>
    <w:rsid w:val="00EE12E3"/>
    <w:rsid w:val="00EE1767"/>
    <w:rsid w:val="00EE4E01"/>
    <w:rsid w:val="00EF0C31"/>
    <w:rsid w:val="00EF4CBF"/>
    <w:rsid w:val="00EF5950"/>
    <w:rsid w:val="00EF59D0"/>
    <w:rsid w:val="00EF65A8"/>
    <w:rsid w:val="00EF7D5D"/>
    <w:rsid w:val="00F0033D"/>
    <w:rsid w:val="00F01063"/>
    <w:rsid w:val="00F0440B"/>
    <w:rsid w:val="00F064BF"/>
    <w:rsid w:val="00F10386"/>
    <w:rsid w:val="00F12725"/>
    <w:rsid w:val="00F159AB"/>
    <w:rsid w:val="00F15E2D"/>
    <w:rsid w:val="00F17047"/>
    <w:rsid w:val="00F20014"/>
    <w:rsid w:val="00F23525"/>
    <w:rsid w:val="00F24A51"/>
    <w:rsid w:val="00F254C7"/>
    <w:rsid w:val="00F2678B"/>
    <w:rsid w:val="00F30B16"/>
    <w:rsid w:val="00F30DCD"/>
    <w:rsid w:val="00F321F5"/>
    <w:rsid w:val="00F40AE5"/>
    <w:rsid w:val="00F40B4B"/>
    <w:rsid w:val="00F446FD"/>
    <w:rsid w:val="00F46CAB"/>
    <w:rsid w:val="00F47729"/>
    <w:rsid w:val="00F54521"/>
    <w:rsid w:val="00F56734"/>
    <w:rsid w:val="00F57092"/>
    <w:rsid w:val="00F602E1"/>
    <w:rsid w:val="00F62684"/>
    <w:rsid w:val="00F65EFD"/>
    <w:rsid w:val="00F7423E"/>
    <w:rsid w:val="00F81080"/>
    <w:rsid w:val="00F838D5"/>
    <w:rsid w:val="00F904CB"/>
    <w:rsid w:val="00F933DE"/>
    <w:rsid w:val="00F96662"/>
    <w:rsid w:val="00F96804"/>
    <w:rsid w:val="00F974FE"/>
    <w:rsid w:val="00FC12FC"/>
    <w:rsid w:val="00FC23B6"/>
    <w:rsid w:val="00FC705F"/>
    <w:rsid w:val="00FD1AE9"/>
    <w:rsid w:val="00FD3A26"/>
    <w:rsid w:val="00FE745E"/>
    <w:rsid w:val="00FF01B8"/>
    <w:rsid w:val="00FF16A5"/>
    <w:rsid w:val="00FF369F"/>
    <w:rsid w:val="00FF5DF1"/>
    <w:rsid w:val="00FF6387"/>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F12725"/>
  </w:style>
  <w:style w:type="paragraph" w:styleId="1">
    <w:name w:val="heading 1"/>
    <w:basedOn w:val="a0"/>
    <w:next w:val="NormalIndent1"/>
    <w:link w:val="1Char"/>
    <w:qFormat/>
    <w:pPr>
      <w:keepNext/>
      <w:keepLines/>
      <w:widowControl w:val="0"/>
      <w:numPr>
        <w:numId w:val="1"/>
      </w:numPr>
      <w:spacing w:before="360" w:after="360" w:line="360" w:lineRule="auto"/>
      <w:jc w:val="both"/>
      <w:outlineLvl w:val="0"/>
    </w:pPr>
    <w:rPr>
      <w:rFonts w:ascii="Arial" w:eastAsia="黑体" w:hAnsi="Arial"/>
      <w:b/>
      <w:spacing w:val="10"/>
      <w:kern w:val="36"/>
      <w:sz w:val="36"/>
    </w:rPr>
  </w:style>
  <w:style w:type="paragraph" w:styleId="2">
    <w:name w:val="heading 2"/>
    <w:basedOn w:val="a0"/>
    <w:next w:val="a0"/>
    <w:link w:val="2Char"/>
    <w:uiPriority w:val="9"/>
    <w:qFormat/>
    <w:pPr>
      <w:keepNext/>
      <w:keepLines/>
      <w:widowControl w:val="0"/>
      <w:numPr>
        <w:ilvl w:val="1"/>
        <w:numId w:val="1"/>
      </w:numPr>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0"/>
    <w:next w:val="a0"/>
    <w:link w:val="3Char"/>
    <w:uiPriority w:val="9"/>
    <w:qFormat/>
    <w:pPr>
      <w:keepNext/>
      <w:keepLines/>
      <w:widowControl w:val="0"/>
      <w:numPr>
        <w:ilvl w:val="2"/>
        <w:numId w:val="1"/>
      </w:numPr>
      <w:spacing w:before="120" w:after="120" w:line="400" w:lineRule="exact"/>
      <w:jc w:val="both"/>
      <w:outlineLvl w:val="2"/>
    </w:pPr>
    <w:rPr>
      <w:rFonts w:ascii="Arial" w:eastAsia="黑体" w:hAnsi="Arial"/>
      <w:b/>
      <w:spacing w:val="10"/>
      <w:kern w:val="2"/>
      <w:sz w:val="28"/>
    </w:rPr>
  </w:style>
  <w:style w:type="paragraph" w:styleId="4">
    <w:name w:val="heading 4"/>
    <w:basedOn w:val="a0"/>
    <w:next w:val="a1"/>
    <w:link w:val="4Char"/>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0"/>
    <w:next w:val="a1"/>
    <w:link w:val="5Char"/>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0"/>
    <w:next w:val="a1"/>
    <w:link w:val="6Char"/>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FollowedHyperlink"/>
    <w:uiPriority w:val="99"/>
    <w:rPr>
      <w:color w:val="800080"/>
      <w:u w:val="single"/>
    </w:rPr>
  </w:style>
  <w:style w:type="character" w:customStyle="1" w:styleId="6Char">
    <w:name w:val="标题 6 Char"/>
    <w:link w:val="6"/>
    <w:rPr>
      <w:rFonts w:ascii="Arial" w:eastAsia="黑体" w:hAnsi="Arial"/>
      <w:b/>
      <w:spacing w:val="10"/>
      <w:kern w:val="2"/>
    </w:rPr>
  </w:style>
  <w:style w:type="character" w:styleId="a6">
    <w:name w:val="Hyperlink"/>
    <w:uiPriority w:val="99"/>
    <w:rPr>
      <w:color w:val="0000FF"/>
      <w:u w:val="single"/>
    </w:rPr>
  </w:style>
  <w:style w:type="character" w:styleId="a7">
    <w:name w:val="page number"/>
    <w:basedOn w:val="a2"/>
  </w:style>
  <w:style w:type="character" w:styleId="a8">
    <w:name w:val="annotation reference"/>
    <w:rPr>
      <w:rFonts w:ascii="黑体" w:eastAsia="黑体" w:hAnsi="黑体"/>
      <w:color w:val="FF0000"/>
      <w:kern w:val="2"/>
      <w:sz w:val="21"/>
      <w:szCs w:val="21"/>
      <w:lang w:val="en-US" w:eastAsia="zh-CN" w:bidi="ar-SA"/>
    </w:rPr>
  </w:style>
  <w:style w:type="character" w:customStyle="1" w:styleId="Char">
    <w:name w:val="批注主题 Char"/>
    <w:link w:val="a9"/>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8Char">
    <w:name w:val="标题 8 Char"/>
    <w:link w:val="8"/>
    <w:rPr>
      <w:rFonts w:ascii="Arial" w:eastAsia="黑体" w:hAnsi="Arial"/>
      <w:spacing w:val="10"/>
      <w:kern w:val="2"/>
    </w:rPr>
  </w:style>
  <w:style w:type="character" w:customStyle="1" w:styleId="4Char">
    <w:name w:val="标题 4 Char"/>
    <w:link w:val="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a"/>
    <w:rPr>
      <w:rFonts w:ascii="黑体" w:eastAsia="黑体" w:hAnsi="黑体"/>
      <w:color w:val="FF0000"/>
      <w:kern w:val="2"/>
      <w:sz w:val="21"/>
      <w:szCs w:val="21"/>
    </w:rPr>
  </w:style>
  <w:style w:type="character" w:customStyle="1" w:styleId="Char0">
    <w:name w:val="批注框文本 Char"/>
    <w:link w:val="ab"/>
    <w:rPr>
      <w:rFonts w:ascii="Tahoma" w:hAnsi="Tahoma" w:cs="Tahoma"/>
      <w:kern w:val="2"/>
      <w:sz w:val="16"/>
      <w:szCs w:val="16"/>
    </w:rPr>
  </w:style>
  <w:style w:type="character" w:customStyle="1" w:styleId="Char2">
    <w:name w:val="批注文字 Char"/>
    <w:link w:val="ac"/>
    <w:rPr>
      <w:kern w:val="2"/>
      <w:sz w:val="21"/>
      <w:szCs w:val="24"/>
    </w:rPr>
  </w:style>
  <w:style w:type="character" w:customStyle="1" w:styleId="Char3">
    <w:name w:val="页眉 Char"/>
    <w:link w:val="ad"/>
    <w:rPr>
      <w:kern w:val="2"/>
      <w:sz w:val="18"/>
    </w:rPr>
  </w:style>
  <w:style w:type="character" w:customStyle="1" w:styleId="Char4">
    <w:name w:val="副标题 Char"/>
    <w:link w:val="ae"/>
    <w:rPr>
      <w:rFonts w:ascii="Cambria" w:hAnsi="Cambria" w:cs="Times New Roman"/>
      <w:b/>
      <w:bCs/>
      <w:kern w:val="28"/>
      <w:sz w:val="32"/>
      <w:szCs w:val="32"/>
    </w:rPr>
  </w:style>
  <w:style w:type="character" w:customStyle="1" w:styleId="2Char0">
    <w:name w:val="正文首行缩进 2 Char"/>
    <w:basedOn w:val="Char5"/>
    <w:link w:val="20"/>
    <w:rPr>
      <w:kern w:val="2"/>
      <w:sz w:val="21"/>
      <w:szCs w:val="24"/>
    </w:rPr>
  </w:style>
  <w:style w:type="character" w:customStyle="1" w:styleId="Char5">
    <w:name w:val="正文文本缩进 Char"/>
    <w:link w:val="af"/>
    <w:rPr>
      <w:kern w:val="2"/>
      <w:sz w:val="21"/>
      <w:szCs w:val="24"/>
    </w:rPr>
  </w:style>
  <w:style w:type="character" w:customStyle="1" w:styleId="Char6">
    <w:name w:val="日期 Char"/>
    <w:link w:val="af0"/>
    <w:rPr>
      <w:rFonts w:eastAsia="楷体_GB2312"/>
      <w:kern w:val="2"/>
      <w:sz w:val="24"/>
    </w:rPr>
  </w:style>
  <w:style w:type="character" w:customStyle="1" w:styleId="3Char">
    <w:name w:val="标题 3 Char"/>
    <w:link w:val="3"/>
    <w:uiPriority w:val="9"/>
    <w:rPr>
      <w:rFonts w:ascii="Arial" w:eastAsia="黑体" w:hAnsi="Arial"/>
      <w:b/>
      <w:spacing w:val="10"/>
      <w:kern w:val="2"/>
      <w:sz w:val="28"/>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Char7">
    <w:name w:val="正文文本 Char"/>
    <w:link w:val="af1"/>
    <w:rPr>
      <w:rFonts w:ascii="宋体"/>
      <w:kern w:val="2"/>
      <w:sz w:val="24"/>
    </w:rPr>
  </w:style>
  <w:style w:type="character" w:customStyle="1" w:styleId="9Char">
    <w:name w:val="标题 9 Char"/>
    <w:link w:val="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2Char">
    <w:name w:val="标题 2 Char"/>
    <w:link w:val="2"/>
    <w:uiPriority w:val="9"/>
    <w:rPr>
      <w:rFonts w:ascii="Arial" w:eastAsia="黑体" w:hAnsi="Arial"/>
      <w:b/>
      <w:kern w:val="2"/>
      <w:sz w:val="32"/>
    </w:rPr>
  </w:style>
  <w:style w:type="character" w:customStyle="1" w:styleId="Char8">
    <w:name w:val="正文首行缩进 Char"/>
    <w:link w:val="af2"/>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1Char">
    <w:name w:val="标题 1 Char"/>
    <w:link w:val="1"/>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Char9">
    <w:name w:val="文档结构图 Char"/>
    <w:link w:val="af3"/>
    <w:rPr>
      <w:kern w:val="2"/>
      <w:sz w:val="24"/>
      <w:shd w:val="clear" w:color="auto" w:fill="000080"/>
    </w:rPr>
  </w:style>
  <w:style w:type="character" w:customStyle="1" w:styleId="Chara">
    <w:name w:val="页脚 Char"/>
    <w:link w:val="af4"/>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Charb">
    <w:name w:val="正文缩进 Char"/>
    <w:link w:val="a1"/>
    <w:rPr>
      <w:spacing w:val="10"/>
      <w:kern w:val="2"/>
      <w:sz w:val="24"/>
    </w:rPr>
  </w:style>
  <w:style w:type="character" w:customStyle="1" w:styleId="5Char">
    <w:name w:val="标题 5 Char"/>
    <w:link w:val="5"/>
    <w:uiPriority w:val="9"/>
    <w:rPr>
      <w:rFonts w:ascii="Arial" w:eastAsia="黑体" w:hAnsi="Arial"/>
      <w:b/>
      <w:spacing w:val="10"/>
      <w:kern w:val="2"/>
    </w:rPr>
  </w:style>
  <w:style w:type="character" w:customStyle="1" w:styleId="7Char">
    <w:name w:val="标题 7 Char"/>
    <w:link w:val="7"/>
    <w:rPr>
      <w:rFonts w:ascii="宋体" w:hAnsi="宋体"/>
      <w:b/>
      <w:spacing w:val="10"/>
      <w:kern w:val="2"/>
    </w:rPr>
  </w:style>
  <w:style w:type="paragraph" w:styleId="af5">
    <w:name w:val="List Paragraph"/>
    <w:basedOn w:val="a0"/>
    <w:qFormat/>
    <w:pPr>
      <w:widowControl w:val="0"/>
      <w:ind w:left="720"/>
      <w:contextualSpacing/>
      <w:jc w:val="both"/>
    </w:pPr>
    <w:rPr>
      <w:kern w:val="2"/>
      <w:sz w:val="21"/>
    </w:rPr>
  </w:style>
  <w:style w:type="paragraph" w:styleId="20">
    <w:name w:val="Body Text First Indent 2"/>
    <w:basedOn w:val="af"/>
    <w:link w:val="2Char0"/>
    <w:pPr>
      <w:ind w:firstLineChars="200" w:firstLine="420"/>
    </w:pPr>
  </w:style>
  <w:style w:type="paragraph" w:styleId="a1">
    <w:name w:val="Normal Indent"/>
    <w:basedOn w:val="a0"/>
    <w:link w:val="Charb"/>
    <w:pPr>
      <w:widowControl w:val="0"/>
      <w:spacing w:before="20" w:after="20" w:line="400" w:lineRule="exact"/>
      <w:ind w:firstLine="420"/>
      <w:jc w:val="both"/>
    </w:pPr>
    <w:rPr>
      <w:spacing w:val="10"/>
      <w:kern w:val="2"/>
    </w:rPr>
  </w:style>
  <w:style w:type="paragraph" w:styleId="60">
    <w:name w:val="toc 6"/>
    <w:basedOn w:val="a0"/>
    <w:next w:val="a0"/>
    <w:uiPriority w:val="39"/>
    <w:pPr>
      <w:widowControl w:val="0"/>
      <w:ind w:leftChars="1000" w:left="2100"/>
      <w:jc w:val="both"/>
    </w:pPr>
    <w:rPr>
      <w:kern w:val="2"/>
      <w:sz w:val="21"/>
    </w:rPr>
  </w:style>
  <w:style w:type="paragraph" w:styleId="ae">
    <w:name w:val="Subtitle"/>
    <w:basedOn w:val="a0"/>
    <w:next w:val="a0"/>
    <w:link w:val="Char4"/>
    <w:qFormat/>
    <w:pPr>
      <w:widowControl w:val="0"/>
      <w:spacing w:before="240" w:after="60" w:line="312" w:lineRule="auto"/>
      <w:jc w:val="center"/>
      <w:outlineLvl w:val="1"/>
    </w:pPr>
    <w:rPr>
      <w:rFonts w:ascii="Cambria" w:hAnsi="Cambria"/>
      <w:b/>
      <w:bCs/>
      <w:kern w:val="28"/>
      <w:sz w:val="32"/>
      <w:szCs w:val="32"/>
    </w:rPr>
  </w:style>
  <w:style w:type="paragraph" w:styleId="ac">
    <w:name w:val="annotation text"/>
    <w:basedOn w:val="a0"/>
    <w:link w:val="Char2"/>
    <w:pPr>
      <w:widowControl w:val="0"/>
    </w:pPr>
    <w:rPr>
      <w:kern w:val="2"/>
      <w:sz w:val="21"/>
    </w:rPr>
  </w:style>
  <w:style w:type="paragraph" w:styleId="10">
    <w:name w:val="toc 1"/>
    <w:basedOn w:val="a0"/>
    <w:next w:val="a0"/>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uiPriority w:val="39"/>
    <w:pPr>
      <w:widowControl w:val="0"/>
      <w:ind w:leftChars="1400" w:left="2940"/>
      <w:jc w:val="both"/>
    </w:pPr>
    <w:rPr>
      <w:kern w:val="2"/>
      <w:sz w:val="21"/>
    </w:rPr>
  </w:style>
  <w:style w:type="paragraph" w:styleId="af2">
    <w:name w:val="Body Text First Indent"/>
    <w:basedOn w:val="af1"/>
    <w:link w:val="Char8"/>
    <w:pPr>
      <w:spacing w:after="120"/>
      <w:ind w:firstLineChars="100" w:firstLine="420"/>
    </w:pPr>
    <w:rPr>
      <w:sz w:val="21"/>
    </w:rPr>
  </w:style>
  <w:style w:type="paragraph" w:styleId="30">
    <w:name w:val="toc 3"/>
    <w:basedOn w:val="a0"/>
    <w:next w:val="a0"/>
    <w:uiPriority w:val="39"/>
    <w:pPr>
      <w:widowControl w:val="0"/>
      <w:spacing w:line="400" w:lineRule="exact"/>
      <w:ind w:left="839"/>
      <w:jc w:val="both"/>
    </w:pPr>
    <w:rPr>
      <w:rFonts w:ascii="楷体_GB2312" w:eastAsia="楷体_GB2312"/>
      <w:spacing w:val="10"/>
      <w:kern w:val="2"/>
      <w:szCs w:val="20"/>
    </w:rPr>
  </w:style>
  <w:style w:type="paragraph" w:styleId="70">
    <w:name w:val="toc 7"/>
    <w:basedOn w:val="a0"/>
    <w:next w:val="a0"/>
    <w:uiPriority w:val="39"/>
    <w:pPr>
      <w:widowControl w:val="0"/>
      <w:ind w:leftChars="1200" w:left="2520"/>
      <w:jc w:val="both"/>
    </w:pPr>
    <w:rPr>
      <w:kern w:val="2"/>
      <w:sz w:val="21"/>
    </w:rPr>
  </w:style>
  <w:style w:type="paragraph" w:styleId="50">
    <w:name w:val="toc 5"/>
    <w:basedOn w:val="a0"/>
    <w:next w:val="a0"/>
    <w:uiPriority w:val="39"/>
    <w:pPr>
      <w:widowControl w:val="0"/>
      <w:ind w:leftChars="800" w:left="1680"/>
      <w:jc w:val="both"/>
    </w:pPr>
    <w:rPr>
      <w:kern w:val="2"/>
      <w:sz w:val="21"/>
    </w:rPr>
  </w:style>
  <w:style w:type="paragraph" w:styleId="90">
    <w:name w:val="toc 9"/>
    <w:basedOn w:val="a0"/>
    <w:next w:val="a0"/>
    <w:uiPriority w:val="39"/>
    <w:pPr>
      <w:widowControl w:val="0"/>
      <w:ind w:leftChars="1600" w:left="3360"/>
      <w:jc w:val="both"/>
    </w:pPr>
    <w:rPr>
      <w:kern w:val="2"/>
      <w:sz w:val="21"/>
    </w:rPr>
  </w:style>
  <w:style w:type="paragraph" w:styleId="af4">
    <w:name w:val="footer"/>
    <w:basedOn w:val="a0"/>
    <w:link w:val="Chara"/>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af">
    <w:name w:val="Body Text Indent"/>
    <w:basedOn w:val="a0"/>
    <w:link w:val="Char5"/>
    <w:pPr>
      <w:widowControl w:val="0"/>
      <w:spacing w:after="120"/>
      <w:ind w:leftChars="200" w:left="420"/>
      <w:jc w:val="both"/>
    </w:pPr>
    <w:rPr>
      <w:kern w:val="2"/>
      <w:sz w:val="21"/>
    </w:rPr>
  </w:style>
  <w:style w:type="paragraph" w:styleId="ab">
    <w:name w:val="Balloon Text"/>
    <w:basedOn w:val="a0"/>
    <w:link w:val="Char0"/>
    <w:pPr>
      <w:widowControl w:val="0"/>
      <w:jc w:val="both"/>
    </w:pPr>
    <w:rPr>
      <w:rFonts w:ascii="Tahoma" w:hAnsi="Tahoma" w:cs="Tahoma"/>
      <w:kern w:val="2"/>
      <w:sz w:val="16"/>
      <w:szCs w:val="16"/>
    </w:rPr>
  </w:style>
  <w:style w:type="paragraph" w:styleId="a9">
    <w:name w:val="annotation subject"/>
    <w:basedOn w:val="ac"/>
    <w:next w:val="ac"/>
    <w:link w:val="Char"/>
    <w:rPr>
      <w:b/>
      <w:bCs/>
    </w:rPr>
  </w:style>
  <w:style w:type="paragraph" w:styleId="21">
    <w:name w:val="toc 2"/>
    <w:basedOn w:val="a0"/>
    <w:next w:val="a0"/>
    <w:uiPriority w:val="39"/>
    <w:pPr>
      <w:widowControl w:val="0"/>
      <w:spacing w:line="400" w:lineRule="exact"/>
      <w:ind w:left="420"/>
      <w:jc w:val="both"/>
    </w:pPr>
    <w:rPr>
      <w:rFonts w:ascii="楷体_GB2312" w:eastAsia="楷体_GB2312"/>
      <w:spacing w:val="10"/>
      <w:kern w:val="2"/>
      <w:szCs w:val="20"/>
    </w:rPr>
  </w:style>
  <w:style w:type="paragraph" w:styleId="40">
    <w:name w:val="toc 4"/>
    <w:basedOn w:val="a0"/>
    <w:next w:val="a0"/>
    <w:uiPriority w:val="39"/>
    <w:pPr>
      <w:widowControl w:val="0"/>
      <w:ind w:leftChars="600" w:left="1260"/>
      <w:jc w:val="both"/>
    </w:pPr>
    <w:rPr>
      <w:kern w:val="2"/>
      <w:sz w:val="21"/>
    </w:rPr>
  </w:style>
  <w:style w:type="paragraph" w:styleId="af3">
    <w:name w:val="Document Map"/>
    <w:basedOn w:val="a0"/>
    <w:link w:val="Char9"/>
    <w:pPr>
      <w:widowControl w:val="0"/>
      <w:shd w:val="clear" w:color="auto" w:fill="000080"/>
      <w:spacing w:line="360" w:lineRule="exact"/>
      <w:jc w:val="both"/>
    </w:pPr>
    <w:rPr>
      <w:kern w:val="2"/>
      <w:shd w:val="clear" w:color="auto" w:fill="000080"/>
    </w:rPr>
  </w:style>
  <w:style w:type="paragraph" w:styleId="ad">
    <w:name w:val="header"/>
    <w:basedOn w:val="a0"/>
    <w:link w:val="Char3"/>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af0">
    <w:name w:val="Date"/>
    <w:basedOn w:val="a0"/>
    <w:next w:val="a0"/>
    <w:link w:val="Char6"/>
    <w:pPr>
      <w:widowControl w:val="0"/>
      <w:spacing w:line="360" w:lineRule="exact"/>
      <w:jc w:val="both"/>
    </w:pPr>
    <w:rPr>
      <w:rFonts w:eastAsia="楷体_GB2312"/>
      <w:kern w:val="2"/>
    </w:rPr>
  </w:style>
  <w:style w:type="paragraph" w:styleId="af1">
    <w:name w:val="Body Text"/>
    <w:basedOn w:val="a0"/>
    <w:link w:val="Char7"/>
    <w:pPr>
      <w:widowControl w:val="0"/>
      <w:jc w:val="both"/>
    </w:pPr>
    <w:rPr>
      <w:rFonts w:ascii="宋体"/>
      <w:kern w:val="2"/>
    </w:rPr>
  </w:style>
  <w:style w:type="paragraph" w:customStyle="1" w:styleId="NormalIndent1">
    <w:name w:val="Normal Indent1"/>
    <w:basedOn w:val="a0"/>
    <w:pPr>
      <w:widowControl w:val="0"/>
      <w:spacing w:before="60" w:after="60" w:line="400" w:lineRule="exact"/>
      <w:ind w:firstLine="397"/>
      <w:jc w:val="both"/>
    </w:pPr>
    <w:rPr>
      <w:rFonts w:hint="eastAsia"/>
      <w:spacing w:val="10"/>
      <w:kern w:val="2"/>
      <w:sz w:val="21"/>
    </w:rPr>
  </w:style>
  <w:style w:type="paragraph" w:customStyle="1" w:styleId="p0">
    <w:name w:val="p0"/>
    <w:basedOn w:val="a0"/>
    <w:pPr>
      <w:jc w:val="both"/>
    </w:pPr>
    <w:rPr>
      <w:sz w:val="21"/>
      <w:szCs w:val="21"/>
    </w:rPr>
  </w:style>
  <w:style w:type="paragraph" w:customStyle="1" w:styleId="aa">
    <w:name w:val="二级条标题"/>
    <w:basedOn w:val="af6"/>
    <w:next w:val="af7"/>
    <w:link w:val="Char1"/>
    <w:pPr>
      <w:tabs>
        <w:tab w:val="left" w:pos="1440"/>
      </w:tabs>
      <w:ind w:left="864" w:hanging="864"/>
      <w:outlineLvl w:val="3"/>
    </w:pPr>
    <w:rPr>
      <w:rFonts w:ascii="黑体" w:eastAsia="黑体" w:hAnsi="黑体"/>
      <w:color w:val="FF0000"/>
      <w:kern w:val="2"/>
      <w:sz w:val="21"/>
      <w:szCs w:val="21"/>
    </w:rPr>
  </w:style>
  <w:style w:type="paragraph" w:customStyle="1" w:styleId="af7">
    <w:name w:val="段"/>
    <w:pPr>
      <w:autoSpaceDE w:val="0"/>
      <w:autoSpaceDN w:val="0"/>
      <w:ind w:firstLineChars="200" w:firstLine="200"/>
      <w:jc w:val="both"/>
    </w:pPr>
    <w:rPr>
      <w:rFonts w:ascii="宋体"/>
      <w:sz w:val="21"/>
    </w:rPr>
  </w:style>
  <w:style w:type="paragraph" w:customStyle="1" w:styleId="p15">
    <w:name w:val="p15"/>
    <w:basedOn w:val="a0"/>
    <w:rPr>
      <w:sz w:val="21"/>
      <w:szCs w:val="21"/>
    </w:rPr>
  </w:style>
  <w:style w:type="paragraph" w:customStyle="1" w:styleId="11">
    <w:name w:val="正文1"/>
    <w:basedOn w:val="a0"/>
    <w:pPr>
      <w:widowControl w:val="0"/>
      <w:ind w:firstLine="431"/>
      <w:jc w:val="both"/>
    </w:pPr>
    <w:rPr>
      <w:spacing w:val="20"/>
      <w:kern w:val="2"/>
      <w:szCs w:val="20"/>
    </w:rPr>
  </w:style>
  <w:style w:type="paragraph" w:customStyle="1" w:styleId="af6">
    <w:name w:val="一级条标题"/>
    <w:next w:val="af7"/>
    <w:pPr>
      <w:tabs>
        <w:tab w:val="left" w:pos="1080"/>
      </w:tabs>
      <w:ind w:left="431" w:hanging="431"/>
      <w:outlineLvl w:val="2"/>
    </w:pPr>
  </w:style>
  <w:style w:type="paragraph" w:customStyle="1" w:styleId="31">
    <w:name w:val="正文3"/>
    <w:basedOn w:val="a0"/>
    <w:pPr>
      <w:widowControl w:val="0"/>
      <w:spacing w:before="60" w:after="60" w:line="360" w:lineRule="auto"/>
      <w:jc w:val="both"/>
      <w:outlineLvl w:val="8"/>
    </w:pPr>
    <w:rPr>
      <w:kern w:val="2"/>
      <w:sz w:val="21"/>
      <w:szCs w:val="21"/>
    </w:rPr>
  </w:style>
  <w:style w:type="paragraph" w:customStyle="1" w:styleId="22">
    <w:name w:val="样式 首行缩进:  2 字符"/>
    <w:basedOn w:val="a0"/>
    <w:pPr>
      <w:widowControl w:val="0"/>
      <w:spacing w:line="300" w:lineRule="auto"/>
      <w:ind w:firstLineChars="200" w:firstLine="480"/>
      <w:jc w:val="both"/>
    </w:pPr>
    <w:rPr>
      <w:rFonts w:cs="宋体"/>
      <w:kern w:val="2"/>
      <w:szCs w:val="20"/>
    </w:rPr>
  </w:style>
  <w:style w:type="paragraph" w:customStyle="1" w:styleId="23">
    <w:name w:val="样式2"/>
    <w:basedOn w:val="af4"/>
    <w:pPr>
      <w:pBdr>
        <w:top w:val="single" w:sz="6" w:space="1" w:color="auto"/>
      </w:pBdr>
      <w:spacing w:before="0"/>
      <w:jc w:val="center"/>
    </w:pPr>
  </w:style>
  <w:style w:type="paragraph" w:customStyle="1" w:styleId="af8">
    <w:name w:val="三级条标题"/>
    <w:basedOn w:val="aa"/>
    <w:next w:val="af7"/>
    <w:pPr>
      <w:numPr>
        <w:ilvl w:val="4"/>
      </w:numPr>
      <w:adjustRightInd w:val="0"/>
      <w:ind w:left="864" w:hanging="864"/>
    </w:pPr>
    <w:rPr>
      <w:rFonts w:ascii="华文细黑" w:hAnsi="华文细黑"/>
    </w:rPr>
  </w:style>
  <w:style w:type="paragraph" w:customStyle="1" w:styleId="AltX2">
    <w:name w:val="Alt+X_首行空2"/>
    <w:basedOn w:val="a0"/>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0"/>
    <w:pPr>
      <w:widowControl w:val="0"/>
      <w:spacing w:line="360" w:lineRule="auto"/>
      <w:ind w:firstLineChars="202" w:firstLine="420"/>
    </w:pPr>
    <w:rPr>
      <w:rFonts w:ascii="宋体" w:hAnsi="宋体"/>
      <w:kern w:val="2"/>
      <w:sz w:val="28"/>
      <w:szCs w:val="28"/>
    </w:rPr>
  </w:style>
  <w:style w:type="paragraph" w:customStyle="1" w:styleId="p16">
    <w:name w:val="p16"/>
    <w:basedOn w:val="a0"/>
    <w:pPr>
      <w:spacing w:line="360" w:lineRule="auto"/>
      <w:ind w:left="420" w:hanging="420"/>
      <w:jc w:val="both"/>
    </w:pPr>
    <w:rPr>
      <w:sz w:val="21"/>
      <w:szCs w:val="21"/>
    </w:rPr>
  </w:style>
  <w:style w:type="paragraph" w:customStyle="1" w:styleId="12">
    <w:name w:val="样式1"/>
    <w:basedOn w:val="af4"/>
    <w:pPr>
      <w:pBdr>
        <w:top w:val="single" w:sz="6" w:space="1" w:color="auto"/>
      </w:pBdr>
      <w:spacing w:before="0"/>
    </w:pPr>
  </w:style>
  <w:style w:type="paragraph" w:customStyle="1" w:styleId="af9">
    <w:name w:val="列表文字"/>
    <w:basedOn w:val="a0"/>
    <w:pPr>
      <w:widowControl w:val="0"/>
      <w:tabs>
        <w:tab w:val="left" w:pos="1276"/>
      </w:tabs>
      <w:spacing w:before="156"/>
      <w:jc w:val="both"/>
    </w:pPr>
    <w:rPr>
      <w:kern w:val="2"/>
    </w:rPr>
  </w:style>
  <w:style w:type="paragraph" w:customStyle="1" w:styleId="afa">
    <w:name w:val="项目列表"/>
    <w:pPr>
      <w:tabs>
        <w:tab w:val="left" w:pos="1032"/>
      </w:tabs>
      <w:spacing w:before="156"/>
    </w:pPr>
    <w:rPr>
      <w:kern w:val="2"/>
    </w:rPr>
  </w:style>
  <w:style w:type="paragraph" w:customStyle="1" w:styleId="24">
    <w:name w:val="正文2"/>
    <w:basedOn w:val="a0"/>
    <w:pPr>
      <w:widowControl w:val="0"/>
      <w:spacing w:before="60" w:after="60" w:line="360" w:lineRule="auto"/>
      <w:jc w:val="both"/>
      <w:outlineLvl w:val="7"/>
    </w:pPr>
    <w:rPr>
      <w:kern w:val="2"/>
    </w:rPr>
  </w:style>
  <w:style w:type="paragraph" w:styleId="afb">
    <w:name w:val="Normal (Web)"/>
    <w:basedOn w:val="a0"/>
    <w:uiPriority w:val="99"/>
    <w:unhideWhenUsed/>
    <w:rsid w:val="00622B08"/>
    <w:pPr>
      <w:spacing w:before="100" w:beforeAutospacing="1" w:after="100" w:afterAutospacing="1"/>
    </w:pPr>
    <w:rPr>
      <w:rFonts w:eastAsia="等线"/>
    </w:rPr>
  </w:style>
  <w:style w:type="character" w:styleId="afc">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0">
    <w:name w:val="HTML Preformatted"/>
    <w:basedOn w:val="a0"/>
    <w:link w:val="HTMLChar"/>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rsid w:val="00927A53"/>
    <w:rPr>
      <w:rFonts w:ascii="宋体" w:hAnsi="宋体"/>
      <w:sz w:val="24"/>
      <w:szCs w:val="24"/>
    </w:rPr>
  </w:style>
  <w:style w:type="table" w:styleId="afd">
    <w:name w:val="Table Grid"/>
    <w:basedOn w:val="a3"/>
    <w:uiPriority w:val="59"/>
    <w:qFormat/>
    <w:rsid w:val="00927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3"/>
    <w:uiPriority w:val="46"/>
    <w:rsid w:val="00742ED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3">
    <w:name w:val="Grid Table 1 Light"/>
    <w:basedOn w:val="a3"/>
    <w:uiPriority w:val="46"/>
    <w:rsid w:val="00742E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3"/>
    <w:uiPriority w:val="49"/>
    <w:rsid w:val="00742ED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a2"/>
    <w:rsid w:val="00F62684"/>
  </w:style>
  <w:style w:type="character" w:styleId="HTML1">
    <w:name w:val="HTML Code"/>
    <w:basedOn w:val="a2"/>
    <w:uiPriority w:val="99"/>
    <w:semiHidden/>
    <w:unhideWhenUsed/>
    <w:rsid w:val="00F62684"/>
    <w:rPr>
      <w:rFonts w:ascii="Courier New" w:eastAsia="宋体" w:hAnsi="Courier New" w:cs="Courier New"/>
      <w:sz w:val="20"/>
      <w:szCs w:val="20"/>
    </w:rPr>
  </w:style>
  <w:style w:type="character" w:styleId="afe">
    <w:name w:val="Emphasis"/>
    <w:basedOn w:val="a2"/>
    <w:uiPriority w:val="20"/>
    <w:qFormat/>
    <w:rsid w:val="00B22A39"/>
    <w:rPr>
      <w:i/>
      <w:iCs/>
    </w:rPr>
  </w:style>
  <w:style w:type="table" w:styleId="1-5">
    <w:name w:val="Grid Table 1 Light Accent 5"/>
    <w:basedOn w:val="a3"/>
    <w:uiPriority w:val="46"/>
    <w:rsid w:val="00CE25E6"/>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a2"/>
    <w:rsid w:val="00D05211"/>
  </w:style>
  <w:style w:type="character" w:customStyle="1" w:styleId="hljs-reserved">
    <w:name w:val="hljs-reserved"/>
    <w:basedOn w:val="a2"/>
    <w:rsid w:val="003D43E6"/>
  </w:style>
  <w:style w:type="character" w:customStyle="1" w:styleId="hljs-attribute">
    <w:name w:val="hljs-attribute"/>
    <w:basedOn w:val="a2"/>
    <w:rsid w:val="003D43E6"/>
  </w:style>
  <w:style w:type="character" w:customStyle="1" w:styleId="hljs-regexp">
    <w:name w:val="hljs-regexp"/>
    <w:basedOn w:val="a2"/>
    <w:rsid w:val="003D43E6"/>
  </w:style>
  <w:style w:type="character" w:customStyle="1" w:styleId="hljs-string">
    <w:name w:val="hljs-string"/>
    <w:basedOn w:val="a2"/>
    <w:rsid w:val="003D43E6"/>
  </w:style>
  <w:style w:type="character" w:customStyle="1" w:styleId="hljs-keyword">
    <w:name w:val="hljs-keyword"/>
    <w:basedOn w:val="a2"/>
    <w:rsid w:val="003D43E6"/>
  </w:style>
  <w:style w:type="character" w:customStyle="1" w:styleId="hljs-number">
    <w:name w:val="hljs-number"/>
    <w:basedOn w:val="a2"/>
    <w:rsid w:val="003D43E6"/>
  </w:style>
  <w:style w:type="character" w:customStyle="1" w:styleId="hljs-function">
    <w:name w:val="hljs-function"/>
    <w:basedOn w:val="a2"/>
    <w:rsid w:val="003D43E6"/>
  </w:style>
  <w:style w:type="character" w:customStyle="1" w:styleId="hljs-params">
    <w:name w:val="hljs-params"/>
    <w:basedOn w:val="a2"/>
    <w:rsid w:val="003D43E6"/>
  </w:style>
  <w:style w:type="character" w:customStyle="1" w:styleId="hljs-title">
    <w:name w:val="hljs-title"/>
    <w:basedOn w:val="a2"/>
    <w:rsid w:val="003D43E6"/>
  </w:style>
  <w:style w:type="character" w:customStyle="1" w:styleId="hljs-strong">
    <w:name w:val="hljs-strong"/>
    <w:basedOn w:val="a2"/>
    <w:rsid w:val="003D43E6"/>
  </w:style>
  <w:style w:type="character" w:customStyle="1" w:styleId="hljs-emphasis">
    <w:name w:val="hljs-emphasis"/>
    <w:basedOn w:val="a2"/>
    <w:rsid w:val="003D43E6"/>
  </w:style>
  <w:style w:type="character" w:customStyle="1" w:styleId="hljs-preprocessor">
    <w:name w:val="hljs-preprocessor"/>
    <w:basedOn w:val="a2"/>
    <w:rsid w:val="003D43E6"/>
  </w:style>
  <w:style w:type="paragraph" w:customStyle="1" w:styleId="artcon">
    <w:name w:val="artcon"/>
    <w:basedOn w:val="a0"/>
    <w:rsid w:val="000E3346"/>
    <w:pPr>
      <w:spacing w:before="100" w:beforeAutospacing="1" w:after="100" w:afterAutospacing="1"/>
    </w:pPr>
    <w:rPr>
      <w:rFonts w:ascii="宋体" w:hAnsi="宋体" w:cs="宋体"/>
    </w:rPr>
  </w:style>
  <w:style w:type="paragraph" w:customStyle="1" w:styleId="artdir3">
    <w:name w:val="artdir3"/>
    <w:basedOn w:val="a0"/>
    <w:rsid w:val="000E3346"/>
    <w:pPr>
      <w:spacing w:before="100" w:beforeAutospacing="1" w:after="100" w:afterAutospacing="1"/>
    </w:pPr>
    <w:rPr>
      <w:rFonts w:ascii="宋体" w:hAnsi="宋体" w:cs="宋体"/>
    </w:rPr>
  </w:style>
  <w:style w:type="character" w:customStyle="1" w:styleId="artdir31">
    <w:name w:val="artdir31"/>
    <w:basedOn w:val="a2"/>
    <w:rsid w:val="000E3346"/>
  </w:style>
  <w:style w:type="paragraph" w:customStyle="1" w:styleId="artdir1">
    <w:name w:val="artdir1"/>
    <w:basedOn w:val="a0"/>
    <w:rsid w:val="009A4907"/>
    <w:pPr>
      <w:spacing w:before="100" w:beforeAutospacing="1" w:after="100" w:afterAutospacing="1"/>
    </w:pPr>
    <w:rPr>
      <w:rFonts w:ascii="宋体" w:hAnsi="宋体" w:cs="宋体"/>
    </w:rPr>
  </w:style>
  <w:style w:type="paragraph" w:styleId="a">
    <w:name w:val="List Bullet"/>
    <w:basedOn w:val="a0"/>
    <w:uiPriority w:val="99"/>
    <w:unhideWhenUsed/>
    <w:rsid w:val="005C11FA"/>
    <w:pPr>
      <w:numPr>
        <w:numId w:val="4"/>
      </w:numPr>
      <w:contextualSpacing/>
    </w:pPr>
  </w:style>
  <w:style w:type="paragraph" w:customStyle="1" w:styleId="artdir6">
    <w:name w:val="artdir6"/>
    <w:basedOn w:val="a0"/>
    <w:rsid w:val="007D623C"/>
    <w:pPr>
      <w:spacing w:before="100" w:beforeAutospacing="1" w:after="100" w:afterAutospacing="1"/>
    </w:pPr>
    <w:rPr>
      <w:rFonts w:ascii="宋体" w:hAnsi="宋体" w:cs="宋体"/>
    </w:rPr>
  </w:style>
  <w:style w:type="paragraph" w:customStyle="1" w:styleId="artdir7">
    <w:name w:val="artdir7"/>
    <w:basedOn w:val="a0"/>
    <w:rsid w:val="007D623C"/>
    <w:pPr>
      <w:spacing w:before="100" w:beforeAutospacing="1" w:after="100" w:afterAutospacing="1"/>
    </w:pPr>
    <w:rPr>
      <w:rFonts w:ascii="宋体" w:hAnsi="宋体" w:cs="宋体"/>
    </w:rPr>
  </w:style>
  <w:style w:type="paragraph" w:customStyle="1" w:styleId="artdir4">
    <w:name w:val="artdir4"/>
    <w:basedOn w:val="a0"/>
    <w:rsid w:val="00962977"/>
    <w:pPr>
      <w:spacing w:before="100" w:beforeAutospacing="1" w:after="100" w:afterAutospacing="1"/>
    </w:pPr>
    <w:rPr>
      <w:rFonts w:ascii="宋体" w:hAnsi="宋体" w:cs="宋体"/>
    </w:rPr>
  </w:style>
  <w:style w:type="character" w:customStyle="1" w:styleId="skimlinks-unlinked">
    <w:name w:val="skimlinks-unlinked"/>
    <w:basedOn w:val="a2"/>
    <w:rsid w:val="000458BA"/>
  </w:style>
  <w:style w:type="character" w:customStyle="1" w:styleId="cnblogscodecopy">
    <w:name w:val="cnblogs_code_copy"/>
    <w:basedOn w:val="a2"/>
    <w:rsid w:val="00AA5E67"/>
  </w:style>
  <w:style w:type="character" w:customStyle="1" w:styleId="dw-article-author">
    <w:name w:val="dw-article-author"/>
    <w:basedOn w:val="a2"/>
    <w:rsid w:val="001F2125"/>
  </w:style>
  <w:style w:type="character" w:customStyle="1" w:styleId="dw-article-pubdate">
    <w:name w:val="dw-article-pubdate"/>
    <w:basedOn w:val="a2"/>
    <w:rsid w:val="001F2125"/>
  </w:style>
  <w:style w:type="paragraph" w:customStyle="1" w:styleId="ibm-icononly">
    <w:name w:val="ibm-icononly"/>
    <w:basedOn w:val="a0"/>
    <w:rsid w:val="001F2125"/>
    <w:pPr>
      <w:spacing w:before="100" w:beforeAutospacing="1" w:after="100" w:afterAutospacing="1"/>
    </w:pPr>
  </w:style>
  <w:style w:type="character" w:customStyle="1" w:styleId="hljs-comment">
    <w:name w:val="hljs-comment"/>
    <w:basedOn w:val="a2"/>
    <w:rsid w:val="001B4640"/>
  </w:style>
  <w:style w:type="character" w:customStyle="1" w:styleId="hljs-class">
    <w:name w:val="hljs-class"/>
    <w:basedOn w:val="a2"/>
    <w:rsid w:val="001B4640"/>
  </w:style>
  <w:style w:type="character" w:customStyle="1" w:styleId="hljs-variable">
    <w:name w:val="hljs-variable"/>
    <w:basedOn w:val="a2"/>
    <w:rsid w:val="009708E6"/>
  </w:style>
  <w:style w:type="character" w:customStyle="1" w:styleId="hljs-literal">
    <w:name w:val="hljs-literal"/>
    <w:basedOn w:val="a2"/>
    <w:rsid w:val="009708E6"/>
  </w:style>
  <w:style w:type="character" w:customStyle="1" w:styleId="kwd">
    <w:name w:val="kwd"/>
    <w:basedOn w:val="a2"/>
    <w:rsid w:val="00445797"/>
  </w:style>
  <w:style w:type="character" w:customStyle="1" w:styleId="pln">
    <w:name w:val="pln"/>
    <w:basedOn w:val="a2"/>
    <w:rsid w:val="00445797"/>
  </w:style>
  <w:style w:type="character" w:customStyle="1" w:styleId="pun">
    <w:name w:val="pun"/>
    <w:basedOn w:val="a2"/>
    <w:rsid w:val="00445797"/>
  </w:style>
  <w:style w:type="character" w:customStyle="1" w:styleId="typ">
    <w:name w:val="typ"/>
    <w:basedOn w:val="a2"/>
    <w:rsid w:val="00445797"/>
  </w:style>
  <w:style w:type="character" w:customStyle="1" w:styleId="str">
    <w:name w:val="str"/>
    <w:basedOn w:val="a2"/>
    <w:rsid w:val="00445797"/>
  </w:style>
  <w:style w:type="character" w:customStyle="1" w:styleId="lit">
    <w:name w:val="lit"/>
    <w:basedOn w:val="a2"/>
    <w:rsid w:val="00445797"/>
  </w:style>
  <w:style w:type="character" w:customStyle="1" w:styleId="com">
    <w:name w:val="com"/>
    <w:basedOn w:val="a2"/>
    <w:rsid w:val="004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8758">
      <w:bodyDiv w:val="1"/>
      <w:marLeft w:val="0"/>
      <w:marRight w:val="0"/>
      <w:marTop w:val="0"/>
      <w:marBottom w:val="0"/>
      <w:divBdr>
        <w:top w:val="none" w:sz="0" w:space="0" w:color="auto"/>
        <w:left w:val="none" w:sz="0" w:space="0" w:color="auto"/>
        <w:bottom w:val="none" w:sz="0" w:space="0" w:color="auto"/>
        <w:right w:val="none" w:sz="0" w:space="0" w:color="auto"/>
      </w:divBdr>
    </w:div>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6083717">
      <w:bodyDiv w:val="1"/>
      <w:marLeft w:val="0"/>
      <w:marRight w:val="0"/>
      <w:marTop w:val="0"/>
      <w:marBottom w:val="0"/>
      <w:divBdr>
        <w:top w:val="none" w:sz="0" w:space="0" w:color="auto"/>
        <w:left w:val="none" w:sz="0" w:space="0" w:color="auto"/>
        <w:bottom w:val="none" w:sz="0" w:space="0" w:color="auto"/>
        <w:right w:val="none" w:sz="0" w:space="0" w:color="auto"/>
      </w:divBdr>
      <w:divsChild>
        <w:div w:id="1936011734">
          <w:marLeft w:val="0"/>
          <w:marRight w:val="0"/>
          <w:marTop w:val="0"/>
          <w:marBottom w:val="0"/>
          <w:divBdr>
            <w:top w:val="none" w:sz="0" w:space="0" w:color="auto"/>
            <w:left w:val="none" w:sz="0" w:space="0" w:color="auto"/>
            <w:bottom w:val="none" w:sz="0" w:space="0" w:color="auto"/>
            <w:right w:val="none" w:sz="0" w:space="0" w:color="auto"/>
          </w:divBdr>
          <w:divsChild>
            <w:div w:id="92330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24253070">
      <w:bodyDiv w:val="1"/>
      <w:marLeft w:val="0"/>
      <w:marRight w:val="0"/>
      <w:marTop w:val="0"/>
      <w:marBottom w:val="0"/>
      <w:divBdr>
        <w:top w:val="none" w:sz="0" w:space="0" w:color="auto"/>
        <w:left w:val="none" w:sz="0" w:space="0" w:color="auto"/>
        <w:bottom w:val="none" w:sz="0" w:space="0" w:color="auto"/>
        <w:right w:val="none" w:sz="0" w:space="0" w:color="auto"/>
      </w:divBdr>
    </w:div>
    <w:div w:id="25060996">
      <w:bodyDiv w:val="1"/>
      <w:marLeft w:val="0"/>
      <w:marRight w:val="0"/>
      <w:marTop w:val="0"/>
      <w:marBottom w:val="0"/>
      <w:divBdr>
        <w:top w:val="none" w:sz="0" w:space="0" w:color="auto"/>
        <w:left w:val="none" w:sz="0" w:space="0" w:color="auto"/>
        <w:bottom w:val="none" w:sz="0" w:space="0" w:color="auto"/>
        <w:right w:val="none" w:sz="0" w:space="0" w:color="auto"/>
      </w:divBdr>
    </w:div>
    <w:div w:id="28065580">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63915691">
      <w:bodyDiv w:val="1"/>
      <w:marLeft w:val="0"/>
      <w:marRight w:val="0"/>
      <w:marTop w:val="0"/>
      <w:marBottom w:val="0"/>
      <w:divBdr>
        <w:top w:val="none" w:sz="0" w:space="0" w:color="auto"/>
        <w:left w:val="none" w:sz="0" w:space="0" w:color="auto"/>
        <w:bottom w:val="none" w:sz="0" w:space="0" w:color="auto"/>
        <w:right w:val="none" w:sz="0" w:space="0" w:color="auto"/>
      </w:divBdr>
    </w:div>
    <w:div w:id="73356911">
      <w:bodyDiv w:val="1"/>
      <w:marLeft w:val="0"/>
      <w:marRight w:val="0"/>
      <w:marTop w:val="0"/>
      <w:marBottom w:val="0"/>
      <w:divBdr>
        <w:top w:val="none" w:sz="0" w:space="0" w:color="auto"/>
        <w:left w:val="none" w:sz="0" w:space="0" w:color="auto"/>
        <w:bottom w:val="none" w:sz="0" w:space="0" w:color="auto"/>
        <w:right w:val="none" w:sz="0" w:space="0" w:color="auto"/>
      </w:divBdr>
      <w:divsChild>
        <w:div w:id="316423426">
          <w:marLeft w:val="0"/>
          <w:marRight w:val="0"/>
          <w:marTop w:val="300"/>
          <w:marBottom w:val="0"/>
          <w:divBdr>
            <w:top w:val="none" w:sz="0" w:space="0" w:color="auto"/>
            <w:left w:val="none" w:sz="0" w:space="0" w:color="auto"/>
            <w:bottom w:val="none" w:sz="0" w:space="0" w:color="auto"/>
            <w:right w:val="none" w:sz="0" w:space="0" w:color="auto"/>
          </w:divBdr>
        </w:div>
        <w:div w:id="1192762274">
          <w:marLeft w:val="0"/>
          <w:marRight w:val="0"/>
          <w:marTop w:val="0"/>
          <w:marBottom w:val="300"/>
          <w:divBdr>
            <w:top w:val="none" w:sz="0" w:space="0" w:color="auto"/>
            <w:left w:val="none" w:sz="0" w:space="0" w:color="auto"/>
            <w:bottom w:val="none" w:sz="0" w:space="0" w:color="auto"/>
            <w:right w:val="none" w:sz="0" w:space="0" w:color="auto"/>
          </w:divBdr>
          <w:divsChild>
            <w:div w:id="33315475">
              <w:marLeft w:val="0"/>
              <w:marRight w:val="0"/>
              <w:marTop w:val="0"/>
              <w:marBottom w:val="0"/>
              <w:divBdr>
                <w:top w:val="none" w:sz="0" w:space="0" w:color="auto"/>
                <w:left w:val="none" w:sz="0" w:space="0" w:color="auto"/>
                <w:bottom w:val="none" w:sz="0" w:space="0" w:color="auto"/>
                <w:right w:val="none" w:sz="0" w:space="0" w:color="auto"/>
              </w:divBdr>
            </w:div>
            <w:div w:id="58479828">
              <w:marLeft w:val="0"/>
              <w:marRight w:val="0"/>
              <w:marTop w:val="0"/>
              <w:marBottom w:val="0"/>
              <w:divBdr>
                <w:top w:val="none" w:sz="0" w:space="0" w:color="auto"/>
                <w:left w:val="none" w:sz="0" w:space="0" w:color="auto"/>
                <w:bottom w:val="none" w:sz="0" w:space="0" w:color="auto"/>
                <w:right w:val="none" w:sz="0" w:space="0" w:color="auto"/>
              </w:divBdr>
              <w:divsChild>
                <w:div w:id="1830897969">
                  <w:marLeft w:val="0"/>
                  <w:marRight w:val="0"/>
                  <w:marTop w:val="0"/>
                  <w:marBottom w:val="0"/>
                  <w:divBdr>
                    <w:top w:val="none" w:sz="0" w:space="0" w:color="auto"/>
                    <w:left w:val="none" w:sz="0" w:space="0" w:color="auto"/>
                    <w:bottom w:val="none" w:sz="0" w:space="0" w:color="auto"/>
                    <w:right w:val="none" w:sz="0" w:space="0" w:color="auto"/>
                  </w:divBdr>
                  <w:divsChild>
                    <w:div w:id="19473519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204610112">
              <w:marLeft w:val="0"/>
              <w:marRight w:val="0"/>
              <w:marTop w:val="0"/>
              <w:marBottom w:val="0"/>
              <w:divBdr>
                <w:top w:val="none" w:sz="0" w:space="0" w:color="auto"/>
                <w:left w:val="none" w:sz="0" w:space="0" w:color="auto"/>
                <w:bottom w:val="none" w:sz="0" w:space="0" w:color="auto"/>
                <w:right w:val="none" w:sz="0" w:space="0" w:color="auto"/>
              </w:divBdr>
            </w:div>
            <w:div w:id="210583822">
              <w:marLeft w:val="0"/>
              <w:marRight w:val="0"/>
              <w:marTop w:val="0"/>
              <w:marBottom w:val="0"/>
              <w:divBdr>
                <w:top w:val="none" w:sz="0" w:space="0" w:color="auto"/>
                <w:left w:val="none" w:sz="0" w:space="0" w:color="auto"/>
                <w:bottom w:val="none" w:sz="0" w:space="0" w:color="auto"/>
                <w:right w:val="none" w:sz="0" w:space="0" w:color="auto"/>
              </w:divBdr>
            </w:div>
            <w:div w:id="302079054">
              <w:marLeft w:val="0"/>
              <w:marRight w:val="0"/>
              <w:marTop w:val="0"/>
              <w:marBottom w:val="0"/>
              <w:divBdr>
                <w:top w:val="none" w:sz="0" w:space="0" w:color="auto"/>
                <w:left w:val="none" w:sz="0" w:space="0" w:color="auto"/>
                <w:bottom w:val="none" w:sz="0" w:space="0" w:color="auto"/>
                <w:right w:val="none" w:sz="0" w:space="0" w:color="auto"/>
              </w:divBdr>
            </w:div>
            <w:div w:id="475412012">
              <w:marLeft w:val="0"/>
              <w:marRight w:val="0"/>
              <w:marTop w:val="0"/>
              <w:marBottom w:val="0"/>
              <w:divBdr>
                <w:top w:val="none" w:sz="0" w:space="0" w:color="auto"/>
                <w:left w:val="none" w:sz="0" w:space="0" w:color="auto"/>
                <w:bottom w:val="none" w:sz="0" w:space="0" w:color="auto"/>
                <w:right w:val="none" w:sz="0" w:space="0" w:color="auto"/>
              </w:divBdr>
            </w:div>
            <w:div w:id="518474274">
              <w:marLeft w:val="0"/>
              <w:marRight w:val="0"/>
              <w:marTop w:val="0"/>
              <w:marBottom w:val="0"/>
              <w:divBdr>
                <w:top w:val="none" w:sz="0" w:space="0" w:color="auto"/>
                <w:left w:val="none" w:sz="0" w:space="0" w:color="auto"/>
                <w:bottom w:val="none" w:sz="0" w:space="0" w:color="auto"/>
                <w:right w:val="none" w:sz="0" w:space="0" w:color="auto"/>
              </w:divBdr>
            </w:div>
            <w:div w:id="527909458">
              <w:marLeft w:val="0"/>
              <w:marRight w:val="0"/>
              <w:marTop w:val="0"/>
              <w:marBottom w:val="0"/>
              <w:divBdr>
                <w:top w:val="none" w:sz="0" w:space="0" w:color="auto"/>
                <w:left w:val="none" w:sz="0" w:space="0" w:color="auto"/>
                <w:bottom w:val="none" w:sz="0" w:space="0" w:color="auto"/>
                <w:right w:val="none" w:sz="0" w:space="0" w:color="auto"/>
              </w:divBdr>
            </w:div>
            <w:div w:id="544030075">
              <w:marLeft w:val="0"/>
              <w:marRight w:val="0"/>
              <w:marTop w:val="0"/>
              <w:marBottom w:val="0"/>
              <w:divBdr>
                <w:top w:val="none" w:sz="0" w:space="0" w:color="auto"/>
                <w:left w:val="none" w:sz="0" w:space="0" w:color="auto"/>
                <w:bottom w:val="none" w:sz="0" w:space="0" w:color="auto"/>
                <w:right w:val="none" w:sz="0" w:space="0" w:color="auto"/>
              </w:divBdr>
            </w:div>
            <w:div w:id="579487826">
              <w:marLeft w:val="0"/>
              <w:marRight w:val="0"/>
              <w:marTop w:val="0"/>
              <w:marBottom w:val="0"/>
              <w:divBdr>
                <w:top w:val="none" w:sz="0" w:space="0" w:color="auto"/>
                <w:left w:val="none" w:sz="0" w:space="0" w:color="auto"/>
                <w:bottom w:val="none" w:sz="0" w:space="0" w:color="auto"/>
                <w:right w:val="none" w:sz="0" w:space="0" w:color="auto"/>
              </w:divBdr>
              <w:divsChild>
                <w:div w:id="82186669">
                  <w:marLeft w:val="0"/>
                  <w:marRight w:val="0"/>
                  <w:marTop w:val="0"/>
                  <w:marBottom w:val="0"/>
                  <w:divBdr>
                    <w:top w:val="none" w:sz="0" w:space="0" w:color="auto"/>
                    <w:left w:val="none" w:sz="0" w:space="0" w:color="auto"/>
                    <w:bottom w:val="none" w:sz="0" w:space="0" w:color="auto"/>
                    <w:right w:val="none" w:sz="0" w:space="0" w:color="auto"/>
                  </w:divBdr>
                  <w:divsChild>
                    <w:div w:id="8951231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588973778">
              <w:marLeft w:val="0"/>
              <w:marRight w:val="0"/>
              <w:marTop w:val="0"/>
              <w:marBottom w:val="0"/>
              <w:divBdr>
                <w:top w:val="none" w:sz="0" w:space="0" w:color="auto"/>
                <w:left w:val="none" w:sz="0" w:space="0" w:color="auto"/>
                <w:bottom w:val="none" w:sz="0" w:space="0" w:color="auto"/>
                <w:right w:val="none" w:sz="0" w:space="0" w:color="auto"/>
              </w:divBdr>
            </w:div>
            <w:div w:id="629676325">
              <w:marLeft w:val="0"/>
              <w:marRight w:val="0"/>
              <w:marTop w:val="0"/>
              <w:marBottom w:val="0"/>
              <w:divBdr>
                <w:top w:val="none" w:sz="0" w:space="0" w:color="auto"/>
                <w:left w:val="none" w:sz="0" w:space="0" w:color="auto"/>
                <w:bottom w:val="none" w:sz="0" w:space="0" w:color="auto"/>
                <w:right w:val="none" w:sz="0" w:space="0" w:color="auto"/>
              </w:divBdr>
            </w:div>
            <w:div w:id="779104338">
              <w:marLeft w:val="0"/>
              <w:marRight w:val="0"/>
              <w:marTop w:val="0"/>
              <w:marBottom w:val="0"/>
              <w:divBdr>
                <w:top w:val="none" w:sz="0" w:space="0" w:color="auto"/>
                <w:left w:val="none" w:sz="0" w:space="0" w:color="auto"/>
                <w:bottom w:val="none" w:sz="0" w:space="0" w:color="auto"/>
                <w:right w:val="none" w:sz="0" w:space="0" w:color="auto"/>
              </w:divBdr>
              <w:divsChild>
                <w:div w:id="1763065975">
                  <w:marLeft w:val="0"/>
                  <w:marRight w:val="0"/>
                  <w:marTop w:val="0"/>
                  <w:marBottom w:val="0"/>
                  <w:divBdr>
                    <w:top w:val="none" w:sz="0" w:space="0" w:color="auto"/>
                    <w:left w:val="none" w:sz="0" w:space="0" w:color="auto"/>
                    <w:bottom w:val="none" w:sz="0" w:space="0" w:color="auto"/>
                    <w:right w:val="none" w:sz="0" w:space="0" w:color="auto"/>
                  </w:divBdr>
                  <w:divsChild>
                    <w:div w:id="83056160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917445505">
              <w:marLeft w:val="0"/>
              <w:marRight w:val="0"/>
              <w:marTop w:val="0"/>
              <w:marBottom w:val="0"/>
              <w:divBdr>
                <w:top w:val="none" w:sz="0" w:space="0" w:color="auto"/>
                <w:left w:val="none" w:sz="0" w:space="0" w:color="auto"/>
                <w:bottom w:val="none" w:sz="0" w:space="0" w:color="auto"/>
                <w:right w:val="none" w:sz="0" w:space="0" w:color="auto"/>
              </w:divBdr>
            </w:div>
            <w:div w:id="1038774762">
              <w:marLeft w:val="0"/>
              <w:marRight w:val="0"/>
              <w:marTop w:val="0"/>
              <w:marBottom w:val="0"/>
              <w:divBdr>
                <w:top w:val="none" w:sz="0" w:space="0" w:color="auto"/>
                <w:left w:val="none" w:sz="0" w:space="0" w:color="auto"/>
                <w:bottom w:val="none" w:sz="0" w:space="0" w:color="auto"/>
                <w:right w:val="none" w:sz="0" w:space="0" w:color="auto"/>
              </w:divBdr>
            </w:div>
            <w:div w:id="1086655123">
              <w:marLeft w:val="0"/>
              <w:marRight w:val="0"/>
              <w:marTop w:val="0"/>
              <w:marBottom w:val="0"/>
              <w:divBdr>
                <w:top w:val="none" w:sz="0" w:space="0" w:color="auto"/>
                <w:left w:val="none" w:sz="0" w:space="0" w:color="auto"/>
                <w:bottom w:val="none" w:sz="0" w:space="0" w:color="auto"/>
                <w:right w:val="none" w:sz="0" w:space="0" w:color="auto"/>
              </w:divBdr>
            </w:div>
            <w:div w:id="1122766491">
              <w:marLeft w:val="0"/>
              <w:marRight w:val="0"/>
              <w:marTop w:val="0"/>
              <w:marBottom w:val="0"/>
              <w:divBdr>
                <w:top w:val="none" w:sz="0" w:space="0" w:color="auto"/>
                <w:left w:val="none" w:sz="0" w:space="0" w:color="auto"/>
                <w:bottom w:val="none" w:sz="0" w:space="0" w:color="auto"/>
                <w:right w:val="none" w:sz="0" w:space="0" w:color="auto"/>
              </w:divBdr>
            </w:div>
            <w:div w:id="1142692715">
              <w:marLeft w:val="0"/>
              <w:marRight w:val="0"/>
              <w:marTop w:val="0"/>
              <w:marBottom w:val="0"/>
              <w:divBdr>
                <w:top w:val="none" w:sz="0" w:space="0" w:color="auto"/>
                <w:left w:val="none" w:sz="0" w:space="0" w:color="auto"/>
                <w:bottom w:val="none" w:sz="0" w:space="0" w:color="auto"/>
                <w:right w:val="none" w:sz="0" w:space="0" w:color="auto"/>
              </w:divBdr>
            </w:div>
            <w:div w:id="1186019694">
              <w:marLeft w:val="0"/>
              <w:marRight w:val="0"/>
              <w:marTop w:val="0"/>
              <w:marBottom w:val="0"/>
              <w:divBdr>
                <w:top w:val="none" w:sz="0" w:space="0" w:color="auto"/>
                <w:left w:val="none" w:sz="0" w:space="0" w:color="auto"/>
                <w:bottom w:val="none" w:sz="0" w:space="0" w:color="auto"/>
                <w:right w:val="none" w:sz="0" w:space="0" w:color="auto"/>
              </w:divBdr>
            </w:div>
            <w:div w:id="1229193447">
              <w:marLeft w:val="0"/>
              <w:marRight w:val="0"/>
              <w:marTop w:val="0"/>
              <w:marBottom w:val="0"/>
              <w:divBdr>
                <w:top w:val="none" w:sz="0" w:space="0" w:color="auto"/>
                <w:left w:val="none" w:sz="0" w:space="0" w:color="auto"/>
                <w:bottom w:val="none" w:sz="0" w:space="0" w:color="auto"/>
                <w:right w:val="none" w:sz="0" w:space="0" w:color="auto"/>
              </w:divBdr>
            </w:div>
            <w:div w:id="1410999919">
              <w:marLeft w:val="0"/>
              <w:marRight w:val="0"/>
              <w:marTop w:val="0"/>
              <w:marBottom w:val="0"/>
              <w:divBdr>
                <w:top w:val="none" w:sz="0" w:space="0" w:color="auto"/>
                <w:left w:val="none" w:sz="0" w:space="0" w:color="auto"/>
                <w:bottom w:val="none" w:sz="0" w:space="0" w:color="auto"/>
                <w:right w:val="none" w:sz="0" w:space="0" w:color="auto"/>
              </w:divBdr>
            </w:div>
            <w:div w:id="1451163890">
              <w:marLeft w:val="0"/>
              <w:marRight w:val="0"/>
              <w:marTop w:val="0"/>
              <w:marBottom w:val="0"/>
              <w:divBdr>
                <w:top w:val="none" w:sz="0" w:space="0" w:color="auto"/>
                <w:left w:val="none" w:sz="0" w:space="0" w:color="auto"/>
                <w:bottom w:val="none" w:sz="0" w:space="0" w:color="auto"/>
                <w:right w:val="none" w:sz="0" w:space="0" w:color="auto"/>
              </w:divBdr>
            </w:div>
            <w:div w:id="1475442592">
              <w:marLeft w:val="0"/>
              <w:marRight w:val="0"/>
              <w:marTop w:val="0"/>
              <w:marBottom w:val="0"/>
              <w:divBdr>
                <w:top w:val="none" w:sz="0" w:space="0" w:color="auto"/>
                <w:left w:val="none" w:sz="0" w:space="0" w:color="auto"/>
                <w:bottom w:val="none" w:sz="0" w:space="0" w:color="auto"/>
                <w:right w:val="none" w:sz="0" w:space="0" w:color="auto"/>
              </w:divBdr>
              <w:divsChild>
                <w:div w:id="3630980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4733497">
              <w:marLeft w:val="0"/>
              <w:marRight w:val="0"/>
              <w:marTop w:val="0"/>
              <w:marBottom w:val="0"/>
              <w:divBdr>
                <w:top w:val="none" w:sz="0" w:space="0" w:color="auto"/>
                <w:left w:val="none" w:sz="0" w:space="0" w:color="auto"/>
                <w:bottom w:val="none" w:sz="0" w:space="0" w:color="auto"/>
                <w:right w:val="none" w:sz="0" w:space="0" w:color="auto"/>
              </w:divBdr>
            </w:div>
            <w:div w:id="1546600951">
              <w:marLeft w:val="0"/>
              <w:marRight w:val="0"/>
              <w:marTop w:val="0"/>
              <w:marBottom w:val="0"/>
              <w:divBdr>
                <w:top w:val="none" w:sz="0" w:space="0" w:color="auto"/>
                <w:left w:val="none" w:sz="0" w:space="0" w:color="auto"/>
                <w:bottom w:val="none" w:sz="0" w:space="0" w:color="auto"/>
                <w:right w:val="none" w:sz="0" w:space="0" w:color="auto"/>
              </w:divBdr>
            </w:div>
            <w:div w:id="1600334444">
              <w:marLeft w:val="0"/>
              <w:marRight w:val="0"/>
              <w:marTop w:val="0"/>
              <w:marBottom w:val="0"/>
              <w:divBdr>
                <w:top w:val="none" w:sz="0" w:space="0" w:color="auto"/>
                <w:left w:val="none" w:sz="0" w:space="0" w:color="auto"/>
                <w:bottom w:val="none" w:sz="0" w:space="0" w:color="auto"/>
                <w:right w:val="none" w:sz="0" w:space="0" w:color="auto"/>
              </w:divBdr>
            </w:div>
            <w:div w:id="1666591459">
              <w:marLeft w:val="0"/>
              <w:marRight w:val="0"/>
              <w:marTop w:val="0"/>
              <w:marBottom w:val="0"/>
              <w:divBdr>
                <w:top w:val="none" w:sz="0" w:space="0" w:color="auto"/>
                <w:left w:val="none" w:sz="0" w:space="0" w:color="auto"/>
                <w:bottom w:val="none" w:sz="0" w:space="0" w:color="auto"/>
                <w:right w:val="none" w:sz="0" w:space="0" w:color="auto"/>
              </w:divBdr>
            </w:div>
            <w:div w:id="1689063384">
              <w:marLeft w:val="0"/>
              <w:marRight w:val="0"/>
              <w:marTop w:val="0"/>
              <w:marBottom w:val="0"/>
              <w:divBdr>
                <w:top w:val="none" w:sz="0" w:space="0" w:color="auto"/>
                <w:left w:val="none" w:sz="0" w:space="0" w:color="auto"/>
                <w:bottom w:val="none" w:sz="0" w:space="0" w:color="auto"/>
                <w:right w:val="none" w:sz="0" w:space="0" w:color="auto"/>
              </w:divBdr>
            </w:div>
            <w:div w:id="1802646458">
              <w:marLeft w:val="0"/>
              <w:marRight w:val="0"/>
              <w:marTop w:val="0"/>
              <w:marBottom w:val="0"/>
              <w:divBdr>
                <w:top w:val="none" w:sz="0" w:space="0" w:color="auto"/>
                <w:left w:val="none" w:sz="0" w:space="0" w:color="auto"/>
                <w:bottom w:val="none" w:sz="0" w:space="0" w:color="auto"/>
                <w:right w:val="none" w:sz="0" w:space="0" w:color="auto"/>
              </w:divBdr>
            </w:div>
            <w:div w:id="1803427088">
              <w:marLeft w:val="0"/>
              <w:marRight w:val="0"/>
              <w:marTop w:val="0"/>
              <w:marBottom w:val="0"/>
              <w:divBdr>
                <w:top w:val="none" w:sz="0" w:space="0" w:color="auto"/>
                <w:left w:val="none" w:sz="0" w:space="0" w:color="auto"/>
                <w:bottom w:val="none" w:sz="0" w:space="0" w:color="auto"/>
                <w:right w:val="none" w:sz="0" w:space="0" w:color="auto"/>
              </w:divBdr>
              <w:divsChild>
                <w:div w:id="366949062">
                  <w:marLeft w:val="0"/>
                  <w:marRight w:val="0"/>
                  <w:marTop w:val="0"/>
                  <w:marBottom w:val="0"/>
                  <w:divBdr>
                    <w:top w:val="none" w:sz="0" w:space="0" w:color="auto"/>
                    <w:left w:val="none" w:sz="0" w:space="0" w:color="auto"/>
                    <w:bottom w:val="none" w:sz="0" w:space="0" w:color="auto"/>
                    <w:right w:val="none" w:sz="0" w:space="0" w:color="auto"/>
                  </w:divBdr>
                  <w:divsChild>
                    <w:div w:id="37520243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853909898">
              <w:marLeft w:val="0"/>
              <w:marRight w:val="0"/>
              <w:marTop w:val="0"/>
              <w:marBottom w:val="0"/>
              <w:divBdr>
                <w:top w:val="none" w:sz="0" w:space="0" w:color="auto"/>
                <w:left w:val="none" w:sz="0" w:space="0" w:color="auto"/>
                <w:bottom w:val="none" w:sz="0" w:space="0" w:color="auto"/>
                <w:right w:val="none" w:sz="0" w:space="0" w:color="auto"/>
              </w:divBdr>
              <w:divsChild>
                <w:div w:id="1227301760">
                  <w:marLeft w:val="0"/>
                  <w:marRight w:val="0"/>
                  <w:marTop w:val="0"/>
                  <w:marBottom w:val="0"/>
                  <w:divBdr>
                    <w:top w:val="none" w:sz="0" w:space="0" w:color="auto"/>
                    <w:left w:val="none" w:sz="0" w:space="0" w:color="auto"/>
                    <w:bottom w:val="none" w:sz="0" w:space="0" w:color="auto"/>
                    <w:right w:val="none" w:sz="0" w:space="0" w:color="auto"/>
                  </w:divBdr>
                  <w:divsChild>
                    <w:div w:id="4868096">
                      <w:marLeft w:val="0"/>
                      <w:marRight w:val="0"/>
                      <w:marTop w:val="75"/>
                      <w:marBottom w:val="75"/>
                      <w:divBdr>
                        <w:top w:val="single" w:sz="6" w:space="4" w:color="CCCCCC"/>
                        <w:left w:val="single" w:sz="6" w:space="4" w:color="CCCCCC"/>
                        <w:bottom w:val="single" w:sz="6" w:space="4" w:color="CCCCCC"/>
                        <w:right w:val="single" w:sz="6" w:space="4" w:color="CCCCCC"/>
                      </w:divBdr>
                      <w:divsChild>
                        <w:div w:id="581567525">
                          <w:marLeft w:val="0"/>
                          <w:marRight w:val="0"/>
                          <w:marTop w:val="75"/>
                          <w:marBottom w:val="0"/>
                          <w:divBdr>
                            <w:top w:val="none" w:sz="0" w:space="0" w:color="auto"/>
                            <w:left w:val="none" w:sz="0" w:space="0" w:color="auto"/>
                            <w:bottom w:val="none" w:sz="0" w:space="0" w:color="auto"/>
                            <w:right w:val="none" w:sz="0" w:space="0" w:color="auto"/>
                          </w:divBdr>
                        </w:div>
                        <w:div w:id="12991858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06450074">
              <w:marLeft w:val="0"/>
              <w:marRight w:val="0"/>
              <w:marTop w:val="0"/>
              <w:marBottom w:val="0"/>
              <w:divBdr>
                <w:top w:val="none" w:sz="0" w:space="0" w:color="auto"/>
                <w:left w:val="none" w:sz="0" w:space="0" w:color="auto"/>
                <w:bottom w:val="none" w:sz="0" w:space="0" w:color="auto"/>
                <w:right w:val="none" w:sz="0" w:space="0" w:color="auto"/>
              </w:divBdr>
            </w:div>
            <w:div w:id="1960213313">
              <w:marLeft w:val="0"/>
              <w:marRight w:val="0"/>
              <w:marTop w:val="0"/>
              <w:marBottom w:val="0"/>
              <w:divBdr>
                <w:top w:val="none" w:sz="0" w:space="0" w:color="auto"/>
                <w:left w:val="none" w:sz="0" w:space="0" w:color="auto"/>
                <w:bottom w:val="none" w:sz="0" w:space="0" w:color="auto"/>
                <w:right w:val="none" w:sz="0" w:space="0" w:color="auto"/>
              </w:divBdr>
            </w:div>
            <w:div w:id="2004046446">
              <w:marLeft w:val="0"/>
              <w:marRight w:val="0"/>
              <w:marTop w:val="0"/>
              <w:marBottom w:val="0"/>
              <w:divBdr>
                <w:top w:val="none" w:sz="0" w:space="0" w:color="auto"/>
                <w:left w:val="none" w:sz="0" w:space="0" w:color="auto"/>
                <w:bottom w:val="none" w:sz="0" w:space="0" w:color="auto"/>
                <w:right w:val="none" w:sz="0" w:space="0" w:color="auto"/>
              </w:divBdr>
              <w:divsChild>
                <w:div w:id="19257214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484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251">
      <w:bodyDiv w:val="1"/>
      <w:marLeft w:val="0"/>
      <w:marRight w:val="0"/>
      <w:marTop w:val="0"/>
      <w:marBottom w:val="0"/>
      <w:divBdr>
        <w:top w:val="none" w:sz="0" w:space="0" w:color="auto"/>
        <w:left w:val="none" w:sz="0" w:space="0" w:color="auto"/>
        <w:bottom w:val="none" w:sz="0" w:space="0" w:color="auto"/>
        <w:right w:val="none" w:sz="0" w:space="0" w:color="auto"/>
      </w:divBdr>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88956707">
      <w:bodyDiv w:val="1"/>
      <w:marLeft w:val="0"/>
      <w:marRight w:val="0"/>
      <w:marTop w:val="0"/>
      <w:marBottom w:val="0"/>
      <w:divBdr>
        <w:top w:val="none" w:sz="0" w:space="0" w:color="auto"/>
        <w:left w:val="none" w:sz="0" w:space="0" w:color="auto"/>
        <w:bottom w:val="none" w:sz="0" w:space="0" w:color="auto"/>
        <w:right w:val="none" w:sz="0" w:space="0" w:color="auto"/>
      </w:divBdr>
      <w:divsChild>
        <w:div w:id="1825269566">
          <w:marLeft w:val="0"/>
          <w:marRight w:val="0"/>
          <w:marTop w:val="0"/>
          <w:marBottom w:val="0"/>
          <w:divBdr>
            <w:top w:val="none" w:sz="0" w:space="0" w:color="auto"/>
            <w:left w:val="none" w:sz="0" w:space="0" w:color="auto"/>
            <w:bottom w:val="none" w:sz="0" w:space="0" w:color="auto"/>
            <w:right w:val="none" w:sz="0" w:space="0" w:color="auto"/>
          </w:divBdr>
        </w:div>
        <w:div w:id="1304576388">
          <w:marLeft w:val="0"/>
          <w:marRight w:val="0"/>
          <w:marTop w:val="0"/>
          <w:marBottom w:val="0"/>
          <w:divBdr>
            <w:top w:val="none" w:sz="0" w:space="0" w:color="auto"/>
            <w:left w:val="none" w:sz="0" w:space="0" w:color="auto"/>
            <w:bottom w:val="none" w:sz="0" w:space="0" w:color="auto"/>
            <w:right w:val="none" w:sz="0" w:space="0" w:color="auto"/>
          </w:divBdr>
        </w:div>
        <w:div w:id="2045327479">
          <w:marLeft w:val="0"/>
          <w:marRight w:val="0"/>
          <w:marTop w:val="0"/>
          <w:marBottom w:val="0"/>
          <w:divBdr>
            <w:top w:val="none" w:sz="0" w:space="0" w:color="auto"/>
            <w:left w:val="none" w:sz="0" w:space="0" w:color="auto"/>
            <w:bottom w:val="none" w:sz="0" w:space="0" w:color="auto"/>
            <w:right w:val="none" w:sz="0" w:space="0" w:color="auto"/>
          </w:divBdr>
        </w:div>
        <w:div w:id="1300460179">
          <w:marLeft w:val="0"/>
          <w:marRight w:val="0"/>
          <w:marTop w:val="0"/>
          <w:marBottom w:val="0"/>
          <w:divBdr>
            <w:top w:val="none" w:sz="0" w:space="0" w:color="auto"/>
            <w:left w:val="none" w:sz="0" w:space="0" w:color="auto"/>
            <w:bottom w:val="none" w:sz="0" w:space="0" w:color="auto"/>
            <w:right w:val="none" w:sz="0" w:space="0" w:color="auto"/>
          </w:divBdr>
        </w:div>
        <w:div w:id="378627638">
          <w:marLeft w:val="0"/>
          <w:marRight w:val="0"/>
          <w:marTop w:val="0"/>
          <w:marBottom w:val="0"/>
          <w:divBdr>
            <w:top w:val="none" w:sz="0" w:space="0" w:color="auto"/>
            <w:left w:val="none" w:sz="0" w:space="0" w:color="auto"/>
            <w:bottom w:val="none" w:sz="0" w:space="0" w:color="auto"/>
            <w:right w:val="none" w:sz="0" w:space="0" w:color="auto"/>
          </w:divBdr>
        </w:div>
        <w:div w:id="1361396217">
          <w:marLeft w:val="0"/>
          <w:marRight w:val="0"/>
          <w:marTop w:val="0"/>
          <w:marBottom w:val="0"/>
          <w:divBdr>
            <w:top w:val="none" w:sz="0" w:space="0" w:color="auto"/>
            <w:left w:val="none" w:sz="0" w:space="0" w:color="auto"/>
            <w:bottom w:val="none" w:sz="0" w:space="0" w:color="auto"/>
            <w:right w:val="none" w:sz="0" w:space="0" w:color="auto"/>
          </w:divBdr>
        </w:div>
        <w:div w:id="2063938590">
          <w:marLeft w:val="0"/>
          <w:marRight w:val="0"/>
          <w:marTop w:val="0"/>
          <w:marBottom w:val="0"/>
          <w:divBdr>
            <w:top w:val="none" w:sz="0" w:space="0" w:color="auto"/>
            <w:left w:val="none" w:sz="0" w:space="0" w:color="auto"/>
            <w:bottom w:val="none" w:sz="0" w:space="0" w:color="auto"/>
            <w:right w:val="none" w:sz="0" w:space="0" w:color="auto"/>
          </w:divBdr>
        </w:div>
        <w:div w:id="1919241927">
          <w:marLeft w:val="0"/>
          <w:marRight w:val="0"/>
          <w:marTop w:val="0"/>
          <w:marBottom w:val="0"/>
          <w:divBdr>
            <w:top w:val="none" w:sz="0" w:space="0" w:color="auto"/>
            <w:left w:val="none" w:sz="0" w:space="0" w:color="auto"/>
            <w:bottom w:val="none" w:sz="0" w:space="0" w:color="auto"/>
            <w:right w:val="none" w:sz="0" w:space="0" w:color="auto"/>
          </w:divBdr>
        </w:div>
        <w:div w:id="668484533">
          <w:marLeft w:val="0"/>
          <w:marRight w:val="0"/>
          <w:marTop w:val="0"/>
          <w:marBottom w:val="0"/>
          <w:divBdr>
            <w:top w:val="none" w:sz="0" w:space="0" w:color="auto"/>
            <w:left w:val="none" w:sz="0" w:space="0" w:color="auto"/>
            <w:bottom w:val="none" w:sz="0" w:space="0" w:color="auto"/>
            <w:right w:val="none" w:sz="0" w:space="0" w:color="auto"/>
          </w:divBdr>
        </w:div>
        <w:div w:id="109517629">
          <w:marLeft w:val="0"/>
          <w:marRight w:val="0"/>
          <w:marTop w:val="0"/>
          <w:marBottom w:val="0"/>
          <w:divBdr>
            <w:top w:val="none" w:sz="0" w:space="0" w:color="auto"/>
            <w:left w:val="none" w:sz="0" w:space="0" w:color="auto"/>
            <w:bottom w:val="none" w:sz="0" w:space="0" w:color="auto"/>
            <w:right w:val="none" w:sz="0" w:space="0" w:color="auto"/>
          </w:divBdr>
        </w:div>
      </w:divsChild>
    </w:div>
    <w:div w:id="191235150">
      <w:bodyDiv w:val="1"/>
      <w:marLeft w:val="0"/>
      <w:marRight w:val="0"/>
      <w:marTop w:val="0"/>
      <w:marBottom w:val="0"/>
      <w:divBdr>
        <w:top w:val="none" w:sz="0" w:space="0" w:color="auto"/>
        <w:left w:val="none" w:sz="0" w:space="0" w:color="auto"/>
        <w:bottom w:val="none" w:sz="0" w:space="0" w:color="auto"/>
        <w:right w:val="none" w:sz="0" w:space="0" w:color="auto"/>
      </w:divBdr>
    </w:div>
    <w:div w:id="192038428">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1908058">
      <w:bodyDiv w:val="1"/>
      <w:marLeft w:val="0"/>
      <w:marRight w:val="0"/>
      <w:marTop w:val="0"/>
      <w:marBottom w:val="0"/>
      <w:divBdr>
        <w:top w:val="none" w:sz="0" w:space="0" w:color="auto"/>
        <w:left w:val="none" w:sz="0" w:space="0" w:color="auto"/>
        <w:bottom w:val="none" w:sz="0" w:space="0" w:color="auto"/>
        <w:right w:val="none" w:sz="0" w:space="0" w:color="auto"/>
      </w:divBdr>
      <w:divsChild>
        <w:div w:id="1673146191">
          <w:marLeft w:val="0"/>
          <w:marRight w:val="0"/>
          <w:marTop w:val="300"/>
          <w:marBottom w:val="150"/>
          <w:divBdr>
            <w:top w:val="none" w:sz="0" w:space="0" w:color="auto"/>
            <w:left w:val="none" w:sz="0" w:space="0" w:color="auto"/>
            <w:bottom w:val="none" w:sz="0" w:space="0" w:color="auto"/>
            <w:right w:val="none" w:sz="0" w:space="0" w:color="auto"/>
          </w:divBdr>
        </w:div>
      </w:divsChild>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640831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49779791">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09595755">
      <w:bodyDiv w:val="1"/>
      <w:marLeft w:val="0"/>
      <w:marRight w:val="0"/>
      <w:marTop w:val="0"/>
      <w:marBottom w:val="0"/>
      <w:divBdr>
        <w:top w:val="none" w:sz="0" w:space="0" w:color="auto"/>
        <w:left w:val="none" w:sz="0" w:space="0" w:color="auto"/>
        <w:bottom w:val="none" w:sz="0" w:space="0" w:color="auto"/>
        <w:right w:val="none" w:sz="0" w:space="0" w:color="auto"/>
      </w:divBdr>
    </w:div>
    <w:div w:id="314072820">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35152732">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6566375">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3724383">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401758533">
      <w:bodyDiv w:val="1"/>
      <w:marLeft w:val="0"/>
      <w:marRight w:val="0"/>
      <w:marTop w:val="0"/>
      <w:marBottom w:val="0"/>
      <w:divBdr>
        <w:top w:val="none" w:sz="0" w:space="0" w:color="auto"/>
        <w:left w:val="none" w:sz="0" w:space="0" w:color="auto"/>
        <w:bottom w:val="none" w:sz="0" w:space="0" w:color="auto"/>
        <w:right w:val="none" w:sz="0" w:space="0" w:color="auto"/>
      </w:divBdr>
      <w:divsChild>
        <w:div w:id="1044906585">
          <w:marLeft w:val="0"/>
          <w:marRight w:val="0"/>
          <w:marTop w:val="0"/>
          <w:marBottom w:val="0"/>
          <w:divBdr>
            <w:top w:val="none" w:sz="0" w:space="0" w:color="auto"/>
            <w:left w:val="none" w:sz="0" w:space="0" w:color="auto"/>
            <w:bottom w:val="none" w:sz="0" w:space="0" w:color="auto"/>
            <w:right w:val="none" w:sz="0" w:space="0" w:color="auto"/>
          </w:divBdr>
          <w:divsChild>
            <w:div w:id="1845896313">
              <w:marLeft w:val="0"/>
              <w:marRight w:val="0"/>
              <w:marTop w:val="0"/>
              <w:marBottom w:val="0"/>
              <w:divBdr>
                <w:top w:val="none" w:sz="0" w:space="0" w:color="auto"/>
                <w:left w:val="none" w:sz="0" w:space="0" w:color="auto"/>
                <w:bottom w:val="none" w:sz="0" w:space="0" w:color="auto"/>
                <w:right w:val="none" w:sz="0" w:space="0" w:color="auto"/>
              </w:divBdr>
              <w:divsChild>
                <w:div w:id="1181237705">
                  <w:marLeft w:val="0"/>
                  <w:marRight w:val="0"/>
                  <w:marTop w:val="0"/>
                  <w:marBottom w:val="0"/>
                  <w:divBdr>
                    <w:top w:val="none" w:sz="0" w:space="0" w:color="auto"/>
                    <w:left w:val="none" w:sz="0" w:space="0" w:color="auto"/>
                    <w:bottom w:val="none" w:sz="0" w:space="0" w:color="auto"/>
                    <w:right w:val="none" w:sz="0" w:space="0" w:color="auto"/>
                  </w:divBdr>
                  <w:divsChild>
                    <w:div w:id="632364466">
                      <w:marLeft w:val="0"/>
                      <w:marRight w:val="0"/>
                      <w:marTop w:val="0"/>
                      <w:marBottom w:val="0"/>
                      <w:divBdr>
                        <w:top w:val="none" w:sz="0" w:space="0" w:color="auto"/>
                        <w:left w:val="none" w:sz="0" w:space="0" w:color="auto"/>
                        <w:bottom w:val="none" w:sz="0" w:space="0" w:color="auto"/>
                        <w:right w:val="none" w:sz="0" w:space="0" w:color="auto"/>
                      </w:divBdr>
                    </w:div>
                  </w:divsChild>
                </w:div>
                <w:div w:id="669912211">
                  <w:marLeft w:val="0"/>
                  <w:marRight w:val="0"/>
                  <w:marTop w:val="0"/>
                  <w:marBottom w:val="0"/>
                  <w:divBdr>
                    <w:top w:val="none" w:sz="0" w:space="0" w:color="auto"/>
                    <w:left w:val="none" w:sz="0" w:space="0" w:color="auto"/>
                    <w:bottom w:val="none" w:sz="0" w:space="0" w:color="auto"/>
                    <w:right w:val="none" w:sz="0" w:space="0" w:color="auto"/>
                  </w:divBdr>
                  <w:divsChild>
                    <w:div w:id="1584292218">
                      <w:marLeft w:val="0"/>
                      <w:marRight w:val="0"/>
                      <w:marTop w:val="0"/>
                      <w:marBottom w:val="0"/>
                      <w:divBdr>
                        <w:top w:val="none" w:sz="0" w:space="0" w:color="auto"/>
                        <w:left w:val="none" w:sz="0" w:space="0" w:color="auto"/>
                        <w:bottom w:val="none" w:sz="0" w:space="0" w:color="auto"/>
                        <w:right w:val="none" w:sz="0" w:space="0" w:color="auto"/>
                      </w:divBdr>
                    </w:div>
                  </w:divsChild>
                </w:div>
                <w:div w:id="1624918564">
                  <w:marLeft w:val="0"/>
                  <w:marRight w:val="0"/>
                  <w:marTop w:val="0"/>
                  <w:marBottom w:val="0"/>
                  <w:divBdr>
                    <w:top w:val="none" w:sz="0" w:space="0" w:color="auto"/>
                    <w:left w:val="none" w:sz="0" w:space="0" w:color="auto"/>
                    <w:bottom w:val="none" w:sz="0" w:space="0" w:color="auto"/>
                    <w:right w:val="none" w:sz="0" w:space="0" w:color="auto"/>
                  </w:divBdr>
                  <w:divsChild>
                    <w:div w:id="1670600863">
                      <w:marLeft w:val="0"/>
                      <w:marRight w:val="0"/>
                      <w:marTop w:val="0"/>
                      <w:marBottom w:val="0"/>
                      <w:divBdr>
                        <w:top w:val="none" w:sz="0" w:space="0" w:color="auto"/>
                        <w:left w:val="none" w:sz="0" w:space="0" w:color="auto"/>
                        <w:bottom w:val="none" w:sz="0" w:space="0" w:color="auto"/>
                        <w:right w:val="none" w:sz="0" w:space="0" w:color="auto"/>
                      </w:divBdr>
                    </w:div>
                  </w:divsChild>
                </w:div>
                <w:div w:id="227963771">
                  <w:marLeft w:val="0"/>
                  <w:marRight w:val="0"/>
                  <w:marTop w:val="0"/>
                  <w:marBottom w:val="0"/>
                  <w:divBdr>
                    <w:top w:val="none" w:sz="0" w:space="0" w:color="auto"/>
                    <w:left w:val="none" w:sz="0" w:space="0" w:color="auto"/>
                    <w:bottom w:val="none" w:sz="0" w:space="0" w:color="auto"/>
                    <w:right w:val="none" w:sz="0" w:space="0" w:color="auto"/>
                  </w:divBdr>
                  <w:divsChild>
                    <w:div w:id="1149324183">
                      <w:marLeft w:val="0"/>
                      <w:marRight w:val="0"/>
                      <w:marTop w:val="0"/>
                      <w:marBottom w:val="0"/>
                      <w:divBdr>
                        <w:top w:val="none" w:sz="0" w:space="0" w:color="auto"/>
                        <w:left w:val="none" w:sz="0" w:space="0" w:color="auto"/>
                        <w:bottom w:val="none" w:sz="0" w:space="0" w:color="auto"/>
                        <w:right w:val="none" w:sz="0" w:space="0" w:color="auto"/>
                      </w:divBdr>
                    </w:div>
                  </w:divsChild>
                </w:div>
                <w:div w:id="93593463">
                  <w:marLeft w:val="0"/>
                  <w:marRight w:val="0"/>
                  <w:marTop w:val="0"/>
                  <w:marBottom w:val="0"/>
                  <w:divBdr>
                    <w:top w:val="none" w:sz="0" w:space="0" w:color="auto"/>
                    <w:left w:val="none" w:sz="0" w:space="0" w:color="auto"/>
                    <w:bottom w:val="none" w:sz="0" w:space="0" w:color="auto"/>
                    <w:right w:val="none" w:sz="0" w:space="0" w:color="auto"/>
                  </w:divBdr>
                  <w:divsChild>
                    <w:div w:id="339547338">
                      <w:marLeft w:val="0"/>
                      <w:marRight w:val="0"/>
                      <w:marTop w:val="0"/>
                      <w:marBottom w:val="0"/>
                      <w:divBdr>
                        <w:top w:val="none" w:sz="0" w:space="0" w:color="auto"/>
                        <w:left w:val="none" w:sz="0" w:space="0" w:color="auto"/>
                        <w:bottom w:val="none" w:sz="0" w:space="0" w:color="auto"/>
                        <w:right w:val="none" w:sz="0" w:space="0" w:color="auto"/>
                      </w:divBdr>
                    </w:div>
                  </w:divsChild>
                </w:div>
                <w:div w:id="888615217">
                  <w:marLeft w:val="0"/>
                  <w:marRight w:val="0"/>
                  <w:marTop w:val="0"/>
                  <w:marBottom w:val="0"/>
                  <w:divBdr>
                    <w:top w:val="none" w:sz="0" w:space="0" w:color="auto"/>
                    <w:left w:val="none" w:sz="0" w:space="0" w:color="auto"/>
                    <w:bottom w:val="none" w:sz="0" w:space="0" w:color="auto"/>
                    <w:right w:val="none" w:sz="0" w:space="0" w:color="auto"/>
                  </w:divBdr>
                  <w:divsChild>
                    <w:div w:id="374937026">
                      <w:marLeft w:val="0"/>
                      <w:marRight w:val="0"/>
                      <w:marTop w:val="0"/>
                      <w:marBottom w:val="0"/>
                      <w:divBdr>
                        <w:top w:val="none" w:sz="0" w:space="0" w:color="auto"/>
                        <w:left w:val="none" w:sz="0" w:space="0" w:color="auto"/>
                        <w:bottom w:val="none" w:sz="0" w:space="0" w:color="auto"/>
                        <w:right w:val="none" w:sz="0" w:space="0" w:color="auto"/>
                      </w:divBdr>
                    </w:div>
                  </w:divsChild>
                </w:div>
                <w:div w:id="1656839619">
                  <w:marLeft w:val="0"/>
                  <w:marRight w:val="0"/>
                  <w:marTop w:val="0"/>
                  <w:marBottom w:val="0"/>
                  <w:divBdr>
                    <w:top w:val="none" w:sz="0" w:space="0" w:color="auto"/>
                    <w:left w:val="none" w:sz="0" w:space="0" w:color="auto"/>
                    <w:bottom w:val="none" w:sz="0" w:space="0" w:color="auto"/>
                    <w:right w:val="none" w:sz="0" w:space="0" w:color="auto"/>
                  </w:divBdr>
                  <w:divsChild>
                    <w:div w:id="1192303851">
                      <w:marLeft w:val="0"/>
                      <w:marRight w:val="0"/>
                      <w:marTop w:val="0"/>
                      <w:marBottom w:val="0"/>
                      <w:divBdr>
                        <w:top w:val="none" w:sz="0" w:space="0" w:color="auto"/>
                        <w:left w:val="none" w:sz="0" w:space="0" w:color="auto"/>
                        <w:bottom w:val="none" w:sz="0" w:space="0" w:color="auto"/>
                        <w:right w:val="none" w:sz="0" w:space="0" w:color="auto"/>
                      </w:divBdr>
                    </w:div>
                  </w:divsChild>
                </w:div>
                <w:div w:id="279730613">
                  <w:marLeft w:val="0"/>
                  <w:marRight w:val="0"/>
                  <w:marTop w:val="0"/>
                  <w:marBottom w:val="0"/>
                  <w:divBdr>
                    <w:top w:val="none" w:sz="0" w:space="0" w:color="auto"/>
                    <w:left w:val="none" w:sz="0" w:space="0" w:color="auto"/>
                    <w:bottom w:val="none" w:sz="0" w:space="0" w:color="auto"/>
                    <w:right w:val="none" w:sz="0" w:space="0" w:color="auto"/>
                  </w:divBdr>
                  <w:divsChild>
                    <w:div w:id="1143041489">
                      <w:marLeft w:val="0"/>
                      <w:marRight w:val="0"/>
                      <w:marTop w:val="0"/>
                      <w:marBottom w:val="0"/>
                      <w:divBdr>
                        <w:top w:val="none" w:sz="0" w:space="0" w:color="auto"/>
                        <w:left w:val="none" w:sz="0" w:space="0" w:color="auto"/>
                        <w:bottom w:val="none" w:sz="0" w:space="0" w:color="auto"/>
                        <w:right w:val="none" w:sz="0" w:space="0" w:color="auto"/>
                      </w:divBdr>
                    </w:div>
                  </w:divsChild>
                </w:div>
                <w:div w:id="76808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970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4279638">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16904617">
      <w:bodyDiv w:val="1"/>
      <w:marLeft w:val="0"/>
      <w:marRight w:val="0"/>
      <w:marTop w:val="0"/>
      <w:marBottom w:val="0"/>
      <w:divBdr>
        <w:top w:val="none" w:sz="0" w:space="0" w:color="auto"/>
        <w:left w:val="none" w:sz="0" w:space="0" w:color="auto"/>
        <w:bottom w:val="none" w:sz="0" w:space="0" w:color="auto"/>
        <w:right w:val="none" w:sz="0" w:space="0" w:color="auto"/>
      </w:divBdr>
    </w:div>
    <w:div w:id="416949978">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0533011">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51434923">
      <w:bodyDiv w:val="1"/>
      <w:marLeft w:val="0"/>
      <w:marRight w:val="0"/>
      <w:marTop w:val="0"/>
      <w:marBottom w:val="0"/>
      <w:divBdr>
        <w:top w:val="none" w:sz="0" w:space="0" w:color="auto"/>
        <w:left w:val="none" w:sz="0" w:space="0" w:color="auto"/>
        <w:bottom w:val="none" w:sz="0" w:space="0" w:color="auto"/>
        <w:right w:val="none" w:sz="0" w:space="0" w:color="auto"/>
      </w:divBdr>
    </w:div>
    <w:div w:id="492726123">
      <w:bodyDiv w:val="1"/>
      <w:marLeft w:val="0"/>
      <w:marRight w:val="0"/>
      <w:marTop w:val="0"/>
      <w:marBottom w:val="0"/>
      <w:divBdr>
        <w:top w:val="none" w:sz="0" w:space="0" w:color="auto"/>
        <w:left w:val="none" w:sz="0" w:space="0" w:color="auto"/>
        <w:bottom w:val="none" w:sz="0" w:space="0" w:color="auto"/>
        <w:right w:val="none" w:sz="0" w:space="0" w:color="auto"/>
      </w:divBdr>
      <w:divsChild>
        <w:div w:id="326325204">
          <w:marLeft w:val="0"/>
          <w:marRight w:val="0"/>
          <w:marTop w:val="0"/>
          <w:marBottom w:val="0"/>
          <w:divBdr>
            <w:top w:val="none" w:sz="0" w:space="0" w:color="auto"/>
            <w:left w:val="none" w:sz="0" w:space="0" w:color="auto"/>
            <w:bottom w:val="none" w:sz="0" w:space="0" w:color="auto"/>
            <w:right w:val="none" w:sz="0" w:space="0" w:color="auto"/>
          </w:divBdr>
        </w:div>
        <w:div w:id="338234144">
          <w:marLeft w:val="0"/>
          <w:marRight w:val="0"/>
          <w:marTop w:val="0"/>
          <w:marBottom w:val="0"/>
          <w:divBdr>
            <w:top w:val="none" w:sz="0" w:space="0" w:color="auto"/>
            <w:left w:val="none" w:sz="0" w:space="0" w:color="auto"/>
            <w:bottom w:val="none" w:sz="0" w:space="0" w:color="auto"/>
            <w:right w:val="none" w:sz="0" w:space="0" w:color="auto"/>
          </w:divBdr>
        </w:div>
        <w:div w:id="406852342">
          <w:marLeft w:val="0"/>
          <w:marRight w:val="0"/>
          <w:marTop w:val="0"/>
          <w:marBottom w:val="0"/>
          <w:divBdr>
            <w:top w:val="none" w:sz="0" w:space="0" w:color="auto"/>
            <w:left w:val="none" w:sz="0" w:space="0" w:color="auto"/>
            <w:bottom w:val="none" w:sz="0" w:space="0" w:color="auto"/>
            <w:right w:val="none" w:sz="0" w:space="0" w:color="auto"/>
          </w:divBdr>
        </w:div>
        <w:div w:id="529032538">
          <w:marLeft w:val="0"/>
          <w:marRight w:val="0"/>
          <w:marTop w:val="0"/>
          <w:marBottom w:val="0"/>
          <w:divBdr>
            <w:top w:val="none" w:sz="0" w:space="0" w:color="auto"/>
            <w:left w:val="none" w:sz="0" w:space="0" w:color="auto"/>
            <w:bottom w:val="none" w:sz="0" w:space="0" w:color="auto"/>
            <w:right w:val="none" w:sz="0" w:space="0" w:color="auto"/>
          </w:divBdr>
        </w:div>
        <w:div w:id="607005565">
          <w:marLeft w:val="0"/>
          <w:marRight w:val="0"/>
          <w:marTop w:val="0"/>
          <w:marBottom w:val="0"/>
          <w:divBdr>
            <w:top w:val="none" w:sz="0" w:space="0" w:color="auto"/>
            <w:left w:val="none" w:sz="0" w:space="0" w:color="auto"/>
            <w:bottom w:val="none" w:sz="0" w:space="0" w:color="auto"/>
            <w:right w:val="none" w:sz="0" w:space="0" w:color="auto"/>
          </w:divBdr>
        </w:div>
        <w:div w:id="693658170">
          <w:marLeft w:val="0"/>
          <w:marRight w:val="0"/>
          <w:marTop w:val="0"/>
          <w:marBottom w:val="0"/>
          <w:divBdr>
            <w:top w:val="none" w:sz="0" w:space="0" w:color="auto"/>
            <w:left w:val="none" w:sz="0" w:space="0" w:color="auto"/>
            <w:bottom w:val="none" w:sz="0" w:space="0" w:color="auto"/>
            <w:right w:val="none" w:sz="0" w:space="0" w:color="auto"/>
          </w:divBdr>
        </w:div>
        <w:div w:id="1225678872">
          <w:marLeft w:val="0"/>
          <w:marRight w:val="0"/>
          <w:marTop w:val="0"/>
          <w:marBottom w:val="0"/>
          <w:divBdr>
            <w:top w:val="none" w:sz="0" w:space="0" w:color="auto"/>
            <w:left w:val="none" w:sz="0" w:space="0" w:color="auto"/>
            <w:bottom w:val="none" w:sz="0" w:space="0" w:color="auto"/>
            <w:right w:val="none" w:sz="0" w:space="0" w:color="auto"/>
          </w:divBdr>
        </w:div>
        <w:div w:id="1556621611">
          <w:marLeft w:val="0"/>
          <w:marRight w:val="0"/>
          <w:marTop w:val="0"/>
          <w:marBottom w:val="0"/>
          <w:divBdr>
            <w:top w:val="none" w:sz="0" w:space="0" w:color="auto"/>
            <w:left w:val="none" w:sz="0" w:space="0" w:color="auto"/>
            <w:bottom w:val="none" w:sz="0" w:space="0" w:color="auto"/>
            <w:right w:val="none" w:sz="0" w:space="0" w:color="auto"/>
          </w:divBdr>
        </w:div>
        <w:div w:id="1622763930">
          <w:marLeft w:val="0"/>
          <w:marRight w:val="0"/>
          <w:marTop w:val="0"/>
          <w:marBottom w:val="0"/>
          <w:divBdr>
            <w:top w:val="none" w:sz="0" w:space="0" w:color="auto"/>
            <w:left w:val="none" w:sz="0" w:space="0" w:color="auto"/>
            <w:bottom w:val="none" w:sz="0" w:space="0" w:color="auto"/>
            <w:right w:val="none" w:sz="0" w:space="0" w:color="auto"/>
          </w:divBdr>
        </w:div>
        <w:div w:id="1847623182">
          <w:marLeft w:val="0"/>
          <w:marRight w:val="0"/>
          <w:marTop w:val="0"/>
          <w:marBottom w:val="0"/>
          <w:divBdr>
            <w:top w:val="none" w:sz="0" w:space="0" w:color="auto"/>
            <w:left w:val="none" w:sz="0" w:space="0" w:color="auto"/>
            <w:bottom w:val="none" w:sz="0" w:space="0" w:color="auto"/>
            <w:right w:val="none" w:sz="0" w:space="0" w:color="auto"/>
          </w:divBdr>
        </w:div>
        <w:div w:id="1902279326">
          <w:marLeft w:val="0"/>
          <w:marRight w:val="0"/>
          <w:marTop w:val="0"/>
          <w:marBottom w:val="0"/>
          <w:divBdr>
            <w:top w:val="none" w:sz="0" w:space="0" w:color="auto"/>
            <w:left w:val="none" w:sz="0" w:space="0" w:color="auto"/>
            <w:bottom w:val="none" w:sz="0" w:space="0" w:color="auto"/>
            <w:right w:val="none" w:sz="0" w:space="0" w:color="auto"/>
          </w:divBdr>
        </w:div>
        <w:div w:id="1960452891">
          <w:marLeft w:val="0"/>
          <w:marRight w:val="0"/>
          <w:marTop w:val="0"/>
          <w:marBottom w:val="0"/>
          <w:divBdr>
            <w:top w:val="none" w:sz="0" w:space="0" w:color="auto"/>
            <w:left w:val="none" w:sz="0" w:space="0" w:color="auto"/>
            <w:bottom w:val="none" w:sz="0" w:space="0" w:color="auto"/>
            <w:right w:val="none" w:sz="0" w:space="0" w:color="auto"/>
          </w:divBdr>
        </w:div>
        <w:div w:id="1965192369">
          <w:marLeft w:val="0"/>
          <w:marRight w:val="0"/>
          <w:marTop w:val="0"/>
          <w:marBottom w:val="0"/>
          <w:divBdr>
            <w:top w:val="none" w:sz="0" w:space="0" w:color="auto"/>
            <w:left w:val="none" w:sz="0" w:space="0" w:color="auto"/>
            <w:bottom w:val="none" w:sz="0" w:space="0" w:color="auto"/>
            <w:right w:val="none" w:sz="0" w:space="0" w:color="auto"/>
          </w:divBdr>
        </w:div>
        <w:div w:id="2029915026">
          <w:marLeft w:val="0"/>
          <w:marRight w:val="0"/>
          <w:marTop w:val="0"/>
          <w:marBottom w:val="0"/>
          <w:divBdr>
            <w:top w:val="none" w:sz="0" w:space="0" w:color="auto"/>
            <w:left w:val="none" w:sz="0" w:space="0" w:color="auto"/>
            <w:bottom w:val="none" w:sz="0" w:space="0" w:color="auto"/>
            <w:right w:val="none" w:sz="0" w:space="0" w:color="auto"/>
          </w:divBdr>
        </w:div>
        <w:div w:id="2061202093">
          <w:marLeft w:val="0"/>
          <w:marRight w:val="0"/>
          <w:marTop w:val="0"/>
          <w:marBottom w:val="0"/>
          <w:divBdr>
            <w:top w:val="none" w:sz="0" w:space="0" w:color="auto"/>
            <w:left w:val="none" w:sz="0" w:space="0" w:color="auto"/>
            <w:bottom w:val="none" w:sz="0" w:space="0" w:color="auto"/>
            <w:right w:val="none" w:sz="0" w:space="0" w:color="auto"/>
          </w:divBdr>
        </w:div>
        <w:div w:id="2065250652">
          <w:marLeft w:val="0"/>
          <w:marRight w:val="0"/>
          <w:marTop w:val="0"/>
          <w:marBottom w:val="0"/>
          <w:divBdr>
            <w:top w:val="none" w:sz="0" w:space="0" w:color="auto"/>
            <w:left w:val="none" w:sz="0" w:space="0" w:color="auto"/>
            <w:bottom w:val="none" w:sz="0" w:space="0" w:color="auto"/>
            <w:right w:val="none" w:sz="0" w:space="0" w:color="auto"/>
          </w:divBdr>
        </w:div>
      </w:divsChild>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18928592">
      <w:bodyDiv w:val="1"/>
      <w:marLeft w:val="0"/>
      <w:marRight w:val="0"/>
      <w:marTop w:val="0"/>
      <w:marBottom w:val="0"/>
      <w:divBdr>
        <w:top w:val="none" w:sz="0" w:space="0" w:color="auto"/>
        <w:left w:val="none" w:sz="0" w:space="0" w:color="auto"/>
        <w:bottom w:val="none" w:sz="0" w:space="0" w:color="auto"/>
        <w:right w:val="none" w:sz="0" w:space="0" w:color="auto"/>
      </w:divBdr>
    </w:div>
    <w:div w:id="528570175">
      <w:bodyDiv w:val="1"/>
      <w:marLeft w:val="0"/>
      <w:marRight w:val="0"/>
      <w:marTop w:val="0"/>
      <w:marBottom w:val="0"/>
      <w:divBdr>
        <w:top w:val="none" w:sz="0" w:space="0" w:color="auto"/>
        <w:left w:val="none" w:sz="0" w:space="0" w:color="auto"/>
        <w:bottom w:val="none" w:sz="0" w:space="0" w:color="auto"/>
        <w:right w:val="none" w:sz="0" w:space="0" w:color="auto"/>
      </w:divBdr>
    </w:div>
    <w:div w:id="538248588">
      <w:bodyDiv w:val="1"/>
      <w:marLeft w:val="0"/>
      <w:marRight w:val="0"/>
      <w:marTop w:val="0"/>
      <w:marBottom w:val="0"/>
      <w:divBdr>
        <w:top w:val="none" w:sz="0" w:space="0" w:color="auto"/>
        <w:left w:val="none" w:sz="0" w:space="0" w:color="auto"/>
        <w:bottom w:val="none" w:sz="0" w:space="0" w:color="auto"/>
        <w:right w:val="none" w:sz="0" w:space="0" w:color="auto"/>
      </w:divBdr>
    </w:div>
    <w:div w:id="541752552">
      <w:bodyDiv w:val="1"/>
      <w:marLeft w:val="0"/>
      <w:marRight w:val="0"/>
      <w:marTop w:val="0"/>
      <w:marBottom w:val="0"/>
      <w:divBdr>
        <w:top w:val="none" w:sz="0" w:space="0" w:color="auto"/>
        <w:left w:val="none" w:sz="0" w:space="0" w:color="auto"/>
        <w:bottom w:val="none" w:sz="0" w:space="0" w:color="auto"/>
        <w:right w:val="none" w:sz="0" w:space="0" w:color="auto"/>
      </w:divBdr>
    </w:div>
    <w:div w:id="566454801">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0545652">
      <w:bodyDiv w:val="1"/>
      <w:marLeft w:val="0"/>
      <w:marRight w:val="0"/>
      <w:marTop w:val="0"/>
      <w:marBottom w:val="0"/>
      <w:divBdr>
        <w:top w:val="none" w:sz="0" w:space="0" w:color="auto"/>
        <w:left w:val="none" w:sz="0" w:space="0" w:color="auto"/>
        <w:bottom w:val="none" w:sz="0" w:space="0" w:color="auto"/>
        <w:right w:val="none" w:sz="0" w:space="0" w:color="auto"/>
      </w:divBdr>
    </w:div>
    <w:div w:id="591285306">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00451582">
      <w:bodyDiv w:val="1"/>
      <w:marLeft w:val="0"/>
      <w:marRight w:val="0"/>
      <w:marTop w:val="0"/>
      <w:marBottom w:val="0"/>
      <w:divBdr>
        <w:top w:val="none" w:sz="0" w:space="0" w:color="auto"/>
        <w:left w:val="none" w:sz="0" w:space="0" w:color="auto"/>
        <w:bottom w:val="none" w:sz="0" w:space="0" w:color="auto"/>
        <w:right w:val="none" w:sz="0" w:space="0" w:color="auto"/>
      </w:divBdr>
    </w:div>
    <w:div w:id="623853585">
      <w:bodyDiv w:val="1"/>
      <w:marLeft w:val="0"/>
      <w:marRight w:val="0"/>
      <w:marTop w:val="0"/>
      <w:marBottom w:val="0"/>
      <w:divBdr>
        <w:top w:val="none" w:sz="0" w:space="0" w:color="auto"/>
        <w:left w:val="none" w:sz="0" w:space="0" w:color="auto"/>
        <w:bottom w:val="none" w:sz="0" w:space="0" w:color="auto"/>
        <w:right w:val="none" w:sz="0" w:space="0" w:color="auto"/>
      </w:divBdr>
    </w:div>
    <w:div w:id="631060191">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706297968">
      <w:bodyDiv w:val="1"/>
      <w:marLeft w:val="0"/>
      <w:marRight w:val="0"/>
      <w:marTop w:val="0"/>
      <w:marBottom w:val="0"/>
      <w:divBdr>
        <w:top w:val="none" w:sz="0" w:space="0" w:color="auto"/>
        <w:left w:val="none" w:sz="0" w:space="0" w:color="auto"/>
        <w:bottom w:val="none" w:sz="0" w:space="0" w:color="auto"/>
        <w:right w:val="none" w:sz="0" w:space="0" w:color="auto"/>
      </w:divBdr>
      <w:divsChild>
        <w:div w:id="304895713">
          <w:marLeft w:val="0"/>
          <w:marRight w:val="0"/>
          <w:marTop w:val="0"/>
          <w:marBottom w:val="0"/>
          <w:divBdr>
            <w:top w:val="none" w:sz="0" w:space="0" w:color="auto"/>
            <w:left w:val="none" w:sz="0" w:space="0" w:color="auto"/>
            <w:bottom w:val="none" w:sz="0" w:space="0" w:color="auto"/>
            <w:right w:val="none" w:sz="0" w:space="0" w:color="auto"/>
          </w:divBdr>
        </w:div>
        <w:div w:id="419840917">
          <w:marLeft w:val="0"/>
          <w:marRight w:val="0"/>
          <w:marTop w:val="0"/>
          <w:marBottom w:val="0"/>
          <w:divBdr>
            <w:top w:val="none" w:sz="0" w:space="0" w:color="auto"/>
            <w:left w:val="none" w:sz="0" w:space="0" w:color="auto"/>
            <w:bottom w:val="none" w:sz="0" w:space="0" w:color="auto"/>
            <w:right w:val="none" w:sz="0" w:space="0" w:color="auto"/>
          </w:divBdr>
        </w:div>
        <w:div w:id="514460897">
          <w:marLeft w:val="0"/>
          <w:marRight w:val="0"/>
          <w:marTop w:val="0"/>
          <w:marBottom w:val="0"/>
          <w:divBdr>
            <w:top w:val="none" w:sz="0" w:space="0" w:color="auto"/>
            <w:left w:val="none" w:sz="0" w:space="0" w:color="auto"/>
            <w:bottom w:val="none" w:sz="0" w:space="0" w:color="auto"/>
            <w:right w:val="none" w:sz="0" w:space="0" w:color="auto"/>
          </w:divBdr>
        </w:div>
        <w:div w:id="575434694">
          <w:marLeft w:val="0"/>
          <w:marRight w:val="0"/>
          <w:marTop w:val="0"/>
          <w:marBottom w:val="0"/>
          <w:divBdr>
            <w:top w:val="none" w:sz="0" w:space="0" w:color="auto"/>
            <w:left w:val="none" w:sz="0" w:space="0" w:color="auto"/>
            <w:bottom w:val="none" w:sz="0" w:space="0" w:color="auto"/>
            <w:right w:val="none" w:sz="0" w:space="0" w:color="auto"/>
          </w:divBdr>
        </w:div>
        <w:div w:id="586571106">
          <w:marLeft w:val="0"/>
          <w:marRight w:val="0"/>
          <w:marTop w:val="0"/>
          <w:marBottom w:val="0"/>
          <w:divBdr>
            <w:top w:val="none" w:sz="0" w:space="0" w:color="auto"/>
            <w:left w:val="none" w:sz="0" w:space="0" w:color="auto"/>
            <w:bottom w:val="none" w:sz="0" w:space="0" w:color="auto"/>
            <w:right w:val="none" w:sz="0" w:space="0" w:color="auto"/>
          </w:divBdr>
        </w:div>
        <w:div w:id="671877918">
          <w:marLeft w:val="0"/>
          <w:marRight w:val="0"/>
          <w:marTop w:val="0"/>
          <w:marBottom w:val="0"/>
          <w:divBdr>
            <w:top w:val="none" w:sz="0" w:space="0" w:color="auto"/>
            <w:left w:val="none" w:sz="0" w:space="0" w:color="auto"/>
            <w:bottom w:val="none" w:sz="0" w:space="0" w:color="auto"/>
            <w:right w:val="none" w:sz="0" w:space="0" w:color="auto"/>
          </w:divBdr>
        </w:div>
        <w:div w:id="744883989">
          <w:marLeft w:val="0"/>
          <w:marRight w:val="0"/>
          <w:marTop w:val="0"/>
          <w:marBottom w:val="0"/>
          <w:divBdr>
            <w:top w:val="none" w:sz="0" w:space="0" w:color="auto"/>
            <w:left w:val="none" w:sz="0" w:space="0" w:color="auto"/>
            <w:bottom w:val="none" w:sz="0" w:space="0" w:color="auto"/>
            <w:right w:val="none" w:sz="0" w:space="0" w:color="auto"/>
          </w:divBdr>
        </w:div>
        <w:div w:id="790322587">
          <w:marLeft w:val="0"/>
          <w:marRight w:val="0"/>
          <w:marTop w:val="0"/>
          <w:marBottom w:val="0"/>
          <w:divBdr>
            <w:top w:val="none" w:sz="0" w:space="0" w:color="auto"/>
            <w:left w:val="none" w:sz="0" w:space="0" w:color="auto"/>
            <w:bottom w:val="none" w:sz="0" w:space="0" w:color="auto"/>
            <w:right w:val="none" w:sz="0" w:space="0" w:color="auto"/>
          </w:divBdr>
        </w:div>
        <w:div w:id="838034148">
          <w:marLeft w:val="0"/>
          <w:marRight w:val="0"/>
          <w:marTop w:val="0"/>
          <w:marBottom w:val="0"/>
          <w:divBdr>
            <w:top w:val="none" w:sz="0" w:space="0" w:color="auto"/>
            <w:left w:val="none" w:sz="0" w:space="0" w:color="auto"/>
            <w:bottom w:val="none" w:sz="0" w:space="0" w:color="auto"/>
            <w:right w:val="none" w:sz="0" w:space="0" w:color="auto"/>
          </w:divBdr>
        </w:div>
        <w:div w:id="980157557">
          <w:marLeft w:val="0"/>
          <w:marRight w:val="0"/>
          <w:marTop w:val="0"/>
          <w:marBottom w:val="0"/>
          <w:divBdr>
            <w:top w:val="none" w:sz="0" w:space="0" w:color="auto"/>
            <w:left w:val="none" w:sz="0" w:space="0" w:color="auto"/>
            <w:bottom w:val="none" w:sz="0" w:space="0" w:color="auto"/>
            <w:right w:val="none" w:sz="0" w:space="0" w:color="auto"/>
          </w:divBdr>
        </w:div>
        <w:div w:id="1023047766">
          <w:marLeft w:val="0"/>
          <w:marRight w:val="0"/>
          <w:marTop w:val="0"/>
          <w:marBottom w:val="0"/>
          <w:divBdr>
            <w:top w:val="none" w:sz="0" w:space="0" w:color="auto"/>
            <w:left w:val="none" w:sz="0" w:space="0" w:color="auto"/>
            <w:bottom w:val="none" w:sz="0" w:space="0" w:color="auto"/>
            <w:right w:val="none" w:sz="0" w:space="0" w:color="auto"/>
          </w:divBdr>
        </w:div>
        <w:div w:id="1113785116">
          <w:marLeft w:val="0"/>
          <w:marRight w:val="0"/>
          <w:marTop w:val="0"/>
          <w:marBottom w:val="0"/>
          <w:divBdr>
            <w:top w:val="none" w:sz="0" w:space="0" w:color="auto"/>
            <w:left w:val="none" w:sz="0" w:space="0" w:color="auto"/>
            <w:bottom w:val="none" w:sz="0" w:space="0" w:color="auto"/>
            <w:right w:val="none" w:sz="0" w:space="0" w:color="auto"/>
          </w:divBdr>
          <w:divsChild>
            <w:div w:id="528958763">
              <w:marLeft w:val="0"/>
              <w:marRight w:val="0"/>
              <w:marTop w:val="0"/>
              <w:marBottom w:val="0"/>
              <w:divBdr>
                <w:top w:val="none" w:sz="0" w:space="0" w:color="auto"/>
                <w:left w:val="none" w:sz="0" w:space="0" w:color="auto"/>
                <w:bottom w:val="none" w:sz="0" w:space="0" w:color="auto"/>
                <w:right w:val="none" w:sz="0" w:space="0" w:color="auto"/>
              </w:divBdr>
            </w:div>
          </w:divsChild>
        </w:div>
        <w:div w:id="1127696593">
          <w:marLeft w:val="0"/>
          <w:marRight w:val="0"/>
          <w:marTop w:val="0"/>
          <w:marBottom w:val="0"/>
          <w:divBdr>
            <w:top w:val="none" w:sz="0" w:space="0" w:color="auto"/>
            <w:left w:val="none" w:sz="0" w:space="0" w:color="auto"/>
            <w:bottom w:val="none" w:sz="0" w:space="0" w:color="auto"/>
            <w:right w:val="none" w:sz="0" w:space="0" w:color="auto"/>
          </w:divBdr>
        </w:div>
        <w:div w:id="1189099526">
          <w:marLeft w:val="0"/>
          <w:marRight w:val="0"/>
          <w:marTop w:val="0"/>
          <w:marBottom w:val="0"/>
          <w:divBdr>
            <w:top w:val="none" w:sz="0" w:space="0" w:color="auto"/>
            <w:left w:val="none" w:sz="0" w:space="0" w:color="auto"/>
            <w:bottom w:val="none" w:sz="0" w:space="0" w:color="auto"/>
            <w:right w:val="none" w:sz="0" w:space="0" w:color="auto"/>
          </w:divBdr>
        </w:div>
        <w:div w:id="1317032830">
          <w:marLeft w:val="0"/>
          <w:marRight w:val="0"/>
          <w:marTop w:val="0"/>
          <w:marBottom w:val="0"/>
          <w:divBdr>
            <w:top w:val="none" w:sz="0" w:space="0" w:color="auto"/>
            <w:left w:val="none" w:sz="0" w:space="0" w:color="auto"/>
            <w:bottom w:val="none" w:sz="0" w:space="0" w:color="auto"/>
            <w:right w:val="none" w:sz="0" w:space="0" w:color="auto"/>
          </w:divBdr>
        </w:div>
        <w:div w:id="1346593358">
          <w:marLeft w:val="0"/>
          <w:marRight w:val="0"/>
          <w:marTop w:val="0"/>
          <w:marBottom w:val="0"/>
          <w:divBdr>
            <w:top w:val="none" w:sz="0" w:space="0" w:color="auto"/>
            <w:left w:val="none" w:sz="0" w:space="0" w:color="auto"/>
            <w:bottom w:val="none" w:sz="0" w:space="0" w:color="auto"/>
            <w:right w:val="none" w:sz="0" w:space="0" w:color="auto"/>
          </w:divBdr>
        </w:div>
        <w:div w:id="1394698307">
          <w:marLeft w:val="0"/>
          <w:marRight w:val="0"/>
          <w:marTop w:val="0"/>
          <w:marBottom w:val="0"/>
          <w:divBdr>
            <w:top w:val="none" w:sz="0" w:space="0" w:color="auto"/>
            <w:left w:val="none" w:sz="0" w:space="0" w:color="auto"/>
            <w:bottom w:val="none" w:sz="0" w:space="0" w:color="auto"/>
            <w:right w:val="none" w:sz="0" w:space="0" w:color="auto"/>
          </w:divBdr>
        </w:div>
        <w:div w:id="1450467234">
          <w:marLeft w:val="0"/>
          <w:marRight w:val="0"/>
          <w:marTop w:val="0"/>
          <w:marBottom w:val="0"/>
          <w:divBdr>
            <w:top w:val="none" w:sz="0" w:space="0" w:color="auto"/>
            <w:left w:val="none" w:sz="0" w:space="0" w:color="auto"/>
            <w:bottom w:val="none" w:sz="0" w:space="0" w:color="auto"/>
            <w:right w:val="none" w:sz="0" w:space="0" w:color="auto"/>
          </w:divBdr>
        </w:div>
        <w:div w:id="1498306154">
          <w:marLeft w:val="0"/>
          <w:marRight w:val="0"/>
          <w:marTop w:val="0"/>
          <w:marBottom w:val="0"/>
          <w:divBdr>
            <w:top w:val="none" w:sz="0" w:space="0" w:color="auto"/>
            <w:left w:val="none" w:sz="0" w:space="0" w:color="auto"/>
            <w:bottom w:val="none" w:sz="0" w:space="0" w:color="auto"/>
            <w:right w:val="none" w:sz="0" w:space="0" w:color="auto"/>
          </w:divBdr>
        </w:div>
        <w:div w:id="1514418783">
          <w:marLeft w:val="0"/>
          <w:marRight w:val="0"/>
          <w:marTop w:val="0"/>
          <w:marBottom w:val="0"/>
          <w:divBdr>
            <w:top w:val="none" w:sz="0" w:space="0" w:color="auto"/>
            <w:left w:val="none" w:sz="0" w:space="0" w:color="auto"/>
            <w:bottom w:val="none" w:sz="0" w:space="0" w:color="auto"/>
            <w:right w:val="none" w:sz="0" w:space="0" w:color="auto"/>
          </w:divBdr>
        </w:div>
        <w:div w:id="1725106295">
          <w:marLeft w:val="0"/>
          <w:marRight w:val="0"/>
          <w:marTop w:val="0"/>
          <w:marBottom w:val="0"/>
          <w:divBdr>
            <w:top w:val="none" w:sz="0" w:space="0" w:color="auto"/>
            <w:left w:val="none" w:sz="0" w:space="0" w:color="auto"/>
            <w:bottom w:val="none" w:sz="0" w:space="0" w:color="auto"/>
            <w:right w:val="none" w:sz="0" w:space="0" w:color="auto"/>
          </w:divBdr>
        </w:div>
        <w:div w:id="1779327962">
          <w:marLeft w:val="0"/>
          <w:marRight w:val="0"/>
          <w:marTop w:val="0"/>
          <w:marBottom w:val="0"/>
          <w:divBdr>
            <w:top w:val="none" w:sz="0" w:space="0" w:color="auto"/>
            <w:left w:val="none" w:sz="0" w:space="0" w:color="auto"/>
            <w:bottom w:val="none" w:sz="0" w:space="0" w:color="auto"/>
            <w:right w:val="none" w:sz="0" w:space="0" w:color="auto"/>
          </w:divBdr>
        </w:div>
        <w:div w:id="1837962410">
          <w:marLeft w:val="0"/>
          <w:marRight w:val="0"/>
          <w:marTop w:val="0"/>
          <w:marBottom w:val="0"/>
          <w:divBdr>
            <w:top w:val="none" w:sz="0" w:space="0" w:color="auto"/>
            <w:left w:val="none" w:sz="0" w:space="0" w:color="auto"/>
            <w:bottom w:val="none" w:sz="0" w:space="0" w:color="auto"/>
            <w:right w:val="none" w:sz="0" w:space="0" w:color="auto"/>
          </w:divBdr>
        </w:div>
        <w:div w:id="1865556890">
          <w:marLeft w:val="0"/>
          <w:marRight w:val="0"/>
          <w:marTop w:val="0"/>
          <w:marBottom w:val="0"/>
          <w:divBdr>
            <w:top w:val="none" w:sz="0" w:space="0" w:color="auto"/>
            <w:left w:val="none" w:sz="0" w:space="0" w:color="auto"/>
            <w:bottom w:val="none" w:sz="0" w:space="0" w:color="auto"/>
            <w:right w:val="none" w:sz="0" w:space="0" w:color="auto"/>
          </w:divBdr>
          <w:divsChild>
            <w:div w:id="26831715">
              <w:marLeft w:val="0"/>
              <w:marRight w:val="0"/>
              <w:marTop w:val="0"/>
              <w:marBottom w:val="0"/>
              <w:divBdr>
                <w:top w:val="none" w:sz="0" w:space="0" w:color="auto"/>
                <w:left w:val="none" w:sz="0" w:space="0" w:color="auto"/>
                <w:bottom w:val="none" w:sz="0" w:space="0" w:color="auto"/>
                <w:right w:val="none" w:sz="0" w:space="0" w:color="auto"/>
              </w:divBdr>
            </w:div>
            <w:div w:id="292755208">
              <w:marLeft w:val="0"/>
              <w:marRight w:val="0"/>
              <w:marTop w:val="0"/>
              <w:marBottom w:val="0"/>
              <w:divBdr>
                <w:top w:val="none" w:sz="0" w:space="0" w:color="auto"/>
                <w:left w:val="none" w:sz="0" w:space="0" w:color="auto"/>
                <w:bottom w:val="none" w:sz="0" w:space="0" w:color="auto"/>
                <w:right w:val="none" w:sz="0" w:space="0" w:color="auto"/>
              </w:divBdr>
            </w:div>
            <w:div w:id="637102861">
              <w:marLeft w:val="0"/>
              <w:marRight w:val="0"/>
              <w:marTop w:val="0"/>
              <w:marBottom w:val="0"/>
              <w:divBdr>
                <w:top w:val="none" w:sz="0" w:space="0" w:color="auto"/>
                <w:left w:val="none" w:sz="0" w:space="0" w:color="auto"/>
                <w:bottom w:val="none" w:sz="0" w:space="0" w:color="auto"/>
                <w:right w:val="none" w:sz="0" w:space="0" w:color="auto"/>
              </w:divBdr>
            </w:div>
            <w:div w:id="1103958774">
              <w:marLeft w:val="0"/>
              <w:marRight w:val="0"/>
              <w:marTop w:val="0"/>
              <w:marBottom w:val="0"/>
              <w:divBdr>
                <w:top w:val="none" w:sz="0" w:space="0" w:color="auto"/>
                <w:left w:val="none" w:sz="0" w:space="0" w:color="auto"/>
                <w:bottom w:val="none" w:sz="0" w:space="0" w:color="auto"/>
                <w:right w:val="none" w:sz="0" w:space="0" w:color="auto"/>
              </w:divBdr>
            </w:div>
            <w:div w:id="2038118372">
              <w:marLeft w:val="0"/>
              <w:marRight w:val="0"/>
              <w:marTop w:val="0"/>
              <w:marBottom w:val="0"/>
              <w:divBdr>
                <w:top w:val="none" w:sz="0" w:space="0" w:color="auto"/>
                <w:left w:val="none" w:sz="0" w:space="0" w:color="auto"/>
                <w:bottom w:val="none" w:sz="0" w:space="0" w:color="auto"/>
                <w:right w:val="none" w:sz="0" w:space="0" w:color="auto"/>
              </w:divBdr>
            </w:div>
          </w:divsChild>
        </w:div>
        <w:div w:id="1949462631">
          <w:marLeft w:val="0"/>
          <w:marRight w:val="0"/>
          <w:marTop w:val="0"/>
          <w:marBottom w:val="0"/>
          <w:divBdr>
            <w:top w:val="none" w:sz="0" w:space="0" w:color="auto"/>
            <w:left w:val="none" w:sz="0" w:space="0" w:color="auto"/>
            <w:bottom w:val="none" w:sz="0" w:space="0" w:color="auto"/>
            <w:right w:val="none" w:sz="0" w:space="0" w:color="auto"/>
          </w:divBdr>
          <w:divsChild>
            <w:div w:id="494885557">
              <w:marLeft w:val="0"/>
              <w:marRight w:val="0"/>
              <w:marTop w:val="0"/>
              <w:marBottom w:val="0"/>
              <w:divBdr>
                <w:top w:val="none" w:sz="0" w:space="0" w:color="auto"/>
                <w:left w:val="none" w:sz="0" w:space="0" w:color="auto"/>
                <w:bottom w:val="none" w:sz="0" w:space="0" w:color="auto"/>
                <w:right w:val="none" w:sz="0" w:space="0" w:color="auto"/>
              </w:divBdr>
            </w:div>
          </w:divsChild>
        </w:div>
        <w:div w:id="1969429495">
          <w:marLeft w:val="0"/>
          <w:marRight w:val="0"/>
          <w:marTop w:val="0"/>
          <w:marBottom w:val="0"/>
          <w:divBdr>
            <w:top w:val="none" w:sz="0" w:space="0" w:color="auto"/>
            <w:left w:val="none" w:sz="0" w:space="0" w:color="auto"/>
            <w:bottom w:val="none" w:sz="0" w:space="0" w:color="auto"/>
            <w:right w:val="none" w:sz="0" w:space="0" w:color="auto"/>
          </w:divBdr>
        </w:div>
        <w:div w:id="2067678444">
          <w:marLeft w:val="0"/>
          <w:marRight w:val="0"/>
          <w:marTop w:val="0"/>
          <w:marBottom w:val="0"/>
          <w:divBdr>
            <w:top w:val="none" w:sz="0" w:space="0" w:color="auto"/>
            <w:left w:val="none" w:sz="0" w:space="0" w:color="auto"/>
            <w:bottom w:val="none" w:sz="0" w:space="0" w:color="auto"/>
            <w:right w:val="none" w:sz="0" w:space="0" w:color="auto"/>
          </w:divBdr>
        </w:div>
        <w:div w:id="2109229220">
          <w:marLeft w:val="0"/>
          <w:marRight w:val="0"/>
          <w:marTop w:val="0"/>
          <w:marBottom w:val="0"/>
          <w:divBdr>
            <w:top w:val="none" w:sz="0" w:space="0" w:color="auto"/>
            <w:left w:val="none" w:sz="0" w:space="0" w:color="auto"/>
            <w:bottom w:val="none" w:sz="0" w:space="0" w:color="auto"/>
            <w:right w:val="none" w:sz="0" w:space="0" w:color="auto"/>
          </w:divBdr>
        </w:div>
        <w:div w:id="2136943874">
          <w:marLeft w:val="0"/>
          <w:marRight w:val="0"/>
          <w:marTop w:val="0"/>
          <w:marBottom w:val="0"/>
          <w:divBdr>
            <w:top w:val="none" w:sz="0" w:space="0" w:color="auto"/>
            <w:left w:val="none" w:sz="0" w:space="0" w:color="auto"/>
            <w:bottom w:val="none" w:sz="0" w:space="0" w:color="auto"/>
            <w:right w:val="none" w:sz="0" w:space="0" w:color="auto"/>
          </w:divBdr>
        </w:div>
      </w:divsChild>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470919">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130559155">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305284287">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265771754">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855776200">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84571167">
                  <w:marLeft w:val="0"/>
                  <w:marRight w:val="0"/>
                  <w:marTop w:val="0"/>
                  <w:marBottom w:val="0"/>
                  <w:divBdr>
                    <w:top w:val="none" w:sz="0" w:space="0" w:color="auto"/>
                    <w:left w:val="none" w:sz="0" w:space="0" w:color="auto"/>
                    <w:bottom w:val="none" w:sz="0" w:space="0" w:color="auto"/>
                    <w:right w:val="none" w:sz="0" w:space="0" w:color="auto"/>
                  </w:divBdr>
                </w:div>
                <w:div w:id="149101489">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1733787">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5043705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11845">
      <w:bodyDiv w:val="1"/>
      <w:marLeft w:val="0"/>
      <w:marRight w:val="0"/>
      <w:marTop w:val="0"/>
      <w:marBottom w:val="0"/>
      <w:divBdr>
        <w:top w:val="none" w:sz="0" w:space="0" w:color="auto"/>
        <w:left w:val="none" w:sz="0" w:space="0" w:color="auto"/>
        <w:bottom w:val="none" w:sz="0" w:space="0" w:color="auto"/>
        <w:right w:val="none" w:sz="0" w:space="0" w:color="auto"/>
      </w:divBdr>
    </w:div>
    <w:div w:id="751774472">
      <w:bodyDiv w:val="1"/>
      <w:marLeft w:val="0"/>
      <w:marRight w:val="0"/>
      <w:marTop w:val="0"/>
      <w:marBottom w:val="0"/>
      <w:divBdr>
        <w:top w:val="none" w:sz="0" w:space="0" w:color="auto"/>
        <w:left w:val="none" w:sz="0" w:space="0" w:color="auto"/>
        <w:bottom w:val="none" w:sz="0" w:space="0" w:color="auto"/>
        <w:right w:val="none" w:sz="0" w:space="0" w:color="auto"/>
      </w:divBdr>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08087137">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33452926">
      <w:bodyDiv w:val="1"/>
      <w:marLeft w:val="0"/>
      <w:marRight w:val="0"/>
      <w:marTop w:val="0"/>
      <w:marBottom w:val="0"/>
      <w:divBdr>
        <w:top w:val="none" w:sz="0" w:space="0" w:color="auto"/>
        <w:left w:val="none" w:sz="0" w:space="0" w:color="auto"/>
        <w:bottom w:val="none" w:sz="0" w:space="0" w:color="auto"/>
        <w:right w:val="none" w:sz="0" w:space="0" w:color="auto"/>
      </w:divBdr>
    </w:div>
    <w:div w:id="857277317">
      <w:bodyDiv w:val="1"/>
      <w:marLeft w:val="0"/>
      <w:marRight w:val="0"/>
      <w:marTop w:val="0"/>
      <w:marBottom w:val="0"/>
      <w:divBdr>
        <w:top w:val="none" w:sz="0" w:space="0" w:color="auto"/>
        <w:left w:val="none" w:sz="0" w:space="0" w:color="auto"/>
        <w:bottom w:val="none" w:sz="0" w:space="0" w:color="auto"/>
        <w:right w:val="none" w:sz="0" w:space="0" w:color="auto"/>
      </w:divBdr>
    </w:div>
    <w:div w:id="86594758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16477759">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928802">
      <w:bodyDiv w:val="1"/>
      <w:marLeft w:val="0"/>
      <w:marRight w:val="0"/>
      <w:marTop w:val="0"/>
      <w:marBottom w:val="0"/>
      <w:divBdr>
        <w:top w:val="none" w:sz="0" w:space="0" w:color="auto"/>
        <w:left w:val="none" w:sz="0" w:space="0" w:color="auto"/>
        <w:bottom w:val="none" w:sz="0" w:space="0" w:color="auto"/>
        <w:right w:val="none" w:sz="0" w:space="0" w:color="auto"/>
      </w:divBdr>
    </w:div>
    <w:div w:id="937907254">
      <w:bodyDiv w:val="1"/>
      <w:marLeft w:val="0"/>
      <w:marRight w:val="0"/>
      <w:marTop w:val="0"/>
      <w:marBottom w:val="0"/>
      <w:divBdr>
        <w:top w:val="none" w:sz="0" w:space="0" w:color="auto"/>
        <w:left w:val="none" w:sz="0" w:space="0" w:color="auto"/>
        <w:bottom w:val="none" w:sz="0" w:space="0" w:color="auto"/>
        <w:right w:val="none" w:sz="0" w:space="0" w:color="auto"/>
      </w:divBdr>
      <w:divsChild>
        <w:div w:id="281882752">
          <w:marLeft w:val="0"/>
          <w:marRight w:val="0"/>
          <w:marTop w:val="0"/>
          <w:marBottom w:val="0"/>
          <w:divBdr>
            <w:top w:val="none" w:sz="0" w:space="0" w:color="auto"/>
            <w:left w:val="none" w:sz="0" w:space="0" w:color="auto"/>
            <w:bottom w:val="none" w:sz="0" w:space="0" w:color="auto"/>
            <w:right w:val="none" w:sz="0" w:space="0" w:color="auto"/>
          </w:divBdr>
        </w:div>
        <w:div w:id="844053175">
          <w:marLeft w:val="0"/>
          <w:marRight w:val="0"/>
          <w:marTop w:val="0"/>
          <w:marBottom w:val="0"/>
          <w:divBdr>
            <w:top w:val="none" w:sz="0" w:space="0" w:color="auto"/>
            <w:left w:val="none" w:sz="0" w:space="0" w:color="auto"/>
            <w:bottom w:val="none" w:sz="0" w:space="0" w:color="auto"/>
            <w:right w:val="none" w:sz="0" w:space="0" w:color="auto"/>
          </w:divBdr>
        </w:div>
        <w:div w:id="1042949067">
          <w:marLeft w:val="0"/>
          <w:marRight w:val="0"/>
          <w:marTop w:val="0"/>
          <w:marBottom w:val="0"/>
          <w:divBdr>
            <w:top w:val="none" w:sz="0" w:space="0" w:color="auto"/>
            <w:left w:val="none" w:sz="0" w:space="0" w:color="auto"/>
            <w:bottom w:val="none" w:sz="0" w:space="0" w:color="auto"/>
            <w:right w:val="none" w:sz="0" w:space="0" w:color="auto"/>
          </w:divBdr>
          <w:divsChild>
            <w:div w:id="270211265">
              <w:marLeft w:val="0"/>
              <w:marRight w:val="0"/>
              <w:marTop w:val="0"/>
              <w:marBottom w:val="0"/>
              <w:divBdr>
                <w:top w:val="none" w:sz="0" w:space="0" w:color="auto"/>
                <w:left w:val="none" w:sz="0" w:space="0" w:color="auto"/>
                <w:bottom w:val="none" w:sz="0" w:space="0" w:color="auto"/>
                <w:right w:val="none" w:sz="0" w:space="0" w:color="auto"/>
              </w:divBdr>
              <w:divsChild>
                <w:div w:id="210463655">
                  <w:marLeft w:val="0"/>
                  <w:marRight w:val="0"/>
                  <w:marTop w:val="0"/>
                  <w:marBottom w:val="0"/>
                  <w:divBdr>
                    <w:top w:val="none" w:sz="0" w:space="0" w:color="auto"/>
                    <w:left w:val="none" w:sz="0" w:space="0" w:color="auto"/>
                    <w:bottom w:val="none" w:sz="0" w:space="0" w:color="auto"/>
                    <w:right w:val="none" w:sz="0" w:space="0" w:color="auto"/>
                  </w:divBdr>
                </w:div>
                <w:div w:id="417410475">
                  <w:marLeft w:val="0"/>
                  <w:marRight w:val="0"/>
                  <w:marTop w:val="0"/>
                  <w:marBottom w:val="0"/>
                  <w:divBdr>
                    <w:top w:val="none" w:sz="0" w:space="0" w:color="auto"/>
                    <w:left w:val="none" w:sz="0" w:space="0" w:color="auto"/>
                    <w:bottom w:val="none" w:sz="0" w:space="0" w:color="auto"/>
                    <w:right w:val="none" w:sz="0" w:space="0" w:color="auto"/>
                  </w:divBdr>
                  <w:divsChild>
                    <w:div w:id="90861196">
                      <w:marLeft w:val="0"/>
                      <w:marRight w:val="0"/>
                      <w:marTop w:val="0"/>
                      <w:marBottom w:val="0"/>
                      <w:divBdr>
                        <w:top w:val="none" w:sz="0" w:space="0" w:color="auto"/>
                        <w:left w:val="none" w:sz="0" w:space="0" w:color="auto"/>
                        <w:bottom w:val="none" w:sz="0" w:space="0" w:color="auto"/>
                        <w:right w:val="none" w:sz="0" w:space="0" w:color="auto"/>
                      </w:divBdr>
                    </w:div>
                    <w:div w:id="280764841">
                      <w:marLeft w:val="0"/>
                      <w:marRight w:val="0"/>
                      <w:marTop w:val="0"/>
                      <w:marBottom w:val="0"/>
                      <w:divBdr>
                        <w:top w:val="none" w:sz="0" w:space="0" w:color="auto"/>
                        <w:left w:val="none" w:sz="0" w:space="0" w:color="auto"/>
                        <w:bottom w:val="none" w:sz="0" w:space="0" w:color="auto"/>
                        <w:right w:val="none" w:sz="0" w:space="0" w:color="auto"/>
                      </w:divBdr>
                    </w:div>
                    <w:div w:id="283121615">
                      <w:marLeft w:val="0"/>
                      <w:marRight w:val="0"/>
                      <w:marTop w:val="0"/>
                      <w:marBottom w:val="0"/>
                      <w:divBdr>
                        <w:top w:val="none" w:sz="0" w:space="0" w:color="auto"/>
                        <w:left w:val="none" w:sz="0" w:space="0" w:color="auto"/>
                        <w:bottom w:val="none" w:sz="0" w:space="0" w:color="auto"/>
                        <w:right w:val="none" w:sz="0" w:space="0" w:color="auto"/>
                      </w:divBdr>
                    </w:div>
                    <w:div w:id="1292437382">
                      <w:marLeft w:val="0"/>
                      <w:marRight w:val="0"/>
                      <w:marTop w:val="0"/>
                      <w:marBottom w:val="0"/>
                      <w:divBdr>
                        <w:top w:val="none" w:sz="0" w:space="0" w:color="auto"/>
                        <w:left w:val="none" w:sz="0" w:space="0" w:color="auto"/>
                        <w:bottom w:val="none" w:sz="0" w:space="0" w:color="auto"/>
                        <w:right w:val="none" w:sz="0" w:space="0" w:color="auto"/>
                      </w:divBdr>
                      <w:divsChild>
                        <w:div w:id="194122048">
                          <w:marLeft w:val="0"/>
                          <w:marRight w:val="0"/>
                          <w:marTop w:val="0"/>
                          <w:marBottom w:val="0"/>
                          <w:divBdr>
                            <w:top w:val="none" w:sz="0" w:space="0" w:color="auto"/>
                            <w:left w:val="none" w:sz="0" w:space="0" w:color="auto"/>
                            <w:bottom w:val="none" w:sz="0" w:space="0" w:color="auto"/>
                            <w:right w:val="none" w:sz="0" w:space="0" w:color="auto"/>
                          </w:divBdr>
                        </w:div>
                        <w:div w:id="884366822">
                          <w:marLeft w:val="0"/>
                          <w:marRight w:val="0"/>
                          <w:marTop w:val="0"/>
                          <w:marBottom w:val="0"/>
                          <w:divBdr>
                            <w:top w:val="none" w:sz="0" w:space="0" w:color="auto"/>
                            <w:left w:val="none" w:sz="0" w:space="0" w:color="auto"/>
                            <w:bottom w:val="none" w:sz="0" w:space="0" w:color="auto"/>
                            <w:right w:val="none" w:sz="0" w:space="0" w:color="auto"/>
                          </w:divBdr>
                        </w:div>
                        <w:div w:id="1385176914">
                          <w:marLeft w:val="0"/>
                          <w:marRight w:val="0"/>
                          <w:marTop w:val="0"/>
                          <w:marBottom w:val="0"/>
                          <w:divBdr>
                            <w:top w:val="none" w:sz="0" w:space="0" w:color="auto"/>
                            <w:left w:val="none" w:sz="0" w:space="0" w:color="auto"/>
                            <w:bottom w:val="none" w:sz="0" w:space="0" w:color="auto"/>
                            <w:right w:val="none" w:sz="0" w:space="0" w:color="auto"/>
                          </w:divBdr>
                        </w:div>
                        <w:div w:id="1854800897">
                          <w:marLeft w:val="0"/>
                          <w:marRight w:val="0"/>
                          <w:marTop w:val="0"/>
                          <w:marBottom w:val="0"/>
                          <w:divBdr>
                            <w:top w:val="none" w:sz="0" w:space="0" w:color="auto"/>
                            <w:left w:val="none" w:sz="0" w:space="0" w:color="auto"/>
                            <w:bottom w:val="none" w:sz="0" w:space="0" w:color="auto"/>
                            <w:right w:val="none" w:sz="0" w:space="0" w:color="auto"/>
                          </w:divBdr>
                        </w:div>
                        <w:div w:id="1974018278">
                          <w:marLeft w:val="0"/>
                          <w:marRight w:val="0"/>
                          <w:marTop w:val="0"/>
                          <w:marBottom w:val="0"/>
                          <w:divBdr>
                            <w:top w:val="none" w:sz="0" w:space="0" w:color="auto"/>
                            <w:left w:val="none" w:sz="0" w:space="0" w:color="auto"/>
                            <w:bottom w:val="none" w:sz="0" w:space="0" w:color="auto"/>
                            <w:right w:val="none" w:sz="0" w:space="0" w:color="auto"/>
                          </w:divBdr>
                        </w:div>
                      </w:divsChild>
                    </w:div>
                    <w:div w:id="1917401649">
                      <w:marLeft w:val="0"/>
                      <w:marRight w:val="0"/>
                      <w:marTop w:val="0"/>
                      <w:marBottom w:val="0"/>
                      <w:divBdr>
                        <w:top w:val="none" w:sz="0" w:space="0" w:color="auto"/>
                        <w:left w:val="none" w:sz="0" w:space="0" w:color="auto"/>
                        <w:bottom w:val="none" w:sz="0" w:space="0" w:color="auto"/>
                        <w:right w:val="none" w:sz="0" w:space="0" w:color="auto"/>
                      </w:divBdr>
                    </w:div>
                  </w:divsChild>
                </w:div>
                <w:div w:id="511720379">
                  <w:marLeft w:val="0"/>
                  <w:marRight w:val="0"/>
                  <w:marTop w:val="0"/>
                  <w:marBottom w:val="0"/>
                  <w:divBdr>
                    <w:top w:val="none" w:sz="0" w:space="0" w:color="auto"/>
                    <w:left w:val="none" w:sz="0" w:space="0" w:color="auto"/>
                    <w:bottom w:val="none" w:sz="0" w:space="0" w:color="auto"/>
                    <w:right w:val="none" w:sz="0" w:space="0" w:color="auto"/>
                  </w:divBdr>
                </w:div>
                <w:div w:id="1025522635">
                  <w:marLeft w:val="0"/>
                  <w:marRight w:val="0"/>
                  <w:marTop w:val="0"/>
                  <w:marBottom w:val="0"/>
                  <w:divBdr>
                    <w:top w:val="none" w:sz="0" w:space="0" w:color="auto"/>
                    <w:left w:val="none" w:sz="0" w:space="0" w:color="auto"/>
                    <w:bottom w:val="none" w:sz="0" w:space="0" w:color="auto"/>
                    <w:right w:val="none" w:sz="0" w:space="0" w:color="auto"/>
                  </w:divBdr>
                </w:div>
                <w:div w:id="1082721269">
                  <w:marLeft w:val="0"/>
                  <w:marRight w:val="0"/>
                  <w:marTop w:val="0"/>
                  <w:marBottom w:val="0"/>
                  <w:divBdr>
                    <w:top w:val="none" w:sz="0" w:space="0" w:color="auto"/>
                    <w:left w:val="none" w:sz="0" w:space="0" w:color="auto"/>
                    <w:bottom w:val="none" w:sz="0" w:space="0" w:color="auto"/>
                    <w:right w:val="none" w:sz="0" w:space="0" w:color="auto"/>
                  </w:divBdr>
                </w:div>
                <w:div w:id="1727953665">
                  <w:marLeft w:val="0"/>
                  <w:marRight w:val="0"/>
                  <w:marTop w:val="0"/>
                  <w:marBottom w:val="0"/>
                  <w:divBdr>
                    <w:top w:val="none" w:sz="0" w:space="0" w:color="auto"/>
                    <w:left w:val="none" w:sz="0" w:space="0" w:color="auto"/>
                    <w:bottom w:val="none" w:sz="0" w:space="0" w:color="auto"/>
                    <w:right w:val="none" w:sz="0" w:space="0" w:color="auto"/>
                  </w:divBdr>
                </w:div>
                <w:div w:id="1749494438">
                  <w:marLeft w:val="0"/>
                  <w:marRight w:val="0"/>
                  <w:marTop w:val="0"/>
                  <w:marBottom w:val="0"/>
                  <w:divBdr>
                    <w:top w:val="none" w:sz="0" w:space="0" w:color="auto"/>
                    <w:left w:val="none" w:sz="0" w:space="0" w:color="auto"/>
                    <w:bottom w:val="none" w:sz="0" w:space="0" w:color="auto"/>
                    <w:right w:val="none" w:sz="0" w:space="0" w:color="auto"/>
                  </w:divBdr>
                </w:div>
                <w:div w:id="2032030938">
                  <w:marLeft w:val="0"/>
                  <w:marRight w:val="0"/>
                  <w:marTop w:val="0"/>
                  <w:marBottom w:val="0"/>
                  <w:divBdr>
                    <w:top w:val="none" w:sz="0" w:space="0" w:color="auto"/>
                    <w:left w:val="none" w:sz="0" w:space="0" w:color="auto"/>
                    <w:bottom w:val="none" w:sz="0" w:space="0" w:color="auto"/>
                    <w:right w:val="none" w:sz="0" w:space="0" w:color="auto"/>
                  </w:divBdr>
                </w:div>
              </w:divsChild>
            </w:div>
            <w:div w:id="490024318">
              <w:marLeft w:val="0"/>
              <w:marRight w:val="0"/>
              <w:marTop w:val="75"/>
              <w:marBottom w:val="75"/>
              <w:divBdr>
                <w:top w:val="single" w:sz="6" w:space="4" w:color="CCCCCC"/>
                <w:left w:val="single" w:sz="6" w:space="4" w:color="CCCCCC"/>
                <w:bottom w:val="single" w:sz="6" w:space="4" w:color="CCCCCC"/>
                <w:right w:val="single" w:sz="6" w:space="4" w:color="CCCCCC"/>
              </w:divBdr>
              <w:divsChild>
                <w:div w:id="405810700">
                  <w:marLeft w:val="0"/>
                  <w:marRight w:val="0"/>
                  <w:marTop w:val="75"/>
                  <w:marBottom w:val="0"/>
                  <w:divBdr>
                    <w:top w:val="none" w:sz="0" w:space="0" w:color="auto"/>
                    <w:left w:val="none" w:sz="0" w:space="0" w:color="auto"/>
                    <w:bottom w:val="none" w:sz="0" w:space="0" w:color="auto"/>
                    <w:right w:val="none" w:sz="0" w:space="0" w:color="auto"/>
                  </w:divBdr>
                </w:div>
                <w:div w:id="484054201">
                  <w:marLeft w:val="0"/>
                  <w:marRight w:val="0"/>
                  <w:marTop w:val="75"/>
                  <w:marBottom w:val="0"/>
                  <w:divBdr>
                    <w:top w:val="none" w:sz="0" w:space="0" w:color="auto"/>
                    <w:left w:val="none" w:sz="0" w:space="0" w:color="auto"/>
                    <w:bottom w:val="none" w:sz="0" w:space="0" w:color="auto"/>
                    <w:right w:val="none" w:sz="0" w:space="0" w:color="auto"/>
                  </w:divBdr>
                </w:div>
              </w:divsChild>
            </w:div>
            <w:div w:id="915628529">
              <w:marLeft w:val="0"/>
              <w:marRight w:val="0"/>
              <w:marTop w:val="0"/>
              <w:marBottom w:val="0"/>
              <w:divBdr>
                <w:top w:val="none" w:sz="0" w:space="0" w:color="auto"/>
                <w:left w:val="none" w:sz="0" w:space="0" w:color="auto"/>
                <w:bottom w:val="none" w:sz="0" w:space="0" w:color="auto"/>
                <w:right w:val="none" w:sz="0" w:space="0" w:color="auto"/>
              </w:divBdr>
            </w:div>
            <w:div w:id="1239443354">
              <w:marLeft w:val="0"/>
              <w:marRight w:val="0"/>
              <w:marTop w:val="0"/>
              <w:marBottom w:val="0"/>
              <w:divBdr>
                <w:top w:val="none" w:sz="0" w:space="0" w:color="auto"/>
                <w:left w:val="none" w:sz="0" w:space="0" w:color="auto"/>
                <w:bottom w:val="none" w:sz="0" w:space="0" w:color="auto"/>
                <w:right w:val="none" w:sz="0" w:space="0" w:color="auto"/>
              </w:divBdr>
            </w:div>
            <w:div w:id="21174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5717">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77102556">
      <w:bodyDiv w:val="1"/>
      <w:marLeft w:val="0"/>
      <w:marRight w:val="0"/>
      <w:marTop w:val="0"/>
      <w:marBottom w:val="0"/>
      <w:divBdr>
        <w:top w:val="none" w:sz="0" w:space="0" w:color="auto"/>
        <w:left w:val="none" w:sz="0" w:space="0" w:color="auto"/>
        <w:bottom w:val="none" w:sz="0" w:space="0" w:color="auto"/>
        <w:right w:val="none" w:sz="0" w:space="0" w:color="auto"/>
      </w:divBdr>
    </w:div>
    <w:div w:id="977497395">
      <w:bodyDiv w:val="1"/>
      <w:marLeft w:val="0"/>
      <w:marRight w:val="0"/>
      <w:marTop w:val="0"/>
      <w:marBottom w:val="0"/>
      <w:divBdr>
        <w:top w:val="none" w:sz="0" w:space="0" w:color="auto"/>
        <w:left w:val="none" w:sz="0" w:space="0" w:color="auto"/>
        <w:bottom w:val="none" w:sz="0" w:space="0" w:color="auto"/>
        <w:right w:val="none" w:sz="0" w:space="0" w:color="auto"/>
      </w:divBdr>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69421593">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079785582">
      <w:bodyDiv w:val="1"/>
      <w:marLeft w:val="0"/>
      <w:marRight w:val="0"/>
      <w:marTop w:val="0"/>
      <w:marBottom w:val="0"/>
      <w:divBdr>
        <w:top w:val="none" w:sz="0" w:space="0" w:color="auto"/>
        <w:left w:val="none" w:sz="0" w:space="0" w:color="auto"/>
        <w:bottom w:val="none" w:sz="0" w:space="0" w:color="auto"/>
        <w:right w:val="none" w:sz="0" w:space="0" w:color="auto"/>
      </w:divBdr>
    </w:div>
    <w:div w:id="1098521203">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14205025">
      <w:bodyDiv w:val="1"/>
      <w:marLeft w:val="0"/>
      <w:marRight w:val="0"/>
      <w:marTop w:val="0"/>
      <w:marBottom w:val="0"/>
      <w:divBdr>
        <w:top w:val="none" w:sz="0" w:space="0" w:color="auto"/>
        <w:left w:val="none" w:sz="0" w:space="0" w:color="auto"/>
        <w:bottom w:val="none" w:sz="0" w:space="0" w:color="auto"/>
        <w:right w:val="none" w:sz="0" w:space="0" w:color="auto"/>
      </w:divBdr>
    </w:div>
    <w:div w:id="1123378401">
      <w:bodyDiv w:val="1"/>
      <w:marLeft w:val="0"/>
      <w:marRight w:val="0"/>
      <w:marTop w:val="0"/>
      <w:marBottom w:val="0"/>
      <w:divBdr>
        <w:top w:val="none" w:sz="0" w:space="0" w:color="auto"/>
        <w:left w:val="none" w:sz="0" w:space="0" w:color="auto"/>
        <w:bottom w:val="none" w:sz="0" w:space="0" w:color="auto"/>
        <w:right w:val="none" w:sz="0" w:space="0" w:color="auto"/>
      </w:divBdr>
    </w:div>
    <w:div w:id="1140808712">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55560863">
      <w:bodyDiv w:val="1"/>
      <w:marLeft w:val="0"/>
      <w:marRight w:val="0"/>
      <w:marTop w:val="0"/>
      <w:marBottom w:val="0"/>
      <w:divBdr>
        <w:top w:val="none" w:sz="0" w:space="0" w:color="auto"/>
        <w:left w:val="none" w:sz="0" w:space="0" w:color="auto"/>
        <w:bottom w:val="none" w:sz="0" w:space="0" w:color="auto"/>
        <w:right w:val="none" w:sz="0" w:space="0" w:color="auto"/>
      </w:divBdr>
    </w:div>
    <w:div w:id="1155759677">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4200846">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86674227">
      <w:bodyDiv w:val="1"/>
      <w:marLeft w:val="0"/>
      <w:marRight w:val="0"/>
      <w:marTop w:val="0"/>
      <w:marBottom w:val="0"/>
      <w:divBdr>
        <w:top w:val="none" w:sz="0" w:space="0" w:color="auto"/>
        <w:left w:val="none" w:sz="0" w:space="0" w:color="auto"/>
        <w:bottom w:val="none" w:sz="0" w:space="0" w:color="auto"/>
        <w:right w:val="none" w:sz="0" w:space="0" w:color="auto"/>
      </w:divBdr>
    </w:div>
    <w:div w:id="1190417696">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05217523">
      <w:bodyDiv w:val="1"/>
      <w:marLeft w:val="0"/>
      <w:marRight w:val="0"/>
      <w:marTop w:val="0"/>
      <w:marBottom w:val="0"/>
      <w:divBdr>
        <w:top w:val="none" w:sz="0" w:space="0" w:color="auto"/>
        <w:left w:val="none" w:sz="0" w:space="0" w:color="auto"/>
        <w:bottom w:val="none" w:sz="0" w:space="0" w:color="auto"/>
        <w:right w:val="none" w:sz="0" w:space="0" w:color="auto"/>
      </w:divBdr>
      <w:divsChild>
        <w:div w:id="1424956209">
          <w:marLeft w:val="0"/>
          <w:marRight w:val="0"/>
          <w:marTop w:val="0"/>
          <w:marBottom w:val="0"/>
          <w:divBdr>
            <w:top w:val="none" w:sz="0" w:space="0" w:color="auto"/>
            <w:left w:val="none" w:sz="0" w:space="0" w:color="auto"/>
            <w:bottom w:val="none" w:sz="0" w:space="0" w:color="auto"/>
            <w:right w:val="none" w:sz="0" w:space="0" w:color="auto"/>
          </w:divBdr>
          <w:divsChild>
            <w:div w:id="632322152">
              <w:marLeft w:val="0"/>
              <w:marRight w:val="0"/>
              <w:marTop w:val="0"/>
              <w:marBottom w:val="0"/>
              <w:divBdr>
                <w:top w:val="none" w:sz="0" w:space="0" w:color="auto"/>
                <w:left w:val="none" w:sz="0" w:space="0" w:color="auto"/>
                <w:bottom w:val="none" w:sz="0" w:space="0" w:color="auto"/>
                <w:right w:val="none" w:sz="0" w:space="0" w:color="auto"/>
              </w:divBdr>
              <w:divsChild>
                <w:div w:id="432937617">
                  <w:marLeft w:val="0"/>
                  <w:marRight w:val="0"/>
                  <w:marTop w:val="0"/>
                  <w:marBottom w:val="0"/>
                  <w:divBdr>
                    <w:top w:val="none" w:sz="0" w:space="0" w:color="auto"/>
                    <w:left w:val="none" w:sz="0" w:space="0" w:color="auto"/>
                    <w:bottom w:val="none" w:sz="0" w:space="0" w:color="auto"/>
                    <w:right w:val="none" w:sz="0" w:space="0" w:color="auto"/>
                  </w:divBdr>
                  <w:divsChild>
                    <w:div w:id="283195406">
                      <w:marLeft w:val="0"/>
                      <w:marRight w:val="0"/>
                      <w:marTop w:val="0"/>
                      <w:marBottom w:val="0"/>
                      <w:divBdr>
                        <w:top w:val="none" w:sz="0" w:space="0" w:color="auto"/>
                        <w:left w:val="none" w:sz="0" w:space="0" w:color="auto"/>
                        <w:bottom w:val="none" w:sz="0" w:space="0" w:color="auto"/>
                        <w:right w:val="none" w:sz="0" w:space="0" w:color="auto"/>
                      </w:divBdr>
                    </w:div>
                  </w:divsChild>
                </w:div>
                <w:div w:id="937328084">
                  <w:marLeft w:val="0"/>
                  <w:marRight w:val="0"/>
                  <w:marTop w:val="0"/>
                  <w:marBottom w:val="0"/>
                  <w:divBdr>
                    <w:top w:val="none" w:sz="0" w:space="0" w:color="auto"/>
                    <w:left w:val="none" w:sz="0" w:space="0" w:color="auto"/>
                    <w:bottom w:val="none" w:sz="0" w:space="0" w:color="auto"/>
                    <w:right w:val="none" w:sz="0" w:space="0" w:color="auto"/>
                  </w:divBdr>
                  <w:divsChild>
                    <w:div w:id="47457694">
                      <w:marLeft w:val="0"/>
                      <w:marRight w:val="0"/>
                      <w:marTop w:val="0"/>
                      <w:marBottom w:val="0"/>
                      <w:divBdr>
                        <w:top w:val="none" w:sz="0" w:space="0" w:color="auto"/>
                        <w:left w:val="none" w:sz="0" w:space="0" w:color="auto"/>
                        <w:bottom w:val="none" w:sz="0" w:space="0" w:color="auto"/>
                        <w:right w:val="none" w:sz="0" w:space="0" w:color="auto"/>
                      </w:divBdr>
                    </w:div>
                  </w:divsChild>
                </w:div>
                <w:div w:id="825167461">
                  <w:marLeft w:val="0"/>
                  <w:marRight w:val="0"/>
                  <w:marTop w:val="0"/>
                  <w:marBottom w:val="0"/>
                  <w:divBdr>
                    <w:top w:val="none" w:sz="0" w:space="0" w:color="auto"/>
                    <w:left w:val="none" w:sz="0" w:space="0" w:color="auto"/>
                    <w:bottom w:val="none" w:sz="0" w:space="0" w:color="auto"/>
                    <w:right w:val="none" w:sz="0" w:space="0" w:color="auto"/>
                  </w:divBdr>
                  <w:divsChild>
                    <w:div w:id="1724720532">
                      <w:marLeft w:val="0"/>
                      <w:marRight w:val="0"/>
                      <w:marTop w:val="0"/>
                      <w:marBottom w:val="0"/>
                      <w:divBdr>
                        <w:top w:val="none" w:sz="0" w:space="0" w:color="auto"/>
                        <w:left w:val="none" w:sz="0" w:space="0" w:color="auto"/>
                        <w:bottom w:val="none" w:sz="0" w:space="0" w:color="auto"/>
                        <w:right w:val="none" w:sz="0" w:space="0" w:color="auto"/>
                      </w:divBdr>
                    </w:div>
                  </w:divsChild>
                </w:div>
                <w:div w:id="1221205759">
                  <w:marLeft w:val="0"/>
                  <w:marRight w:val="0"/>
                  <w:marTop w:val="0"/>
                  <w:marBottom w:val="0"/>
                  <w:divBdr>
                    <w:top w:val="none" w:sz="0" w:space="0" w:color="auto"/>
                    <w:left w:val="none" w:sz="0" w:space="0" w:color="auto"/>
                    <w:bottom w:val="none" w:sz="0" w:space="0" w:color="auto"/>
                    <w:right w:val="none" w:sz="0" w:space="0" w:color="auto"/>
                  </w:divBdr>
                  <w:divsChild>
                    <w:div w:id="10578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97532">
      <w:bodyDiv w:val="1"/>
      <w:marLeft w:val="0"/>
      <w:marRight w:val="0"/>
      <w:marTop w:val="0"/>
      <w:marBottom w:val="0"/>
      <w:divBdr>
        <w:top w:val="none" w:sz="0" w:space="0" w:color="auto"/>
        <w:left w:val="none" w:sz="0" w:space="0" w:color="auto"/>
        <w:bottom w:val="none" w:sz="0" w:space="0" w:color="auto"/>
        <w:right w:val="none" w:sz="0" w:space="0" w:color="auto"/>
      </w:divBdr>
    </w:div>
    <w:div w:id="1225215748">
      <w:bodyDiv w:val="1"/>
      <w:marLeft w:val="0"/>
      <w:marRight w:val="0"/>
      <w:marTop w:val="0"/>
      <w:marBottom w:val="0"/>
      <w:divBdr>
        <w:top w:val="none" w:sz="0" w:space="0" w:color="auto"/>
        <w:left w:val="none" w:sz="0" w:space="0" w:color="auto"/>
        <w:bottom w:val="none" w:sz="0" w:space="0" w:color="auto"/>
        <w:right w:val="none" w:sz="0" w:space="0" w:color="auto"/>
      </w:divBdr>
      <w:divsChild>
        <w:div w:id="75634680">
          <w:marLeft w:val="0"/>
          <w:marRight w:val="0"/>
          <w:marTop w:val="0"/>
          <w:marBottom w:val="0"/>
          <w:divBdr>
            <w:top w:val="none" w:sz="0" w:space="0" w:color="auto"/>
            <w:left w:val="none" w:sz="0" w:space="0" w:color="auto"/>
            <w:bottom w:val="none" w:sz="0" w:space="0" w:color="auto"/>
            <w:right w:val="none" w:sz="0" w:space="0" w:color="auto"/>
          </w:divBdr>
        </w:div>
        <w:div w:id="97604573">
          <w:marLeft w:val="0"/>
          <w:marRight w:val="0"/>
          <w:marTop w:val="75"/>
          <w:marBottom w:val="75"/>
          <w:divBdr>
            <w:top w:val="single" w:sz="6" w:space="4" w:color="CCCCCC"/>
            <w:left w:val="single" w:sz="6" w:space="4" w:color="CCCCCC"/>
            <w:bottom w:val="single" w:sz="6" w:space="4" w:color="CCCCCC"/>
            <w:right w:val="single" w:sz="6" w:space="4" w:color="CCCCCC"/>
          </w:divBdr>
        </w:div>
        <w:div w:id="196701340">
          <w:marLeft w:val="0"/>
          <w:marRight w:val="0"/>
          <w:marTop w:val="0"/>
          <w:marBottom w:val="0"/>
          <w:divBdr>
            <w:top w:val="none" w:sz="0" w:space="0" w:color="auto"/>
            <w:left w:val="none" w:sz="0" w:space="0" w:color="auto"/>
            <w:bottom w:val="none" w:sz="0" w:space="0" w:color="auto"/>
            <w:right w:val="none" w:sz="0" w:space="0" w:color="auto"/>
          </w:divBdr>
        </w:div>
        <w:div w:id="381516778">
          <w:marLeft w:val="0"/>
          <w:marRight w:val="0"/>
          <w:marTop w:val="0"/>
          <w:marBottom w:val="0"/>
          <w:divBdr>
            <w:top w:val="none" w:sz="0" w:space="0" w:color="auto"/>
            <w:left w:val="none" w:sz="0" w:space="0" w:color="auto"/>
            <w:bottom w:val="none" w:sz="0" w:space="0" w:color="auto"/>
            <w:right w:val="none" w:sz="0" w:space="0" w:color="auto"/>
          </w:divBdr>
        </w:div>
        <w:div w:id="470681118">
          <w:marLeft w:val="0"/>
          <w:marRight w:val="0"/>
          <w:marTop w:val="0"/>
          <w:marBottom w:val="0"/>
          <w:divBdr>
            <w:top w:val="none" w:sz="0" w:space="0" w:color="auto"/>
            <w:left w:val="none" w:sz="0" w:space="0" w:color="auto"/>
            <w:bottom w:val="none" w:sz="0" w:space="0" w:color="auto"/>
            <w:right w:val="none" w:sz="0" w:space="0" w:color="auto"/>
          </w:divBdr>
          <w:divsChild>
            <w:div w:id="895120403">
              <w:marLeft w:val="0"/>
              <w:marRight w:val="0"/>
              <w:marTop w:val="75"/>
              <w:marBottom w:val="75"/>
              <w:divBdr>
                <w:top w:val="single" w:sz="6" w:space="4" w:color="CCCCCC"/>
                <w:left w:val="single" w:sz="6" w:space="4" w:color="CCCCCC"/>
                <w:bottom w:val="single" w:sz="6" w:space="4" w:color="CCCCCC"/>
                <w:right w:val="single" w:sz="6" w:space="4" w:color="CCCCCC"/>
              </w:divBdr>
              <w:divsChild>
                <w:div w:id="901721487">
                  <w:marLeft w:val="0"/>
                  <w:marRight w:val="0"/>
                  <w:marTop w:val="75"/>
                  <w:marBottom w:val="0"/>
                  <w:divBdr>
                    <w:top w:val="none" w:sz="0" w:space="0" w:color="auto"/>
                    <w:left w:val="none" w:sz="0" w:space="0" w:color="auto"/>
                    <w:bottom w:val="none" w:sz="0" w:space="0" w:color="auto"/>
                    <w:right w:val="none" w:sz="0" w:space="0" w:color="auto"/>
                  </w:divBdr>
                </w:div>
                <w:div w:id="13311044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92397552">
          <w:marLeft w:val="0"/>
          <w:marRight w:val="0"/>
          <w:marTop w:val="0"/>
          <w:marBottom w:val="0"/>
          <w:divBdr>
            <w:top w:val="none" w:sz="0" w:space="0" w:color="auto"/>
            <w:left w:val="none" w:sz="0" w:space="0" w:color="auto"/>
            <w:bottom w:val="none" w:sz="0" w:space="0" w:color="auto"/>
            <w:right w:val="none" w:sz="0" w:space="0" w:color="auto"/>
          </w:divBdr>
        </w:div>
        <w:div w:id="683283890">
          <w:marLeft w:val="0"/>
          <w:marRight w:val="0"/>
          <w:marTop w:val="0"/>
          <w:marBottom w:val="0"/>
          <w:divBdr>
            <w:top w:val="none" w:sz="0" w:space="0" w:color="auto"/>
            <w:left w:val="none" w:sz="0" w:space="0" w:color="auto"/>
            <w:bottom w:val="none" w:sz="0" w:space="0" w:color="auto"/>
            <w:right w:val="none" w:sz="0" w:space="0" w:color="auto"/>
          </w:divBdr>
          <w:divsChild>
            <w:div w:id="1716655797">
              <w:marLeft w:val="0"/>
              <w:marRight w:val="0"/>
              <w:marTop w:val="0"/>
              <w:marBottom w:val="0"/>
              <w:divBdr>
                <w:top w:val="none" w:sz="0" w:space="0" w:color="auto"/>
                <w:left w:val="none" w:sz="0" w:space="0" w:color="auto"/>
                <w:bottom w:val="none" w:sz="0" w:space="0" w:color="auto"/>
                <w:right w:val="none" w:sz="0" w:space="0" w:color="auto"/>
              </w:divBdr>
              <w:divsChild>
                <w:div w:id="2035381786">
                  <w:marLeft w:val="0"/>
                  <w:marRight w:val="0"/>
                  <w:marTop w:val="75"/>
                  <w:marBottom w:val="75"/>
                  <w:divBdr>
                    <w:top w:val="single" w:sz="6" w:space="4" w:color="CCCCCC"/>
                    <w:left w:val="single" w:sz="6" w:space="4" w:color="CCCCCC"/>
                    <w:bottom w:val="single" w:sz="6" w:space="4" w:color="CCCCCC"/>
                    <w:right w:val="single" w:sz="6" w:space="4" w:color="CCCCCC"/>
                  </w:divBdr>
                  <w:divsChild>
                    <w:div w:id="1091003075">
                      <w:marLeft w:val="0"/>
                      <w:marRight w:val="0"/>
                      <w:marTop w:val="75"/>
                      <w:marBottom w:val="0"/>
                      <w:divBdr>
                        <w:top w:val="none" w:sz="0" w:space="0" w:color="auto"/>
                        <w:left w:val="none" w:sz="0" w:space="0" w:color="auto"/>
                        <w:bottom w:val="none" w:sz="0" w:space="0" w:color="auto"/>
                        <w:right w:val="none" w:sz="0" w:space="0" w:color="auto"/>
                      </w:divBdr>
                    </w:div>
                    <w:div w:id="11726481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1798085">
          <w:marLeft w:val="0"/>
          <w:marRight w:val="0"/>
          <w:marTop w:val="0"/>
          <w:marBottom w:val="0"/>
          <w:divBdr>
            <w:top w:val="none" w:sz="0" w:space="0" w:color="auto"/>
            <w:left w:val="none" w:sz="0" w:space="0" w:color="auto"/>
            <w:bottom w:val="none" w:sz="0" w:space="0" w:color="auto"/>
            <w:right w:val="none" w:sz="0" w:space="0" w:color="auto"/>
          </w:divBdr>
          <w:divsChild>
            <w:div w:id="1952859429">
              <w:marLeft w:val="0"/>
              <w:marRight w:val="0"/>
              <w:marTop w:val="0"/>
              <w:marBottom w:val="0"/>
              <w:divBdr>
                <w:top w:val="none" w:sz="0" w:space="0" w:color="auto"/>
                <w:left w:val="none" w:sz="0" w:space="0" w:color="auto"/>
                <w:bottom w:val="none" w:sz="0" w:space="0" w:color="auto"/>
                <w:right w:val="none" w:sz="0" w:space="0" w:color="auto"/>
              </w:divBdr>
              <w:divsChild>
                <w:div w:id="225342759">
                  <w:marLeft w:val="0"/>
                  <w:marRight w:val="0"/>
                  <w:marTop w:val="75"/>
                  <w:marBottom w:val="75"/>
                  <w:divBdr>
                    <w:top w:val="single" w:sz="6" w:space="4" w:color="CCCCCC"/>
                    <w:left w:val="single" w:sz="6" w:space="4" w:color="CCCCCC"/>
                    <w:bottom w:val="single" w:sz="6" w:space="4" w:color="CCCCCC"/>
                    <w:right w:val="single" w:sz="6" w:space="4" w:color="CCCCCC"/>
                  </w:divBdr>
                  <w:divsChild>
                    <w:div w:id="810099045">
                      <w:marLeft w:val="0"/>
                      <w:marRight w:val="0"/>
                      <w:marTop w:val="75"/>
                      <w:marBottom w:val="0"/>
                      <w:divBdr>
                        <w:top w:val="none" w:sz="0" w:space="0" w:color="auto"/>
                        <w:left w:val="none" w:sz="0" w:space="0" w:color="auto"/>
                        <w:bottom w:val="none" w:sz="0" w:space="0" w:color="auto"/>
                        <w:right w:val="none" w:sz="0" w:space="0" w:color="auto"/>
                      </w:divBdr>
                    </w:div>
                    <w:div w:id="1147429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7886778">
          <w:marLeft w:val="0"/>
          <w:marRight w:val="0"/>
          <w:marTop w:val="0"/>
          <w:marBottom w:val="0"/>
          <w:divBdr>
            <w:top w:val="none" w:sz="0" w:space="0" w:color="auto"/>
            <w:left w:val="none" w:sz="0" w:space="0" w:color="auto"/>
            <w:bottom w:val="none" w:sz="0" w:space="0" w:color="auto"/>
            <w:right w:val="none" w:sz="0" w:space="0" w:color="auto"/>
          </w:divBdr>
        </w:div>
        <w:div w:id="1211923670">
          <w:marLeft w:val="0"/>
          <w:marRight w:val="0"/>
          <w:marTop w:val="0"/>
          <w:marBottom w:val="0"/>
          <w:divBdr>
            <w:top w:val="none" w:sz="0" w:space="0" w:color="auto"/>
            <w:left w:val="none" w:sz="0" w:space="0" w:color="auto"/>
            <w:bottom w:val="none" w:sz="0" w:space="0" w:color="auto"/>
            <w:right w:val="none" w:sz="0" w:space="0" w:color="auto"/>
          </w:divBdr>
        </w:div>
        <w:div w:id="1214152309">
          <w:marLeft w:val="0"/>
          <w:marRight w:val="0"/>
          <w:marTop w:val="0"/>
          <w:marBottom w:val="0"/>
          <w:divBdr>
            <w:top w:val="none" w:sz="0" w:space="0" w:color="auto"/>
            <w:left w:val="none" w:sz="0" w:space="0" w:color="auto"/>
            <w:bottom w:val="none" w:sz="0" w:space="0" w:color="auto"/>
            <w:right w:val="none" w:sz="0" w:space="0" w:color="auto"/>
          </w:divBdr>
        </w:div>
        <w:div w:id="1342706940">
          <w:marLeft w:val="0"/>
          <w:marRight w:val="0"/>
          <w:marTop w:val="0"/>
          <w:marBottom w:val="0"/>
          <w:divBdr>
            <w:top w:val="none" w:sz="0" w:space="0" w:color="auto"/>
            <w:left w:val="none" w:sz="0" w:space="0" w:color="auto"/>
            <w:bottom w:val="none" w:sz="0" w:space="0" w:color="auto"/>
            <w:right w:val="none" w:sz="0" w:space="0" w:color="auto"/>
          </w:divBdr>
        </w:div>
        <w:div w:id="1382055480">
          <w:marLeft w:val="0"/>
          <w:marRight w:val="0"/>
          <w:marTop w:val="0"/>
          <w:marBottom w:val="0"/>
          <w:divBdr>
            <w:top w:val="none" w:sz="0" w:space="0" w:color="auto"/>
            <w:left w:val="none" w:sz="0" w:space="0" w:color="auto"/>
            <w:bottom w:val="none" w:sz="0" w:space="0" w:color="auto"/>
            <w:right w:val="none" w:sz="0" w:space="0" w:color="auto"/>
          </w:divBdr>
        </w:div>
        <w:div w:id="1584755906">
          <w:marLeft w:val="0"/>
          <w:marRight w:val="0"/>
          <w:marTop w:val="0"/>
          <w:marBottom w:val="0"/>
          <w:divBdr>
            <w:top w:val="none" w:sz="0" w:space="0" w:color="auto"/>
            <w:left w:val="none" w:sz="0" w:space="0" w:color="auto"/>
            <w:bottom w:val="none" w:sz="0" w:space="0" w:color="auto"/>
            <w:right w:val="none" w:sz="0" w:space="0" w:color="auto"/>
          </w:divBdr>
        </w:div>
        <w:div w:id="1626420793">
          <w:marLeft w:val="0"/>
          <w:marRight w:val="0"/>
          <w:marTop w:val="0"/>
          <w:marBottom w:val="0"/>
          <w:divBdr>
            <w:top w:val="none" w:sz="0" w:space="0" w:color="auto"/>
            <w:left w:val="none" w:sz="0" w:space="0" w:color="auto"/>
            <w:bottom w:val="none" w:sz="0" w:space="0" w:color="auto"/>
            <w:right w:val="none" w:sz="0" w:space="0" w:color="auto"/>
          </w:divBdr>
          <w:divsChild>
            <w:div w:id="2118598222">
              <w:marLeft w:val="0"/>
              <w:marRight w:val="0"/>
              <w:marTop w:val="75"/>
              <w:marBottom w:val="75"/>
              <w:divBdr>
                <w:top w:val="single" w:sz="6" w:space="4" w:color="CCCCCC"/>
                <w:left w:val="single" w:sz="6" w:space="4" w:color="CCCCCC"/>
                <w:bottom w:val="single" w:sz="6" w:space="4" w:color="CCCCCC"/>
                <w:right w:val="single" w:sz="6" w:space="4" w:color="CCCCCC"/>
              </w:divBdr>
              <w:divsChild>
                <w:div w:id="302389464">
                  <w:marLeft w:val="0"/>
                  <w:marRight w:val="0"/>
                  <w:marTop w:val="75"/>
                  <w:marBottom w:val="0"/>
                  <w:divBdr>
                    <w:top w:val="none" w:sz="0" w:space="0" w:color="auto"/>
                    <w:left w:val="none" w:sz="0" w:space="0" w:color="auto"/>
                    <w:bottom w:val="none" w:sz="0" w:space="0" w:color="auto"/>
                    <w:right w:val="none" w:sz="0" w:space="0" w:color="auto"/>
                  </w:divBdr>
                </w:div>
                <w:div w:id="45694747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45113290">
          <w:marLeft w:val="0"/>
          <w:marRight w:val="0"/>
          <w:marTop w:val="0"/>
          <w:marBottom w:val="0"/>
          <w:divBdr>
            <w:top w:val="none" w:sz="0" w:space="0" w:color="auto"/>
            <w:left w:val="none" w:sz="0" w:space="0" w:color="auto"/>
            <w:bottom w:val="none" w:sz="0" w:space="0" w:color="auto"/>
            <w:right w:val="none" w:sz="0" w:space="0" w:color="auto"/>
          </w:divBdr>
        </w:div>
        <w:div w:id="1677657517">
          <w:marLeft w:val="0"/>
          <w:marRight w:val="0"/>
          <w:marTop w:val="0"/>
          <w:marBottom w:val="0"/>
          <w:divBdr>
            <w:top w:val="none" w:sz="0" w:space="0" w:color="auto"/>
            <w:left w:val="none" w:sz="0" w:space="0" w:color="auto"/>
            <w:bottom w:val="none" w:sz="0" w:space="0" w:color="auto"/>
            <w:right w:val="none" w:sz="0" w:space="0" w:color="auto"/>
          </w:divBdr>
          <w:divsChild>
            <w:div w:id="69134320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26948778">
          <w:marLeft w:val="0"/>
          <w:marRight w:val="0"/>
          <w:marTop w:val="0"/>
          <w:marBottom w:val="0"/>
          <w:divBdr>
            <w:top w:val="none" w:sz="0" w:space="0" w:color="auto"/>
            <w:left w:val="none" w:sz="0" w:space="0" w:color="auto"/>
            <w:bottom w:val="none" w:sz="0" w:space="0" w:color="auto"/>
            <w:right w:val="none" w:sz="0" w:space="0" w:color="auto"/>
          </w:divBdr>
        </w:div>
        <w:div w:id="1804041010">
          <w:marLeft w:val="0"/>
          <w:marRight w:val="0"/>
          <w:marTop w:val="0"/>
          <w:marBottom w:val="0"/>
          <w:divBdr>
            <w:top w:val="none" w:sz="0" w:space="0" w:color="auto"/>
            <w:left w:val="none" w:sz="0" w:space="0" w:color="auto"/>
            <w:bottom w:val="none" w:sz="0" w:space="0" w:color="auto"/>
            <w:right w:val="none" w:sz="0" w:space="0" w:color="auto"/>
          </w:divBdr>
        </w:div>
        <w:div w:id="1812018110">
          <w:marLeft w:val="0"/>
          <w:marRight w:val="0"/>
          <w:marTop w:val="0"/>
          <w:marBottom w:val="0"/>
          <w:divBdr>
            <w:top w:val="none" w:sz="0" w:space="0" w:color="auto"/>
            <w:left w:val="none" w:sz="0" w:space="0" w:color="auto"/>
            <w:bottom w:val="none" w:sz="0" w:space="0" w:color="auto"/>
            <w:right w:val="none" w:sz="0" w:space="0" w:color="auto"/>
          </w:divBdr>
        </w:div>
        <w:div w:id="1981298999">
          <w:marLeft w:val="0"/>
          <w:marRight w:val="0"/>
          <w:marTop w:val="0"/>
          <w:marBottom w:val="0"/>
          <w:divBdr>
            <w:top w:val="none" w:sz="0" w:space="0" w:color="auto"/>
            <w:left w:val="none" w:sz="0" w:space="0" w:color="auto"/>
            <w:bottom w:val="none" w:sz="0" w:space="0" w:color="auto"/>
            <w:right w:val="none" w:sz="0" w:space="0" w:color="auto"/>
          </w:divBdr>
          <w:divsChild>
            <w:div w:id="14555694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231114259">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7784891">
      <w:bodyDiv w:val="1"/>
      <w:marLeft w:val="0"/>
      <w:marRight w:val="0"/>
      <w:marTop w:val="0"/>
      <w:marBottom w:val="0"/>
      <w:divBdr>
        <w:top w:val="none" w:sz="0" w:space="0" w:color="auto"/>
        <w:left w:val="none" w:sz="0" w:space="0" w:color="auto"/>
        <w:bottom w:val="none" w:sz="0" w:space="0" w:color="auto"/>
        <w:right w:val="none" w:sz="0" w:space="0" w:color="auto"/>
      </w:divBdr>
      <w:divsChild>
        <w:div w:id="24185149">
          <w:marLeft w:val="0"/>
          <w:marRight w:val="0"/>
          <w:marTop w:val="0"/>
          <w:marBottom w:val="0"/>
          <w:divBdr>
            <w:top w:val="none" w:sz="0" w:space="0" w:color="auto"/>
            <w:left w:val="none" w:sz="0" w:space="0" w:color="auto"/>
            <w:bottom w:val="none" w:sz="0" w:space="0" w:color="auto"/>
            <w:right w:val="none" w:sz="0" w:space="0" w:color="auto"/>
          </w:divBdr>
        </w:div>
        <w:div w:id="30495872">
          <w:marLeft w:val="0"/>
          <w:marRight w:val="0"/>
          <w:marTop w:val="0"/>
          <w:marBottom w:val="0"/>
          <w:divBdr>
            <w:top w:val="none" w:sz="0" w:space="0" w:color="auto"/>
            <w:left w:val="none" w:sz="0" w:space="0" w:color="auto"/>
            <w:bottom w:val="none" w:sz="0" w:space="0" w:color="auto"/>
            <w:right w:val="none" w:sz="0" w:space="0" w:color="auto"/>
          </w:divBdr>
        </w:div>
        <w:div w:id="34428414">
          <w:marLeft w:val="0"/>
          <w:marRight w:val="0"/>
          <w:marTop w:val="0"/>
          <w:marBottom w:val="0"/>
          <w:divBdr>
            <w:top w:val="none" w:sz="0" w:space="0" w:color="auto"/>
            <w:left w:val="none" w:sz="0" w:space="0" w:color="auto"/>
            <w:bottom w:val="none" w:sz="0" w:space="0" w:color="auto"/>
            <w:right w:val="none" w:sz="0" w:space="0" w:color="auto"/>
          </w:divBdr>
        </w:div>
        <w:div w:id="89082545">
          <w:marLeft w:val="0"/>
          <w:marRight w:val="0"/>
          <w:marTop w:val="0"/>
          <w:marBottom w:val="0"/>
          <w:divBdr>
            <w:top w:val="none" w:sz="0" w:space="0" w:color="auto"/>
            <w:left w:val="none" w:sz="0" w:space="0" w:color="auto"/>
            <w:bottom w:val="none" w:sz="0" w:space="0" w:color="auto"/>
            <w:right w:val="none" w:sz="0" w:space="0" w:color="auto"/>
          </w:divBdr>
        </w:div>
        <w:div w:id="175659270">
          <w:marLeft w:val="0"/>
          <w:marRight w:val="0"/>
          <w:marTop w:val="0"/>
          <w:marBottom w:val="0"/>
          <w:divBdr>
            <w:top w:val="none" w:sz="0" w:space="0" w:color="auto"/>
            <w:left w:val="none" w:sz="0" w:space="0" w:color="auto"/>
            <w:bottom w:val="none" w:sz="0" w:space="0" w:color="auto"/>
            <w:right w:val="none" w:sz="0" w:space="0" w:color="auto"/>
          </w:divBdr>
        </w:div>
        <w:div w:id="257254272">
          <w:marLeft w:val="0"/>
          <w:marRight w:val="0"/>
          <w:marTop w:val="0"/>
          <w:marBottom w:val="0"/>
          <w:divBdr>
            <w:top w:val="none" w:sz="0" w:space="0" w:color="auto"/>
            <w:left w:val="none" w:sz="0" w:space="0" w:color="auto"/>
            <w:bottom w:val="none" w:sz="0" w:space="0" w:color="auto"/>
            <w:right w:val="none" w:sz="0" w:space="0" w:color="auto"/>
          </w:divBdr>
        </w:div>
        <w:div w:id="333189204">
          <w:marLeft w:val="0"/>
          <w:marRight w:val="0"/>
          <w:marTop w:val="0"/>
          <w:marBottom w:val="0"/>
          <w:divBdr>
            <w:top w:val="none" w:sz="0" w:space="0" w:color="auto"/>
            <w:left w:val="none" w:sz="0" w:space="0" w:color="auto"/>
            <w:bottom w:val="none" w:sz="0" w:space="0" w:color="auto"/>
            <w:right w:val="none" w:sz="0" w:space="0" w:color="auto"/>
          </w:divBdr>
        </w:div>
        <w:div w:id="400760467">
          <w:marLeft w:val="0"/>
          <w:marRight w:val="0"/>
          <w:marTop w:val="0"/>
          <w:marBottom w:val="0"/>
          <w:divBdr>
            <w:top w:val="none" w:sz="0" w:space="0" w:color="auto"/>
            <w:left w:val="none" w:sz="0" w:space="0" w:color="auto"/>
            <w:bottom w:val="none" w:sz="0" w:space="0" w:color="auto"/>
            <w:right w:val="none" w:sz="0" w:space="0" w:color="auto"/>
          </w:divBdr>
        </w:div>
        <w:div w:id="540214481">
          <w:marLeft w:val="0"/>
          <w:marRight w:val="0"/>
          <w:marTop w:val="0"/>
          <w:marBottom w:val="0"/>
          <w:divBdr>
            <w:top w:val="none" w:sz="0" w:space="0" w:color="auto"/>
            <w:left w:val="none" w:sz="0" w:space="0" w:color="auto"/>
            <w:bottom w:val="none" w:sz="0" w:space="0" w:color="auto"/>
            <w:right w:val="none" w:sz="0" w:space="0" w:color="auto"/>
          </w:divBdr>
        </w:div>
        <w:div w:id="725643287">
          <w:marLeft w:val="0"/>
          <w:marRight w:val="0"/>
          <w:marTop w:val="0"/>
          <w:marBottom w:val="0"/>
          <w:divBdr>
            <w:top w:val="none" w:sz="0" w:space="0" w:color="auto"/>
            <w:left w:val="none" w:sz="0" w:space="0" w:color="auto"/>
            <w:bottom w:val="none" w:sz="0" w:space="0" w:color="auto"/>
            <w:right w:val="none" w:sz="0" w:space="0" w:color="auto"/>
          </w:divBdr>
        </w:div>
        <w:div w:id="991761976">
          <w:marLeft w:val="0"/>
          <w:marRight w:val="0"/>
          <w:marTop w:val="0"/>
          <w:marBottom w:val="0"/>
          <w:divBdr>
            <w:top w:val="none" w:sz="0" w:space="0" w:color="auto"/>
            <w:left w:val="none" w:sz="0" w:space="0" w:color="auto"/>
            <w:bottom w:val="none" w:sz="0" w:space="0" w:color="auto"/>
            <w:right w:val="none" w:sz="0" w:space="0" w:color="auto"/>
          </w:divBdr>
        </w:div>
        <w:div w:id="1088430564">
          <w:marLeft w:val="0"/>
          <w:marRight w:val="0"/>
          <w:marTop w:val="0"/>
          <w:marBottom w:val="0"/>
          <w:divBdr>
            <w:top w:val="none" w:sz="0" w:space="0" w:color="auto"/>
            <w:left w:val="none" w:sz="0" w:space="0" w:color="auto"/>
            <w:bottom w:val="none" w:sz="0" w:space="0" w:color="auto"/>
            <w:right w:val="none" w:sz="0" w:space="0" w:color="auto"/>
          </w:divBdr>
        </w:div>
        <w:div w:id="1201167518">
          <w:marLeft w:val="0"/>
          <w:marRight w:val="0"/>
          <w:marTop w:val="0"/>
          <w:marBottom w:val="0"/>
          <w:divBdr>
            <w:top w:val="none" w:sz="0" w:space="0" w:color="auto"/>
            <w:left w:val="none" w:sz="0" w:space="0" w:color="auto"/>
            <w:bottom w:val="none" w:sz="0" w:space="0" w:color="auto"/>
            <w:right w:val="none" w:sz="0" w:space="0" w:color="auto"/>
          </w:divBdr>
        </w:div>
        <w:div w:id="1249728971">
          <w:marLeft w:val="0"/>
          <w:marRight w:val="0"/>
          <w:marTop w:val="0"/>
          <w:marBottom w:val="0"/>
          <w:divBdr>
            <w:top w:val="none" w:sz="0" w:space="0" w:color="auto"/>
            <w:left w:val="none" w:sz="0" w:space="0" w:color="auto"/>
            <w:bottom w:val="none" w:sz="0" w:space="0" w:color="auto"/>
            <w:right w:val="none" w:sz="0" w:space="0" w:color="auto"/>
          </w:divBdr>
        </w:div>
        <w:div w:id="1443528700">
          <w:marLeft w:val="0"/>
          <w:marRight w:val="0"/>
          <w:marTop w:val="0"/>
          <w:marBottom w:val="0"/>
          <w:divBdr>
            <w:top w:val="none" w:sz="0" w:space="0" w:color="auto"/>
            <w:left w:val="none" w:sz="0" w:space="0" w:color="auto"/>
            <w:bottom w:val="none" w:sz="0" w:space="0" w:color="auto"/>
            <w:right w:val="none" w:sz="0" w:space="0" w:color="auto"/>
          </w:divBdr>
        </w:div>
        <w:div w:id="1504272170">
          <w:marLeft w:val="0"/>
          <w:marRight w:val="0"/>
          <w:marTop w:val="0"/>
          <w:marBottom w:val="0"/>
          <w:divBdr>
            <w:top w:val="none" w:sz="0" w:space="0" w:color="auto"/>
            <w:left w:val="none" w:sz="0" w:space="0" w:color="auto"/>
            <w:bottom w:val="none" w:sz="0" w:space="0" w:color="auto"/>
            <w:right w:val="none" w:sz="0" w:space="0" w:color="auto"/>
          </w:divBdr>
        </w:div>
        <w:div w:id="1619683021">
          <w:marLeft w:val="0"/>
          <w:marRight w:val="0"/>
          <w:marTop w:val="0"/>
          <w:marBottom w:val="0"/>
          <w:divBdr>
            <w:top w:val="none" w:sz="0" w:space="0" w:color="auto"/>
            <w:left w:val="none" w:sz="0" w:space="0" w:color="auto"/>
            <w:bottom w:val="none" w:sz="0" w:space="0" w:color="auto"/>
            <w:right w:val="none" w:sz="0" w:space="0" w:color="auto"/>
          </w:divBdr>
        </w:div>
        <w:div w:id="1747918440">
          <w:marLeft w:val="0"/>
          <w:marRight w:val="0"/>
          <w:marTop w:val="0"/>
          <w:marBottom w:val="0"/>
          <w:divBdr>
            <w:top w:val="none" w:sz="0" w:space="0" w:color="auto"/>
            <w:left w:val="none" w:sz="0" w:space="0" w:color="auto"/>
            <w:bottom w:val="none" w:sz="0" w:space="0" w:color="auto"/>
            <w:right w:val="none" w:sz="0" w:space="0" w:color="auto"/>
          </w:divBdr>
        </w:div>
        <w:div w:id="1764958971">
          <w:marLeft w:val="0"/>
          <w:marRight w:val="0"/>
          <w:marTop w:val="0"/>
          <w:marBottom w:val="0"/>
          <w:divBdr>
            <w:top w:val="none" w:sz="0" w:space="0" w:color="auto"/>
            <w:left w:val="none" w:sz="0" w:space="0" w:color="auto"/>
            <w:bottom w:val="none" w:sz="0" w:space="0" w:color="auto"/>
            <w:right w:val="none" w:sz="0" w:space="0" w:color="auto"/>
          </w:divBdr>
        </w:div>
        <w:div w:id="1779789952">
          <w:marLeft w:val="0"/>
          <w:marRight w:val="0"/>
          <w:marTop w:val="0"/>
          <w:marBottom w:val="0"/>
          <w:divBdr>
            <w:top w:val="none" w:sz="0" w:space="0" w:color="auto"/>
            <w:left w:val="none" w:sz="0" w:space="0" w:color="auto"/>
            <w:bottom w:val="none" w:sz="0" w:space="0" w:color="auto"/>
            <w:right w:val="none" w:sz="0" w:space="0" w:color="auto"/>
          </w:divBdr>
        </w:div>
        <w:div w:id="1794325534">
          <w:marLeft w:val="0"/>
          <w:marRight w:val="0"/>
          <w:marTop w:val="0"/>
          <w:marBottom w:val="0"/>
          <w:divBdr>
            <w:top w:val="none" w:sz="0" w:space="0" w:color="auto"/>
            <w:left w:val="none" w:sz="0" w:space="0" w:color="auto"/>
            <w:bottom w:val="none" w:sz="0" w:space="0" w:color="auto"/>
            <w:right w:val="none" w:sz="0" w:space="0" w:color="auto"/>
          </w:divBdr>
        </w:div>
        <w:div w:id="1996638449">
          <w:marLeft w:val="0"/>
          <w:marRight w:val="0"/>
          <w:marTop w:val="0"/>
          <w:marBottom w:val="0"/>
          <w:divBdr>
            <w:top w:val="none" w:sz="0" w:space="0" w:color="auto"/>
            <w:left w:val="none" w:sz="0" w:space="0" w:color="auto"/>
            <w:bottom w:val="none" w:sz="0" w:space="0" w:color="auto"/>
            <w:right w:val="none" w:sz="0" w:space="0" w:color="auto"/>
          </w:divBdr>
        </w:div>
        <w:div w:id="2060586065">
          <w:marLeft w:val="0"/>
          <w:marRight w:val="0"/>
          <w:marTop w:val="0"/>
          <w:marBottom w:val="0"/>
          <w:divBdr>
            <w:top w:val="none" w:sz="0" w:space="0" w:color="auto"/>
            <w:left w:val="none" w:sz="0" w:space="0" w:color="auto"/>
            <w:bottom w:val="none" w:sz="0" w:space="0" w:color="auto"/>
            <w:right w:val="none" w:sz="0" w:space="0" w:color="auto"/>
          </w:divBdr>
        </w:div>
        <w:div w:id="2107382127">
          <w:marLeft w:val="0"/>
          <w:marRight w:val="0"/>
          <w:marTop w:val="0"/>
          <w:marBottom w:val="0"/>
          <w:divBdr>
            <w:top w:val="none" w:sz="0" w:space="0" w:color="auto"/>
            <w:left w:val="none" w:sz="0" w:space="0" w:color="auto"/>
            <w:bottom w:val="none" w:sz="0" w:space="0" w:color="auto"/>
            <w:right w:val="none" w:sz="0" w:space="0" w:color="auto"/>
          </w:divBdr>
        </w:div>
      </w:divsChild>
    </w:div>
    <w:div w:id="1257979680">
      <w:bodyDiv w:val="1"/>
      <w:marLeft w:val="0"/>
      <w:marRight w:val="0"/>
      <w:marTop w:val="0"/>
      <w:marBottom w:val="0"/>
      <w:divBdr>
        <w:top w:val="none" w:sz="0" w:space="0" w:color="auto"/>
        <w:left w:val="none" w:sz="0" w:space="0" w:color="auto"/>
        <w:bottom w:val="none" w:sz="0" w:space="0" w:color="auto"/>
        <w:right w:val="none" w:sz="0" w:space="0" w:color="auto"/>
      </w:divBdr>
    </w:div>
    <w:div w:id="1259143574">
      <w:bodyDiv w:val="1"/>
      <w:marLeft w:val="0"/>
      <w:marRight w:val="0"/>
      <w:marTop w:val="0"/>
      <w:marBottom w:val="0"/>
      <w:divBdr>
        <w:top w:val="none" w:sz="0" w:space="0" w:color="auto"/>
        <w:left w:val="none" w:sz="0" w:space="0" w:color="auto"/>
        <w:bottom w:val="none" w:sz="0" w:space="0" w:color="auto"/>
        <w:right w:val="none" w:sz="0" w:space="0" w:color="auto"/>
      </w:divBdr>
    </w:div>
    <w:div w:id="1270237693">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312828497">
      <w:bodyDiv w:val="1"/>
      <w:marLeft w:val="0"/>
      <w:marRight w:val="0"/>
      <w:marTop w:val="0"/>
      <w:marBottom w:val="0"/>
      <w:divBdr>
        <w:top w:val="none" w:sz="0" w:space="0" w:color="auto"/>
        <w:left w:val="none" w:sz="0" w:space="0" w:color="auto"/>
        <w:bottom w:val="none" w:sz="0" w:space="0" w:color="auto"/>
        <w:right w:val="none" w:sz="0" w:space="0" w:color="auto"/>
      </w:divBdr>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45547105">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7120956">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381320665">
      <w:bodyDiv w:val="1"/>
      <w:marLeft w:val="0"/>
      <w:marRight w:val="0"/>
      <w:marTop w:val="0"/>
      <w:marBottom w:val="0"/>
      <w:divBdr>
        <w:top w:val="none" w:sz="0" w:space="0" w:color="auto"/>
        <w:left w:val="none" w:sz="0" w:space="0" w:color="auto"/>
        <w:bottom w:val="none" w:sz="0" w:space="0" w:color="auto"/>
        <w:right w:val="none" w:sz="0" w:space="0" w:color="auto"/>
      </w:divBdr>
    </w:div>
    <w:div w:id="1428388094">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76920238">
      <w:bodyDiv w:val="1"/>
      <w:marLeft w:val="0"/>
      <w:marRight w:val="0"/>
      <w:marTop w:val="0"/>
      <w:marBottom w:val="0"/>
      <w:divBdr>
        <w:top w:val="none" w:sz="0" w:space="0" w:color="auto"/>
        <w:left w:val="none" w:sz="0" w:space="0" w:color="auto"/>
        <w:bottom w:val="none" w:sz="0" w:space="0" w:color="auto"/>
        <w:right w:val="none" w:sz="0" w:space="0" w:color="auto"/>
      </w:divBdr>
    </w:div>
    <w:div w:id="1478112282">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05626599">
      <w:bodyDiv w:val="1"/>
      <w:marLeft w:val="0"/>
      <w:marRight w:val="0"/>
      <w:marTop w:val="0"/>
      <w:marBottom w:val="0"/>
      <w:divBdr>
        <w:top w:val="none" w:sz="0" w:space="0" w:color="auto"/>
        <w:left w:val="none" w:sz="0" w:space="0" w:color="auto"/>
        <w:bottom w:val="none" w:sz="0" w:space="0" w:color="auto"/>
        <w:right w:val="none" w:sz="0" w:space="0" w:color="auto"/>
      </w:divBdr>
      <w:divsChild>
        <w:div w:id="656038764">
          <w:marLeft w:val="0"/>
          <w:marRight w:val="0"/>
          <w:marTop w:val="0"/>
          <w:marBottom w:val="0"/>
          <w:divBdr>
            <w:top w:val="none" w:sz="0" w:space="0" w:color="auto"/>
            <w:left w:val="none" w:sz="0" w:space="0" w:color="auto"/>
            <w:bottom w:val="none" w:sz="0" w:space="0" w:color="auto"/>
            <w:right w:val="none" w:sz="0" w:space="0" w:color="auto"/>
          </w:divBdr>
          <w:divsChild>
            <w:div w:id="1370450819">
              <w:marLeft w:val="0"/>
              <w:marRight w:val="0"/>
              <w:marTop w:val="0"/>
              <w:marBottom w:val="0"/>
              <w:divBdr>
                <w:top w:val="none" w:sz="0" w:space="0" w:color="auto"/>
                <w:left w:val="none" w:sz="0" w:space="0" w:color="auto"/>
                <w:bottom w:val="none" w:sz="0" w:space="0" w:color="auto"/>
                <w:right w:val="none" w:sz="0" w:space="0" w:color="auto"/>
              </w:divBdr>
              <w:divsChild>
                <w:div w:id="77823462">
                  <w:blockQuote w:val="1"/>
                  <w:marLeft w:val="720"/>
                  <w:marRight w:val="720"/>
                  <w:marTop w:val="100"/>
                  <w:marBottom w:val="100"/>
                  <w:divBdr>
                    <w:top w:val="none" w:sz="0" w:space="0" w:color="auto"/>
                    <w:left w:val="none" w:sz="0" w:space="0" w:color="auto"/>
                    <w:bottom w:val="none" w:sz="0" w:space="0" w:color="auto"/>
                    <w:right w:val="none" w:sz="0" w:space="0" w:color="auto"/>
                  </w:divBdr>
                </w:div>
                <w:div w:id="587469310">
                  <w:marLeft w:val="0"/>
                  <w:marRight w:val="0"/>
                  <w:marTop w:val="0"/>
                  <w:marBottom w:val="0"/>
                  <w:divBdr>
                    <w:top w:val="none" w:sz="0" w:space="0" w:color="auto"/>
                    <w:left w:val="none" w:sz="0" w:space="0" w:color="auto"/>
                    <w:bottom w:val="none" w:sz="0" w:space="0" w:color="auto"/>
                    <w:right w:val="none" w:sz="0" w:space="0" w:color="auto"/>
                  </w:divBdr>
                  <w:divsChild>
                    <w:div w:id="30032448">
                      <w:marLeft w:val="0"/>
                      <w:marRight w:val="0"/>
                      <w:marTop w:val="0"/>
                      <w:marBottom w:val="0"/>
                      <w:divBdr>
                        <w:top w:val="none" w:sz="0" w:space="0" w:color="auto"/>
                        <w:left w:val="none" w:sz="0" w:space="0" w:color="auto"/>
                        <w:bottom w:val="none" w:sz="0" w:space="0" w:color="auto"/>
                        <w:right w:val="none" w:sz="0" w:space="0" w:color="auto"/>
                      </w:divBdr>
                    </w:div>
                  </w:divsChild>
                </w:div>
                <w:div w:id="558244275">
                  <w:marLeft w:val="0"/>
                  <w:marRight w:val="0"/>
                  <w:marTop w:val="0"/>
                  <w:marBottom w:val="0"/>
                  <w:divBdr>
                    <w:top w:val="none" w:sz="0" w:space="0" w:color="auto"/>
                    <w:left w:val="none" w:sz="0" w:space="0" w:color="auto"/>
                    <w:bottom w:val="none" w:sz="0" w:space="0" w:color="auto"/>
                    <w:right w:val="none" w:sz="0" w:space="0" w:color="auto"/>
                  </w:divBdr>
                  <w:divsChild>
                    <w:div w:id="12631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17962049">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38002558">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618179253">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5193707">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47247639">
      <w:bodyDiv w:val="1"/>
      <w:marLeft w:val="0"/>
      <w:marRight w:val="0"/>
      <w:marTop w:val="0"/>
      <w:marBottom w:val="0"/>
      <w:divBdr>
        <w:top w:val="none" w:sz="0" w:space="0" w:color="auto"/>
        <w:left w:val="none" w:sz="0" w:space="0" w:color="auto"/>
        <w:bottom w:val="none" w:sz="0" w:space="0" w:color="auto"/>
        <w:right w:val="none" w:sz="0" w:space="0" w:color="auto"/>
      </w:divBdr>
    </w:div>
    <w:div w:id="1656109856">
      <w:bodyDiv w:val="1"/>
      <w:marLeft w:val="0"/>
      <w:marRight w:val="0"/>
      <w:marTop w:val="0"/>
      <w:marBottom w:val="0"/>
      <w:divBdr>
        <w:top w:val="none" w:sz="0" w:space="0" w:color="auto"/>
        <w:left w:val="none" w:sz="0" w:space="0" w:color="auto"/>
        <w:bottom w:val="none" w:sz="0" w:space="0" w:color="auto"/>
        <w:right w:val="none" w:sz="0" w:space="0" w:color="auto"/>
      </w:divBdr>
      <w:divsChild>
        <w:div w:id="120198677">
          <w:marLeft w:val="0"/>
          <w:marRight w:val="0"/>
          <w:marTop w:val="0"/>
          <w:marBottom w:val="0"/>
          <w:divBdr>
            <w:top w:val="none" w:sz="0" w:space="0" w:color="auto"/>
            <w:left w:val="none" w:sz="0" w:space="0" w:color="auto"/>
            <w:bottom w:val="none" w:sz="0" w:space="0" w:color="auto"/>
            <w:right w:val="none" w:sz="0" w:space="0" w:color="auto"/>
          </w:divBdr>
        </w:div>
        <w:div w:id="149949014">
          <w:marLeft w:val="0"/>
          <w:marRight w:val="0"/>
          <w:marTop w:val="0"/>
          <w:marBottom w:val="0"/>
          <w:divBdr>
            <w:top w:val="none" w:sz="0" w:space="0" w:color="auto"/>
            <w:left w:val="none" w:sz="0" w:space="0" w:color="auto"/>
            <w:bottom w:val="none" w:sz="0" w:space="0" w:color="auto"/>
            <w:right w:val="none" w:sz="0" w:space="0" w:color="auto"/>
          </w:divBdr>
        </w:div>
        <w:div w:id="224724683">
          <w:marLeft w:val="0"/>
          <w:marRight w:val="0"/>
          <w:marTop w:val="0"/>
          <w:marBottom w:val="0"/>
          <w:divBdr>
            <w:top w:val="none" w:sz="0" w:space="0" w:color="auto"/>
            <w:left w:val="none" w:sz="0" w:space="0" w:color="auto"/>
            <w:bottom w:val="none" w:sz="0" w:space="0" w:color="auto"/>
            <w:right w:val="none" w:sz="0" w:space="0" w:color="auto"/>
          </w:divBdr>
        </w:div>
        <w:div w:id="227420682">
          <w:marLeft w:val="0"/>
          <w:marRight w:val="0"/>
          <w:marTop w:val="0"/>
          <w:marBottom w:val="0"/>
          <w:divBdr>
            <w:top w:val="none" w:sz="0" w:space="0" w:color="auto"/>
            <w:left w:val="none" w:sz="0" w:space="0" w:color="auto"/>
            <w:bottom w:val="none" w:sz="0" w:space="0" w:color="auto"/>
            <w:right w:val="none" w:sz="0" w:space="0" w:color="auto"/>
          </w:divBdr>
        </w:div>
        <w:div w:id="404494791">
          <w:marLeft w:val="0"/>
          <w:marRight w:val="0"/>
          <w:marTop w:val="0"/>
          <w:marBottom w:val="0"/>
          <w:divBdr>
            <w:top w:val="none" w:sz="0" w:space="0" w:color="auto"/>
            <w:left w:val="none" w:sz="0" w:space="0" w:color="auto"/>
            <w:bottom w:val="none" w:sz="0" w:space="0" w:color="auto"/>
            <w:right w:val="none" w:sz="0" w:space="0" w:color="auto"/>
          </w:divBdr>
        </w:div>
        <w:div w:id="564873822">
          <w:marLeft w:val="0"/>
          <w:marRight w:val="0"/>
          <w:marTop w:val="0"/>
          <w:marBottom w:val="0"/>
          <w:divBdr>
            <w:top w:val="none" w:sz="0" w:space="0" w:color="auto"/>
            <w:left w:val="none" w:sz="0" w:space="0" w:color="auto"/>
            <w:bottom w:val="none" w:sz="0" w:space="0" w:color="auto"/>
            <w:right w:val="none" w:sz="0" w:space="0" w:color="auto"/>
          </w:divBdr>
        </w:div>
        <w:div w:id="574627243">
          <w:marLeft w:val="0"/>
          <w:marRight w:val="0"/>
          <w:marTop w:val="0"/>
          <w:marBottom w:val="0"/>
          <w:divBdr>
            <w:top w:val="none" w:sz="0" w:space="0" w:color="auto"/>
            <w:left w:val="none" w:sz="0" w:space="0" w:color="auto"/>
            <w:bottom w:val="none" w:sz="0" w:space="0" w:color="auto"/>
            <w:right w:val="none" w:sz="0" w:space="0" w:color="auto"/>
          </w:divBdr>
        </w:div>
        <w:div w:id="666177971">
          <w:marLeft w:val="0"/>
          <w:marRight w:val="0"/>
          <w:marTop w:val="0"/>
          <w:marBottom w:val="0"/>
          <w:divBdr>
            <w:top w:val="none" w:sz="0" w:space="0" w:color="auto"/>
            <w:left w:val="none" w:sz="0" w:space="0" w:color="auto"/>
            <w:bottom w:val="none" w:sz="0" w:space="0" w:color="auto"/>
            <w:right w:val="none" w:sz="0" w:space="0" w:color="auto"/>
          </w:divBdr>
        </w:div>
        <w:div w:id="700976425">
          <w:marLeft w:val="0"/>
          <w:marRight w:val="0"/>
          <w:marTop w:val="0"/>
          <w:marBottom w:val="0"/>
          <w:divBdr>
            <w:top w:val="none" w:sz="0" w:space="0" w:color="auto"/>
            <w:left w:val="none" w:sz="0" w:space="0" w:color="auto"/>
            <w:bottom w:val="none" w:sz="0" w:space="0" w:color="auto"/>
            <w:right w:val="none" w:sz="0" w:space="0" w:color="auto"/>
          </w:divBdr>
        </w:div>
        <w:div w:id="816797838">
          <w:marLeft w:val="0"/>
          <w:marRight w:val="0"/>
          <w:marTop w:val="0"/>
          <w:marBottom w:val="0"/>
          <w:divBdr>
            <w:top w:val="none" w:sz="0" w:space="0" w:color="auto"/>
            <w:left w:val="none" w:sz="0" w:space="0" w:color="auto"/>
            <w:bottom w:val="none" w:sz="0" w:space="0" w:color="auto"/>
            <w:right w:val="none" w:sz="0" w:space="0" w:color="auto"/>
          </w:divBdr>
        </w:div>
        <w:div w:id="837379964">
          <w:marLeft w:val="0"/>
          <w:marRight w:val="0"/>
          <w:marTop w:val="0"/>
          <w:marBottom w:val="0"/>
          <w:divBdr>
            <w:top w:val="none" w:sz="0" w:space="0" w:color="auto"/>
            <w:left w:val="none" w:sz="0" w:space="0" w:color="auto"/>
            <w:bottom w:val="none" w:sz="0" w:space="0" w:color="auto"/>
            <w:right w:val="none" w:sz="0" w:space="0" w:color="auto"/>
          </w:divBdr>
        </w:div>
        <w:div w:id="857037332">
          <w:marLeft w:val="0"/>
          <w:marRight w:val="0"/>
          <w:marTop w:val="0"/>
          <w:marBottom w:val="0"/>
          <w:divBdr>
            <w:top w:val="none" w:sz="0" w:space="0" w:color="auto"/>
            <w:left w:val="none" w:sz="0" w:space="0" w:color="auto"/>
            <w:bottom w:val="none" w:sz="0" w:space="0" w:color="auto"/>
            <w:right w:val="none" w:sz="0" w:space="0" w:color="auto"/>
          </w:divBdr>
        </w:div>
        <w:div w:id="870335705">
          <w:marLeft w:val="0"/>
          <w:marRight w:val="0"/>
          <w:marTop w:val="0"/>
          <w:marBottom w:val="0"/>
          <w:divBdr>
            <w:top w:val="none" w:sz="0" w:space="0" w:color="auto"/>
            <w:left w:val="none" w:sz="0" w:space="0" w:color="auto"/>
            <w:bottom w:val="none" w:sz="0" w:space="0" w:color="auto"/>
            <w:right w:val="none" w:sz="0" w:space="0" w:color="auto"/>
          </w:divBdr>
        </w:div>
        <w:div w:id="954211137">
          <w:marLeft w:val="0"/>
          <w:marRight w:val="0"/>
          <w:marTop w:val="0"/>
          <w:marBottom w:val="0"/>
          <w:divBdr>
            <w:top w:val="none" w:sz="0" w:space="0" w:color="auto"/>
            <w:left w:val="none" w:sz="0" w:space="0" w:color="auto"/>
            <w:bottom w:val="none" w:sz="0" w:space="0" w:color="auto"/>
            <w:right w:val="none" w:sz="0" w:space="0" w:color="auto"/>
          </w:divBdr>
        </w:div>
        <w:div w:id="1009483014">
          <w:marLeft w:val="0"/>
          <w:marRight w:val="0"/>
          <w:marTop w:val="0"/>
          <w:marBottom w:val="0"/>
          <w:divBdr>
            <w:top w:val="none" w:sz="0" w:space="0" w:color="auto"/>
            <w:left w:val="none" w:sz="0" w:space="0" w:color="auto"/>
            <w:bottom w:val="none" w:sz="0" w:space="0" w:color="auto"/>
            <w:right w:val="none" w:sz="0" w:space="0" w:color="auto"/>
          </w:divBdr>
        </w:div>
        <w:div w:id="1104224999">
          <w:marLeft w:val="0"/>
          <w:marRight w:val="0"/>
          <w:marTop w:val="0"/>
          <w:marBottom w:val="0"/>
          <w:divBdr>
            <w:top w:val="none" w:sz="0" w:space="0" w:color="auto"/>
            <w:left w:val="none" w:sz="0" w:space="0" w:color="auto"/>
            <w:bottom w:val="none" w:sz="0" w:space="0" w:color="auto"/>
            <w:right w:val="none" w:sz="0" w:space="0" w:color="auto"/>
          </w:divBdr>
        </w:div>
        <w:div w:id="1151364983">
          <w:marLeft w:val="0"/>
          <w:marRight w:val="0"/>
          <w:marTop w:val="0"/>
          <w:marBottom w:val="0"/>
          <w:divBdr>
            <w:top w:val="none" w:sz="0" w:space="0" w:color="auto"/>
            <w:left w:val="none" w:sz="0" w:space="0" w:color="auto"/>
            <w:bottom w:val="none" w:sz="0" w:space="0" w:color="auto"/>
            <w:right w:val="none" w:sz="0" w:space="0" w:color="auto"/>
          </w:divBdr>
        </w:div>
        <w:div w:id="1163862453">
          <w:marLeft w:val="0"/>
          <w:marRight w:val="0"/>
          <w:marTop w:val="0"/>
          <w:marBottom w:val="0"/>
          <w:divBdr>
            <w:top w:val="none" w:sz="0" w:space="0" w:color="auto"/>
            <w:left w:val="none" w:sz="0" w:space="0" w:color="auto"/>
            <w:bottom w:val="none" w:sz="0" w:space="0" w:color="auto"/>
            <w:right w:val="none" w:sz="0" w:space="0" w:color="auto"/>
          </w:divBdr>
        </w:div>
        <w:div w:id="1167867697">
          <w:marLeft w:val="0"/>
          <w:marRight w:val="0"/>
          <w:marTop w:val="0"/>
          <w:marBottom w:val="0"/>
          <w:divBdr>
            <w:top w:val="none" w:sz="0" w:space="0" w:color="auto"/>
            <w:left w:val="none" w:sz="0" w:space="0" w:color="auto"/>
            <w:bottom w:val="none" w:sz="0" w:space="0" w:color="auto"/>
            <w:right w:val="none" w:sz="0" w:space="0" w:color="auto"/>
          </w:divBdr>
        </w:div>
        <w:div w:id="1236939584">
          <w:marLeft w:val="0"/>
          <w:marRight w:val="0"/>
          <w:marTop w:val="0"/>
          <w:marBottom w:val="0"/>
          <w:divBdr>
            <w:top w:val="none" w:sz="0" w:space="0" w:color="auto"/>
            <w:left w:val="none" w:sz="0" w:space="0" w:color="auto"/>
            <w:bottom w:val="none" w:sz="0" w:space="0" w:color="auto"/>
            <w:right w:val="none" w:sz="0" w:space="0" w:color="auto"/>
          </w:divBdr>
        </w:div>
        <w:div w:id="1501698573">
          <w:marLeft w:val="0"/>
          <w:marRight w:val="0"/>
          <w:marTop w:val="0"/>
          <w:marBottom w:val="0"/>
          <w:divBdr>
            <w:top w:val="none" w:sz="0" w:space="0" w:color="auto"/>
            <w:left w:val="none" w:sz="0" w:space="0" w:color="auto"/>
            <w:bottom w:val="none" w:sz="0" w:space="0" w:color="auto"/>
            <w:right w:val="none" w:sz="0" w:space="0" w:color="auto"/>
          </w:divBdr>
        </w:div>
        <w:div w:id="1585216530">
          <w:marLeft w:val="0"/>
          <w:marRight w:val="0"/>
          <w:marTop w:val="0"/>
          <w:marBottom w:val="0"/>
          <w:divBdr>
            <w:top w:val="none" w:sz="0" w:space="0" w:color="auto"/>
            <w:left w:val="none" w:sz="0" w:space="0" w:color="auto"/>
            <w:bottom w:val="none" w:sz="0" w:space="0" w:color="auto"/>
            <w:right w:val="none" w:sz="0" w:space="0" w:color="auto"/>
          </w:divBdr>
        </w:div>
        <w:div w:id="1598367214">
          <w:marLeft w:val="0"/>
          <w:marRight w:val="0"/>
          <w:marTop w:val="0"/>
          <w:marBottom w:val="0"/>
          <w:divBdr>
            <w:top w:val="none" w:sz="0" w:space="0" w:color="auto"/>
            <w:left w:val="none" w:sz="0" w:space="0" w:color="auto"/>
            <w:bottom w:val="none" w:sz="0" w:space="0" w:color="auto"/>
            <w:right w:val="none" w:sz="0" w:space="0" w:color="auto"/>
          </w:divBdr>
        </w:div>
        <w:div w:id="1663656053">
          <w:marLeft w:val="0"/>
          <w:marRight w:val="0"/>
          <w:marTop w:val="0"/>
          <w:marBottom w:val="0"/>
          <w:divBdr>
            <w:top w:val="none" w:sz="0" w:space="0" w:color="auto"/>
            <w:left w:val="none" w:sz="0" w:space="0" w:color="auto"/>
            <w:bottom w:val="none" w:sz="0" w:space="0" w:color="auto"/>
            <w:right w:val="none" w:sz="0" w:space="0" w:color="auto"/>
          </w:divBdr>
        </w:div>
        <w:div w:id="1663661537">
          <w:marLeft w:val="0"/>
          <w:marRight w:val="0"/>
          <w:marTop w:val="0"/>
          <w:marBottom w:val="0"/>
          <w:divBdr>
            <w:top w:val="none" w:sz="0" w:space="0" w:color="auto"/>
            <w:left w:val="none" w:sz="0" w:space="0" w:color="auto"/>
            <w:bottom w:val="none" w:sz="0" w:space="0" w:color="auto"/>
            <w:right w:val="none" w:sz="0" w:space="0" w:color="auto"/>
          </w:divBdr>
        </w:div>
        <w:div w:id="1735078937">
          <w:marLeft w:val="0"/>
          <w:marRight w:val="0"/>
          <w:marTop w:val="0"/>
          <w:marBottom w:val="0"/>
          <w:divBdr>
            <w:top w:val="none" w:sz="0" w:space="0" w:color="auto"/>
            <w:left w:val="none" w:sz="0" w:space="0" w:color="auto"/>
            <w:bottom w:val="none" w:sz="0" w:space="0" w:color="auto"/>
            <w:right w:val="none" w:sz="0" w:space="0" w:color="auto"/>
          </w:divBdr>
        </w:div>
        <w:div w:id="1917081638">
          <w:marLeft w:val="0"/>
          <w:marRight w:val="0"/>
          <w:marTop w:val="0"/>
          <w:marBottom w:val="0"/>
          <w:divBdr>
            <w:top w:val="none" w:sz="0" w:space="0" w:color="auto"/>
            <w:left w:val="none" w:sz="0" w:space="0" w:color="auto"/>
            <w:bottom w:val="none" w:sz="0" w:space="0" w:color="auto"/>
            <w:right w:val="none" w:sz="0" w:space="0" w:color="auto"/>
          </w:divBdr>
        </w:div>
      </w:divsChild>
    </w:div>
    <w:div w:id="1670017746">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7075851">
      <w:bodyDiv w:val="1"/>
      <w:marLeft w:val="0"/>
      <w:marRight w:val="0"/>
      <w:marTop w:val="0"/>
      <w:marBottom w:val="0"/>
      <w:divBdr>
        <w:top w:val="none" w:sz="0" w:space="0" w:color="auto"/>
        <w:left w:val="none" w:sz="0" w:space="0" w:color="auto"/>
        <w:bottom w:val="none" w:sz="0" w:space="0" w:color="auto"/>
        <w:right w:val="none" w:sz="0" w:space="0" w:color="auto"/>
      </w:divBdr>
    </w:div>
    <w:div w:id="1717268032">
      <w:bodyDiv w:val="1"/>
      <w:marLeft w:val="0"/>
      <w:marRight w:val="0"/>
      <w:marTop w:val="0"/>
      <w:marBottom w:val="0"/>
      <w:divBdr>
        <w:top w:val="none" w:sz="0" w:space="0" w:color="auto"/>
        <w:left w:val="none" w:sz="0" w:space="0" w:color="auto"/>
        <w:bottom w:val="none" w:sz="0" w:space="0" w:color="auto"/>
        <w:right w:val="none" w:sz="0" w:space="0" w:color="auto"/>
      </w:divBdr>
      <w:divsChild>
        <w:div w:id="809445308">
          <w:marLeft w:val="0"/>
          <w:marRight w:val="0"/>
          <w:marTop w:val="0"/>
          <w:marBottom w:val="300"/>
          <w:divBdr>
            <w:top w:val="none" w:sz="0" w:space="0" w:color="auto"/>
            <w:left w:val="none" w:sz="0" w:space="0" w:color="auto"/>
            <w:bottom w:val="none" w:sz="0" w:space="0" w:color="auto"/>
            <w:right w:val="none" w:sz="0" w:space="0" w:color="auto"/>
          </w:divBdr>
          <w:divsChild>
            <w:div w:id="16468648">
              <w:marLeft w:val="0"/>
              <w:marRight w:val="0"/>
              <w:marTop w:val="0"/>
              <w:marBottom w:val="0"/>
              <w:divBdr>
                <w:top w:val="none" w:sz="0" w:space="0" w:color="auto"/>
                <w:left w:val="none" w:sz="0" w:space="0" w:color="auto"/>
                <w:bottom w:val="none" w:sz="0" w:space="0" w:color="auto"/>
                <w:right w:val="none" w:sz="0" w:space="0" w:color="auto"/>
              </w:divBdr>
            </w:div>
            <w:div w:id="26180498">
              <w:marLeft w:val="0"/>
              <w:marRight w:val="0"/>
              <w:marTop w:val="0"/>
              <w:marBottom w:val="0"/>
              <w:divBdr>
                <w:top w:val="none" w:sz="0" w:space="0" w:color="auto"/>
                <w:left w:val="none" w:sz="0" w:space="0" w:color="auto"/>
                <w:bottom w:val="none" w:sz="0" w:space="0" w:color="auto"/>
                <w:right w:val="none" w:sz="0" w:space="0" w:color="auto"/>
              </w:divBdr>
            </w:div>
            <w:div w:id="32195728">
              <w:marLeft w:val="0"/>
              <w:marRight w:val="0"/>
              <w:marTop w:val="0"/>
              <w:marBottom w:val="0"/>
              <w:divBdr>
                <w:top w:val="none" w:sz="0" w:space="0" w:color="auto"/>
                <w:left w:val="none" w:sz="0" w:space="0" w:color="auto"/>
                <w:bottom w:val="none" w:sz="0" w:space="0" w:color="auto"/>
                <w:right w:val="none" w:sz="0" w:space="0" w:color="auto"/>
              </w:divBdr>
            </w:div>
            <w:div w:id="214241864">
              <w:marLeft w:val="0"/>
              <w:marRight w:val="0"/>
              <w:marTop w:val="0"/>
              <w:marBottom w:val="0"/>
              <w:divBdr>
                <w:top w:val="none" w:sz="0" w:space="0" w:color="auto"/>
                <w:left w:val="none" w:sz="0" w:space="0" w:color="auto"/>
                <w:bottom w:val="none" w:sz="0" w:space="0" w:color="auto"/>
                <w:right w:val="none" w:sz="0" w:space="0" w:color="auto"/>
              </w:divBdr>
            </w:div>
            <w:div w:id="217715622">
              <w:marLeft w:val="0"/>
              <w:marRight w:val="0"/>
              <w:marTop w:val="0"/>
              <w:marBottom w:val="0"/>
              <w:divBdr>
                <w:top w:val="none" w:sz="0" w:space="0" w:color="auto"/>
                <w:left w:val="none" w:sz="0" w:space="0" w:color="auto"/>
                <w:bottom w:val="none" w:sz="0" w:space="0" w:color="auto"/>
                <w:right w:val="none" w:sz="0" w:space="0" w:color="auto"/>
              </w:divBdr>
            </w:div>
            <w:div w:id="227113829">
              <w:marLeft w:val="0"/>
              <w:marRight w:val="0"/>
              <w:marTop w:val="0"/>
              <w:marBottom w:val="0"/>
              <w:divBdr>
                <w:top w:val="none" w:sz="0" w:space="0" w:color="auto"/>
                <w:left w:val="none" w:sz="0" w:space="0" w:color="auto"/>
                <w:bottom w:val="none" w:sz="0" w:space="0" w:color="auto"/>
                <w:right w:val="none" w:sz="0" w:space="0" w:color="auto"/>
              </w:divBdr>
            </w:div>
            <w:div w:id="525215853">
              <w:marLeft w:val="0"/>
              <w:marRight w:val="0"/>
              <w:marTop w:val="0"/>
              <w:marBottom w:val="0"/>
              <w:divBdr>
                <w:top w:val="none" w:sz="0" w:space="0" w:color="auto"/>
                <w:left w:val="none" w:sz="0" w:space="0" w:color="auto"/>
                <w:bottom w:val="none" w:sz="0" w:space="0" w:color="auto"/>
                <w:right w:val="none" w:sz="0" w:space="0" w:color="auto"/>
              </w:divBdr>
            </w:div>
            <w:div w:id="817192699">
              <w:marLeft w:val="0"/>
              <w:marRight w:val="0"/>
              <w:marTop w:val="0"/>
              <w:marBottom w:val="0"/>
              <w:divBdr>
                <w:top w:val="none" w:sz="0" w:space="0" w:color="auto"/>
                <w:left w:val="none" w:sz="0" w:space="0" w:color="auto"/>
                <w:bottom w:val="none" w:sz="0" w:space="0" w:color="auto"/>
                <w:right w:val="none" w:sz="0" w:space="0" w:color="auto"/>
              </w:divBdr>
            </w:div>
            <w:div w:id="947078950">
              <w:marLeft w:val="0"/>
              <w:marRight w:val="0"/>
              <w:marTop w:val="0"/>
              <w:marBottom w:val="0"/>
              <w:divBdr>
                <w:top w:val="none" w:sz="0" w:space="0" w:color="auto"/>
                <w:left w:val="none" w:sz="0" w:space="0" w:color="auto"/>
                <w:bottom w:val="none" w:sz="0" w:space="0" w:color="auto"/>
                <w:right w:val="none" w:sz="0" w:space="0" w:color="auto"/>
              </w:divBdr>
            </w:div>
            <w:div w:id="1044333776">
              <w:marLeft w:val="0"/>
              <w:marRight w:val="0"/>
              <w:marTop w:val="0"/>
              <w:marBottom w:val="0"/>
              <w:divBdr>
                <w:top w:val="none" w:sz="0" w:space="0" w:color="auto"/>
                <w:left w:val="none" w:sz="0" w:space="0" w:color="auto"/>
                <w:bottom w:val="none" w:sz="0" w:space="0" w:color="auto"/>
                <w:right w:val="none" w:sz="0" w:space="0" w:color="auto"/>
              </w:divBdr>
            </w:div>
            <w:div w:id="1076248974">
              <w:marLeft w:val="0"/>
              <w:marRight w:val="0"/>
              <w:marTop w:val="0"/>
              <w:marBottom w:val="0"/>
              <w:divBdr>
                <w:top w:val="none" w:sz="0" w:space="0" w:color="auto"/>
                <w:left w:val="none" w:sz="0" w:space="0" w:color="auto"/>
                <w:bottom w:val="none" w:sz="0" w:space="0" w:color="auto"/>
                <w:right w:val="none" w:sz="0" w:space="0" w:color="auto"/>
              </w:divBdr>
            </w:div>
            <w:div w:id="1091467660">
              <w:marLeft w:val="0"/>
              <w:marRight w:val="0"/>
              <w:marTop w:val="0"/>
              <w:marBottom w:val="0"/>
              <w:divBdr>
                <w:top w:val="none" w:sz="0" w:space="0" w:color="auto"/>
                <w:left w:val="none" w:sz="0" w:space="0" w:color="auto"/>
                <w:bottom w:val="none" w:sz="0" w:space="0" w:color="auto"/>
                <w:right w:val="none" w:sz="0" w:space="0" w:color="auto"/>
              </w:divBdr>
            </w:div>
            <w:div w:id="1189488456">
              <w:marLeft w:val="0"/>
              <w:marRight w:val="0"/>
              <w:marTop w:val="0"/>
              <w:marBottom w:val="0"/>
              <w:divBdr>
                <w:top w:val="none" w:sz="0" w:space="0" w:color="auto"/>
                <w:left w:val="none" w:sz="0" w:space="0" w:color="auto"/>
                <w:bottom w:val="none" w:sz="0" w:space="0" w:color="auto"/>
                <w:right w:val="none" w:sz="0" w:space="0" w:color="auto"/>
              </w:divBdr>
            </w:div>
            <w:div w:id="1233389710">
              <w:marLeft w:val="0"/>
              <w:marRight w:val="0"/>
              <w:marTop w:val="0"/>
              <w:marBottom w:val="0"/>
              <w:divBdr>
                <w:top w:val="none" w:sz="0" w:space="0" w:color="auto"/>
                <w:left w:val="none" w:sz="0" w:space="0" w:color="auto"/>
                <w:bottom w:val="none" w:sz="0" w:space="0" w:color="auto"/>
                <w:right w:val="none" w:sz="0" w:space="0" w:color="auto"/>
              </w:divBdr>
              <w:divsChild>
                <w:div w:id="695157957">
                  <w:marLeft w:val="0"/>
                  <w:marRight w:val="0"/>
                  <w:marTop w:val="75"/>
                  <w:marBottom w:val="75"/>
                  <w:divBdr>
                    <w:top w:val="single" w:sz="6" w:space="4" w:color="CCCCCC"/>
                    <w:left w:val="single" w:sz="6" w:space="4" w:color="CCCCCC"/>
                    <w:bottom w:val="single" w:sz="6" w:space="4" w:color="CCCCCC"/>
                    <w:right w:val="single" w:sz="6" w:space="4" w:color="CCCCCC"/>
                  </w:divBdr>
                  <w:divsChild>
                    <w:div w:id="1242368676">
                      <w:marLeft w:val="0"/>
                      <w:marRight w:val="0"/>
                      <w:marTop w:val="75"/>
                      <w:marBottom w:val="0"/>
                      <w:divBdr>
                        <w:top w:val="none" w:sz="0" w:space="0" w:color="auto"/>
                        <w:left w:val="none" w:sz="0" w:space="0" w:color="auto"/>
                        <w:bottom w:val="none" w:sz="0" w:space="0" w:color="auto"/>
                        <w:right w:val="none" w:sz="0" w:space="0" w:color="auto"/>
                      </w:divBdr>
                    </w:div>
                    <w:div w:id="1297757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8670458">
              <w:marLeft w:val="0"/>
              <w:marRight w:val="0"/>
              <w:marTop w:val="0"/>
              <w:marBottom w:val="0"/>
              <w:divBdr>
                <w:top w:val="none" w:sz="0" w:space="0" w:color="auto"/>
                <w:left w:val="none" w:sz="0" w:space="0" w:color="auto"/>
                <w:bottom w:val="none" w:sz="0" w:space="0" w:color="auto"/>
                <w:right w:val="none" w:sz="0" w:space="0" w:color="auto"/>
              </w:divBdr>
            </w:div>
            <w:div w:id="1572152972">
              <w:marLeft w:val="0"/>
              <w:marRight w:val="0"/>
              <w:marTop w:val="0"/>
              <w:marBottom w:val="0"/>
              <w:divBdr>
                <w:top w:val="none" w:sz="0" w:space="0" w:color="auto"/>
                <w:left w:val="none" w:sz="0" w:space="0" w:color="auto"/>
                <w:bottom w:val="none" w:sz="0" w:space="0" w:color="auto"/>
                <w:right w:val="none" w:sz="0" w:space="0" w:color="auto"/>
              </w:divBdr>
            </w:div>
            <w:div w:id="1739670001">
              <w:marLeft w:val="0"/>
              <w:marRight w:val="0"/>
              <w:marTop w:val="0"/>
              <w:marBottom w:val="0"/>
              <w:divBdr>
                <w:top w:val="none" w:sz="0" w:space="0" w:color="auto"/>
                <w:left w:val="none" w:sz="0" w:space="0" w:color="auto"/>
                <w:bottom w:val="none" w:sz="0" w:space="0" w:color="auto"/>
                <w:right w:val="none" w:sz="0" w:space="0" w:color="auto"/>
              </w:divBdr>
            </w:div>
            <w:div w:id="1897085648">
              <w:marLeft w:val="0"/>
              <w:marRight w:val="0"/>
              <w:marTop w:val="0"/>
              <w:marBottom w:val="0"/>
              <w:divBdr>
                <w:top w:val="none" w:sz="0" w:space="0" w:color="auto"/>
                <w:left w:val="none" w:sz="0" w:space="0" w:color="auto"/>
                <w:bottom w:val="none" w:sz="0" w:space="0" w:color="auto"/>
                <w:right w:val="none" w:sz="0" w:space="0" w:color="auto"/>
              </w:divBdr>
            </w:div>
            <w:div w:id="1954435319">
              <w:marLeft w:val="0"/>
              <w:marRight w:val="0"/>
              <w:marTop w:val="0"/>
              <w:marBottom w:val="0"/>
              <w:divBdr>
                <w:top w:val="none" w:sz="0" w:space="0" w:color="auto"/>
                <w:left w:val="none" w:sz="0" w:space="0" w:color="auto"/>
                <w:bottom w:val="none" w:sz="0" w:space="0" w:color="auto"/>
                <w:right w:val="none" w:sz="0" w:space="0" w:color="auto"/>
              </w:divBdr>
            </w:div>
            <w:div w:id="2028747670">
              <w:marLeft w:val="0"/>
              <w:marRight w:val="0"/>
              <w:marTop w:val="0"/>
              <w:marBottom w:val="0"/>
              <w:divBdr>
                <w:top w:val="none" w:sz="0" w:space="0" w:color="auto"/>
                <w:left w:val="none" w:sz="0" w:space="0" w:color="auto"/>
                <w:bottom w:val="none" w:sz="0" w:space="0" w:color="auto"/>
                <w:right w:val="none" w:sz="0" w:space="0" w:color="auto"/>
              </w:divBdr>
            </w:div>
          </w:divsChild>
        </w:div>
        <w:div w:id="1689982516">
          <w:marLeft w:val="0"/>
          <w:marRight w:val="0"/>
          <w:marTop w:val="300"/>
          <w:marBottom w:val="0"/>
          <w:divBdr>
            <w:top w:val="none" w:sz="0" w:space="0" w:color="auto"/>
            <w:left w:val="none" w:sz="0" w:space="0" w:color="auto"/>
            <w:bottom w:val="none" w:sz="0" w:space="0" w:color="auto"/>
            <w:right w:val="none" w:sz="0" w:space="0" w:color="auto"/>
          </w:divBdr>
        </w:div>
      </w:divsChild>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29304748">
      <w:bodyDiv w:val="1"/>
      <w:marLeft w:val="0"/>
      <w:marRight w:val="0"/>
      <w:marTop w:val="0"/>
      <w:marBottom w:val="0"/>
      <w:divBdr>
        <w:top w:val="none" w:sz="0" w:space="0" w:color="auto"/>
        <w:left w:val="none" w:sz="0" w:space="0" w:color="auto"/>
        <w:bottom w:val="none" w:sz="0" w:space="0" w:color="auto"/>
        <w:right w:val="none" w:sz="0" w:space="0" w:color="auto"/>
      </w:divBdr>
    </w:div>
    <w:div w:id="1731806186">
      <w:bodyDiv w:val="1"/>
      <w:marLeft w:val="0"/>
      <w:marRight w:val="0"/>
      <w:marTop w:val="0"/>
      <w:marBottom w:val="0"/>
      <w:divBdr>
        <w:top w:val="none" w:sz="0" w:space="0" w:color="auto"/>
        <w:left w:val="none" w:sz="0" w:space="0" w:color="auto"/>
        <w:bottom w:val="none" w:sz="0" w:space="0" w:color="auto"/>
        <w:right w:val="none" w:sz="0" w:space="0" w:color="auto"/>
      </w:divBdr>
      <w:divsChild>
        <w:div w:id="767434159">
          <w:marLeft w:val="-150"/>
          <w:marRight w:val="-150"/>
          <w:marTop w:val="0"/>
          <w:marBottom w:val="0"/>
          <w:divBdr>
            <w:top w:val="none" w:sz="0" w:space="0" w:color="auto"/>
            <w:left w:val="none" w:sz="0" w:space="0" w:color="auto"/>
            <w:bottom w:val="none" w:sz="0" w:space="0" w:color="auto"/>
            <w:right w:val="none" w:sz="0" w:space="0" w:color="auto"/>
          </w:divBdr>
          <w:divsChild>
            <w:div w:id="711416253">
              <w:marLeft w:val="0"/>
              <w:marRight w:val="0"/>
              <w:marTop w:val="0"/>
              <w:marBottom w:val="0"/>
              <w:divBdr>
                <w:top w:val="none" w:sz="0" w:space="0" w:color="auto"/>
                <w:left w:val="none" w:sz="0" w:space="0" w:color="auto"/>
                <w:bottom w:val="none" w:sz="0" w:space="0" w:color="auto"/>
                <w:right w:val="none" w:sz="0" w:space="0" w:color="auto"/>
              </w:divBdr>
              <w:divsChild>
                <w:div w:id="438646360">
                  <w:marLeft w:val="0"/>
                  <w:marRight w:val="0"/>
                  <w:marTop w:val="0"/>
                  <w:marBottom w:val="0"/>
                  <w:divBdr>
                    <w:top w:val="none" w:sz="0" w:space="0" w:color="auto"/>
                    <w:left w:val="none" w:sz="0" w:space="0" w:color="auto"/>
                    <w:bottom w:val="none" w:sz="0" w:space="0" w:color="auto"/>
                    <w:right w:val="none" w:sz="0" w:space="0" w:color="auto"/>
                  </w:divBdr>
                </w:div>
                <w:div w:id="2009137463">
                  <w:marLeft w:val="0"/>
                  <w:marRight w:val="0"/>
                  <w:marTop w:val="0"/>
                  <w:marBottom w:val="0"/>
                  <w:divBdr>
                    <w:top w:val="none" w:sz="0" w:space="0" w:color="auto"/>
                    <w:left w:val="none" w:sz="0" w:space="0" w:color="auto"/>
                    <w:bottom w:val="none" w:sz="0" w:space="0" w:color="auto"/>
                    <w:right w:val="none" w:sz="0" w:space="0" w:color="auto"/>
                  </w:divBdr>
                </w:div>
              </w:divsChild>
            </w:div>
            <w:div w:id="1468084295">
              <w:marLeft w:val="0"/>
              <w:marRight w:val="0"/>
              <w:marTop w:val="0"/>
              <w:marBottom w:val="0"/>
              <w:divBdr>
                <w:top w:val="none" w:sz="0" w:space="0" w:color="auto"/>
                <w:left w:val="none" w:sz="0" w:space="0" w:color="auto"/>
                <w:bottom w:val="none" w:sz="0" w:space="0" w:color="auto"/>
                <w:right w:val="none" w:sz="0" w:space="0" w:color="auto"/>
              </w:divBdr>
              <w:divsChild>
                <w:div w:id="796795871">
                  <w:marLeft w:val="0"/>
                  <w:marRight w:val="0"/>
                  <w:marTop w:val="0"/>
                  <w:marBottom w:val="0"/>
                  <w:divBdr>
                    <w:top w:val="none" w:sz="0" w:space="0" w:color="auto"/>
                    <w:left w:val="none" w:sz="0" w:space="0" w:color="auto"/>
                    <w:bottom w:val="none" w:sz="0" w:space="0" w:color="auto"/>
                    <w:right w:val="none" w:sz="0" w:space="0" w:color="auto"/>
                  </w:divBdr>
                  <w:divsChild>
                    <w:div w:id="69935011">
                      <w:marLeft w:val="0"/>
                      <w:marRight w:val="300"/>
                      <w:marTop w:val="0"/>
                      <w:marBottom w:val="0"/>
                      <w:divBdr>
                        <w:top w:val="none" w:sz="0" w:space="0" w:color="auto"/>
                        <w:left w:val="none" w:sz="0" w:space="0" w:color="auto"/>
                        <w:bottom w:val="none" w:sz="0" w:space="0" w:color="auto"/>
                        <w:right w:val="none" w:sz="0" w:space="0" w:color="auto"/>
                      </w:divBdr>
                      <w:divsChild>
                        <w:div w:id="13147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79556">
                  <w:marLeft w:val="0"/>
                  <w:marRight w:val="0"/>
                  <w:marTop w:val="0"/>
                  <w:marBottom w:val="0"/>
                  <w:divBdr>
                    <w:top w:val="none" w:sz="0" w:space="0" w:color="auto"/>
                    <w:left w:val="none" w:sz="0" w:space="0" w:color="auto"/>
                    <w:bottom w:val="none" w:sz="0" w:space="0" w:color="auto"/>
                    <w:right w:val="none" w:sz="0" w:space="0" w:color="auto"/>
                  </w:divBdr>
                  <w:divsChild>
                    <w:div w:id="566065768">
                      <w:marLeft w:val="0"/>
                      <w:marRight w:val="0"/>
                      <w:marTop w:val="0"/>
                      <w:marBottom w:val="0"/>
                      <w:divBdr>
                        <w:top w:val="none" w:sz="0" w:space="0" w:color="auto"/>
                        <w:left w:val="none" w:sz="0" w:space="0" w:color="auto"/>
                        <w:bottom w:val="none" w:sz="0" w:space="0" w:color="auto"/>
                        <w:right w:val="none" w:sz="0" w:space="0" w:color="auto"/>
                      </w:divBdr>
                    </w:div>
                    <w:div w:id="1711102773">
                      <w:marLeft w:val="0"/>
                      <w:marRight w:val="0"/>
                      <w:marTop w:val="0"/>
                      <w:marBottom w:val="0"/>
                      <w:divBdr>
                        <w:top w:val="none" w:sz="0" w:space="0" w:color="auto"/>
                        <w:left w:val="none" w:sz="0" w:space="0" w:color="auto"/>
                        <w:bottom w:val="none" w:sz="0" w:space="0" w:color="auto"/>
                        <w:right w:val="none" w:sz="0" w:space="0" w:color="auto"/>
                      </w:divBdr>
                      <w:divsChild>
                        <w:div w:id="7903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46153">
          <w:marLeft w:val="0"/>
          <w:marRight w:val="0"/>
          <w:marTop w:val="0"/>
          <w:marBottom w:val="0"/>
          <w:divBdr>
            <w:top w:val="none" w:sz="0" w:space="0" w:color="auto"/>
            <w:left w:val="none" w:sz="0" w:space="0" w:color="auto"/>
            <w:bottom w:val="none" w:sz="0" w:space="0" w:color="auto"/>
            <w:right w:val="none" w:sz="0" w:space="0" w:color="auto"/>
          </w:divBdr>
          <w:divsChild>
            <w:div w:id="101152956">
              <w:marLeft w:val="0"/>
              <w:marRight w:val="0"/>
              <w:marTop w:val="0"/>
              <w:marBottom w:val="0"/>
              <w:divBdr>
                <w:top w:val="none" w:sz="0" w:space="0" w:color="auto"/>
                <w:left w:val="none" w:sz="0" w:space="0" w:color="auto"/>
                <w:bottom w:val="none" w:sz="0" w:space="0" w:color="auto"/>
                <w:right w:val="none" w:sz="0" w:space="0" w:color="auto"/>
              </w:divBdr>
              <w:divsChild>
                <w:div w:id="1896695426">
                  <w:marLeft w:val="0"/>
                  <w:marRight w:val="0"/>
                  <w:marTop w:val="0"/>
                  <w:marBottom w:val="0"/>
                  <w:divBdr>
                    <w:top w:val="none" w:sz="0" w:space="0" w:color="auto"/>
                    <w:left w:val="none" w:sz="0" w:space="0" w:color="auto"/>
                    <w:bottom w:val="none" w:sz="0" w:space="0" w:color="auto"/>
                    <w:right w:val="none" w:sz="0" w:space="0" w:color="auto"/>
                  </w:divBdr>
                  <w:divsChild>
                    <w:div w:id="1881824757">
                      <w:marLeft w:val="0"/>
                      <w:marRight w:val="0"/>
                      <w:marTop w:val="0"/>
                      <w:marBottom w:val="0"/>
                      <w:divBdr>
                        <w:top w:val="none" w:sz="0" w:space="0" w:color="auto"/>
                        <w:left w:val="none" w:sz="0" w:space="0" w:color="auto"/>
                        <w:bottom w:val="none" w:sz="0" w:space="0" w:color="auto"/>
                        <w:right w:val="none" w:sz="0" w:space="0" w:color="auto"/>
                      </w:divBdr>
                    </w:div>
                    <w:div w:id="738136836">
                      <w:marLeft w:val="0"/>
                      <w:marRight w:val="0"/>
                      <w:marTop w:val="0"/>
                      <w:marBottom w:val="0"/>
                      <w:divBdr>
                        <w:top w:val="none" w:sz="0" w:space="0" w:color="auto"/>
                        <w:left w:val="none" w:sz="0" w:space="0" w:color="auto"/>
                        <w:bottom w:val="none" w:sz="0" w:space="0" w:color="auto"/>
                        <w:right w:val="none" w:sz="0" w:space="0" w:color="auto"/>
                      </w:divBdr>
                    </w:div>
                    <w:div w:id="2079087622">
                      <w:marLeft w:val="0"/>
                      <w:marRight w:val="0"/>
                      <w:marTop w:val="0"/>
                      <w:marBottom w:val="0"/>
                      <w:divBdr>
                        <w:top w:val="none" w:sz="0" w:space="0" w:color="auto"/>
                        <w:left w:val="none" w:sz="0" w:space="0" w:color="auto"/>
                        <w:bottom w:val="none" w:sz="0" w:space="0" w:color="auto"/>
                        <w:right w:val="none" w:sz="0" w:space="0" w:color="auto"/>
                      </w:divBdr>
                    </w:div>
                    <w:div w:id="2112311816">
                      <w:marLeft w:val="0"/>
                      <w:marRight w:val="0"/>
                      <w:marTop w:val="0"/>
                      <w:marBottom w:val="0"/>
                      <w:divBdr>
                        <w:top w:val="none" w:sz="0" w:space="0" w:color="auto"/>
                        <w:left w:val="none" w:sz="0" w:space="0" w:color="auto"/>
                        <w:bottom w:val="none" w:sz="0" w:space="0" w:color="auto"/>
                        <w:right w:val="none" w:sz="0" w:space="0" w:color="auto"/>
                      </w:divBdr>
                    </w:div>
                    <w:div w:id="339163699">
                      <w:marLeft w:val="0"/>
                      <w:marRight w:val="0"/>
                      <w:marTop w:val="0"/>
                      <w:marBottom w:val="0"/>
                      <w:divBdr>
                        <w:top w:val="none" w:sz="0" w:space="0" w:color="auto"/>
                        <w:left w:val="none" w:sz="0" w:space="0" w:color="auto"/>
                        <w:bottom w:val="none" w:sz="0" w:space="0" w:color="auto"/>
                        <w:right w:val="none" w:sz="0" w:space="0" w:color="auto"/>
                      </w:divBdr>
                    </w:div>
                    <w:div w:id="1564292731">
                      <w:marLeft w:val="0"/>
                      <w:marRight w:val="0"/>
                      <w:marTop w:val="0"/>
                      <w:marBottom w:val="0"/>
                      <w:divBdr>
                        <w:top w:val="none" w:sz="0" w:space="0" w:color="auto"/>
                        <w:left w:val="none" w:sz="0" w:space="0" w:color="auto"/>
                        <w:bottom w:val="none" w:sz="0" w:space="0" w:color="auto"/>
                        <w:right w:val="none" w:sz="0" w:space="0" w:color="auto"/>
                      </w:divBdr>
                    </w:div>
                    <w:div w:id="464006845">
                      <w:marLeft w:val="0"/>
                      <w:marRight w:val="0"/>
                      <w:marTop w:val="0"/>
                      <w:marBottom w:val="0"/>
                      <w:divBdr>
                        <w:top w:val="none" w:sz="0" w:space="0" w:color="auto"/>
                        <w:left w:val="none" w:sz="0" w:space="0" w:color="auto"/>
                        <w:bottom w:val="none" w:sz="0" w:space="0" w:color="auto"/>
                        <w:right w:val="none" w:sz="0" w:space="0" w:color="auto"/>
                      </w:divBdr>
                    </w:div>
                    <w:div w:id="808939831">
                      <w:marLeft w:val="0"/>
                      <w:marRight w:val="0"/>
                      <w:marTop w:val="0"/>
                      <w:marBottom w:val="0"/>
                      <w:divBdr>
                        <w:top w:val="none" w:sz="0" w:space="0" w:color="auto"/>
                        <w:left w:val="none" w:sz="0" w:space="0" w:color="auto"/>
                        <w:bottom w:val="none" w:sz="0" w:space="0" w:color="auto"/>
                        <w:right w:val="none" w:sz="0" w:space="0" w:color="auto"/>
                      </w:divBdr>
                    </w:div>
                    <w:div w:id="2126150802">
                      <w:marLeft w:val="0"/>
                      <w:marRight w:val="0"/>
                      <w:marTop w:val="0"/>
                      <w:marBottom w:val="0"/>
                      <w:divBdr>
                        <w:top w:val="none" w:sz="0" w:space="0" w:color="auto"/>
                        <w:left w:val="none" w:sz="0" w:space="0" w:color="auto"/>
                        <w:bottom w:val="none" w:sz="0" w:space="0" w:color="auto"/>
                        <w:right w:val="none" w:sz="0" w:space="0" w:color="auto"/>
                      </w:divBdr>
                    </w:div>
                    <w:div w:id="569193264">
                      <w:marLeft w:val="0"/>
                      <w:marRight w:val="0"/>
                      <w:marTop w:val="0"/>
                      <w:marBottom w:val="0"/>
                      <w:divBdr>
                        <w:top w:val="none" w:sz="0" w:space="0" w:color="auto"/>
                        <w:left w:val="none" w:sz="0" w:space="0" w:color="auto"/>
                        <w:bottom w:val="none" w:sz="0" w:space="0" w:color="auto"/>
                        <w:right w:val="none" w:sz="0" w:space="0" w:color="auto"/>
                      </w:divBdr>
                    </w:div>
                    <w:div w:id="1621761790">
                      <w:marLeft w:val="0"/>
                      <w:marRight w:val="0"/>
                      <w:marTop w:val="0"/>
                      <w:marBottom w:val="0"/>
                      <w:divBdr>
                        <w:top w:val="none" w:sz="0" w:space="0" w:color="auto"/>
                        <w:left w:val="none" w:sz="0" w:space="0" w:color="auto"/>
                        <w:bottom w:val="none" w:sz="0" w:space="0" w:color="auto"/>
                        <w:right w:val="none" w:sz="0" w:space="0" w:color="auto"/>
                      </w:divBdr>
                    </w:div>
                    <w:div w:id="6098629">
                      <w:marLeft w:val="0"/>
                      <w:marRight w:val="0"/>
                      <w:marTop w:val="0"/>
                      <w:marBottom w:val="0"/>
                      <w:divBdr>
                        <w:top w:val="none" w:sz="0" w:space="0" w:color="auto"/>
                        <w:left w:val="none" w:sz="0" w:space="0" w:color="auto"/>
                        <w:bottom w:val="none" w:sz="0" w:space="0" w:color="auto"/>
                        <w:right w:val="none" w:sz="0" w:space="0" w:color="auto"/>
                      </w:divBdr>
                    </w:div>
                    <w:div w:id="22554826">
                      <w:marLeft w:val="0"/>
                      <w:marRight w:val="0"/>
                      <w:marTop w:val="0"/>
                      <w:marBottom w:val="0"/>
                      <w:divBdr>
                        <w:top w:val="none" w:sz="0" w:space="0" w:color="auto"/>
                        <w:left w:val="none" w:sz="0" w:space="0" w:color="auto"/>
                        <w:bottom w:val="none" w:sz="0" w:space="0" w:color="auto"/>
                        <w:right w:val="none" w:sz="0" w:space="0" w:color="auto"/>
                      </w:divBdr>
                      <w:divsChild>
                        <w:div w:id="969435896">
                          <w:marLeft w:val="0"/>
                          <w:marRight w:val="0"/>
                          <w:marTop w:val="0"/>
                          <w:marBottom w:val="0"/>
                          <w:divBdr>
                            <w:top w:val="none" w:sz="0" w:space="0" w:color="auto"/>
                            <w:left w:val="none" w:sz="0" w:space="0" w:color="auto"/>
                            <w:bottom w:val="none" w:sz="0" w:space="0" w:color="auto"/>
                            <w:right w:val="none" w:sz="0" w:space="0" w:color="auto"/>
                          </w:divBdr>
                        </w:div>
                        <w:div w:id="1319920064">
                          <w:marLeft w:val="0"/>
                          <w:marRight w:val="0"/>
                          <w:marTop w:val="0"/>
                          <w:marBottom w:val="0"/>
                          <w:divBdr>
                            <w:top w:val="none" w:sz="0" w:space="0" w:color="auto"/>
                            <w:left w:val="none" w:sz="0" w:space="0" w:color="auto"/>
                            <w:bottom w:val="none" w:sz="0" w:space="0" w:color="auto"/>
                            <w:right w:val="none" w:sz="0" w:space="0" w:color="auto"/>
                          </w:divBdr>
                        </w:div>
                        <w:div w:id="802968763">
                          <w:marLeft w:val="0"/>
                          <w:marRight w:val="0"/>
                          <w:marTop w:val="0"/>
                          <w:marBottom w:val="0"/>
                          <w:divBdr>
                            <w:top w:val="none" w:sz="0" w:space="0" w:color="auto"/>
                            <w:left w:val="none" w:sz="0" w:space="0" w:color="auto"/>
                            <w:bottom w:val="none" w:sz="0" w:space="0" w:color="auto"/>
                            <w:right w:val="none" w:sz="0" w:space="0" w:color="auto"/>
                          </w:divBdr>
                        </w:div>
                        <w:div w:id="689844069">
                          <w:marLeft w:val="0"/>
                          <w:marRight w:val="0"/>
                          <w:marTop w:val="0"/>
                          <w:marBottom w:val="0"/>
                          <w:divBdr>
                            <w:top w:val="none" w:sz="0" w:space="0" w:color="auto"/>
                            <w:left w:val="none" w:sz="0" w:space="0" w:color="auto"/>
                            <w:bottom w:val="none" w:sz="0" w:space="0" w:color="auto"/>
                            <w:right w:val="none" w:sz="0" w:space="0" w:color="auto"/>
                          </w:divBdr>
                        </w:div>
                        <w:div w:id="1325812997">
                          <w:marLeft w:val="0"/>
                          <w:marRight w:val="0"/>
                          <w:marTop w:val="0"/>
                          <w:marBottom w:val="0"/>
                          <w:divBdr>
                            <w:top w:val="none" w:sz="0" w:space="0" w:color="auto"/>
                            <w:left w:val="none" w:sz="0" w:space="0" w:color="auto"/>
                            <w:bottom w:val="none" w:sz="0" w:space="0" w:color="auto"/>
                            <w:right w:val="none" w:sz="0" w:space="0" w:color="auto"/>
                          </w:divBdr>
                        </w:div>
                        <w:div w:id="1606811674">
                          <w:marLeft w:val="0"/>
                          <w:marRight w:val="0"/>
                          <w:marTop w:val="0"/>
                          <w:marBottom w:val="0"/>
                          <w:divBdr>
                            <w:top w:val="none" w:sz="0" w:space="0" w:color="auto"/>
                            <w:left w:val="none" w:sz="0" w:space="0" w:color="auto"/>
                            <w:bottom w:val="none" w:sz="0" w:space="0" w:color="auto"/>
                            <w:right w:val="none" w:sz="0" w:space="0" w:color="auto"/>
                          </w:divBdr>
                        </w:div>
                        <w:div w:id="1814174241">
                          <w:marLeft w:val="0"/>
                          <w:marRight w:val="0"/>
                          <w:marTop w:val="0"/>
                          <w:marBottom w:val="0"/>
                          <w:divBdr>
                            <w:top w:val="none" w:sz="0" w:space="0" w:color="auto"/>
                            <w:left w:val="none" w:sz="0" w:space="0" w:color="auto"/>
                            <w:bottom w:val="none" w:sz="0" w:space="0" w:color="auto"/>
                            <w:right w:val="none" w:sz="0" w:space="0" w:color="auto"/>
                          </w:divBdr>
                        </w:div>
                        <w:div w:id="99182291">
                          <w:marLeft w:val="0"/>
                          <w:marRight w:val="0"/>
                          <w:marTop w:val="0"/>
                          <w:marBottom w:val="0"/>
                          <w:divBdr>
                            <w:top w:val="none" w:sz="0" w:space="0" w:color="auto"/>
                            <w:left w:val="none" w:sz="0" w:space="0" w:color="auto"/>
                            <w:bottom w:val="none" w:sz="0" w:space="0" w:color="auto"/>
                            <w:right w:val="none" w:sz="0" w:space="0" w:color="auto"/>
                          </w:divBdr>
                        </w:div>
                        <w:div w:id="1596401668">
                          <w:marLeft w:val="0"/>
                          <w:marRight w:val="0"/>
                          <w:marTop w:val="0"/>
                          <w:marBottom w:val="0"/>
                          <w:divBdr>
                            <w:top w:val="none" w:sz="0" w:space="0" w:color="auto"/>
                            <w:left w:val="none" w:sz="0" w:space="0" w:color="auto"/>
                            <w:bottom w:val="none" w:sz="0" w:space="0" w:color="auto"/>
                            <w:right w:val="none" w:sz="0" w:space="0" w:color="auto"/>
                          </w:divBdr>
                        </w:div>
                        <w:div w:id="836505368">
                          <w:marLeft w:val="0"/>
                          <w:marRight w:val="0"/>
                          <w:marTop w:val="0"/>
                          <w:marBottom w:val="0"/>
                          <w:divBdr>
                            <w:top w:val="none" w:sz="0" w:space="0" w:color="auto"/>
                            <w:left w:val="none" w:sz="0" w:space="0" w:color="auto"/>
                            <w:bottom w:val="none" w:sz="0" w:space="0" w:color="auto"/>
                            <w:right w:val="none" w:sz="0" w:space="0" w:color="auto"/>
                          </w:divBdr>
                        </w:div>
                        <w:div w:id="701977034">
                          <w:marLeft w:val="0"/>
                          <w:marRight w:val="0"/>
                          <w:marTop w:val="0"/>
                          <w:marBottom w:val="0"/>
                          <w:divBdr>
                            <w:top w:val="none" w:sz="0" w:space="0" w:color="auto"/>
                            <w:left w:val="none" w:sz="0" w:space="0" w:color="auto"/>
                            <w:bottom w:val="none" w:sz="0" w:space="0" w:color="auto"/>
                            <w:right w:val="none" w:sz="0" w:space="0" w:color="auto"/>
                          </w:divBdr>
                        </w:div>
                        <w:div w:id="11879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07816">
          <w:marLeft w:val="0"/>
          <w:marRight w:val="0"/>
          <w:marTop w:val="0"/>
          <w:marBottom w:val="0"/>
          <w:divBdr>
            <w:top w:val="none" w:sz="0" w:space="0" w:color="auto"/>
            <w:left w:val="none" w:sz="0" w:space="0" w:color="auto"/>
            <w:bottom w:val="none" w:sz="0" w:space="0" w:color="auto"/>
            <w:right w:val="none" w:sz="0" w:space="0" w:color="auto"/>
          </w:divBdr>
          <w:divsChild>
            <w:div w:id="1054428014">
              <w:marLeft w:val="0"/>
              <w:marRight w:val="0"/>
              <w:marTop w:val="0"/>
              <w:marBottom w:val="0"/>
              <w:divBdr>
                <w:top w:val="none" w:sz="0" w:space="0" w:color="auto"/>
                <w:left w:val="none" w:sz="0" w:space="0" w:color="auto"/>
                <w:bottom w:val="none" w:sz="0" w:space="0" w:color="auto"/>
                <w:right w:val="none" w:sz="0" w:space="0" w:color="auto"/>
              </w:divBdr>
              <w:divsChild>
                <w:div w:id="2139178931">
                  <w:marLeft w:val="0"/>
                  <w:marRight w:val="0"/>
                  <w:marTop w:val="0"/>
                  <w:marBottom w:val="0"/>
                  <w:divBdr>
                    <w:top w:val="none" w:sz="0" w:space="0" w:color="auto"/>
                    <w:left w:val="none" w:sz="0" w:space="0" w:color="auto"/>
                    <w:bottom w:val="none" w:sz="0" w:space="0" w:color="auto"/>
                    <w:right w:val="none" w:sz="0" w:space="0" w:color="auto"/>
                  </w:divBdr>
                  <w:divsChild>
                    <w:div w:id="46145482">
                      <w:marLeft w:val="0"/>
                      <w:marRight w:val="0"/>
                      <w:marTop w:val="0"/>
                      <w:marBottom w:val="0"/>
                      <w:divBdr>
                        <w:top w:val="none" w:sz="0" w:space="0" w:color="auto"/>
                        <w:left w:val="none" w:sz="0" w:space="0" w:color="auto"/>
                        <w:bottom w:val="none" w:sz="0" w:space="0" w:color="auto"/>
                        <w:right w:val="none" w:sz="0" w:space="0" w:color="auto"/>
                      </w:divBdr>
                    </w:div>
                    <w:div w:id="597449068">
                      <w:marLeft w:val="0"/>
                      <w:marRight w:val="0"/>
                      <w:marTop w:val="0"/>
                      <w:marBottom w:val="0"/>
                      <w:divBdr>
                        <w:top w:val="none" w:sz="0" w:space="0" w:color="auto"/>
                        <w:left w:val="none" w:sz="0" w:space="0" w:color="auto"/>
                        <w:bottom w:val="none" w:sz="0" w:space="0" w:color="auto"/>
                        <w:right w:val="none" w:sz="0" w:space="0" w:color="auto"/>
                      </w:divBdr>
                    </w:div>
                    <w:div w:id="1374236970">
                      <w:marLeft w:val="0"/>
                      <w:marRight w:val="0"/>
                      <w:marTop w:val="0"/>
                      <w:marBottom w:val="0"/>
                      <w:divBdr>
                        <w:top w:val="none" w:sz="0" w:space="0" w:color="auto"/>
                        <w:left w:val="none" w:sz="0" w:space="0" w:color="auto"/>
                        <w:bottom w:val="none" w:sz="0" w:space="0" w:color="auto"/>
                        <w:right w:val="none" w:sz="0" w:space="0" w:color="auto"/>
                      </w:divBdr>
                      <w:divsChild>
                        <w:div w:id="793065537">
                          <w:marLeft w:val="0"/>
                          <w:marRight w:val="0"/>
                          <w:marTop w:val="0"/>
                          <w:marBottom w:val="0"/>
                          <w:divBdr>
                            <w:top w:val="none" w:sz="0" w:space="0" w:color="auto"/>
                            <w:left w:val="none" w:sz="0" w:space="0" w:color="auto"/>
                            <w:bottom w:val="none" w:sz="0" w:space="0" w:color="auto"/>
                            <w:right w:val="none" w:sz="0" w:space="0" w:color="auto"/>
                          </w:divBdr>
                        </w:div>
                        <w:div w:id="5199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90828">
          <w:marLeft w:val="0"/>
          <w:marRight w:val="0"/>
          <w:marTop w:val="0"/>
          <w:marBottom w:val="0"/>
          <w:divBdr>
            <w:top w:val="none" w:sz="0" w:space="0" w:color="auto"/>
            <w:left w:val="none" w:sz="0" w:space="0" w:color="auto"/>
            <w:bottom w:val="none" w:sz="0" w:space="0" w:color="auto"/>
            <w:right w:val="none" w:sz="0" w:space="0" w:color="auto"/>
          </w:divBdr>
          <w:divsChild>
            <w:div w:id="1370035126">
              <w:marLeft w:val="0"/>
              <w:marRight w:val="0"/>
              <w:marTop w:val="0"/>
              <w:marBottom w:val="0"/>
              <w:divBdr>
                <w:top w:val="none" w:sz="0" w:space="0" w:color="auto"/>
                <w:left w:val="none" w:sz="0" w:space="0" w:color="auto"/>
                <w:bottom w:val="none" w:sz="0" w:space="0" w:color="auto"/>
                <w:right w:val="none" w:sz="0" w:space="0" w:color="auto"/>
              </w:divBdr>
              <w:divsChild>
                <w:div w:id="2094470374">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 w:id="1716849754">
                      <w:marLeft w:val="0"/>
                      <w:marRight w:val="0"/>
                      <w:marTop w:val="0"/>
                      <w:marBottom w:val="0"/>
                      <w:divBdr>
                        <w:top w:val="none" w:sz="0" w:space="0" w:color="auto"/>
                        <w:left w:val="none" w:sz="0" w:space="0" w:color="auto"/>
                        <w:bottom w:val="none" w:sz="0" w:space="0" w:color="auto"/>
                        <w:right w:val="none" w:sz="0" w:space="0" w:color="auto"/>
                      </w:divBdr>
                    </w:div>
                    <w:div w:id="1550653193">
                      <w:marLeft w:val="0"/>
                      <w:marRight w:val="0"/>
                      <w:marTop w:val="0"/>
                      <w:marBottom w:val="0"/>
                      <w:divBdr>
                        <w:top w:val="none" w:sz="0" w:space="0" w:color="auto"/>
                        <w:left w:val="none" w:sz="0" w:space="0" w:color="auto"/>
                        <w:bottom w:val="none" w:sz="0" w:space="0" w:color="auto"/>
                        <w:right w:val="none" w:sz="0" w:space="0" w:color="auto"/>
                      </w:divBdr>
                    </w:div>
                    <w:div w:id="1043099642">
                      <w:marLeft w:val="0"/>
                      <w:marRight w:val="0"/>
                      <w:marTop w:val="0"/>
                      <w:marBottom w:val="0"/>
                      <w:divBdr>
                        <w:top w:val="none" w:sz="0" w:space="0" w:color="auto"/>
                        <w:left w:val="none" w:sz="0" w:space="0" w:color="auto"/>
                        <w:bottom w:val="none" w:sz="0" w:space="0" w:color="auto"/>
                        <w:right w:val="none" w:sz="0" w:space="0" w:color="auto"/>
                      </w:divBdr>
                    </w:div>
                    <w:div w:id="1940328936">
                      <w:marLeft w:val="0"/>
                      <w:marRight w:val="0"/>
                      <w:marTop w:val="0"/>
                      <w:marBottom w:val="0"/>
                      <w:divBdr>
                        <w:top w:val="none" w:sz="0" w:space="0" w:color="auto"/>
                        <w:left w:val="none" w:sz="0" w:space="0" w:color="auto"/>
                        <w:bottom w:val="none" w:sz="0" w:space="0" w:color="auto"/>
                        <w:right w:val="none" w:sz="0" w:space="0" w:color="auto"/>
                      </w:divBdr>
                    </w:div>
                    <w:div w:id="2012295770">
                      <w:marLeft w:val="0"/>
                      <w:marRight w:val="0"/>
                      <w:marTop w:val="0"/>
                      <w:marBottom w:val="0"/>
                      <w:divBdr>
                        <w:top w:val="none" w:sz="0" w:space="0" w:color="auto"/>
                        <w:left w:val="none" w:sz="0" w:space="0" w:color="auto"/>
                        <w:bottom w:val="none" w:sz="0" w:space="0" w:color="auto"/>
                        <w:right w:val="none" w:sz="0" w:space="0" w:color="auto"/>
                      </w:divBdr>
                    </w:div>
                    <w:div w:id="1093479207">
                      <w:marLeft w:val="0"/>
                      <w:marRight w:val="0"/>
                      <w:marTop w:val="0"/>
                      <w:marBottom w:val="0"/>
                      <w:divBdr>
                        <w:top w:val="none" w:sz="0" w:space="0" w:color="auto"/>
                        <w:left w:val="none" w:sz="0" w:space="0" w:color="auto"/>
                        <w:bottom w:val="none" w:sz="0" w:space="0" w:color="auto"/>
                        <w:right w:val="none" w:sz="0" w:space="0" w:color="auto"/>
                      </w:divBdr>
                    </w:div>
                    <w:div w:id="1679845419">
                      <w:marLeft w:val="0"/>
                      <w:marRight w:val="0"/>
                      <w:marTop w:val="0"/>
                      <w:marBottom w:val="0"/>
                      <w:divBdr>
                        <w:top w:val="none" w:sz="0" w:space="0" w:color="auto"/>
                        <w:left w:val="none" w:sz="0" w:space="0" w:color="auto"/>
                        <w:bottom w:val="none" w:sz="0" w:space="0" w:color="auto"/>
                        <w:right w:val="none" w:sz="0" w:space="0" w:color="auto"/>
                      </w:divBdr>
                      <w:divsChild>
                        <w:div w:id="456752886">
                          <w:marLeft w:val="0"/>
                          <w:marRight w:val="0"/>
                          <w:marTop w:val="0"/>
                          <w:marBottom w:val="0"/>
                          <w:divBdr>
                            <w:top w:val="none" w:sz="0" w:space="0" w:color="auto"/>
                            <w:left w:val="none" w:sz="0" w:space="0" w:color="auto"/>
                            <w:bottom w:val="none" w:sz="0" w:space="0" w:color="auto"/>
                            <w:right w:val="none" w:sz="0" w:space="0" w:color="auto"/>
                          </w:divBdr>
                        </w:div>
                        <w:div w:id="1359040279">
                          <w:marLeft w:val="0"/>
                          <w:marRight w:val="0"/>
                          <w:marTop w:val="0"/>
                          <w:marBottom w:val="0"/>
                          <w:divBdr>
                            <w:top w:val="none" w:sz="0" w:space="0" w:color="auto"/>
                            <w:left w:val="none" w:sz="0" w:space="0" w:color="auto"/>
                            <w:bottom w:val="none" w:sz="0" w:space="0" w:color="auto"/>
                            <w:right w:val="none" w:sz="0" w:space="0" w:color="auto"/>
                          </w:divBdr>
                        </w:div>
                        <w:div w:id="1310477140">
                          <w:marLeft w:val="0"/>
                          <w:marRight w:val="0"/>
                          <w:marTop w:val="0"/>
                          <w:marBottom w:val="0"/>
                          <w:divBdr>
                            <w:top w:val="none" w:sz="0" w:space="0" w:color="auto"/>
                            <w:left w:val="none" w:sz="0" w:space="0" w:color="auto"/>
                            <w:bottom w:val="none" w:sz="0" w:space="0" w:color="auto"/>
                            <w:right w:val="none" w:sz="0" w:space="0" w:color="auto"/>
                          </w:divBdr>
                        </w:div>
                        <w:div w:id="1658070937">
                          <w:marLeft w:val="0"/>
                          <w:marRight w:val="0"/>
                          <w:marTop w:val="0"/>
                          <w:marBottom w:val="0"/>
                          <w:divBdr>
                            <w:top w:val="none" w:sz="0" w:space="0" w:color="auto"/>
                            <w:left w:val="none" w:sz="0" w:space="0" w:color="auto"/>
                            <w:bottom w:val="none" w:sz="0" w:space="0" w:color="auto"/>
                            <w:right w:val="none" w:sz="0" w:space="0" w:color="auto"/>
                          </w:divBdr>
                        </w:div>
                        <w:div w:id="1036665146">
                          <w:marLeft w:val="0"/>
                          <w:marRight w:val="0"/>
                          <w:marTop w:val="0"/>
                          <w:marBottom w:val="0"/>
                          <w:divBdr>
                            <w:top w:val="none" w:sz="0" w:space="0" w:color="auto"/>
                            <w:left w:val="none" w:sz="0" w:space="0" w:color="auto"/>
                            <w:bottom w:val="none" w:sz="0" w:space="0" w:color="auto"/>
                            <w:right w:val="none" w:sz="0" w:space="0" w:color="auto"/>
                          </w:divBdr>
                        </w:div>
                        <w:div w:id="1531839572">
                          <w:marLeft w:val="0"/>
                          <w:marRight w:val="0"/>
                          <w:marTop w:val="0"/>
                          <w:marBottom w:val="0"/>
                          <w:divBdr>
                            <w:top w:val="none" w:sz="0" w:space="0" w:color="auto"/>
                            <w:left w:val="none" w:sz="0" w:space="0" w:color="auto"/>
                            <w:bottom w:val="none" w:sz="0" w:space="0" w:color="auto"/>
                            <w:right w:val="none" w:sz="0" w:space="0" w:color="auto"/>
                          </w:divBdr>
                        </w:div>
                        <w:div w:id="2739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18518">
      <w:bodyDiv w:val="1"/>
      <w:marLeft w:val="0"/>
      <w:marRight w:val="0"/>
      <w:marTop w:val="0"/>
      <w:marBottom w:val="0"/>
      <w:divBdr>
        <w:top w:val="none" w:sz="0" w:space="0" w:color="auto"/>
        <w:left w:val="none" w:sz="0" w:space="0" w:color="auto"/>
        <w:bottom w:val="none" w:sz="0" w:space="0" w:color="auto"/>
        <w:right w:val="none" w:sz="0" w:space="0" w:color="auto"/>
      </w:divBdr>
    </w:div>
    <w:div w:id="1735158049">
      <w:bodyDiv w:val="1"/>
      <w:marLeft w:val="0"/>
      <w:marRight w:val="0"/>
      <w:marTop w:val="0"/>
      <w:marBottom w:val="0"/>
      <w:divBdr>
        <w:top w:val="none" w:sz="0" w:space="0" w:color="auto"/>
        <w:left w:val="none" w:sz="0" w:space="0" w:color="auto"/>
        <w:bottom w:val="none" w:sz="0" w:space="0" w:color="auto"/>
        <w:right w:val="none" w:sz="0" w:space="0" w:color="auto"/>
      </w:divBdr>
      <w:divsChild>
        <w:div w:id="82648869">
          <w:marLeft w:val="0"/>
          <w:marRight w:val="0"/>
          <w:marTop w:val="0"/>
          <w:marBottom w:val="0"/>
          <w:divBdr>
            <w:top w:val="none" w:sz="0" w:space="0" w:color="auto"/>
            <w:left w:val="none" w:sz="0" w:space="0" w:color="auto"/>
            <w:bottom w:val="none" w:sz="0" w:space="0" w:color="auto"/>
            <w:right w:val="none" w:sz="0" w:space="0" w:color="auto"/>
          </w:divBdr>
        </w:div>
        <w:div w:id="84428318">
          <w:marLeft w:val="0"/>
          <w:marRight w:val="0"/>
          <w:marTop w:val="0"/>
          <w:marBottom w:val="0"/>
          <w:divBdr>
            <w:top w:val="none" w:sz="0" w:space="0" w:color="auto"/>
            <w:left w:val="none" w:sz="0" w:space="0" w:color="auto"/>
            <w:bottom w:val="none" w:sz="0" w:space="0" w:color="auto"/>
            <w:right w:val="none" w:sz="0" w:space="0" w:color="auto"/>
          </w:divBdr>
        </w:div>
        <w:div w:id="466434606">
          <w:marLeft w:val="0"/>
          <w:marRight w:val="0"/>
          <w:marTop w:val="0"/>
          <w:marBottom w:val="0"/>
          <w:divBdr>
            <w:top w:val="none" w:sz="0" w:space="0" w:color="auto"/>
            <w:left w:val="none" w:sz="0" w:space="0" w:color="auto"/>
            <w:bottom w:val="none" w:sz="0" w:space="0" w:color="auto"/>
            <w:right w:val="none" w:sz="0" w:space="0" w:color="auto"/>
          </w:divBdr>
        </w:div>
      </w:divsChild>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1871206">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65572231">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275953">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23429988">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1161801">
      <w:bodyDiv w:val="1"/>
      <w:marLeft w:val="0"/>
      <w:marRight w:val="0"/>
      <w:marTop w:val="0"/>
      <w:marBottom w:val="0"/>
      <w:divBdr>
        <w:top w:val="none" w:sz="0" w:space="0" w:color="auto"/>
        <w:left w:val="none" w:sz="0" w:space="0" w:color="auto"/>
        <w:bottom w:val="none" w:sz="0" w:space="0" w:color="auto"/>
        <w:right w:val="none" w:sz="0" w:space="0" w:color="auto"/>
      </w:divBdr>
    </w:div>
    <w:div w:id="1933202286">
      <w:bodyDiv w:val="1"/>
      <w:marLeft w:val="0"/>
      <w:marRight w:val="0"/>
      <w:marTop w:val="0"/>
      <w:marBottom w:val="0"/>
      <w:divBdr>
        <w:top w:val="none" w:sz="0" w:space="0" w:color="auto"/>
        <w:left w:val="none" w:sz="0" w:space="0" w:color="auto"/>
        <w:bottom w:val="none" w:sz="0" w:space="0" w:color="auto"/>
        <w:right w:val="none" w:sz="0" w:space="0" w:color="auto"/>
      </w:divBdr>
    </w:div>
    <w:div w:id="1961837914">
      <w:bodyDiv w:val="1"/>
      <w:marLeft w:val="0"/>
      <w:marRight w:val="0"/>
      <w:marTop w:val="0"/>
      <w:marBottom w:val="0"/>
      <w:divBdr>
        <w:top w:val="none" w:sz="0" w:space="0" w:color="auto"/>
        <w:left w:val="none" w:sz="0" w:space="0" w:color="auto"/>
        <w:bottom w:val="none" w:sz="0" w:space="0" w:color="auto"/>
        <w:right w:val="none" w:sz="0" w:space="0" w:color="auto"/>
      </w:divBdr>
      <w:divsChild>
        <w:div w:id="93404108">
          <w:marLeft w:val="0"/>
          <w:marRight w:val="0"/>
          <w:marTop w:val="0"/>
          <w:marBottom w:val="0"/>
          <w:divBdr>
            <w:top w:val="none" w:sz="0" w:space="0" w:color="auto"/>
            <w:left w:val="none" w:sz="0" w:space="0" w:color="auto"/>
            <w:bottom w:val="none" w:sz="0" w:space="0" w:color="auto"/>
            <w:right w:val="none" w:sz="0" w:space="0" w:color="auto"/>
          </w:divBdr>
        </w:div>
        <w:div w:id="108624643">
          <w:marLeft w:val="0"/>
          <w:marRight w:val="0"/>
          <w:marTop w:val="0"/>
          <w:marBottom w:val="0"/>
          <w:divBdr>
            <w:top w:val="none" w:sz="0" w:space="0" w:color="auto"/>
            <w:left w:val="none" w:sz="0" w:space="0" w:color="auto"/>
            <w:bottom w:val="none" w:sz="0" w:space="0" w:color="auto"/>
            <w:right w:val="none" w:sz="0" w:space="0" w:color="auto"/>
          </w:divBdr>
        </w:div>
        <w:div w:id="154690326">
          <w:marLeft w:val="0"/>
          <w:marRight w:val="0"/>
          <w:marTop w:val="0"/>
          <w:marBottom w:val="0"/>
          <w:divBdr>
            <w:top w:val="none" w:sz="0" w:space="0" w:color="auto"/>
            <w:left w:val="none" w:sz="0" w:space="0" w:color="auto"/>
            <w:bottom w:val="none" w:sz="0" w:space="0" w:color="auto"/>
            <w:right w:val="none" w:sz="0" w:space="0" w:color="auto"/>
          </w:divBdr>
        </w:div>
        <w:div w:id="612787436">
          <w:marLeft w:val="0"/>
          <w:marRight w:val="0"/>
          <w:marTop w:val="0"/>
          <w:marBottom w:val="0"/>
          <w:divBdr>
            <w:top w:val="none" w:sz="0" w:space="0" w:color="auto"/>
            <w:left w:val="none" w:sz="0" w:space="0" w:color="auto"/>
            <w:bottom w:val="none" w:sz="0" w:space="0" w:color="auto"/>
            <w:right w:val="none" w:sz="0" w:space="0" w:color="auto"/>
          </w:divBdr>
          <w:divsChild>
            <w:div w:id="1754745141">
              <w:marLeft w:val="0"/>
              <w:marRight w:val="0"/>
              <w:marTop w:val="75"/>
              <w:marBottom w:val="75"/>
              <w:divBdr>
                <w:top w:val="single" w:sz="6" w:space="4" w:color="CCCCCC"/>
                <w:left w:val="single" w:sz="6" w:space="4" w:color="CCCCCC"/>
                <w:bottom w:val="single" w:sz="6" w:space="4" w:color="CCCCCC"/>
                <w:right w:val="single" w:sz="6" w:space="4" w:color="CCCCCC"/>
              </w:divBdr>
              <w:divsChild>
                <w:div w:id="554783772">
                  <w:marLeft w:val="0"/>
                  <w:marRight w:val="0"/>
                  <w:marTop w:val="75"/>
                  <w:marBottom w:val="0"/>
                  <w:divBdr>
                    <w:top w:val="none" w:sz="0" w:space="0" w:color="auto"/>
                    <w:left w:val="none" w:sz="0" w:space="0" w:color="auto"/>
                    <w:bottom w:val="none" w:sz="0" w:space="0" w:color="auto"/>
                    <w:right w:val="none" w:sz="0" w:space="0" w:color="auto"/>
                  </w:divBdr>
                </w:div>
                <w:div w:id="17542320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26476696">
          <w:marLeft w:val="0"/>
          <w:marRight w:val="0"/>
          <w:marTop w:val="0"/>
          <w:marBottom w:val="0"/>
          <w:divBdr>
            <w:top w:val="none" w:sz="0" w:space="0" w:color="auto"/>
            <w:left w:val="none" w:sz="0" w:space="0" w:color="auto"/>
            <w:bottom w:val="none" w:sz="0" w:space="0" w:color="auto"/>
            <w:right w:val="none" w:sz="0" w:space="0" w:color="auto"/>
          </w:divBdr>
        </w:div>
        <w:div w:id="782573182">
          <w:marLeft w:val="0"/>
          <w:marRight w:val="0"/>
          <w:marTop w:val="0"/>
          <w:marBottom w:val="0"/>
          <w:divBdr>
            <w:top w:val="none" w:sz="0" w:space="0" w:color="auto"/>
            <w:left w:val="none" w:sz="0" w:space="0" w:color="auto"/>
            <w:bottom w:val="none" w:sz="0" w:space="0" w:color="auto"/>
            <w:right w:val="none" w:sz="0" w:space="0" w:color="auto"/>
          </w:divBdr>
        </w:div>
        <w:div w:id="936324607">
          <w:marLeft w:val="0"/>
          <w:marRight w:val="0"/>
          <w:marTop w:val="0"/>
          <w:marBottom w:val="0"/>
          <w:divBdr>
            <w:top w:val="none" w:sz="0" w:space="0" w:color="auto"/>
            <w:left w:val="none" w:sz="0" w:space="0" w:color="auto"/>
            <w:bottom w:val="none" w:sz="0" w:space="0" w:color="auto"/>
            <w:right w:val="none" w:sz="0" w:space="0" w:color="auto"/>
          </w:divBdr>
        </w:div>
        <w:div w:id="985352134">
          <w:marLeft w:val="0"/>
          <w:marRight w:val="0"/>
          <w:marTop w:val="0"/>
          <w:marBottom w:val="0"/>
          <w:divBdr>
            <w:top w:val="none" w:sz="0" w:space="0" w:color="auto"/>
            <w:left w:val="none" w:sz="0" w:space="0" w:color="auto"/>
            <w:bottom w:val="none" w:sz="0" w:space="0" w:color="auto"/>
            <w:right w:val="none" w:sz="0" w:space="0" w:color="auto"/>
          </w:divBdr>
        </w:div>
        <w:div w:id="1150633153">
          <w:marLeft w:val="0"/>
          <w:marRight w:val="0"/>
          <w:marTop w:val="0"/>
          <w:marBottom w:val="0"/>
          <w:divBdr>
            <w:top w:val="none" w:sz="0" w:space="0" w:color="auto"/>
            <w:left w:val="none" w:sz="0" w:space="0" w:color="auto"/>
            <w:bottom w:val="none" w:sz="0" w:space="0" w:color="auto"/>
            <w:right w:val="none" w:sz="0" w:space="0" w:color="auto"/>
          </w:divBdr>
        </w:div>
        <w:div w:id="1162433446">
          <w:marLeft w:val="0"/>
          <w:marRight w:val="0"/>
          <w:marTop w:val="0"/>
          <w:marBottom w:val="0"/>
          <w:divBdr>
            <w:top w:val="none" w:sz="0" w:space="0" w:color="auto"/>
            <w:left w:val="none" w:sz="0" w:space="0" w:color="auto"/>
            <w:bottom w:val="none" w:sz="0" w:space="0" w:color="auto"/>
            <w:right w:val="none" w:sz="0" w:space="0" w:color="auto"/>
          </w:divBdr>
        </w:div>
        <w:div w:id="1190142107">
          <w:marLeft w:val="0"/>
          <w:marRight w:val="0"/>
          <w:marTop w:val="0"/>
          <w:marBottom w:val="0"/>
          <w:divBdr>
            <w:top w:val="none" w:sz="0" w:space="0" w:color="auto"/>
            <w:left w:val="none" w:sz="0" w:space="0" w:color="auto"/>
            <w:bottom w:val="none" w:sz="0" w:space="0" w:color="auto"/>
            <w:right w:val="none" w:sz="0" w:space="0" w:color="auto"/>
          </w:divBdr>
        </w:div>
        <w:div w:id="1290432052">
          <w:marLeft w:val="0"/>
          <w:marRight w:val="0"/>
          <w:marTop w:val="0"/>
          <w:marBottom w:val="0"/>
          <w:divBdr>
            <w:top w:val="none" w:sz="0" w:space="0" w:color="auto"/>
            <w:left w:val="none" w:sz="0" w:space="0" w:color="auto"/>
            <w:bottom w:val="none" w:sz="0" w:space="0" w:color="auto"/>
            <w:right w:val="none" w:sz="0" w:space="0" w:color="auto"/>
          </w:divBdr>
        </w:div>
        <w:div w:id="1442649285">
          <w:marLeft w:val="0"/>
          <w:marRight w:val="0"/>
          <w:marTop w:val="0"/>
          <w:marBottom w:val="0"/>
          <w:divBdr>
            <w:top w:val="none" w:sz="0" w:space="0" w:color="auto"/>
            <w:left w:val="none" w:sz="0" w:space="0" w:color="auto"/>
            <w:bottom w:val="none" w:sz="0" w:space="0" w:color="auto"/>
            <w:right w:val="none" w:sz="0" w:space="0" w:color="auto"/>
          </w:divBdr>
        </w:div>
        <w:div w:id="1509558685">
          <w:marLeft w:val="0"/>
          <w:marRight w:val="0"/>
          <w:marTop w:val="0"/>
          <w:marBottom w:val="0"/>
          <w:divBdr>
            <w:top w:val="none" w:sz="0" w:space="0" w:color="auto"/>
            <w:left w:val="none" w:sz="0" w:space="0" w:color="auto"/>
            <w:bottom w:val="none" w:sz="0" w:space="0" w:color="auto"/>
            <w:right w:val="none" w:sz="0" w:space="0" w:color="auto"/>
          </w:divBdr>
        </w:div>
        <w:div w:id="1548419926">
          <w:marLeft w:val="0"/>
          <w:marRight w:val="0"/>
          <w:marTop w:val="0"/>
          <w:marBottom w:val="0"/>
          <w:divBdr>
            <w:top w:val="none" w:sz="0" w:space="0" w:color="auto"/>
            <w:left w:val="none" w:sz="0" w:space="0" w:color="auto"/>
            <w:bottom w:val="none" w:sz="0" w:space="0" w:color="auto"/>
            <w:right w:val="none" w:sz="0" w:space="0" w:color="auto"/>
          </w:divBdr>
        </w:div>
        <w:div w:id="1564633175">
          <w:marLeft w:val="0"/>
          <w:marRight w:val="0"/>
          <w:marTop w:val="0"/>
          <w:marBottom w:val="0"/>
          <w:divBdr>
            <w:top w:val="none" w:sz="0" w:space="0" w:color="auto"/>
            <w:left w:val="none" w:sz="0" w:space="0" w:color="auto"/>
            <w:bottom w:val="none" w:sz="0" w:space="0" w:color="auto"/>
            <w:right w:val="none" w:sz="0" w:space="0" w:color="auto"/>
          </w:divBdr>
        </w:div>
        <w:div w:id="1571580460">
          <w:marLeft w:val="0"/>
          <w:marRight w:val="0"/>
          <w:marTop w:val="0"/>
          <w:marBottom w:val="0"/>
          <w:divBdr>
            <w:top w:val="none" w:sz="0" w:space="0" w:color="auto"/>
            <w:left w:val="none" w:sz="0" w:space="0" w:color="auto"/>
            <w:bottom w:val="none" w:sz="0" w:space="0" w:color="auto"/>
            <w:right w:val="none" w:sz="0" w:space="0" w:color="auto"/>
          </w:divBdr>
        </w:div>
        <w:div w:id="1578979700">
          <w:marLeft w:val="0"/>
          <w:marRight w:val="0"/>
          <w:marTop w:val="0"/>
          <w:marBottom w:val="0"/>
          <w:divBdr>
            <w:top w:val="none" w:sz="0" w:space="0" w:color="auto"/>
            <w:left w:val="none" w:sz="0" w:space="0" w:color="auto"/>
            <w:bottom w:val="none" w:sz="0" w:space="0" w:color="auto"/>
            <w:right w:val="none" w:sz="0" w:space="0" w:color="auto"/>
          </w:divBdr>
        </w:div>
        <w:div w:id="1775201449">
          <w:marLeft w:val="0"/>
          <w:marRight w:val="0"/>
          <w:marTop w:val="0"/>
          <w:marBottom w:val="0"/>
          <w:divBdr>
            <w:top w:val="none" w:sz="0" w:space="0" w:color="auto"/>
            <w:left w:val="none" w:sz="0" w:space="0" w:color="auto"/>
            <w:bottom w:val="none" w:sz="0" w:space="0" w:color="auto"/>
            <w:right w:val="none" w:sz="0" w:space="0" w:color="auto"/>
          </w:divBdr>
        </w:div>
        <w:div w:id="2080666374">
          <w:marLeft w:val="0"/>
          <w:marRight w:val="0"/>
          <w:marTop w:val="0"/>
          <w:marBottom w:val="0"/>
          <w:divBdr>
            <w:top w:val="none" w:sz="0" w:space="0" w:color="auto"/>
            <w:left w:val="none" w:sz="0" w:space="0" w:color="auto"/>
            <w:bottom w:val="none" w:sz="0" w:space="0" w:color="auto"/>
            <w:right w:val="none" w:sz="0" w:space="0" w:color="auto"/>
          </w:divBdr>
        </w:div>
        <w:div w:id="2093889403">
          <w:marLeft w:val="0"/>
          <w:marRight w:val="0"/>
          <w:marTop w:val="0"/>
          <w:marBottom w:val="0"/>
          <w:divBdr>
            <w:top w:val="none" w:sz="0" w:space="0" w:color="auto"/>
            <w:left w:val="none" w:sz="0" w:space="0" w:color="auto"/>
            <w:bottom w:val="none" w:sz="0" w:space="0" w:color="auto"/>
            <w:right w:val="none" w:sz="0" w:space="0" w:color="auto"/>
          </w:divBdr>
        </w:div>
      </w:divsChild>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90472851">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02073774">
      <w:bodyDiv w:val="1"/>
      <w:marLeft w:val="0"/>
      <w:marRight w:val="0"/>
      <w:marTop w:val="0"/>
      <w:marBottom w:val="0"/>
      <w:divBdr>
        <w:top w:val="none" w:sz="0" w:space="0" w:color="auto"/>
        <w:left w:val="none" w:sz="0" w:space="0" w:color="auto"/>
        <w:bottom w:val="none" w:sz="0" w:space="0" w:color="auto"/>
        <w:right w:val="none" w:sz="0" w:space="0" w:color="auto"/>
      </w:divBdr>
    </w:div>
    <w:div w:id="2013530311">
      <w:bodyDiv w:val="1"/>
      <w:marLeft w:val="0"/>
      <w:marRight w:val="0"/>
      <w:marTop w:val="0"/>
      <w:marBottom w:val="0"/>
      <w:divBdr>
        <w:top w:val="none" w:sz="0" w:space="0" w:color="auto"/>
        <w:left w:val="none" w:sz="0" w:space="0" w:color="auto"/>
        <w:bottom w:val="none" w:sz="0" w:space="0" w:color="auto"/>
        <w:right w:val="none" w:sz="0" w:space="0" w:color="auto"/>
      </w:divBdr>
    </w:div>
    <w:div w:id="2017538597">
      <w:bodyDiv w:val="1"/>
      <w:marLeft w:val="0"/>
      <w:marRight w:val="0"/>
      <w:marTop w:val="0"/>
      <w:marBottom w:val="0"/>
      <w:divBdr>
        <w:top w:val="none" w:sz="0" w:space="0" w:color="auto"/>
        <w:left w:val="none" w:sz="0" w:space="0" w:color="auto"/>
        <w:bottom w:val="none" w:sz="0" w:space="0" w:color="auto"/>
        <w:right w:val="none" w:sz="0" w:space="0" w:color="auto"/>
      </w:divBdr>
      <w:divsChild>
        <w:div w:id="1377659969">
          <w:blockQuote w:val="1"/>
          <w:marLeft w:val="0"/>
          <w:marRight w:val="0"/>
          <w:marTop w:val="0"/>
          <w:marBottom w:val="300"/>
          <w:divBdr>
            <w:top w:val="none" w:sz="0" w:space="0" w:color="auto"/>
            <w:left w:val="single" w:sz="36" w:space="11" w:color="EEEEEE"/>
            <w:bottom w:val="none" w:sz="0" w:space="0" w:color="auto"/>
            <w:right w:val="none" w:sz="0" w:space="0" w:color="auto"/>
          </w:divBdr>
        </w:div>
        <w:div w:id="23286130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30567978">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070417701">
      <w:bodyDiv w:val="1"/>
      <w:marLeft w:val="0"/>
      <w:marRight w:val="0"/>
      <w:marTop w:val="0"/>
      <w:marBottom w:val="0"/>
      <w:divBdr>
        <w:top w:val="none" w:sz="0" w:space="0" w:color="auto"/>
        <w:left w:val="none" w:sz="0" w:space="0" w:color="auto"/>
        <w:bottom w:val="none" w:sz="0" w:space="0" w:color="auto"/>
        <w:right w:val="none" w:sz="0" w:space="0" w:color="auto"/>
      </w:divBdr>
    </w:div>
    <w:div w:id="2102986837">
      <w:bodyDiv w:val="1"/>
      <w:marLeft w:val="0"/>
      <w:marRight w:val="0"/>
      <w:marTop w:val="0"/>
      <w:marBottom w:val="0"/>
      <w:divBdr>
        <w:top w:val="none" w:sz="0" w:space="0" w:color="auto"/>
        <w:left w:val="none" w:sz="0" w:space="0" w:color="auto"/>
        <w:bottom w:val="none" w:sz="0" w:space="0" w:color="auto"/>
        <w:right w:val="none" w:sz="0" w:space="0" w:color="auto"/>
      </w:divBdr>
    </w:div>
    <w:div w:id="2105684398">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3620107">
      <w:bodyDiv w:val="1"/>
      <w:marLeft w:val="0"/>
      <w:marRight w:val="0"/>
      <w:marTop w:val="0"/>
      <w:marBottom w:val="0"/>
      <w:divBdr>
        <w:top w:val="none" w:sz="0" w:space="0" w:color="auto"/>
        <w:left w:val="none" w:sz="0" w:space="0" w:color="auto"/>
        <w:bottom w:val="none" w:sz="0" w:space="0" w:color="auto"/>
        <w:right w:val="none" w:sz="0" w:space="0" w:color="auto"/>
      </w:divBdr>
    </w:div>
    <w:div w:id="2116244428">
      <w:bodyDiv w:val="1"/>
      <w:marLeft w:val="0"/>
      <w:marRight w:val="0"/>
      <w:marTop w:val="0"/>
      <w:marBottom w:val="0"/>
      <w:divBdr>
        <w:top w:val="none" w:sz="0" w:space="0" w:color="auto"/>
        <w:left w:val="none" w:sz="0" w:space="0" w:color="auto"/>
        <w:bottom w:val="none" w:sz="0" w:space="0" w:color="auto"/>
        <w:right w:val="none" w:sz="0" w:space="0" w:color="auto"/>
      </w:divBdr>
      <w:divsChild>
        <w:div w:id="1730575305">
          <w:marLeft w:val="0"/>
          <w:marRight w:val="0"/>
          <w:marTop w:val="300"/>
          <w:marBottom w:val="150"/>
          <w:divBdr>
            <w:top w:val="none" w:sz="0" w:space="0" w:color="auto"/>
            <w:left w:val="none" w:sz="0" w:space="0" w:color="auto"/>
            <w:bottom w:val="none" w:sz="0" w:space="0" w:color="auto"/>
            <w:right w:val="none" w:sz="0" w:space="0" w:color="auto"/>
          </w:divBdr>
        </w:div>
      </w:divsChild>
    </w:div>
    <w:div w:id="2121677003">
      <w:bodyDiv w:val="1"/>
      <w:marLeft w:val="0"/>
      <w:marRight w:val="0"/>
      <w:marTop w:val="0"/>
      <w:marBottom w:val="0"/>
      <w:divBdr>
        <w:top w:val="none" w:sz="0" w:space="0" w:color="auto"/>
        <w:left w:val="none" w:sz="0" w:space="0" w:color="auto"/>
        <w:bottom w:val="none" w:sz="0" w:space="0" w:color="auto"/>
        <w:right w:val="none" w:sz="0" w:space="0" w:color="auto"/>
      </w:divBdr>
    </w:div>
    <w:div w:id="2130515734">
      <w:bodyDiv w:val="1"/>
      <w:marLeft w:val="0"/>
      <w:marRight w:val="0"/>
      <w:marTop w:val="0"/>
      <w:marBottom w:val="0"/>
      <w:divBdr>
        <w:top w:val="none" w:sz="0" w:space="0" w:color="auto"/>
        <w:left w:val="none" w:sz="0" w:space="0" w:color="auto"/>
        <w:bottom w:val="none" w:sz="0" w:space="0" w:color="auto"/>
        <w:right w:val="none" w:sz="0" w:space="0" w:color="auto"/>
      </w:divBdr>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cnblogs.com/jacksu-tencent/p/nch-1.5/core/src/main/scala/org/apache/spark/util/collection/AppendOnlyMap.scala" TargetMode="External"/><Relationship Id="rId89" Type="http://schemas.openxmlformats.org/officeDocument/2006/relationships/hyperlink" Target="https://github.com/apache/spark/blob/v2.1.0/core/src/main/scala/org/apache/spark/memory/UnifiedMemoryManager.scala" TargetMode="External"/><Relationship Id="rId112" Type="http://schemas.openxmlformats.org/officeDocument/2006/relationships/image" Target="media/image89.png"/><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github.com/apache/spark/blob/v2.1.0/core/src/main/scala/org/apache/spark/memory/StaticMemoryManager.scala" TargetMode="External"/><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hyperlink" Target="https://zh.wikipedia.org/wiki/Murmur%E5%93%88%E5%B8%8C" TargetMode="Externa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hyperlink" Target="https://github.com/apache/spark/blob/master/core/src/main/java/org/apache/spark/shuffle/sort/BypassMergeSortShuffleWriter.java" TargetMode="External"/><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http://spark.apache.org/docs/latest/programming-guide.html" TargetMode="External"/><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6.png"/><Relationship Id="rId82" Type="http://schemas.openxmlformats.org/officeDocument/2006/relationships/hyperlink" Target="https://0x0fff.com/wp-content/uploads/2015/08/spark_sort_shuffle.png"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header" Target="header1.xml"/><Relationship Id="rId51" Type="http://schemas.openxmlformats.org/officeDocument/2006/relationships/hyperlink" Target="https://hxquangnhat.files.wordpress.com/2015/04/spark-context.jpg"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hyperlink" Target="http://www.scala-lang.org/docu/files/collections-api/collections_43.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3.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88.png"/><Relationship Id="rId15" Type="http://schemas.openxmlformats.org/officeDocument/2006/relationships/header" Target="header6.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0FF4119-0459-4838-80FF-54294DF77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TotalTime>3991</TotalTime>
  <Pages>1</Pages>
  <Words>16541</Words>
  <Characters>94288</Characters>
  <Application>Microsoft Office Word</Application>
  <DocSecurity>0</DocSecurity>
  <PresentationFormat/>
  <Lines>785</Lines>
  <Paragraphs>221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110608</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Administrator</cp:lastModifiedBy>
  <cp:revision>38</cp:revision>
  <cp:lastPrinted>2017-09-10T12:40:00Z</cp:lastPrinted>
  <dcterms:created xsi:type="dcterms:W3CDTF">2017-08-28T08:31:00Z</dcterms:created>
  <dcterms:modified xsi:type="dcterms:W3CDTF">2017-09-21T07:48:00Z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