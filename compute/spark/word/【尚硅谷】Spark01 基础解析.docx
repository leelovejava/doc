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DE6227" w14:textId="65BD0F62" w:rsidR="00F96DB2" w:rsidRPr="00020AAF" w:rsidRDefault="00F96DB2" w:rsidP="00F96DB2">
      <w:pPr>
        <w:tabs>
          <w:tab w:val="center" w:pos="4873"/>
        </w:tabs>
        <w:spacing w:before="3120" w:line="360" w:lineRule="auto"/>
        <w:jc w:val="center"/>
        <w:rPr>
          <w:rFonts w:eastAsia="黑体"/>
          <w:b/>
          <w:sz w:val="52"/>
        </w:rPr>
      </w:pPr>
      <w:r>
        <w:rPr>
          <w:rFonts w:eastAsia="黑体" w:hint="eastAsia"/>
          <w:b/>
          <w:sz w:val="52"/>
        </w:rPr>
        <w:t>Spark</w:t>
      </w:r>
      <w:r>
        <w:rPr>
          <w:rFonts w:eastAsia="黑体" w:hint="eastAsia"/>
          <w:b/>
          <w:sz w:val="52"/>
        </w:rPr>
        <w:t>基础解析</w:t>
      </w:r>
    </w:p>
    <w:p w14:paraId="796815E8" w14:textId="77777777" w:rsidR="00F96DB2" w:rsidRPr="00E260EA" w:rsidRDefault="00F96DB2" w:rsidP="00F96DB2">
      <w:pPr>
        <w:spacing w:beforeLines="350" w:before="1141" w:line="360" w:lineRule="auto"/>
        <w:jc w:val="center"/>
        <w:outlineLvl w:val="0"/>
        <w:rPr>
          <w:rFonts w:ascii="楷体_GB2312" w:eastAsia="楷体_GB2312"/>
          <w:b/>
          <w:sz w:val="44"/>
        </w:rPr>
      </w:pPr>
      <w:r>
        <w:rPr>
          <w:rFonts w:ascii="楷体_GB2312" w:eastAsia="楷体_GB2312" w:hint="eastAsia"/>
          <w:b/>
          <w:sz w:val="44"/>
        </w:rPr>
        <w:t>教案</w:t>
      </w:r>
    </w:p>
    <w:p w14:paraId="394824EC" w14:textId="77777777" w:rsidR="00F96DB2" w:rsidRDefault="00F96DB2">
      <w:pPr>
        <w:jc w:val="center"/>
        <w:rPr>
          <w:b/>
          <w:sz w:val="28"/>
        </w:rPr>
        <w:sectPr w:rsidR="00F96DB2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440" w:right="1080" w:bottom="1440" w:left="1080" w:header="851" w:footer="992" w:gutter="0"/>
          <w:pgBorders w:offsetFrom="page">
            <w:top w:val="none" w:sz="0" w:space="24" w:color="auto"/>
            <w:left w:val="none" w:sz="0" w:space="24" w:color="auto"/>
            <w:bottom w:val="none" w:sz="0" w:space="24" w:color="auto"/>
            <w:right w:val="none" w:sz="0" w:space="24" w:color="auto"/>
          </w:pgBorders>
          <w:pgNumType w:fmt="upperRoman" w:start="1"/>
          <w:cols w:space="720"/>
          <w:titlePg/>
          <w:docGrid w:type="lines" w:linePitch="326"/>
        </w:sectPr>
      </w:pPr>
    </w:p>
    <w:p w14:paraId="2683AC21" w14:textId="55AF1868" w:rsidR="005F776E" w:rsidRDefault="005F776E">
      <w:pPr>
        <w:jc w:val="center"/>
      </w:pPr>
      <w:r>
        <w:rPr>
          <w:rFonts w:hint="eastAsia"/>
          <w:b/>
          <w:sz w:val="28"/>
        </w:rPr>
        <w:lastRenderedPageBreak/>
        <w:t>文</w:t>
      </w:r>
      <w:r>
        <w:rPr>
          <w:b/>
          <w:sz w:val="28"/>
        </w:rPr>
        <w:t>档修订记录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2"/>
        <w:gridCol w:w="419"/>
        <w:gridCol w:w="691"/>
        <w:gridCol w:w="795"/>
        <w:gridCol w:w="2760"/>
        <w:gridCol w:w="1174"/>
        <w:gridCol w:w="986"/>
        <w:gridCol w:w="1365"/>
      </w:tblGrid>
      <w:tr w:rsidR="005F776E" w14:paraId="0111F6F0" w14:textId="77777777">
        <w:trPr>
          <w:cantSplit/>
          <w:trHeight w:val="397"/>
        </w:trPr>
        <w:tc>
          <w:tcPr>
            <w:tcW w:w="195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46F25A9" w14:textId="77777777" w:rsidR="005F776E" w:rsidRDefault="005F776E">
            <w:r>
              <w:rPr>
                <w:rFonts w:hint="eastAsia"/>
              </w:rPr>
              <w:t>文件状态：</w:t>
            </w:r>
          </w:p>
          <w:p w14:paraId="57049CA9" w14:textId="77777777" w:rsidR="005F776E" w:rsidRDefault="005F776E">
            <w:r>
              <w:t xml:space="preserve">  [</w:t>
            </w:r>
            <w:r>
              <w:rPr>
                <w:rFonts w:ascii="宋体" w:hAnsi="宋体" w:hint="eastAsia"/>
                <w:szCs w:val="21"/>
              </w:rPr>
              <w:t>√</w:t>
            </w:r>
            <w:r>
              <w:rPr>
                <w:rFonts w:hint="eastAsia"/>
              </w:rPr>
              <w:t xml:space="preserve"> </w:t>
            </w:r>
            <w:r>
              <w:t>]</w:t>
            </w:r>
            <w:r>
              <w:rPr>
                <w:rFonts w:hint="eastAsia"/>
              </w:rPr>
              <w:t>草稿</w:t>
            </w:r>
          </w:p>
          <w:p w14:paraId="66FAD82F" w14:textId="77777777" w:rsidR="005F776E" w:rsidRDefault="005F776E">
            <w:r>
              <w:t xml:space="preserve">  [</w:t>
            </w:r>
            <w:r>
              <w:rPr>
                <w:rFonts w:hint="eastAsia"/>
              </w:rPr>
              <w:t xml:space="preserve">   </w:t>
            </w:r>
            <w:r>
              <w:t>]</w:t>
            </w:r>
            <w:r>
              <w:rPr>
                <w:rFonts w:hint="eastAsia"/>
              </w:rPr>
              <w:t>正式发布</w:t>
            </w:r>
            <w:r>
              <w:t xml:space="preserve">  </w:t>
            </w:r>
          </w:p>
        </w:tc>
        <w:tc>
          <w:tcPr>
            <w:tcW w:w="14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40446648" w14:textId="77777777" w:rsidR="005F776E" w:rsidRDefault="005F776E"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当前版本：</w:t>
            </w:r>
          </w:p>
        </w:tc>
        <w:tc>
          <w:tcPr>
            <w:tcW w:w="62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9E84" w14:textId="77777777" w:rsidR="005F776E" w:rsidRDefault="005F776E">
            <w:r>
              <w:rPr>
                <w:rFonts w:hint="eastAsia"/>
              </w:rPr>
              <w:t>V1.1</w:t>
            </w:r>
          </w:p>
        </w:tc>
      </w:tr>
      <w:tr w:rsidR="005F776E" w14:paraId="566B4A97" w14:textId="77777777">
        <w:trPr>
          <w:cantSplit/>
          <w:trHeight w:val="397"/>
        </w:trPr>
        <w:tc>
          <w:tcPr>
            <w:tcW w:w="1951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B0585" w14:textId="77777777" w:rsidR="005F776E" w:rsidRDefault="005F776E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4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584F78DD" w14:textId="77777777" w:rsidR="005F776E" w:rsidRDefault="005F776E"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作</w:t>
            </w:r>
            <w:r>
              <w:rPr>
                <w:b/>
                <w:szCs w:val="21"/>
              </w:rPr>
              <w:t xml:space="preserve">    </w:t>
            </w:r>
            <w:r>
              <w:rPr>
                <w:rFonts w:hint="eastAsia"/>
                <w:b/>
                <w:szCs w:val="21"/>
              </w:rPr>
              <w:t>者：</w:t>
            </w:r>
          </w:p>
        </w:tc>
        <w:tc>
          <w:tcPr>
            <w:tcW w:w="62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C8871" w14:textId="77777777" w:rsidR="005F776E" w:rsidRDefault="00465E77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武玉飞</w:t>
            </w:r>
          </w:p>
        </w:tc>
      </w:tr>
      <w:tr w:rsidR="005F776E" w14:paraId="2521E48E" w14:textId="77777777">
        <w:trPr>
          <w:cantSplit/>
          <w:trHeight w:val="397"/>
        </w:trPr>
        <w:tc>
          <w:tcPr>
            <w:tcW w:w="1951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19604A" w14:textId="77777777" w:rsidR="005F776E" w:rsidRDefault="005F776E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4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018FE422" w14:textId="77777777" w:rsidR="005F776E" w:rsidRDefault="005F776E"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审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核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人：</w:t>
            </w:r>
          </w:p>
        </w:tc>
        <w:tc>
          <w:tcPr>
            <w:tcW w:w="62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9989" w14:textId="77777777" w:rsidR="005F776E" w:rsidRDefault="005F776E">
            <w:pPr>
              <w:rPr>
                <w:rFonts w:ascii="宋体" w:hAnsi="宋体"/>
                <w:szCs w:val="21"/>
              </w:rPr>
            </w:pPr>
          </w:p>
        </w:tc>
      </w:tr>
      <w:tr w:rsidR="005F776E" w14:paraId="599EBF4A" w14:textId="77777777">
        <w:trPr>
          <w:cantSplit/>
          <w:trHeight w:val="397"/>
        </w:trPr>
        <w:tc>
          <w:tcPr>
            <w:tcW w:w="1951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49DB04" w14:textId="77777777" w:rsidR="005F776E" w:rsidRDefault="005F776E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4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4C63E5DB" w14:textId="77777777" w:rsidR="005F776E" w:rsidRDefault="005F776E"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发布日期：</w:t>
            </w:r>
          </w:p>
        </w:tc>
        <w:tc>
          <w:tcPr>
            <w:tcW w:w="62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EA00" w14:textId="77777777" w:rsidR="005F776E" w:rsidRDefault="005F776E" w:rsidP="00465E77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</w:t>
            </w:r>
            <w:r w:rsidR="00465E77">
              <w:rPr>
                <w:rFonts w:ascii="宋体" w:hAnsi="宋体" w:hint="eastAsia"/>
                <w:szCs w:val="21"/>
              </w:rPr>
              <w:t>70518</w:t>
            </w:r>
          </w:p>
        </w:tc>
      </w:tr>
      <w:tr w:rsidR="005F776E" w14:paraId="08ED6DAC" w14:textId="77777777">
        <w:tblPrEx>
          <w:tblBorders>
            <w:insideH w:val="single" w:sz="4" w:space="0" w:color="auto"/>
            <w:insideV w:val="single" w:sz="4" w:space="0" w:color="auto"/>
          </w:tblBorders>
        </w:tblPrEx>
        <w:trPr>
          <w:cantSplit/>
          <w:trHeight w:val="397"/>
        </w:trPr>
        <w:tc>
          <w:tcPr>
            <w:tcW w:w="1532" w:type="dxa"/>
            <w:shd w:val="clear" w:color="auto" w:fill="B3B3B3"/>
            <w:vAlign w:val="center"/>
          </w:tcPr>
          <w:p w14:paraId="3A1D6A0D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编制日期</w:t>
            </w:r>
          </w:p>
        </w:tc>
        <w:tc>
          <w:tcPr>
            <w:tcW w:w="1110" w:type="dxa"/>
            <w:gridSpan w:val="2"/>
            <w:shd w:val="clear" w:color="auto" w:fill="B3B3B3"/>
            <w:vAlign w:val="center"/>
          </w:tcPr>
          <w:p w14:paraId="157A4B58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版本</w:t>
            </w:r>
          </w:p>
        </w:tc>
        <w:tc>
          <w:tcPr>
            <w:tcW w:w="795" w:type="dxa"/>
            <w:shd w:val="clear" w:color="auto" w:fill="B3B3B3"/>
          </w:tcPr>
          <w:p w14:paraId="0FA9218C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状态</w:t>
            </w:r>
          </w:p>
        </w:tc>
        <w:tc>
          <w:tcPr>
            <w:tcW w:w="2760" w:type="dxa"/>
            <w:shd w:val="clear" w:color="auto" w:fill="B3B3B3"/>
            <w:vAlign w:val="center"/>
          </w:tcPr>
          <w:p w14:paraId="6678C2A3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简要说明</w:t>
            </w:r>
          </w:p>
        </w:tc>
        <w:tc>
          <w:tcPr>
            <w:tcW w:w="1174" w:type="dxa"/>
            <w:shd w:val="clear" w:color="auto" w:fill="B3B3B3"/>
            <w:vAlign w:val="center"/>
          </w:tcPr>
          <w:p w14:paraId="41CFCBB2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作者</w:t>
            </w:r>
          </w:p>
        </w:tc>
        <w:tc>
          <w:tcPr>
            <w:tcW w:w="986" w:type="dxa"/>
            <w:shd w:val="clear" w:color="auto" w:fill="B3B3B3"/>
            <w:vAlign w:val="center"/>
          </w:tcPr>
          <w:p w14:paraId="5BC63564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审核者</w:t>
            </w:r>
          </w:p>
        </w:tc>
        <w:tc>
          <w:tcPr>
            <w:tcW w:w="1365" w:type="dxa"/>
            <w:shd w:val="clear" w:color="auto" w:fill="B3B3B3"/>
            <w:vAlign w:val="center"/>
          </w:tcPr>
          <w:p w14:paraId="5DFB3357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审核日期</w:t>
            </w:r>
          </w:p>
        </w:tc>
      </w:tr>
      <w:tr w:rsidR="005F776E" w14:paraId="44677F6D" w14:textId="77777777">
        <w:tblPrEx>
          <w:tblBorders>
            <w:insideH w:val="single" w:sz="4" w:space="0" w:color="auto"/>
            <w:insideV w:val="single" w:sz="4" w:space="0" w:color="auto"/>
          </w:tblBorders>
        </w:tblPrEx>
        <w:trPr>
          <w:cantSplit/>
          <w:trHeight w:val="397"/>
        </w:trPr>
        <w:tc>
          <w:tcPr>
            <w:tcW w:w="1532" w:type="dxa"/>
            <w:vAlign w:val="center"/>
          </w:tcPr>
          <w:p w14:paraId="17950387" w14:textId="77777777" w:rsidR="005F776E" w:rsidRDefault="00465E7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20170518</w:t>
            </w:r>
          </w:p>
        </w:tc>
        <w:tc>
          <w:tcPr>
            <w:tcW w:w="1110" w:type="dxa"/>
            <w:gridSpan w:val="2"/>
            <w:vAlign w:val="center"/>
          </w:tcPr>
          <w:p w14:paraId="4AB513AE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V1.1</w:t>
            </w:r>
          </w:p>
        </w:tc>
        <w:tc>
          <w:tcPr>
            <w:tcW w:w="795" w:type="dxa"/>
          </w:tcPr>
          <w:p w14:paraId="1FC0D88C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A</w:t>
            </w:r>
          </w:p>
        </w:tc>
        <w:tc>
          <w:tcPr>
            <w:tcW w:w="2760" w:type="dxa"/>
            <w:vAlign w:val="center"/>
          </w:tcPr>
          <w:p w14:paraId="444040A3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74" w:type="dxa"/>
            <w:vAlign w:val="center"/>
          </w:tcPr>
          <w:p w14:paraId="6FFC7585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86" w:type="dxa"/>
            <w:vAlign w:val="center"/>
          </w:tcPr>
          <w:p w14:paraId="43355405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65" w:type="dxa"/>
            <w:vAlign w:val="center"/>
          </w:tcPr>
          <w:p w14:paraId="6FE52273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  <w:tr w:rsidR="005F776E" w14:paraId="53E407FB" w14:textId="77777777">
        <w:tblPrEx>
          <w:tblBorders>
            <w:insideH w:val="single" w:sz="4" w:space="0" w:color="auto"/>
            <w:insideV w:val="single" w:sz="4" w:space="0" w:color="auto"/>
          </w:tblBorders>
        </w:tblPrEx>
        <w:trPr>
          <w:cantSplit/>
          <w:trHeight w:val="397"/>
        </w:trPr>
        <w:tc>
          <w:tcPr>
            <w:tcW w:w="1532" w:type="dxa"/>
            <w:vAlign w:val="center"/>
          </w:tcPr>
          <w:p w14:paraId="519056EE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10" w:type="dxa"/>
            <w:gridSpan w:val="2"/>
            <w:vAlign w:val="center"/>
          </w:tcPr>
          <w:p w14:paraId="2963DC9A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795" w:type="dxa"/>
          </w:tcPr>
          <w:p w14:paraId="7712C840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760" w:type="dxa"/>
            <w:vAlign w:val="center"/>
          </w:tcPr>
          <w:p w14:paraId="269923F5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74" w:type="dxa"/>
            <w:vAlign w:val="center"/>
          </w:tcPr>
          <w:p w14:paraId="5C052646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86" w:type="dxa"/>
            <w:vAlign w:val="center"/>
          </w:tcPr>
          <w:p w14:paraId="4C9A3514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65" w:type="dxa"/>
            <w:vAlign w:val="center"/>
          </w:tcPr>
          <w:p w14:paraId="52F31E73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  <w:tr w:rsidR="005F776E" w14:paraId="0C8C7377" w14:textId="77777777">
        <w:tblPrEx>
          <w:tblBorders>
            <w:insideH w:val="single" w:sz="4" w:space="0" w:color="auto"/>
            <w:insideV w:val="single" w:sz="4" w:space="0" w:color="auto"/>
          </w:tblBorders>
        </w:tblPrEx>
        <w:trPr>
          <w:cantSplit/>
          <w:trHeight w:val="397"/>
        </w:trPr>
        <w:tc>
          <w:tcPr>
            <w:tcW w:w="1532" w:type="dxa"/>
            <w:vAlign w:val="center"/>
          </w:tcPr>
          <w:p w14:paraId="6E12F8BB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10" w:type="dxa"/>
            <w:gridSpan w:val="2"/>
            <w:vAlign w:val="center"/>
          </w:tcPr>
          <w:p w14:paraId="68DD01E3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795" w:type="dxa"/>
          </w:tcPr>
          <w:p w14:paraId="019E474C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760" w:type="dxa"/>
            <w:vAlign w:val="center"/>
          </w:tcPr>
          <w:p w14:paraId="3021DC51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74" w:type="dxa"/>
            <w:vAlign w:val="center"/>
          </w:tcPr>
          <w:p w14:paraId="1E0DE1A0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86" w:type="dxa"/>
            <w:vAlign w:val="center"/>
          </w:tcPr>
          <w:p w14:paraId="15958012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65" w:type="dxa"/>
            <w:vAlign w:val="center"/>
          </w:tcPr>
          <w:p w14:paraId="235EF291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  <w:tr w:rsidR="005F776E" w14:paraId="3B1528DC" w14:textId="77777777">
        <w:tblPrEx>
          <w:tblBorders>
            <w:insideH w:val="single" w:sz="4" w:space="0" w:color="auto"/>
            <w:insideV w:val="single" w:sz="4" w:space="0" w:color="auto"/>
          </w:tblBorders>
        </w:tblPrEx>
        <w:trPr>
          <w:cantSplit/>
          <w:trHeight w:val="397"/>
        </w:trPr>
        <w:tc>
          <w:tcPr>
            <w:tcW w:w="1532" w:type="dxa"/>
            <w:vAlign w:val="center"/>
          </w:tcPr>
          <w:p w14:paraId="033662B4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10" w:type="dxa"/>
            <w:gridSpan w:val="2"/>
            <w:vAlign w:val="center"/>
          </w:tcPr>
          <w:p w14:paraId="587553A4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795" w:type="dxa"/>
          </w:tcPr>
          <w:p w14:paraId="28169E46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760" w:type="dxa"/>
          </w:tcPr>
          <w:p w14:paraId="06C2B482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74" w:type="dxa"/>
            <w:vAlign w:val="center"/>
          </w:tcPr>
          <w:p w14:paraId="769380DE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86" w:type="dxa"/>
            <w:vAlign w:val="center"/>
          </w:tcPr>
          <w:p w14:paraId="13C3B3D8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65" w:type="dxa"/>
            <w:vAlign w:val="center"/>
          </w:tcPr>
          <w:p w14:paraId="55D72E39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  <w:tr w:rsidR="005F776E" w14:paraId="40B209DB" w14:textId="77777777">
        <w:tblPrEx>
          <w:tblBorders>
            <w:insideH w:val="single" w:sz="4" w:space="0" w:color="auto"/>
            <w:insideV w:val="single" w:sz="4" w:space="0" w:color="auto"/>
          </w:tblBorders>
        </w:tblPrEx>
        <w:trPr>
          <w:cantSplit/>
          <w:trHeight w:val="397"/>
        </w:trPr>
        <w:tc>
          <w:tcPr>
            <w:tcW w:w="1532" w:type="dxa"/>
            <w:vAlign w:val="center"/>
          </w:tcPr>
          <w:p w14:paraId="35CD45D5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10" w:type="dxa"/>
            <w:gridSpan w:val="2"/>
            <w:vAlign w:val="center"/>
          </w:tcPr>
          <w:p w14:paraId="1EFCC1EA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795" w:type="dxa"/>
          </w:tcPr>
          <w:p w14:paraId="61A7F710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760" w:type="dxa"/>
          </w:tcPr>
          <w:p w14:paraId="03BDFE7A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74" w:type="dxa"/>
            <w:vAlign w:val="center"/>
          </w:tcPr>
          <w:p w14:paraId="2AD843BF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86" w:type="dxa"/>
            <w:vAlign w:val="center"/>
          </w:tcPr>
          <w:p w14:paraId="45ABBD6B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65" w:type="dxa"/>
            <w:vAlign w:val="center"/>
          </w:tcPr>
          <w:p w14:paraId="688E9333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  <w:tr w:rsidR="005F776E" w14:paraId="2FDA7C16" w14:textId="77777777">
        <w:tblPrEx>
          <w:tblBorders>
            <w:insideH w:val="single" w:sz="4" w:space="0" w:color="auto"/>
            <w:insideV w:val="single" w:sz="4" w:space="0" w:color="auto"/>
          </w:tblBorders>
        </w:tblPrEx>
        <w:trPr>
          <w:cantSplit/>
          <w:trHeight w:val="397"/>
        </w:trPr>
        <w:tc>
          <w:tcPr>
            <w:tcW w:w="1532" w:type="dxa"/>
            <w:vAlign w:val="center"/>
          </w:tcPr>
          <w:p w14:paraId="0930F9D8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10" w:type="dxa"/>
            <w:gridSpan w:val="2"/>
            <w:vAlign w:val="center"/>
          </w:tcPr>
          <w:p w14:paraId="36ED7A6F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795" w:type="dxa"/>
          </w:tcPr>
          <w:p w14:paraId="4F7EB92F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760" w:type="dxa"/>
          </w:tcPr>
          <w:p w14:paraId="4B931724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74" w:type="dxa"/>
            <w:vAlign w:val="center"/>
          </w:tcPr>
          <w:p w14:paraId="64EB9C76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86" w:type="dxa"/>
            <w:vAlign w:val="center"/>
          </w:tcPr>
          <w:p w14:paraId="3DDE59A5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65" w:type="dxa"/>
            <w:vAlign w:val="center"/>
          </w:tcPr>
          <w:p w14:paraId="1621F5AC" w14:textId="77777777" w:rsidR="005F776E" w:rsidRDefault="005F776E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</w:tbl>
    <w:p w14:paraId="6BD71F19" w14:textId="77777777" w:rsidR="005F776E" w:rsidRDefault="005F776E">
      <w:pPr>
        <w:rPr>
          <w:rFonts w:ascii="黑体" w:eastAsia="黑体" w:hAnsi="宋体"/>
          <w:vanish/>
          <w:sz w:val="52"/>
        </w:rPr>
      </w:pPr>
    </w:p>
    <w:p w14:paraId="36D0EA62" w14:textId="77777777" w:rsidR="005F776E" w:rsidRDefault="005F776E">
      <w:r>
        <w:t>说明：</w:t>
      </w:r>
    </w:p>
    <w:p w14:paraId="07BC8573" w14:textId="77777777" w:rsidR="005F776E" w:rsidRDefault="005F776E">
      <w:pPr>
        <w:numPr>
          <w:ilvl w:val="0"/>
          <w:numId w:val="3"/>
        </w:numPr>
      </w:pPr>
      <w:r>
        <w:rPr>
          <w:rFonts w:hint="eastAsia"/>
        </w:rPr>
        <w:t>按修改时间先后倒序排列，最新修改的排在第一行。</w:t>
      </w:r>
    </w:p>
    <w:p w14:paraId="66584A11" w14:textId="77777777" w:rsidR="005F776E" w:rsidRDefault="005F776E">
      <w:pPr>
        <w:numPr>
          <w:ilvl w:val="0"/>
          <w:numId w:val="3"/>
        </w:numPr>
      </w:pPr>
      <w:r>
        <w:t>版本栏中填入版本编号或者更改记录编号。</w:t>
      </w:r>
    </w:p>
    <w:p w14:paraId="641E5E57" w14:textId="77777777" w:rsidR="005F776E" w:rsidRDefault="005F776E">
      <w:pPr>
        <w:numPr>
          <w:ilvl w:val="0"/>
          <w:numId w:val="3"/>
        </w:numPr>
      </w:pPr>
      <w:r>
        <w:t>状态分为三种状态：</w:t>
      </w:r>
      <w:r>
        <w:t>A</w:t>
      </w:r>
      <w:r>
        <w:softHyphen/>
        <w:t>——</w:t>
      </w:r>
      <w:r>
        <w:t>增加；</w:t>
      </w:r>
      <w:r>
        <w:t>M——</w:t>
      </w:r>
      <w:r>
        <w:t>修改；</w:t>
      </w:r>
      <w:r>
        <w:t>D——</w:t>
      </w:r>
      <w:r>
        <w:t>删除。</w:t>
      </w:r>
    </w:p>
    <w:p w14:paraId="7C162C95" w14:textId="77777777" w:rsidR="005F776E" w:rsidRDefault="005F776E">
      <w:pPr>
        <w:numPr>
          <w:ilvl w:val="0"/>
          <w:numId w:val="3"/>
        </w:numPr>
      </w:pPr>
      <w:r>
        <w:t>在简要说明栏中填写变更的内容和变更的范围。</w:t>
      </w:r>
    </w:p>
    <w:p w14:paraId="79B94F6E" w14:textId="77777777" w:rsidR="005F776E" w:rsidRDefault="005F776E">
      <w:pPr>
        <w:numPr>
          <w:ilvl w:val="0"/>
          <w:numId w:val="3"/>
        </w:numPr>
        <w:rPr>
          <w:rFonts w:ascii="微软雅黑" w:eastAsia="微软雅黑" w:hAnsi="微软雅黑"/>
          <w:sz w:val="48"/>
          <w:szCs w:val="48"/>
        </w:rPr>
      </w:pPr>
      <w:r>
        <w:t>表中所有日期格式为：</w:t>
      </w:r>
      <w:r>
        <w:t>YYYYMMDD</w:t>
      </w:r>
      <w:r>
        <w:rPr>
          <w:rFonts w:hint="eastAsia"/>
        </w:rPr>
        <w:t>。</w:t>
      </w:r>
    </w:p>
    <w:p w14:paraId="5529202D" w14:textId="77777777" w:rsidR="005F776E" w:rsidRDefault="005F776E">
      <w:pPr>
        <w:sectPr w:rsidR="005F776E">
          <w:pgSz w:w="11906" w:h="16838"/>
          <w:pgMar w:top="1440" w:right="1080" w:bottom="1440" w:left="1080" w:header="851" w:footer="992" w:gutter="0"/>
          <w:pgBorders w:offsetFrom="page">
            <w:top w:val="none" w:sz="0" w:space="24" w:color="auto"/>
            <w:left w:val="none" w:sz="0" w:space="24" w:color="auto"/>
            <w:bottom w:val="none" w:sz="0" w:space="24" w:color="auto"/>
            <w:right w:val="none" w:sz="0" w:space="24" w:color="auto"/>
          </w:pgBorders>
          <w:pgNumType w:fmt="upperRoman" w:start="1"/>
          <w:cols w:space="720"/>
          <w:titlePg/>
          <w:docGrid w:type="lines" w:linePitch="326"/>
        </w:sectPr>
      </w:pPr>
    </w:p>
    <w:p w14:paraId="25C449DF" w14:textId="77777777" w:rsidR="005F776E" w:rsidRDefault="005F776E">
      <w:pPr>
        <w:pStyle w:val="a0"/>
        <w:jc w:val="center"/>
        <w:rPr>
          <w:rFonts w:eastAsia="黑体"/>
          <w:b/>
          <w:bCs/>
          <w:sz w:val="28"/>
        </w:rPr>
      </w:pPr>
      <w:r>
        <w:rPr>
          <w:rFonts w:eastAsia="黑体" w:hint="eastAsia"/>
          <w:b/>
          <w:bCs/>
          <w:sz w:val="28"/>
        </w:rPr>
        <w:lastRenderedPageBreak/>
        <w:t>目</w:t>
      </w:r>
      <w:r>
        <w:rPr>
          <w:rFonts w:eastAsia="黑体" w:hint="eastAsia"/>
          <w:b/>
          <w:bCs/>
          <w:sz w:val="28"/>
        </w:rPr>
        <w:t xml:space="preserve">   </w:t>
      </w:r>
      <w:r>
        <w:rPr>
          <w:rFonts w:eastAsia="黑体" w:hint="eastAsia"/>
          <w:b/>
          <w:bCs/>
          <w:sz w:val="28"/>
        </w:rPr>
        <w:t>录</w:t>
      </w:r>
    </w:p>
    <w:p w14:paraId="11A0D2F0" w14:textId="77777777" w:rsidR="0083099E" w:rsidRDefault="005F776E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pacing w:val="0"/>
          <w:sz w:val="21"/>
          <w:szCs w:val="22"/>
        </w:rPr>
      </w:pPr>
      <w:r>
        <w:fldChar w:fldCharType="begin"/>
      </w:r>
      <w:r>
        <w:instrText xml:space="preserve"> TOC \o "1-3" \h \z </w:instrText>
      </w:r>
      <w:r>
        <w:fldChar w:fldCharType="separate"/>
      </w:r>
      <w:hyperlink w:anchor="_Toc493171551" w:history="1">
        <w:r w:rsidR="0083099E" w:rsidRPr="00BB608B">
          <w:rPr>
            <w:rStyle w:val="a5"/>
            <w:rFonts w:hint="eastAsia"/>
            <w:noProof/>
          </w:rPr>
          <w:t>第1章</w:t>
        </w:r>
        <w:r w:rsidR="0083099E">
          <w:rPr>
            <w:rFonts w:asciiTheme="minorHAnsi" w:eastAsiaTheme="minorEastAsia" w:hAnsiTheme="minorHAnsi" w:cstheme="minorBidi"/>
            <w:b w:val="0"/>
            <w:bCs w:val="0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noProof/>
          </w:rPr>
          <w:t>Spark</w:t>
        </w:r>
        <w:r w:rsidR="0083099E" w:rsidRPr="00BB608B">
          <w:rPr>
            <w:rStyle w:val="a5"/>
            <w:rFonts w:hint="eastAsia"/>
            <w:noProof/>
          </w:rPr>
          <w:t>概述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_Toc493171551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2</w:t>
        </w:r>
        <w:r w:rsidR="0083099E">
          <w:rPr>
            <w:noProof/>
            <w:webHidden/>
          </w:rPr>
          <w:fldChar w:fldCharType="end"/>
        </w:r>
      </w:hyperlink>
    </w:p>
    <w:p w14:paraId="61C8F137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52" w:history="1">
        <w:r w:rsidR="0083099E" w:rsidRPr="00BB608B">
          <w:rPr>
            <w:rStyle w:val="a5"/>
            <w:rFonts w:ascii="宋体" w:eastAsia="宋体"/>
            <w:noProof/>
          </w:rPr>
          <w:t>1.1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什么是</w:t>
        </w:r>
        <w:r w:rsidR="0083099E" w:rsidRPr="00BB608B">
          <w:rPr>
            <w:rStyle w:val="a5"/>
            <w:noProof/>
          </w:rPr>
          <w:t>Spark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_Toc493171552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2</w:t>
        </w:r>
        <w:r w:rsidR="0083099E">
          <w:rPr>
            <w:noProof/>
            <w:webHidden/>
          </w:rPr>
          <w:fldChar w:fldCharType="end"/>
        </w:r>
      </w:hyperlink>
    </w:p>
    <w:p w14:paraId="74DAB560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53" w:history="1">
        <w:r w:rsidR="0083099E" w:rsidRPr="00BB608B">
          <w:rPr>
            <w:rStyle w:val="a5"/>
            <w:rFonts w:ascii="宋体" w:eastAsia="宋体"/>
            <w:noProof/>
          </w:rPr>
          <w:t>1.2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noProof/>
          </w:rPr>
          <w:t>Spark</w:t>
        </w:r>
        <w:r w:rsidR="0083099E" w:rsidRPr="00BB608B">
          <w:rPr>
            <w:rStyle w:val="a5"/>
            <w:rFonts w:hint="eastAsia"/>
            <w:noProof/>
          </w:rPr>
          <w:t>特点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_Toc493171553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4</w:t>
        </w:r>
        <w:r w:rsidR="0083099E">
          <w:rPr>
            <w:noProof/>
            <w:webHidden/>
          </w:rPr>
          <w:fldChar w:fldCharType="end"/>
        </w:r>
      </w:hyperlink>
    </w:p>
    <w:p w14:paraId="056D2162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54" w:history="1">
        <w:r w:rsidR="0083099E" w:rsidRPr="00BB608B">
          <w:rPr>
            <w:rStyle w:val="a5"/>
            <w:rFonts w:ascii="宋体" w:eastAsia="宋体"/>
            <w:noProof/>
          </w:rPr>
          <w:t>1.3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noProof/>
          </w:rPr>
          <w:t>Spark</w:t>
        </w:r>
        <w:r w:rsidR="0083099E" w:rsidRPr="00BB608B">
          <w:rPr>
            <w:rStyle w:val="a5"/>
            <w:rFonts w:hint="eastAsia"/>
            <w:noProof/>
          </w:rPr>
          <w:t>的用户和用途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_Toc493171554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5</w:t>
        </w:r>
        <w:r w:rsidR="0083099E">
          <w:rPr>
            <w:noProof/>
            <w:webHidden/>
          </w:rPr>
          <w:fldChar w:fldCharType="end"/>
        </w:r>
      </w:hyperlink>
    </w:p>
    <w:p w14:paraId="46A669AB" w14:textId="77777777" w:rsidR="0083099E" w:rsidRDefault="003D2702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pacing w:val="0"/>
          <w:sz w:val="21"/>
          <w:szCs w:val="22"/>
        </w:rPr>
      </w:pPr>
      <w:hyperlink w:anchor="_Toc493171555" w:history="1">
        <w:r w:rsidR="0083099E" w:rsidRPr="00BB608B">
          <w:rPr>
            <w:rStyle w:val="a5"/>
            <w:rFonts w:hint="eastAsia"/>
            <w:noProof/>
          </w:rPr>
          <w:t>第2章</w:t>
        </w:r>
        <w:r w:rsidR="0083099E">
          <w:rPr>
            <w:rFonts w:asciiTheme="minorHAnsi" w:eastAsiaTheme="minorEastAsia" w:hAnsiTheme="minorHAnsi" w:cstheme="minorBidi"/>
            <w:b w:val="0"/>
            <w:bCs w:val="0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noProof/>
          </w:rPr>
          <w:t>Spark</w:t>
        </w:r>
        <w:r w:rsidR="0083099E" w:rsidRPr="00BB608B">
          <w:rPr>
            <w:rStyle w:val="a5"/>
            <w:rFonts w:hint="eastAsia"/>
            <w:noProof/>
          </w:rPr>
          <w:t>集群安装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_Toc493171555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6</w:t>
        </w:r>
        <w:r w:rsidR="0083099E">
          <w:rPr>
            <w:noProof/>
            <w:webHidden/>
          </w:rPr>
          <w:fldChar w:fldCharType="end"/>
        </w:r>
      </w:hyperlink>
    </w:p>
    <w:p w14:paraId="7930A061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56" w:history="1">
        <w:r w:rsidR="0083099E" w:rsidRPr="00BB608B">
          <w:rPr>
            <w:rStyle w:val="a5"/>
            <w:rFonts w:ascii="宋体" w:eastAsia="宋体"/>
            <w:noProof/>
          </w:rPr>
          <w:t>2.1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集群角色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_Toc493171556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6</w:t>
        </w:r>
        <w:r w:rsidR="0083099E">
          <w:rPr>
            <w:noProof/>
            <w:webHidden/>
          </w:rPr>
          <w:fldChar w:fldCharType="end"/>
        </w:r>
      </w:hyperlink>
    </w:p>
    <w:p w14:paraId="5985B295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57" w:history="1">
        <w:r w:rsidR="0083099E" w:rsidRPr="00BB608B">
          <w:rPr>
            <w:rStyle w:val="a5"/>
            <w:rFonts w:ascii="宋体" w:eastAsia="宋体"/>
            <w:noProof/>
          </w:rPr>
          <w:t>2.2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机器准备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_Toc493171557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6</w:t>
        </w:r>
        <w:r w:rsidR="0083099E">
          <w:rPr>
            <w:noProof/>
            <w:webHidden/>
          </w:rPr>
          <w:fldChar w:fldCharType="end"/>
        </w:r>
      </w:hyperlink>
    </w:p>
    <w:p w14:paraId="7920D604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58" w:history="1">
        <w:r w:rsidR="0083099E" w:rsidRPr="00BB608B">
          <w:rPr>
            <w:rStyle w:val="a5"/>
            <w:rFonts w:ascii="宋体" w:eastAsia="宋体"/>
            <w:noProof/>
          </w:rPr>
          <w:t>2.3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下载</w:t>
        </w:r>
        <w:r w:rsidR="0083099E" w:rsidRPr="00BB608B">
          <w:rPr>
            <w:rStyle w:val="a5"/>
            <w:noProof/>
          </w:rPr>
          <w:t>Spark</w:t>
        </w:r>
        <w:r w:rsidR="0083099E" w:rsidRPr="00BB608B">
          <w:rPr>
            <w:rStyle w:val="a5"/>
            <w:rFonts w:hint="eastAsia"/>
            <w:noProof/>
          </w:rPr>
          <w:t>安装包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_Toc493171558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7</w:t>
        </w:r>
        <w:r w:rsidR="0083099E">
          <w:rPr>
            <w:noProof/>
            <w:webHidden/>
          </w:rPr>
          <w:fldChar w:fldCharType="end"/>
        </w:r>
      </w:hyperlink>
    </w:p>
    <w:p w14:paraId="7BBF5A20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59" w:history="1">
        <w:r w:rsidR="0083099E" w:rsidRPr="00BB608B">
          <w:rPr>
            <w:rStyle w:val="a5"/>
            <w:rFonts w:ascii="宋体" w:eastAsia="宋体"/>
            <w:noProof/>
          </w:rPr>
          <w:t>2.4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配置</w:t>
        </w:r>
        <w:r w:rsidR="0083099E" w:rsidRPr="00BB608B">
          <w:rPr>
            <w:rStyle w:val="a5"/>
            <w:noProof/>
          </w:rPr>
          <w:t>Spark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_Toc493171559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7</w:t>
        </w:r>
        <w:r w:rsidR="0083099E">
          <w:rPr>
            <w:noProof/>
            <w:webHidden/>
          </w:rPr>
          <w:fldChar w:fldCharType="end"/>
        </w:r>
      </w:hyperlink>
    </w:p>
    <w:p w14:paraId="76F1756F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60" w:history="1">
        <w:r w:rsidR="0083099E" w:rsidRPr="00BB608B">
          <w:rPr>
            <w:rStyle w:val="a5"/>
            <w:rFonts w:ascii="宋体" w:eastAsia="宋体"/>
            <w:noProof/>
          </w:rPr>
          <w:t>2.5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配置</w:t>
        </w:r>
        <w:r w:rsidR="0083099E" w:rsidRPr="00BB608B">
          <w:rPr>
            <w:rStyle w:val="a5"/>
            <w:noProof/>
          </w:rPr>
          <w:t>Job History Server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_Toc493171560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10</w:t>
        </w:r>
        <w:r w:rsidR="0083099E">
          <w:rPr>
            <w:noProof/>
            <w:webHidden/>
          </w:rPr>
          <w:fldChar w:fldCharType="end"/>
        </w:r>
      </w:hyperlink>
    </w:p>
    <w:p w14:paraId="28330E40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61" w:history="1">
        <w:r w:rsidR="0083099E" w:rsidRPr="00BB608B">
          <w:rPr>
            <w:rStyle w:val="a5"/>
            <w:rFonts w:ascii="宋体" w:eastAsia="宋体"/>
            <w:noProof/>
          </w:rPr>
          <w:t>2.6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配置</w:t>
        </w:r>
        <w:r w:rsidR="0083099E" w:rsidRPr="00BB608B">
          <w:rPr>
            <w:rStyle w:val="a5"/>
            <w:noProof/>
          </w:rPr>
          <w:t>Spark HA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_Toc493171561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11</w:t>
        </w:r>
        <w:r w:rsidR="0083099E">
          <w:rPr>
            <w:noProof/>
            <w:webHidden/>
          </w:rPr>
          <w:fldChar w:fldCharType="end"/>
        </w:r>
      </w:hyperlink>
    </w:p>
    <w:p w14:paraId="49B66885" w14:textId="77777777" w:rsidR="0083099E" w:rsidRDefault="003D2702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pacing w:val="0"/>
          <w:sz w:val="21"/>
          <w:szCs w:val="22"/>
        </w:rPr>
      </w:pPr>
      <w:hyperlink w:anchor="_Toc493171562" w:history="1">
        <w:r w:rsidR="0083099E" w:rsidRPr="00BB608B">
          <w:rPr>
            <w:rStyle w:val="a5"/>
            <w:rFonts w:hint="eastAsia"/>
            <w:noProof/>
          </w:rPr>
          <w:t>第3章</w:t>
        </w:r>
        <w:r w:rsidR="0083099E">
          <w:rPr>
            <w:rFonts w:asciiTheme="minorHAnsi" w:eastAsiaTheme="minorEastAsia" w:hAnsiTheme="minorHAnsi" w:cstheme="minorBidi"/>
            <w:b w:val="0"/>
            <w:bCs w:val="0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执行</w:t>
        </w:r>
        <w:r w:rsidR="0083099E" w:rsidRPr="00BB608B">
          <w:rPr>
            <w:rStyle w:val="a5"/>
            <w:noProof/>
          </w:rPr>
          <w:t>Spark</w:t>
        </w:r>
        <w:r w:rsidR="0083099E" w:rsidRPr="00BB608B">
          <w:rPr>
            <w:rStyle w:val="a5"/>
            <w:rFonts w:hint="eastAsia"/>
            <w:noProof/>
          </w:rPr>
          <w:t>程序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_Toc493171562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13</w:t>
        </w:r>
        <w:r w:rsidR="0083099E">
          <w:rPr>
            <w:noProof/>
            <w:webHidden/>
          </w:rPr>
          <w:fldChar w:fldCharType="end"/>
        </w:r>
      </w:hyperlink>
    </w:p>
    <w:p w14:paraId="75D483CA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63" w:history="1">
        <w:r w:rsidR="0083099E" w:rsidRPr="00BB608B">
          <w:rPr>
            <w:rStyle w:val="a5"/>
            <w:rFonts w:ascii="宋体" w:eastAsia="宋体"/>
            <w:noProof/>
          </w:rPr>
          <w:t>3.1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执行第一个</w:t>
        </w:r>
        <w:r w:rsidR="0083099E" w:rsidRPr="00BB608B">
          <w:rPr>
            <w:rStyle w:val="a5"/>
            <w:noProof/>
          </w:rPr>
          <w:t>spark</w:t>
        </w:r>
        <w:r w:rsidR="0083099E" w:rsidRPr="00BB608B">
          <w:rPr>
            <w:rStyle w:val="a5"/>
            <w:rFonts w:hint="eastAsia"/>
            <w:noProof/>
          </w:rPr>
          <w:t>程序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_Toc493171563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13</w:t>
        </w:r>
        <w:r w:rsidR="0083099E">
          <w:rPr>
            <w:noProof/>
            <w:webHidden/>
          </w:rPr>
          <w:fldChar w:fldCharType="end"/>
        </w:r>
      </w:hyperlink>
    </w:p>
    <w:p w14:paraId="74D0D58A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64" w:history="1">
        <w:r w:rsidR="0083099E" w:rsidRPr="00BB608B">
          <w:rPr>
            <w:rStyle w:val="a5"/>
            <w:rFonts w:ascii="宋体" w:eastAsia="宋体"/>
            <w:noProof/>
          </w:rPr>
          <w:t>3.2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noProof/>
          </w:rPr>
          <w:t>Spark</w:t>
        </w:r>
        <w:r w:rsidR="0083099E" w:rsidRPr="00BB608B">
          <w:rPr>
            <w:rStyle w:val="a5"/>
            <w:rFonts w:hint="eastAsia"/>
            <w:noProof/>
          </w:rPr>
          <w:t>应用提交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_Toc493171564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14</w:t>
        </w:r>
        <w:r w:rsidR="0083099E">
          <w:rPr>
            <w:noProof/>
            <w:webHidden/>
          </w:rPr>
          <w:fldChar w:fldCharType="end"/>
        </w:r>
      </w:hyperlink>
    </w:p>
    <w:p w14:paraId="0A9D0466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65" w:history="1">
        <w:r w:rsidR="0083099E" w:rsidRPr="00BB608B">
          <w:rPr>
            <w:rStyle w:val="a5"/>
            <w:rFonts w:ascii="宋体" w:eastAsia="宋体"/>
            <w:noProof/>
          </w:rPr>
          <w:t>3.3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启动</w:t>
        </w:r>
        <w:r w:rsidR="0083099E" w:rsidRPr="00BB608B">
          <w:rPr>
            <w:rStyle w:val="a5"/>
            <w:noProof/>
          </w:rPr>
          <w:t>Spark Shell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_Toc493171565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17</w:t>
        </w:r>
        <w:r w:rsidR="0083099E">
          <w:rPr>
            <w:noProof/>
            <w:webHidden/>
          </w:rPr>
          <w:fldChar w:fldCharType="end"/>
        </w:r>
      </w:hyperlink>
    </w:p>
    <w:p w14:paraId="44BE7ADF" w14:textId="77777777" w:rsidR="0083099E" w:rsidRDefault="003D2702">
      <w:pPr>
        <w:pStyle w:val="31"/>
        <w:tabs>
          <w:tab w:val="left" w:pos="210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66" w:history="1">
        <w:r w:rsidR="0083099E" w:rsidRPr="00BB608B">
          <w:rPr>
            <w:rStyle w:val="a5"/>
            <w:rFonts w:ascii="宋体" w:eastAsia="宋体"/>
            <w:noProof/>
          </w:rPr>
          <w:t>3.3.1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启动</w:t>
        </w:r>
        <w:r w:rsidR="0083099E" w:rsidRPr="00BB608B">
          <w:rPr>
            <w:rStyle w:val="a5"/>
            <w:noProof/>
          </w:rPr>
          <w:t>Spark shell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_Toc493171566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17</w:t>
        </w:r>
        <w:r w:rsidR="0083099E">
          <w:rPr>
            <w:noProof/>
            <w:webHidden/>
          </w:rPr>
          <w:fldChar w:fldCharType="end"/>
        </w:r>
      </w:hyperlink>
    </w:p>
    <w:p w14:paraId="5A7C913B" w14:textId="77777777" w:rsidR="0083099E" w:rsidRDefault="003D2702">
      <w:pPr>
        <w:pStyle w:val="31"/>
        <w:tabs>
          <w:tab w:val="left" w:pos="210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67" w:history="1">
        <w:r w:rsidR="0083099E" w:rsidRPr="00BB608B">
          <w:rPr>
            <w:rStyle w:val="a5"/>
            <w:rFonts w:ascii="宋体" w:eastAsia="宋体"/>
            <w:noProof/>
          </w:rPr>
          <w:t>3.3.2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在</w:t>
        </w:r>
        <w:r w:rsidR="0083099E" w:rsidRPr="00BB608B">
          <w:rPr>
            <w:rStyle w:val="a5"/>
            <w:noProof/>
          </w:rPr>
          <w:t>Spark shell</w:t>
        </w:r>
        <w:r w:rsidR="0083099E" w:rsidRPr="00BB608B">
          <w:rPr>
            <w:rStyle w:val="a5"/>
            <w:rFonts w:hint="eastAsia"/>
            <w:noProof/>
          </w:rPr>
          <w:t>中编写</w:t>
        </w:r>
        <w:r w:rsidR="0083099E" w:rsidRPr="00BB608B">
          <w:rPr>
            <w:rStyle w:val="a5"/>
            <w:noProof/>
          </w:rPr>
          <w:t>WordCount</w:t>
        </w:r>
        <w:r w:rsidR="0083099E" w:rsidRPr="00BB608B">
          <w:rPr>
            <w:rStyle w:val="a5"/>
            <w:rFonts w:hint="eastAsia"/>
            <w:noProof/>
          </w:rPr>
          <w:t>程序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_Toc493171567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17</w:t>
        </w:r>
        <w:r w:rsidR="0083099E">
          <w:rPr>
            <w:noProof/>
            <w:webHidden/>
          </w:rPr>
          <w:fldChar w:fldCharType="end"/>
        </w:r>
      </w:hyperlink>
    </w:p>
    <w:p w14:paraId="77DC6490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68" w:history="1">
        <w:r w:rsidR="0083099E" w:rsidRPr="00BB608B">
          <w:rPr>
            <w:rStyle w:val="a5"/>
            <w:rFonts w:ascii="宋体" w:eastAsia="宋体"/>
            <w:noProof/>
          </w:rPr>
          <w:t>3.4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在</w:t>
        </w:r>
        <w:r w:rsidR="0083099E" w:rsidRPr="00BB608B">
          <w:rPr>
            <w:rStyle w:val="a5"/>
            <w:noProof/>
          </w:rPr>
          <w:t>IDEA</w:t>
        </w:r>
        <w:r w:rsidR="0083099E" w:rsidRPr="00BB608B">
          <w:rPr>
            <w:rStyle w:val="a5"/>
            <w:rFonts w:hint="eastAsia"/>
            <w:noProof/>
          </w:rPr>
          <w:t>中编写</w:t>
        </w:r>
        <w:r w:rsidR="0083099E" w:rsidRPr="00BB608B">
          <w:rPr>
            <w:rStyle w:val="a5"/>
            <w:noProof/>
          </w:rPr>
          <w:t>WordCount</w:t>
        </w:r>
        <w:r w:rsidR="0083099E" w:rsidRPr="00BB608B">
          <w:rPr>
            <w:rStyle w:val="a5"/>
            <w:rFonts w:hint="eastAsia"/>
            <w:noProof/>
          </w:rPr>
          <w:t>程序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_Toc493171568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19</w:t>
        </w:r>
        <w:r w:rsidR="0083099E">
          <w:rPr>
            <w:noProof/>
            <w:webHidden/>
          </w:rPr>
          <w:fldChar w:fldCharType="end"/>
        </w:r>
      </w:hyperlink>
    </w:p>
    <w:p w14:paraId="5D0AEA3D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69" w:history="1">
        <w:r w:rsidR="0083099E" w:rsidRPr="00BB608B">
          <w:rPr>
            <w:rStyle w:val="a5"/>
            <w:rFonts w:ascii="宋体" w:eastAsia="宋体"/>
            <w:noProof/>
          </w:rPr>
          <w:t>3.5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在</w:t>
        </w:r>
        <w:r w:rsidR="0083099E" w:rsidRPr="00BB608B">
          <w:rPr>
            <w:rStyle w:val="a5"/>
            <w:noProof/>
          </w:rPr>
          <w:t>IDEA</w:t>
        </w:r>
        <w:r w:rsidR="0083099E" w:rsidRPr="00BB608B">
          <w:rPr>
            <w:rStyle w:val="a5"/>
            <w:rFonts w:hint="eastAsia"/>
            <w:noProof/>
          </w:rPr>
          <w:t>中本地调试</w:t>
        </w:r>
        <w:r w:rsidR="0083099E" w:rsidRPr="00BB608B">
          <w:rPr>
            <w:rStyle w:val="a5"/>
            <w:noProof/>
          </w:rPr>
          <w:t>WordCount</w:t>
        </w:r>
        <w:r w:rsidR="0083099E" w:rsidRPr="00BB608B">
          <w:rPr>
            <w:rStyle w:val="a5"/>
            <w:rFonts w:hint="eastAsia"/>
            <w:noProof/>
          </w:rPr>
          <w:t>程序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_Toc493171569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30</w:t>
        </w:r>
        <w:r w:rsidR="0083099E">
          <w:rPr>
            <w:noProof/>
            <w:webHidden/>
          </w:rPr>
          <w:fldChar w:fldCharType="end"/>
        </w:r>
      </w:hyperlink>
    </w:p>
    <w:p w14:paraId="06C8FECE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70" w:history="1">
        <w:r w:rsidR="0083099E" w:rsidRPr="00BB608B">
          <w:rPr>
            <w:rStyle w:val="a5"/>
            <w:rFonts w:ascii="宋体" w:eastAsia="宋体"/>
            <w:noProof/>
          </w:rPr>
          <w:t>3.6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rFonts w:hint="eastAsia"/>
            <w:noProof/>
          </w:rPr>
          <w:t>在</w:t>
        </w:r>
        <w:r w:rsidR="0083099E" w:rsidRPr="00BB608B">
          <w:rPr>
            <w:rStyle w:val="a5"/>
            <w:noProof/>
          </w:rPr>
          <w:t>IDEA</w:t>
        </w:r>
        <w:r w:rsidR="0083099E" w:rsidRPr="00BB608B">
          <w:rPr>
            <w:rStyle w:val="a5"/>
            <w:rFonts w:hint="eastAsia"/>
            <w:noProof/>
          </w:rPr>
          <w:t>中远程调试</w:t>
        </w:r>
        <w:r w:rsidR="0083099E" w:rsidRPr="00BB608B">
          <w:rPr>
            <w:rStyle w:val="a5"/>
            <w:noProof/>
          </w:rPr>
          <w:t>WordCount</w:t>
        </w:r>
        <w:r w:rsidR="0083099E" w:rsidRPr="00BB608B">
          <w:rPr>
            <w:rStyle w:val="a5"/>
            <w:rFonts w:hint="eastAsia"/>
            <w:noProof/>
          </w:rPr>
          <w:t>程序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_Toc493171570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31</w:t>
        </w:r>
        <w:r w:rsidR="0083099E">
          <w:rPr>
            <w:noProof/>
            <w:webHidden/>
          </w:rPr>
          <w:fldChar w:fldCharType="end"/>
        </w:r>
      </w:hyperlink>
    </w:p>
    <w:p w14:paraId="67E3D3BD" w14:textId="77777777" w:rsidR="0083099E" w:rsidRDefault="003D2702">
      <w:pPr>
        <w:pStyle w:val="23"/>
        <w:tabs>
          <w:tab w:val="left" w:pos="1260"/>
          <w:tab w:val="right" w:leader="dot" w:pos="8777"/>
        </w:tabs>
        <w:rPr>
          <w:rFonts w:asciiTheme="minorHAnsi" w:eastAsiaTheme="minorEastAsia" w:hAnsiTheme="minorHAnsi" w:cstheme="minorBidi"/>
          <w:noProof/>
          <w:spacing w:val="0"/>
          <w:sz w:val="21"/>
          <w:szCs w:val="22"/>
        </w:rPr>
      </w:pPr>
      <w:hyperlink w:anchor="_Toc493171571" w:history="1">
        <w:r w:rsidR="0083099E" w:rsidRPr="00BB608B">
          <w:rPr>
            <w:rStyle w:val="a5"/>
            <w:rFonts w:ascii="宋体" w:eastAsia="宋体"/>
            <w:noProof/>
          </w:rPr>
          <w:t>3.7</w:t>
        </w:r>
        <w:r w:rsidR="0083099E">
          <w:rPr>
            <w:rFonts w:asciiTheme="minorHAnsi" w:eastAsiaTheme="minorEastAsia" w:hAnsiTheme="minorHAnsi" w:cstheme="minorBidi"/>
            <w:noProof/>
            <w:spacing w:val="0"/>
            <w:sz w:val="21"/>
            <w:szCs w:val="22"/>
          </w:rPr>
          <w:tab/>
        </w:r>
        <w:r w:rsidR="0083099E" w:rsidRPr="00BB608B">
          <w:rPr>
            <w:rStyle w:val="a5"/>
            <w:noProof/>
          </w:rPr>
          <w:t>Spark</w:t>
        </w:r>
        <w:r w:rsidR="0083099E" w:rsidRPr="00BB608B">
          <w:rPr>
            <w:rStyle w:val="a5"/>
            <w:rFonts w:hint="eastAsia"/>
            <w:noProof/>
          </w:rPr>
          <w:t>核心概念</w:t>
        </w:r>
        <w:r w:rsidR="0083099E">
          <w:rPr>
            <w:noProof/>
            <w:webHidden/>
          </w:rPr>
          <w:tab/>
        </w:r>
        <w:r w:rsidR="0083099E">
          <w:rPr>
            <w:noProof/>
            <w:webHidden/>
          </w:rPr>
          <w:fldChar w:fldCharType="begin"/>
        </w:r>
        <w:r w:rsidR="0083099E">
          <w:rPr>
            <w:noProof/>
            <w:webHidden/>
          </w:rPr>
          <w:instrText xml:space="preserve"> PAGEREF _Toc493171571 \h </w:instrText>
        </w:r>
        <w:r w:rsidR="0083099E">
          <w:rPr>
            <w:noProof/>
            <w:webHidden/>
          </w:rPr>
        </w:r>
        <w:r w:rsidR="0083099E">
          <w:rPr>
            <w:noProof/>
            <w:webHidden/>
          </w:rPr>
          <w:fldChar w:fldCharType="separate"/>
        </w:r>
        <w:r w:rsidR="0083099E">
          <w:rPr>
            <w:noProof/>
            <w:webHidden/>
          </w:rPr>
          <w:t>32</w:t>
        </w:r>
        <w:r w:rsidR="0083099E">
          <w:rPr>
            <w:noProof/>
            <w:webHidden/>
          </w:rPr>
          <w:fldChar w:fldCharType="end"/>
        </w:r>
      </w:hyperlink>
    </w:p>
    <w:p w14:paraId="0B7D9D85" w14:textId="77777777" w:rsidR="005F776E" w:rsidRDefault="005F776E">
      <w:pPr>
        <w:pStyle w:val="a0"/>
      </w:pPr>
      <w:r>
        <w:fldChar w:fldCharType="end"/>
      </w:r>
    </w:p>
    <w:p w14:paraId="3566490C" w14:textId="77777777" w:rsidR="005F776E" w:rsidRDefault="005F776E" w:rsidP="003D57E1">
      <w:pPr>
        <w:pStyle w:val="a0"/>
        <w:ind w:firstLine="0"/>
        <w:sectPr w:rsidR="005F776E">
          <w:headerReference w:type="default" r:id="rId12"/>
          <w:pgSz w:w="11906" w:h="16838"/>
          <w:pgMar w:top="1418" w:right="1418" w:bottom="1418" w:left="1701" w:header="851" w:footer="992" w:gutter="0"/>
          <w:pgNumType w:start="1"/>
          <w:cols w:space="720"/>
          <w:docGrid w:type="lines" w:linePitch="326"/>
        </w:sectPr>
      </w:pPr>
    </w:p>
    <w:p w14:paraId="08BDB2D7" w14:textId="732C837D" w:rsidR="00994864" w:rsidRPr="00994864" w:rsidRDefault="00994864" w:rsidP="00195A57">
      <w:pPr>
        <w:pStyle w:val="1"/>
        <w:tabs>
          <w:tab w:val="left" w:pos="1080"/>
        </w:tabs>
      </w:pPr>
      <w:bookmarkStart w:id="0" w:name="_Toc493171551"/>
      <w:r>
        <w:rPr>
          <w:rFonts w:hint="eastAsia"/>
        </w:rPr>
        <w:lastRenderedPageBreak/>
        <w:t>Spark</w:t>
      </w:r>
      <w:r>
        <w:rPr>
          <w:rFonts w:hint="eastAsia"/>
        </w:rPr>
        <w:t>概述</w:t>
      </w:r>
      <w:bookmarkEnd w:id="0"/>
    </w:p>
    <w:p w14:paraId="00D53C85" w14:textId="77777777" w:rsidR="00927A53" w:rsidRDefault="00927A53" w:rsidP="002A3093">
      <w:pPr>
        <w:pStyle w:val="2"/>
      </w:pPr>
      <w:bookmarkStart w:id="1" w:name="_Toc421117888"/>
      <w:bookmarkStart w:id="2" w:name="_Toc21707"/>
      <w:bookmarkStart w:id="3" w:name="_Toc19173"/>
      <w:bookmarkStart w:id="4" w:name="_Toc493171552"/>
      <w:r>
        <w:rPr>
          <w:rFonts w:hint="eastAsia"/>
        </w:rPr>
        <w:t>什么是</w:t>
      </w:r>
      <w:bookmarkEnd w:id="1"/>
      <w:r>
        <w:rPr>
          <w:rFonts w:hint="eastAsia"/>
        </w:rPr>
        <w:t>S</w:t>
      </w:r>
      <w:bookmarkEnd w:id="2"/>
      <w:r>
        <w:rPr>
          <w:rFonts w:hint="eastAsia"/>
        </w:rPr>
        <w:t>park</w:t>
      </w:r>
      <w:bookmarkEnd w:id="3"/>
      <w:bookmarkEnd w:id="4"/>
    </w:p>
    <w:p w14:paraId="0F7F6029" w14:textId="77777777" w:rsidR="00232080" w:rsidRPr="00232080" w:rsidRDefault="00232080" w:rsidP="00232080">
      <w:pPr>
        <w:pStyle w:val="aff0"/>
        <w:spacing w:line="360" w:lineRule="auto"/>
        <w:ind w:left="0" w:firstLine="560"/>
      </w:pPr>
      <w:r w:rsidRPr="00232080">
        <w:rPr>
          <w:rFonts w:hint="eastAsia"/>
          <w:spacing w:val="10"/>
          <w:sz w:val="24"/>
        </w:rPr>
        <w:t>官网：</w:t>
      </w:r>
      <w:hyperlink r:id="rId13" w:history="1">
        <w:r w:rsidRPr="00232080">
          <w:rPr>
            <w:rFonts w:hint="eastAsia"/>
            <w:spacing w:val="10"/>
            <w:sz w:val="24"/>
          </w:rPr>
          <w:t>http://spark.apache.org</w:t>
        </w:r>
      </w:hyperlink>
    </w:p>
    <w:p w14:paraId="2498ADF5" w14:textId="706A156D" w:rsidR="00927A53" w:rsidRDefault="00961E91" w:rsidP="00927A53">
      <w:r w:rsidRPr="00B17483">
        <w:rPr>
          <w:noProof/>
        </w:rPr>
        <w:drawing>
          <wp:inline distT="0" distB="0" distL="0" distR="0" wp14:anchorId="3401157F" wp14:editId="20F19EE9">
            <wp:extent cx="5275580" cy="1664970"/>
            <wp:effectExtent l="0" t="0" r="7620" b="11430"/>
            <wp:docPr id="214" name="图片 28" descr="QQ截图2015120711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 descr="QQ截图201512071129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93F4" w14:textId="46004471" w:rsidR="00735601" w:rsidRDefault="00735601" w:rsidP="00927A53">
      <w:r w:rsidRPr="00735601">
        <w:rPr>
          <w:noProof/>
        </w:rPr>
        <w:drawing>
          <wp:inline distT="0" distB="0" distL="0" distR="0" wp14:anchorId="134E8AE8" wp14:editId="3DA552D7">
            <wp:extent cx="5579745" cy="1296670"/>
            <wp:effectExtent l="0" t="0" r="825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63AA" w14:textId="77777777" w:rsidR="00232080" w:rsidRDefault="00927A53" w:rsidP="002A3093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2A3093">
        <w:rPr>
          <w:rFonts w:hint="eastAsia"/>
          <w:spacing w:val="10"/>
          <w:sz w:val="24"/>
        </w:rPr>
        <w:t>Spark</w:t>
      </w:r>
      <w:r w:rsidRPr="002A3093">
        <w:rPr>
          <w:rFonts w:hint="eastAsia"/>
          <w:spacing w:val="10"/>
          <w:sz w:val="24"/>
        </w:rPr>
        <w:t>是一种快速、通用、可扩展的大数据分析引擎，</w:t>
      </w:r>
      <w:r w:rsidRPr="002A3093">
        <w:rPr>
          <w:rFonts w:hint="eastAsia"/>
          <w:spacing w:val="10"/>
          <w:sz w:val="24"/>
        </w:rPr>
        <w:t>2009</w:t>
      </w:r>
      <w:r w:rsidRPr="002A3093">
        <w:rPr>
          <w:rFonts w:hint="eastAsia"/>
          <w:spacing w:val="10"/>
          <w:sz w:val="24"/>
        </w:rPr>
        <w:t>年诞生于加州大学伯克利分校</w:t>
      </w:r>
      <w:r w:rsidRPr="002A3093">
        <w:rPr>
          <w:rFonts w:hint="eastAsia"/>
          <w:spacing w:val="10"/>
          <w:sz w:val="24"/>
        </w:rPr>
        <w:t>AMPLab</w:t>
      </w:r>
      <w:r w:rsidRPr="002A3093">
        <w:rPr>
          <w:rFonts w:hint="eastAsia"/>
          <w:spacing w:val="10"/>
          <w:sz w:val="24"/>
        </w:rPr>
        <w:t>，</w:t>
      </w:r>
      <w:r w:rsidRPr="002A3093">
        <w:rPr>
          <w:rFonts w:hint="eastAsia"/>
          <w:spacing w:val="10"/>
          <w:sz w:val="24"/>
        </w:rPr>
        <w:t>2010</w:t>
      </w:r>
      <w:r w:rsidRPr="002A3093">
        <w:rPr>
          <w:rFonts w:hint="eastAsia"/>
          <w:spacing w:val="10"/>
          <w:sz w:val="24"/>
        </w:rPr>
        <w:t>年开源，</w:t>
      </w:r>
      <w:r w:rsidRPr="002A3093">
        <w:rPr>
          <w:rFonts w:hint="eastAsia"/>
          <w:spacing w:val="10"/>
          <w:sz w:val="24"/>
        </w:rPr>
        <w:t>2013</w:t>
      </w:r>
      <w:r w:rsidRPr="002A3093">
        <w:rPr>
          <w:rFonts w:hint="eastAsia"/>
          <w:spacing w:val="10"/>
          <w:sz w:val="24"/>
        </w:rPr>
        <w:t>年</w:t>
      </w:r>
      <w:r w:rsidRPr="002A3093">
        <w:rPr>
          <w:rFonts w:hint="eastAsia"/>
          <w:spacing w:val="10"/>
          <w:sz w:val="24"/>
        </w:rPr>
        <w:t>6</w:t>
      </w:r>
      <w:r w:rsidRPr="002A3093">
        <w:rPr>
          <w:rFonts w:hint="eastAsia"/>
          <w:spacing w:val="10"/>
          <w:sz w:val="24"/>
        </w:rPr>
        <w:t>月成为</w:t>
      </w:r>
      <w:r w:rsidRPr="002A3093">
        <w:rPr>
          <w:rFonts w:hint="eastAsia"/>
          <w:spacing w:val="10"/>
          <w:sz w:val="24"/>
        </w:rPr>
        <w:t>Apache</w:t>
      </w:r>
      <w:r w:rsidRPr="002A3093">
        <w:rPr>
          <w:rFonts w:hint="eastAsia"/>
          <w:spacing w:val="10"/>
          <w:sz w:val="24"/>
        </w:rPr>
        <w:t>孵化项目，</w:t>
      </w:r>
      <w:r w:rsidRPr="002A3093">
        <w:rPr>
          <w:rFonts w:hint="eastAsia"/>
          <w:spacing w:val="10"/>
          <w:sz w:val="24"/>
        </w:rPr>
        <w:t>2014</w:t>
      </w:r>
      <w:r w:rsidRPr="002A3093">
        <w:rPr>
          <w:rFonts w:hint="eastAsia"/>
          <w:spacing w:val="10"/>
          <w:sz w:val="24"/>
        </w:rPr>
        <w:t>年</w:t>
      </w:r>
      <w:r w:rsidRPr="002A3093">
        <w:rPr>
          <w:rFonts w:hint="eastAsia"/>
          <w:spacing w:val="10"/>
          <w:sz w:val="24"/>
        </w:rPr>
        <w:t>2</w:t>
      </w:r>
      <w:r w:rsidRPr="002A3093">
        <w:rPr>
          <w:rFonts w:hint="eastAsia"/>
          <w:spacing w:val="10"/>
          <w:sz w:val="24"/>
        </w:rPr>
        <w:t>月成为</w:t>
      </w:r>
      <w:r w:rsidRPr="002A3093">
        <w:rPr>
          <w:rFonts w:hint="eastAsia"/>
          <w:spacing w:val="10"/>
          <w:sz w:val="24"/>
        </w:rPr>
        <w:t>Apache</w:t>
      </w:r>
      <w:r w:rsidRPr="002A3093">
        <w:rPr>
          <w:rFonts w:hint="eastAsia"/>
          <w:spacing w:val="10"/>
          <w:sz w:val="24"/>
        </w:rPr>
        <w:t>顶级项目。</w:t>
      </w:r>
      <w:r w:rsidR="00232080">
        <w:rPr>
          <w:rFonts w:hint="eastAsia"/>
          <w:spacing w:val="10"/>
          <w:sz w:val="24"/>
        </w:rPr>
        <w:t>项目是用</w:t>
      </w:r>
      <w:r w:rsidR="00232080">
        <w:rPr>
          <w:rFonts w:hint="eastAsia"/>
          <w:spacing w:val="10"/>
          <w:sz w:val="24"/>
        </w:rPr>
        <w:t>Scala</w:t>
      </w:r>
      <w:r w:rsidR="00232080">
        <w:rPr>
          <w:rFonts w:hint="eastAsia"/>
          <w:spacing w:val="10"/>
          <w:sz w:val="24"/>
        </w:rPr>
        <w:t>进行编写。</w:t>
      </w:r>
    </w:p>
    <w:p w14:paraId="5D3A2FCF" w14:textId="77777777" w:rsidR="00D73B41" w:rsidRDefault="00927A53" w:rsidP="00D73B41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2A3093">
        <w:rPr>
          <w:rFonts w:hint="eastAsia"/>
          <w:spacing w:val="10"/>
          <w:sz w:val="24"/>
        </w:rPr>
        <w:t>目前，</w:t>
      </w:r>
      <w:r w:rsidRPr="002A3093">
        <w:rPr>
          <w:rFonts w:hint="eastAsia"/>
          <w:spacing w:val="10"/>
          <w:sz w:val="24"/>
        </w:rPr>
        <w:t>Spark</w:t>
      </w:r>
      <w:r w:rsidRPr="002A3093">
        <w:rPr>
          <w:rFonts w:hint="eastAsia"/>
          <w:spacing w:val="10"/>
          <w:sz w:val="24"/>
        </w:rPr>
        <w:t>生态系统已经发展成为一个包含多个子项目的集合，其中包含</w:t>
      </w:r>
      <w:r w:rsidRPr="002A3093">
        <w:rPr>
          <w:rFonts w:hint="eastAsia"/>
          <w:spacing w:val="10"/>
          <w:sz w:val="24"/>
        </w:rPr>
        <w:t>SparkSQL</w:t>
      </w:r>
      <w:r w:rsidRPr="002A3093">
        <w:rPr>
          <w:rFonts w:hint="eastAsia"/>
          <w:spacing w:val="10"/>
          <w:sz w:val="24"/>
        </w:rPr>
        <w:t>、</w:t>
      </w:r>
      <w:r w:rsidRPr="002A3093">
        <w:rPr>
          <w:rFonts w:hint="eastAsia"/>
          <w:spacing w:val="10"/>
          <w:sz w:val="24"/>
        </w:rPr>
        <w:t>Spark Streaming</w:t>
      </w:r>
      <w:r w:rsidRPr="002A3093">
        <w:rPr>
          <w:rFonts w:hint="eastAsia"/>
          <w:spacing w:val="10"/>
          <w:sz w:val="24"/>
        </w:rPr>
        <w:t>、</w:t>
      </w:r>
      <w:r w:rsidRPr="002A3093">
        <w:rPr>
          <w:rFonts w:hint="eastAsia"/>
          <w:spacing w:val="10"/>
          <w:sz w:val="24"/>
        </w:rPr>
        <w:t>GraphX</w:t>
      </w:r>
      <w:r w:rsidRPr="002A3093">
        <w:rPr>
          <w:rFonts w:hint="eastAsia"/>
          <w:spacing w:val="10"/>
          <w:sz w:val="24"/>
        </w:rPr>
        <w:t>、</w:t>
      </w:r>
      <w:r w:rsidR="00232080">
        <w:rPr>
          <w:rFonts w:hint="eastAsia"/>
          <w:spacing w:val="10"/>
          <w:sz w:val="24"/>
        </w:rPr>
        <w:t>ML</w:t>
      </w:r>
      <w:r w:rsidRPr="002A3093">
        <w:rPr>
          <w:rFonts w:hint="eastAsia"/>
          <w:spacing w:val="10"/>
          <w:sz w:val="24"/>
        </w:rPr>
        <w:t>ib</w:t>
      </w:r>
      <w:r w:rsidR="00232080">
        <w:rPr>
          <w:rFonts w:hint="eastAsia"/>
          <w:spacing w:val="10"/>
          <w:sz w:val="24"/>
        </w:rPr>
        <w:t>、</w:t>
      </w:r>
      <w:r w:rsidR="00232080">
        <w:rPr>
          <w:rFonts w:hint="eastAsia"/>
          <w:spacing w:val="10"/>
          <w:sz w:val="24"/>
        </w:rPr>
        <w:t>SparkR</w:t>
      </w:r>
      <w:r w:rsidRPr="002A3093">
        <w:rPr>
          <w:rFonts w:hint="eastAsia"/>
          <w:spacing w:val="10"/>
          <w:sz w:val="24"/>
        </w:rPr>
        <w:t>等子项目，</w:t>
      </w:r>
      <w:r w:rsidRPr="002A3093">
        <w:rPr>
          <w:rFonts w:hint="eastAsia"/>
          <w:spacing w:val="10"/>
          <w:sz w:val="24"/>
        </w:rPr>
        <w:t>Spark</w:t>
      </w:r>
      <w:r w:rsidRPr="002A3093">
        <w:rPr>
          <w:rFonts w:hint="eastAsia"/>
          <w:spacing w:val="10"/>
          <w:sz w:val="24"/>
        </w:rPr>
        <w:t>是基于内存计算的大数据并行计算框架。</w:t>
      </w:r>
      <w:r w:rsidR="007636C3">
        <w:rPr>
          <w:rFonts w:hint="eastAsia"/>
          <w:spacing w:val="10"/>
          <w:sz w:val="24"/>
        </w:rPr>
        <w:t>除了</w:t>
      </w:r>
      <w:r w:rsidR="007636C3" w:rsidRPr="007636C3">
        <w:rPr>
          <w:spacing w:val="10"/>
          <w:sz w:val="24"/>
        </w:rPr>
        <w:t>扩展了广泛使用的</w:t>
      </w:r>
      <w:r w:rsidR="007636C3" w:rsidRPr="007636C3">
        <w:rPr>
          <w:spacing w:val="10"/>
          <w:sz w:val="24"/>
        </w:rPr>
        <w:t xml:space="preserve"> MapReduce </w:t>
      </w:r>
      <w:r w:rsidR="007636C3" w:rsidRPr="007636C3">
        <w:rPr>
          <w:spacing w:val="10"/>
          <w:sz w:val="24"/>
        </w:rPr>
        <w:t>计算模型，而且高效地支持更多计算模式，包括交互式查询和流处理</w:t>
      </w:r>
      <w:r w:rsidR="007636C3">
        <w:rPr>
          <w:spacing w:val="10"/>
          <w:sz w:val="24"/>
        </w:rPr>
        <w:t>。</w:t>
      </w:r>
      <w:r w:rsidR="00195EE2" w:rsidRPr="00195EE2">
        <w:rPr>
          <w:spacing w:val="10"/>
          <w:sz w:val="24"/>
        </w:rPr>
        <w:t xml:space="preserve">Spark </w:t>
      </w:r>
      <w:r w:rsidR="00195EE2" w:rsidRPr="00195EE2">
        <w:rPr>
          <w:spacing w:val="10"/>
          <w:sz w:val="24"/>
        </w:rPr>
        <w:t>适用于各种各样原先需要多种不同的分布式平台的场景，包括批处理、迭代算法、交互式查询、流处理。通过在一个统一的框架下支持这些不同的计算，</w:t>
      </w:r>
      <w:r w:rsidR="00195EE2" w:rsidRPr="00195EE2">
        <w:rPr>
          <w:spacing w:val="10"/>
          <w:sz w:val="24"/>
        </w:rPr>
        <w:t xml:space="preserve">Spark </w:t>
      </w:r>
      <w:r w:rsidR="00195EE2" w:rsidRPr="00195EE2">
        <w:rPr>
          <w:spacing w:val="10"/>
          <w:sz w:val="24"/>
        </w:rPr>
        <w:t>使我们可以简单而低耗地把各种处理流程整合在一起。而这样的组合，在实际的数据分析</w:t>
      </w:r>
      <w:r w:rsidR="00195EE2" w:rsidRPr="00195EE2">
        <w:rPr>
          <w:spacing w:val="10"/>
          <w:sz w:val="24"/>
        </w:rPr>
        <w:t xml:space="preserve"> </w:t>
      </w:r>
      <w:r w:rsidR="00195EE2" w:rsidRPr="00195EE2">
        <w:rPr>
          <w:spacing w:val="10"/>
          <w:sz w:val="24"/>
        </w:rPr>
        <w:t>过程中是很有意义的。不仅如此，</w:t>
      </w:r>
      <w:r w:rsidR="00195EE2" w:rsidRPr="00195EE2">
        <w:rPr>
          <w:spacing w:val="10"/>
          <w:sz w:val="24"/>
        </w:rPr>
        <w:t xml:space="preserve">Spark </w:t>
      </w:r>
      <w:r w:rsidR="00195EE2" w:rsidRPr="00195EE2">
        <w:rPr>
          <w:spacing w:val="10"/>
          <w:sz w:val="24"/>
        </w:rPr>
        <w:t>的这种特性还大大减轻了原先需要对各种平台分</w:t>
      </w:r>
      <w:r w:rsidR="00195EE2" w:rsidRPr="00195EE2">
        <w:rPr>
          <w:spacing w:val="10"/>
          <w:sz w:val="24"/>
        </w:rPr>
        <w:t xml:space="preserve"> </w:t>
      </w:r>
      <w:r w:rsidR="00195EE2" w:rsidRPr="00195EE2">
        <w:rPr>
          <w:spacing w:val="10"/>
          <w:sz w:val="24"/>
        </w:rPr>
        <w:t>别管理的负担。</w:t>
      </w:r>
      <w:r w:rsidR="00195EE2" w:rsidRPr="00195EE2">
        <w:rPr>
          <w:spacing w:val="10"/>
          <w:sz w:val="24"/>
        </w:rPr>
        <w:t xml:space="preserve"> </w:t>
      </w:r>
    </w:p>
    <w:p w14:paraId="1C48FF7E" w14:textId="77777777" w:rsidR="002719CF" w:rsidRDefault="002719CF" w:rsidP="00D73B41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lastRenderedPageBreak/>
        <w:t>大一统的软件栈，</w:t>
      </w:r>
      <w:r w:rsidR="00D73B41">
        <w:rPr>
          <w:rFonts w:hint="eastAsia"/>
          <w:spacing w:val="10"/>
          <w:sz w:val="24"/>
        </w:rPr>
        <w:t>各个</w:t>
      </w:r>
      <w:r w:rsidR="00D73B41" w:rsidRPr="00D73B41">
        <w:rPr>
          <w:spacing w:val="10"/>
          <w:sz w:val="24"/>
        </w:rPr>
        <w:t>组件关系密切并且可以相互调用</w:t>
      </w:r>
      <w:r w:rsidR="00D73B41">
        <w:rPr>
          <w:spacing w:val="10"/>
          <w:sz w:val="24"/>
        </w:rPr>
        <w:t>，</w:t>
      </w:r>
      <w:r w:rsidR="00D73B41">
        <w:rPr>
          <w:rFonts w:hint="eastAsia"/>
          <w:spacing w:val="10"/>
          <w:sz w:val="24"/>
        </w:rPr>
        <w:t>这种设计有几个好处：</w:t>
      </w:r>
      <w:r w:rsidR="00D73B41">
        <w:rPr>
          <w:rFonts w:hint="eastAsia"/>
          <w:spacing w:val="10"/>
          <w:sz w:val="24"/>
        </w:rPr>
        <w:t>1</w:t>
      </w:r>
      <w:r w:rsidR="00D73B41">
        <w:rPr>
          <w:rFonts w:hint="eastAsia"/>
          <w:spacing w:val="10"/>
          <w:sz w:val="24"/>
        </w:rPr>
        <w:t>、</w:t>
      </w:r>
      <w:r w:rsidR="00D73B41" w:rsidRPr="00D73B41">
        <w:rPr>
          <w:spacing w:val="10"/>
          <w:sz w:val="24"/>
        </w:rPr>
        <w:t>软件栈中所有的程序库和高级组件</w:t>
      </w:r>
      <w:r w:rsidR="00D73B41" w:rsidRPr="00D73B41">
        <w:rPr>
          <w:spacing w:val="10"/>
          <w:sz w:val="24"/>
        </w:rPr>
        <w:t xml:space="preserve"> </w:t>
      </w:r>
      <w:r w:rsidR="00D73B41" w:rsidRPr="00D73B41">
        <w:rPr>
          <w:spacing w:val="10"/>
          <w:sz w:val="24"/>
        </w:rPr>
        <w:t>都可以从下层的改进中获益</w:t>
      </w:r>
      <w:r w:rsidR="00D73B41">
        <w:rPr>
          <w:spacing w:val="10"/>
          <w:sz w:val="24"/>
        </w:rPr>
        <w:t>。</w:t>
      </w:r>
      <w:r w:rsidR="00D73B41">
        <w:rPr>
          <w:spacing w:val="10"/>
          <w:sz w:val="24"/>
        </w:rPr>
        <w:t>2</w:t>
      </w:r>
      <w:r w:rsidR="00D73B41">
        <w:rPr>
          <w:spacing w:val="10"/>
          <w:sz w:val="24"/>
        </w:rPr>
        <w:t>、</w:t>
      </w:r>
      <w:r w:rsidR="00D73B41" w:rsidRPr="00D73B41">
        <w:rPr>
          <w:spacing w:val="10"/>
          <w:sz w:val="24"/>
        </w:rPr>
        <w:t>运行整个软件栈的代价变小了。不需要运</w:t>
      </w:r>
      <w:r w:rsidR="00D73B41" w:rsidRPr="00D73B41">
        <w:rPr>
          <w:spacing w:val="10"/>
          <w:sz w:val="24"/>
        </w:rPr>
        <w:t xml:space="preserve"> </w:t>
      </w:r>
      <w:r w:rsidR="00D73B41" w:rsidRPr="00D73B41">
        <w:rPr>
          <w:spacing w:val="10"/>
          <w:sz w:val="24"/>
        </w:rPr>
        <w:t>行</w:t>
      </w:r>
      <w:r w:rsidR="00D73B41" w:rsidRPr="00D73B41">
        <w:rPr>
          <w:spacing w:val="10"/>
          <w:sz w:val="24"/>
        </w:rPr>
        <w:t xml:space="preserve"> 5 </w:t>
      </w:r>
      <w:r w:rsidR="00D73B41" w:rsidRPr="00D73B41">
        <w:rPr>
          <w:spacing w:val="10"/>
          <w:sz w:val="24"/>
        </w:rPr>
        <w:t>到</w:t>
      </w:r>
      <w:r w:rsidR="00D73B41" w:rsidRPr="00D73B41">
        <w:rPr>
          <w:spacing w:val="10"/>
          <w:sz w:val="24"/>
        </w:rPr>
        <w:t xml:space="preserve"> 10 </w:t>
      </w:r>
      <w:r w:rsidR="00D73B41" w:rsidRPr="00D73B41">
        <w:rPr>
          <w:spacing w:val="10"/>
          <w:sz w:val="24"/>
        </w:rPr>
        <w:t>套独立的软件系统了，一个机构只需要运行一套软件系统即可</w:t>
      </w:r>
      <w:r w:rsidR="00D73B41">
        <w:rPr>
          <w:spacing w:val="10"/>
          <w:sz w:val="24"/>
        </w:rPr>
        <w:t>。</w:t>
      </w:r>
      <w:r w:rsidR="00D73B41" w:rsidRPr="00D73B41">
        <w:rPr>
          <w:spacing w:val="10"/>
          <w:sz w:val="24"/>
        </w:rPr>
        <w:t>系统的部署、维护、测试、支持等</w:t>
      </w:r>
      <w:r w:rsidR="00D73B41">
        <w:rPr>
          <w:rFonts w:hint="eastAsia"/>
          <w:spacing w:val="10"/>
          <w:sz w:val="24"/>
        </w:rPr>
        <w:t>大大缩减。</w:t>
      </w:r>
      <w:r w:rsidR="00D73B41">
        <w:rPr>
          <w:rFonts w:hint="eastAsia"/>
          <w:spacing w:val="10"/>
          <w:sz w:val="24"/>
        </w:rPr>
        <w:t>3</w:t>
      </w:r>
      <w:r w:rsidR="00D73B41">
        <w:rPr>
          <w:rFonts w:hint="eastAsia"/>
          <w:spacing w:val="10"/>
          <w:sz w:val="24"/>
        </w:rPr>
        <w:t>、</w:t>
      </w:r>
      <w:r w:rsidR="00D73B41" w:rsidRPr="00D73B41">
        <w:rPr>
          <w:spacing w:val="10"/>
          <w:sz w:val="24"/>
        </w:rPr>
        <w:t>能够构建出无缝整合不同处理模型的应用</w:t>
      </w:r>
      <w:r w:rsidR="00D73B41">
        <w:rPr>
          <w:spacing w:val="10"/>
          <w:sz w:val="24"/>
        </w:rPr>
        <w:t>。</w:t>
      </w:r>
    </w:p>
    <w:p w14:paraId="377E3421" w14:textId="77777777" w:rsidR="00D73B41" w:rsidRPr="00195EE2" w:rsidRDefault="00D73B41" w:rsidP="002719CF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Spark</w:t>
      </w:r>
      <w:r>
        <w:rPr>
          <w:rFonts w:hint="eastAsia"/>
          <w:spacing w:val="10"/>
          <w:sz w:val="24"/>
        </w:rPr>
        <w:t>的内置项目如下：</w:t>
      </w:r>
    </w:p>
    <w:p w14:paraId="7FA2A808" w14:textId="5D00B03A" w:rsidR="00B551CC" w:rsidRDefault="00961E91" w:rsidP="00B551CC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 w:rsidRPr="002719CF">
        <w:rPr>
          <w:rFonts w:ascii="Times" w:hAnsi="Times" w:cs="Times"/>
          <w:noProof/>
          <w:color w:val="000000"/>
        </w:rPr>
        <w:drawing>
          <wp:inline distT="0" distB="0" distL="0" distR="0" wp14:anchorId="28A27BDC" wp14:editId="200438B8">
            <wp:extent cx="5533390" cy="2848610"/>
            <wp:effectExtent l="0" t="0" r="3810" b="0"/>
            <wp:docPr id="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3724" w14:textId="77777777" w:rsidR="00195EE2" w:rsidRPr="00195EE2" w:rsidRDefault="00195EE2" w:rsidP="00195EE2">
      <w:pPr>
        <w:pStyle w:val="aff0"/>
        <w:spacing w:line="360" w:lineRule="auto"/>
        <w:ind w:left="0"/>
        <w:rPr>
          <w:spacing w:val="10"/>
          <w:sz w:val="24"/>
        </w:rPr>
      </w:pPr>
    </w:p>
    <w:p w14:paraId="2EF119D9" w14:textId="77777777" w:rsidR="00D73B41" w:rsidRDefault="00D73B41" w:rsidP="00D73B41">
      <w:pPr>
        <w:pStyle w:val="aff0"/>
        <w:spacing w:line="360" w:lineRule="auto"/>
        <w:ind w:left="0"/>
        <w:rPr>
          <w:spacing w:val="10"/>
          <w:sz w:val="24"/>
        </w:rPr>
      </w:pPr>
      <w:r w:rsidRPr="00A01392">
        <w:rPr>
          <w:rFonts w:hint="eastAsia"/>
          <w:b/>
          <w:color w:val="FF0000"/>
          <w:spacing w:val="10"/>
          <w:sz w:val="24"/>
        </w:rPr>
        <w:t>Spark Core</w:t>
      </w:r>
      <w:r w:rsidRPr="00A01392">
        <w:rPr>
          <w:rFonts w:hint="eastAsia"/>
          <w:b/>
          <w:color w:val="FF0000"/>
          <w:spacing w:val="10"/>
          <w:sz w:val="24"/>
        </w:rPr>
        <w:t>：</w:t>
      </w:r>
      <w:r w:rsidRPr="00D73B41">
        <w:rPr>
          <w:spacing w:val="10"/>
          <w:sz w:val="24"/>
        </w:rPr>
        <w:t>实现了</w:t>
      </w:r>
      <w:r w:rsidRPr="00D73B41">
        <w:rPr>
          <w:spacing w:val="10"/>
          <w:sz w:val="24"/>
        </w:rPr>
        <w:t xml:space="preserve"> Spark </w:t>
      </w:r>
      <w:r w:rsidRPr="00D73B41">
        <w:rPr>
          <w:spacing w:val="10"/>
          <w:sz w:val="24"/>
        </w:rPr>
        <w:t>的基本功能，包含任务调度、内存管理、错误恢复、与存储系统</w:t>
      </w:r>
      <w:r w:rsidRPr="00D73B41">
        <w:rPr>
          <w:spacing w:val="10"/>
          <w:sz w:val="24"/>
        </w:rPr>
        <w:t xml:space="preserve"> </w:t>
      </w:r>
      <w:r w:rsidRPr="00D73B41">
        <w:rPr>
          <w:spacing w:val="10"/>
          <w:sz w:val="24"/>
        </w:rPr>
        <w:t>交互等模块。</w:t>
      </w:r>
      <w:r w:rsidRPr="00D73B41">
        <w:rPr>
          <w:spacing w:val="10"/>
          <w:sz w:val="24"/>
        </w:rPr>
        <w:t xml:space="preserve">Spark Core </w:t>
      </w:r>
      <w:r w:rsidRPr="00D73B41">
        <w:rPr>
          <w:spacing w:val="10"/>
          <w:sz w:val="24"/>
        </w:rPr>
        <w:t>中还包含了对弹性分布式数据集</w:t>
      </w:r>
      <w:r w:rsidRPr="00D73B41">
        <w:rPr>
          <w:spacing w:val="10"/>
          <w:sz w:val="24"/>
        </w:rPr>
        <w:t>(resilient distributed dataset</w:t>
      </w:r>
      <w:r w:rsidRPr="00D73B41">
        <w:rPr>
          <w:spacing w:val="10"/>
          <w:sz w:val="24"/>
        </w:rPr>
        <w:t>，简称</w:t>
      </w:r>
      <w:r w:rsidRPr="00D73B41">
        <w:rPr>
          <w:spacing w:val="10"/>
          <w:sz w:val="24"/>
        </w:rPr>
        <w:t>RDD)</w:t>
      </w:r>
      <w:r w:rsidRPr="00D73B41">
        <w:rPr>
          <w:spacing w:val="10"/>
          <w:sz w:val="24"/>
        </w:rPr>
        <w:t>的</w:t>
      </w:r>
      <w:r w:rsidRPr="00D73B41">
        <w:rPr>
          <w:spacing w:val="10"/>
          <w:sz w:val="24"/>
        </w:rPr>
        <w:t xml:space="preserve"> API </w:t>
      </w:r>
      <w:r w:rsidRPr="00D73B41">
        <w:rPr>
          <w:spacing w:val="10"/>
          <w:sz w:val="24"/>
        </w:rPr>
        <w:t>定义。</w:t>
      </w:r>
      <w:r w:rsidRPr="00D73B41">
        <w:rPr>
          <w:spacing w:val="10"/>
          <w:sz w:val="24"/>
        </w:rPr>
        <w:t xml:space="preserve"> </w:t>
      </w:r>
    </w:p>
    <w:p w14:paraId="72797564" w14:textId="77777777" w:rsidR="00D73B41" w:rsidRPr="00D73B41" w:rsidRDefault="00D73B41" w:rsidP="00D73B41">
      <w:pPr>
        <w:pStyle w:val="aff0"/>
        <w:spacing w:line="360" w:lineRule="auto"/>
        <w:ind w:left="0"/>
        <w:rPr>
          <w:spacing w:val="10"/>
          <w:sz w:val="24"/>
        </w:rPr>
      </w:pPr>
      <w:r w:rsidRPr="00A01392">
        <w:rPr>
          <w:rFonts w:hint="eastAsia"/>
          <w:b/>
          <w:color w:val="FF0000"/>
          <w:spacing w:val="10"/>
          <w:sz w:val="24"/>
        </w:rPr>
        <w:t>Spark SQL</w:t>
      </w:r>
      <w:r w:rsidRPr="00A01392">
        <w:rPr>
          <w:rFonts w:hint="eastAsia"/>
          <w:b/>
          <w:color w:val="FF0000"/>
          <w:spacing w:val="10"/>
          <w:sz w:val="24"/>
        </w:rPr>
        <w:t>：</w:t>
      </w:r>
      <w:r w:rsidRPr="00D73B41">
        <w:rPr>
          <w:spacing w:val="10"/>
          <w:sz w:val="24"/>
        </w:rPr>
        <w:t>是</w:t>
      </w:r>
      <w:r w:rsidRPr="00D73B41">
        <w:rPr>
          <w:spacing w:val="10"/>
          <w:sz w:val="24"/>
        </w:rPr>
        <w:t xml:space="preserve"> Spark </w:t>
      </w:r>
      <w:r w:rsidRPr="00D73B41">
        <w:rPr>
          <w:spacing w:val="10"/>
          <w:sz w:val="24"/>
        </w:rPr>
        <w:t>用来操作结构化数据的程序包。通过</w:t>
      </w:r>
      <w:r w:rsidRPr="00D73B41">
        <w:rPr>
          <w:spacing w:val="10"/>
          <w:sz w:val="24"/>
        </w:rPr>
        <w:t xml:space="preserve"> Spark SQL</w:t>
      </w:r>
      <w:r w:rsidRPr="00D73B41">
        <w:rPr>
          <w:spacing w:val="10"/>
          <w:sz w:val="24"/>
        </w:rPr>
        <w:t>，我们可以使用</w:t>
      </w:r>
      <w:r w:rsidRPr="00D73B41">
        <w:rPr>
          <w:spacing w:val="10"/>
          <w:sz w:val="24"/>
        </w:rPr>
        <w:t xml:space="preserve"> SQL </w:t>
      </w:r>
      <w:r w:rsidRPr="00D73B41">
        <w:rPr>
          <w:spacing w:val="10"/>
          <w:sz w:val="24"/>
        </w:rPr>
        <w:t>或者</w:t>
      </w:r>
      <w:r w:rsidRPr="00D73B41">
        <w:rPr>
          <w:spacing w:val="10"/>
          <w:sz w:val="24"/>
        </w:rPr>
        <w:t xml:space="preserve"> Apache Hive </w:t>
      </w:r>
      <w:r w:rsidRPr="00D73B41">
        <w:rPr>
          <w:spacing w:val="10"/>
          <w:sz w:val="24"/>
        </w:rPr>
        <w:t>版本的</w:t>
      </w:r>
      <w:r w:rsidRPr="00D73B41">
        <w:rPr>
          <w:spacing w:val="10"/>
          <w:sz w:val="24"/>
        </w:rPr>
        <w:t xml:space="preserve"> SQL </w:t>
      </w:r>
      <w:r w:rsidRPr="00D73B41">
        <w:rPr>
          <w:spacing w:val="10"/>
          <w:sz w:val="24"/>
        </w:rPr>
        <w:t>方言</w:t>
      </w:r>
      <w:r w:rsidRPr="00D73B41">
        <w:rPr>
          <w:spacing w:val="10"/>
          <w:sz w:val="24"/>
        </w:rPr>
        <w:t>(HQL)</w:t>
      </w:r>
      <w:r w:rsidRPr="00D73B41">
        <w:rPr>
          <w:spacing w:val="10"/>
          <w:sz w:val="24"/>
        </w:rPr>
        <w:t>来查询数据。</w:t>
      </w:r>
      <w:r w:rsidRPr="00D73B41">
        <w:rPr>
          <w:spacing w:val="10"/>
          <w:sz w:val="24"/>
        </w:rPr>
        <w:t xml:space="preserve">Spark SQL </w:t>
      </w:r>
      <w:r w:rsidRPr="00D73B41">
        <w:rPr>
          <w:spacing w:val="10"/>
          <w:sz w:val="24"/>
        </w:rPr>
        <w:t>支持多种数据源，比</w:t>
      </w:r>
      <w:r w:rsidRPr="00D73B41">
        <w:rPr>
          <w:spacing w:val="10"/>
          <w:sz w:val="24"/>
        </w:rPr>
        <w:t xml:space="preserve"> </w:t>
      </w:r>
      <w:r w:rsidRPr="00D73B41">
        <w:rPr>
          <w:spacing w:val="10"/>
          <w:sz w:val="24"/>
        </w:rPr>
        <w:t>如</w:t>
      </w:r>
      <w:r w:rsidRPr="00D73B41">
        <w:rPr>
          <w:spacing w:val="10"/>
          <w:sz w:val="24"/>
        </w:rPr>
        <w:t xml:space="preserve"> Hive </w:t>
      </w:r>
      <w:r w:rsidRPr="00D73B41">
        <w:rPr>
          <w:spacing w:val="10"/>
          <w:sz w:val="24"/>
        </w:rPr>
        <w:t>表、</w:t>
      </w:r>
      <w:r w:rsidRPr="00D73B41">
        <w:rPr>
          <w:spacing w:val="10"/>
          <w:sz w:val="24"/>
        </w:rPr>
        <w:t xml:space="preserve">Parquet </w:t>
      </w:r>
      <w:r w:rsidRPr="00D73B41">
        <w:rPr>
          <w:spacing w:val="10"/>
          <w:sz w:val="24"/>
        </w:rPr>
        <w:t>以及</w:t>
      </w:r>
      <w:r w:rsidRPr="00D73B41">
        <w:rPr>
          <w:spacing w:val="10"/>
          <w:sz w:val="24"/>
        </w:rPr>
        <w:t xml:space="preserve"> JSON </w:t>
      </w:r>
      <w:r w:rsidRPr="00D73B41">
        <w:rPr>
          <w:spacing w:val="10"/>
          <w:sz w:val="24"/>
        </w:rPr>
        <w:t>等。</w:t>
      </w:r>
      <w:r w:rsidRPr="00D73B41">
        <w:rPr>
          <w:spacing w:val="10"/>
          <w:sz w:val="24"/>
        </w:rPr>
        <w:t xml:space="preserve"> </w:t>
      </w:r>
    </w:p>
    <w:p w14:paraId="38997C2F" w14:textId="77777777" w:rsidR="00D73B41" w:rsidRPr="00A01392" w:rsidRDefault="00D73B41" w:rsidP="00A01392">
      <w:pPr>
        <w:pStyle w:val="aff0"/>
        <w:spacing w:line="360" w:lineRule="auto"/>
        <w:ind w:left="0"/>
        <w:rPr>
          <w:spacing w:val="10"/>
          <w:sz w:val="24"/>
        </w:rPr>
      </w:pPr>
      <w:r w:rsidRPr="00A01392">
        <w:rPr>
          <w:rFonts w:hint="eastAsia"/>
          <w:b/>
          <w:color w:val="FF0000"/>
          <w:spacing w:val="10"/>
          <w:sz w:val="24"/>
        </w:rPr>
        <w:t>Spark Streaming</w:t>
      </w:r>
      <w:r w:rsidRPr="00A01392">
        <w:rPr>
          <w:rFonts w:hint="eastAsia"/>
          <w:b/>
          <w:color w:val="FF0000"/>
          <w:spacing w:val="10"/>
          <w:sz w:val="24"/>
        </w:rPr>
        <w:t>：</w:t>
      </w:r>
      <w:r w:rsidRPr="00A01392">
        <w:rPr>
          <w:spacing w:val="10"/>
          <w:sz w:val="24"/>
        </w:rPr>
        <w:t>是</w:t>
      </w:r>
      <w:r w:rsidRPr="00A01392">
        <w:rPr>
          <w:spacing w:val="10"/>
          <w:sz w:val="24"/>
        </w:rPr>
        <w:t xml:space="preserve"> Spark </w:t>
      </w:r>
      <w:r w:rsidRPr="00A01392">
        <w:rPr>
          <w:spacing w:val="10"/>
          <w:sz w:val="24"/>
        </w:rPr>
        <w:t>提供的对实时数据进行流式计算的组件。</w:t>
      </w:r>
      <w:r w:rsidR="00A01392" w:rsidRPr="00A01392">
        <w:rPr>
          <w:spacing w:val="10"/>
          <w:sz w:val="24"/>
        </w:rPr>
        <w:t>提供了用来操作数据流的</w:t>
      </w:r>
      <w:r w:rsidR="00A01392" w:rsidRPr="00A01392">
        <w:rPr>
          <w:spacing w:val="10"/>
          <w:sz w:val="24"/>
        </w:rPr>
        <w:t xml:space="preserve"> API</w:t>
      </w:r>
      <w:r w:rsidR="00A01392" w:rsidRPr="00A01392">
        <w:rPr>
          <w:spacing w:val="10"/>
          <w:sz w:val="24"/>
        </w:rPr>
        <w:t>，并且与</w:t>
      </w:r>
      <w:r w:rsidR="00A01392" w:rsidRPr="00A01392">
        <w:rPr>
          <w:spacing w:val="10"/>
          <w:sz w:val="24"/>
        </w:rPr>
        <w:t xml:space="preserve"> Spark Core </w:t>
      </w:r>
      <w:r w:rsidR="00A01392" w:rsidRPr="00A01392">
        <w:rPr>
          <w:spacing w:val="10"/>
          <w:sz w:val="24"/>
        </w:rPr>
        <w:t>中的</w:t>
      </w:r>
      <w:r w:rsidR="00A01392" w:rsidRPr="00A01392">
        <w:rPr>
          <w:spacing w:val="10"/>
          <w:sz w:val="24"/>
        </w:rPr>
        <w:t xml:space="preserve"> RDD API </w:t>
      </w:r>
      <w:r w:rsidR="00A01392" w:rsidRPr="00A01392">
        <w:rPr>
          <w:spacing w:val="10"/>
          <w:sz w:val="24"/>
        </w:rPr>
        <w:t>高度对应。</w:t>
      </w:r>
      <w:r w:rsidR="00A01392" w:rsidRPr="00A01392">
        <w:rPr>
          <w:spacing w:val="10"/>
          <w:sz w:val="24"/>
        </w:rPr>
        <w:t xml:space="preserve"> </w:t>
      </w:r>
    </w:p>
    <w:p w14:paraId="733DDE7A" w14:textId="77777777" w:rsidR="00A01392" w:rsidRDefault="00D73B41" w:rsidP="00A01392">
      <w:pPr>
        <w:pStyle w:val="aff0"/>
        <w:spacing w:line="360" w:lineRule="auto"/>
        <w:ind w:left="0"/>
        <w:rPr>
          <w:spacing w:val="10"/>
          <w:sz w:val="24"/>
        </w:rPr>
      </w:pPr>
      <w:r w:rsidRPr="00A01392">
        <w:rPr>
          <w:rFonts w:hint="eastAsia"/>
          <w:b/>
          <w:color w:val="FF0000"/>
          <w:spacing w:val="10"/>
          <w:sz w:val="24"/>
        </w:rPr>
        <w:t>Spark MLlib</w:t>
      </w:r>
      <w:r w:rsidRPr="00A01392">
        <w:rPr>
          <w:rFonts w:hint="eastAsia"/>
          <w:b/>
          <w:color w:val="FF0000"/>
          <w:spacing w:val="10"/>
          <w:sz w:val="24"/>
        </w:rPr>
        <w:t>：</w:t>
      </w:r>
      <w:r w:rsidR="00A01392" w:rsidRPr="00A01392">
        <w:rPr>
          <w:spacing w:val="10"/>
          <w:sz w:val="24"/>
        </w:rPr>
        <w:t>提供常见的机器学习</w:t>
      </w:r>
      <w:r w:rsidR="00A01392" w:rsidRPr="00A01392">
        <w:rPr>
          <w:spacing w:val="10"/>
          <w:sz w:val="24"/>
        </w:rPr>
        <w:t>(ML)</w:t>
      </w:r>
      <w:r w:rsidR="00A01392" w:rsidRPr="00A01392">
        <w:rPr>
          <w:spacing w:val="10"/>
          <w:sz w:val="24"/>
        </w:rPr>
        <w:t>功能的程序库。包括分类、回归、聚类、协同过滤等，还提供了模型评估、数据</w:t>
      </w:r>
      <w:r w:rsidR="00A01392" w:rsidRPr="00A01392">
        <w:rPr>
          <w:spacing w:val="10"/>
          <w:sz w:val="24"/>
        </w:rPr>
        <w:t xml:space="preserve"> </w:t>
      </w:r>
      <w:r w:rsidR="00A01392" w:rsidRPr="00A01392">
        <w:rPr>
          <w:spacing w:val="10"/>
          <w:sz w:val="24"/>
        </w:rPr>
        <w:t>导入等额外的支持功能。</w:t>
      </w:r>
      <w:r w:rsidR="00A01392" w:rsidRPr="00A01392">
        <w:rPr>
          <w:spacing w:val="10"/>
          <w:sz w:val="24"/>
        </w:rPr>
        <w:t xml:space="preserve"> </w:t>
      </w:r>
    </w:p>
    <w:p w14:paraId="278CF27F" w14:textId="77777777" w:rsidR="00A01392" w:rsidRPr="00A01392" w:rsidRDefault="00A01392" w:rsidP="00A01392">
      <w:pPr>
        <w:pStyle w:val="aff0"/>
        <w:spacing w:line="360" w:lineRule="auto"/>
        <w:ind w:left="0"/>
        <w:rPr>
          <w:b/>
          <w:color w:val="000000" w:themeColor="text1"/>
          <w:spacing w:val="10"/>
          <w:sz w:val="24"/>
        </w:rPr>
      </w:pPr>
      <w:r w:rsidRPr="00A01392">
        <w:rPr>
          <w:rFonts w:hint="eastAsia"/>
          <w:b/>
          <w:color w:val="FF0000"/>
          <w:spacing w:val="10"/>
          <w:sz w:val="24"/>
        </w:rPr>
        <w:t>集群管理器：</w:t>
      </w:r>
      <w:r w:rsidRPr="00A01392">
        <w:rPr>
          <w:color w:val="000000" w:themeColor="text1"/>
          <w:spacing w:val="10"/>
          <w:sz w:val="24"/>
        </w:rPr>
        <w:t xml:space="preserve">Spark </w:t>
      </w:r>
      <w:r w:rsidRPr="00A01392">
        <w:rPr>
          <w:color w:val="000000" w:themeColor="text1"/>
          <w:spacing w:val="10"/>
          <w:sz w:val="24"/>
        </w:rPr>
        <w:t>设计为可以高效地在一个计算节点到数千个计算节点之间伸缩计</w:t>
      </w:r>
      <w:r w:rsidRPr="00A01392">
        <w:rPr>
          <w:color w:val="000000" w:themeColor="text1"/>
          <w:spacing w:val="10"/>
          <w:sz w:val="24"/>
        </w:rPr>
        <w:t xml:space="preserve"> </w:t>
      </w:r>
      <w:r w:rsidRPr="00A01392">
        <w:rPr>
          <w:color w:val="000000" w:themeColor="text1"/>
          <w:spacing w:val="10"/>
          <w:sz w:val="24"/>
        </w:rPr>
        <w:t>算。为了实现这样的要求，同时获得最大灵活性，</w:t>
      </w:r>
      <w:r w:rsidRPr="00A01392">
        <w:rPr>
          <w:color w:val="000000" w:themeColor="text1"/>
          <w:spacing w:val="10"/>
          <w:sz w:val="24"/>
        </w:rPr>
        <w:t xml:space="preserve">Spark </w:t>
      </w:r>
      <w:r w:rsidRPr="00A01392">
        <w:rPr>
          <w:color w:val="000000" w:themeColor="text1"/>
          <w:spacing w:val="10"/>
          <w:sz w:val="24"/>
        </w:rPr>
        <w:t>支持在各种集</w:t>
      </w:r>
      <w:r w:rsidRPr="00A01392">
        <w:rPr>
          <w:color w:val="000000" w:themeColor="text1"/>
          <w:spacing w:val="10"/>
          <w:sz w:val="24"/>
        </w:rPr>
        <w:lastRenderedPageBreak/>
        <w:t>群管理器</w:t>
      </w:r>
      <w:r w:rsidRPr="00A01392">
        <w:rPr>
          <w:color w:val="000000" w:themeColor="text1"/>
          <w:spacing w:val="10"/>
          <w:sz w:val="24"/>
        </w:rPr>
        <w:t>(cluster manager)</w:t>
      </w:r>
      <w:r w:rsidRPr="00A01392">
        <w:rPr>
          <w:color w:val="000000" w:themeColor="text1"/>
          <w:spacing w:val="10"/>
          <w:sz w:val="24"/>
        </w:rPr>
        <w:t>上运行，包括</w:t>
      </w:r>
      <w:r w:rsidRPr="00A01392">
        <w:rPr>
          <w:color w:val="000000" w:themeColor="text1"/>
          <w:spacing w:val="10"/>
          <w:sz w:val="24"/>
        </w:rPr>
        <w:t xml:space="preserve"> Hadoop YARN</w:t>
      </w:r>
      <w:r w:rsidRPr="00A01392">
        <w:rPr>
          <w:color w:val="000000" w:themeColor="text1"/>
          <w:spacing w:val="10"/>
          <w:sz w:val="24"/>
        </w:rPr>
        <w:t>、</w:t>
      </w:r>
      <w:r w:rsidRPr="00A01392">
        <w:rPr>
          <w:color w:val="000000" w:themeColor="text1"/>
          <w:spacing w:val="10"/>
          <w:sz w:val="24"/>
        </w:rPr>
        <w:t>Apache Mesos</w:t>
      </w:r>
      <w:r w:rsidRPr="00A01392">
        <w:rPr>
          <w:color w:val="000000" w:themeColor="text1"/>
          <w:spacing w:val="10"/>
          <w:sz w:val="24"/>
        </w:rPr>
        <w:t>，以及</w:t>
      </w:r>
      <w:r w:rsidRPr="00A01392">
        <w:rPr>
          <w:color w:val="000000" w:themeColor="text1"/>
          <w:spacing w:val="10"/>
          <w:sz w:val="24"/>
        </w:rPr>
        <w:t xml:space="preserve"> Spark </w:t>
      </w:r>
      <w:r w:rsidRPr="00A01392">
        <w:rPr>
          <w:color w:val="000000" w:themeColor="text1"/>
          <w:spacing w:val="10"/>
          <w:sz w:val="24"/>
        </w:rPr>
        <w:t>自带的一个简易调度</w:t>
      </w:r>
      <w:r w:rsidRPr="00A01392">
        <w:rPr>
          <w:color w:val="000000" w:themeColor="text1"/>
          <w:spacing w:val="10"/>
          <w:sz w:val="24"/>
        </w:rPr>
        <w:t xml:space="preserve"> </w:t>
      </w:r>
      <w:r w:rsidRPr="00A01392">
        <w:rPr>
          <w:color w:val="000000" w:themeColor="text1"/>
          <w:spacing w:val="10"/>
          <w:sz w:val="24"/>
        </w:rPr>
        <w:t>器，叫作独立调度器。</w:t>
      </w:r>
      <w:r w:rsidRPr="00A01392">
        <w:rPr>
          <w:b/>
          <w:color w:val="000000" w:themeColor="text1"/>
          <w:spacing w:val="10"/>
          <w:sz w:val="24"/>
        </w:rPr>
        <w:t xml:space="preserve"> </w:t>
      </w:r>
    </w:p>
    <w:p w14:paraId="653FB57F" w14:textId="77777777" w:rsidR="00A01392" w:rsidRPr="00A01392" w:rsidRDefault="00A01392" w:rsidP="00A01392">
      <w:pPr>
        <w:pStyle w:val="aff0"/>
        <w:spacing w:line="360" w:lineRule="auto"/>
        <w:ind w:left="0"/>
        <w:rPr>
          <w:spacing w:val="10"/>
          <w:sz w:val="24"/>
        </w:rPr>
      </w:pPr>
    </w:p>
    <w:p w14:paraId="5822AE4A" w14:textId="77777777" w:rsidR="00A01392" w:rsidRPr="00A01392" w:rsidRDefault="00A01392" w:rsidP="00A01392">
      <w:pPr>
        <w:pStyle w:val="aff0"/>
        <w:spacing w:line="360" w:lineRule="auto"/>
        <w:ind w:left="0"/>
        <w:rPr>
          <w:spacing w:val="10"/>
          <w:sz w:val="24"/>
        </w:rPr>
      </w:pPr>
      <w:r>
        <w:rPr>
          <w:rFonts w:hint="eastAsia"/>
          <w:spacing w:val="10"/>
          <w:sz w:val="24"/>
        </w:rPr>
        <w:t xml:space="preserve">    </w:t>
      </w:r>
      <w:r w:rsidR="00927A53" w:rsidRPr="002A3093">
        <w:rPr>
          <w:rFonts w:hint="eastAsia"/>
          <w:spacing w:val="10"/>
          <w:sz w:val="24"/>
        </w:rPr>
        <w:t>Spark</w:t>
      </w:r>
      <w:r w:rsidR="00927A53" w:rsidRPr="002A3093">
        <w:rPr>
          <w:rFonts w:hint="eastAsia"/>
          <w:spacing w:val="10"/>
          <w:sz w:val="24"/>
        </w:rPr>
        <w:t>得到了众多大数据公司的支持，这些公司包括</w:t>
      </w:r>
      <w:r w:rsidR="00927A53" w:rsidRPr="002A3093">
        <w:rPr>
          <w:rFonts w:hint="eastAsia"/>
          <w:spacing w:val="10"/>
          <w:sz w:val="24"/>
        </w:rPr>
        <w:t>Hortonworks</w:t>
      </w:r>
      <w:r w:rsidR="00927A53" w:rsidRPr="002A3093">
        <w:rPr>
          <w:rFonts w:hint="eastAsia"/>
          <w:spacing w:val="10"/>
          <w:sz w:val="24"/>
        </w:rPr>
        <w:t>、</w:t>
      </w:r>
      <w:r w:rsidR="00927A53" w:rsidRPr="002A3093">
        <w:rPr>
          <w:rFonts w:hint="eastAsia"/>
          <w:spacing w:val="10"/>
          <w:sz w:val="24"/>
        </w:rPr>
        <w:t>IBM</w:t>
      </w:r>
      <w:r w:rsidR="00927A53" w:rsidRPr="002A3093">
        <w:rPr>
          <w:rFonts w:hint="eastAsia"/>
          <w:spacing w:val="10"/>
          <w:sz w:val="24"/>
        </w:rPr>
        <w:t>、</w:t>
      </w:r>
      <w:r w:rsidR="00927A53" w:rsidRPr="002A3093">
        <w:rPr>
          <w:rFonts w:hint="eastAsia"/>
          <w:spacing w:val="10"/>
          <w:sz w:val="24"/>
        </w:rPr>
        <w:t>Intel</w:t>
      </w:r>
      <w:r w:rsidR="00927A53" w:rsidRPr="002A3093">
        <w:rPr>
          <w:rFonts w:hint="eastAsia"/>
          <w:spacing w:val="10"/>
          <w:sz w:val="24"/>
        </w:rPr>
        <w:t>、</w:t>
      </w:r>
      <w:r w:rsidR="00927A53" w:rsidRPr="002A3093">
        <w:rPr>
          <w:rFonts w:hint="eastAsia"/>
          <w:spacing w:val="10"/>
          <w:sz w:val="24"/>
        </w:rPr>
        <w:t>Cloudera</w:t>
      </w:r>
      <w:r w:rsidR="00927A53" w:rsidRPr="002A3093">
        <w:rPr>
          <w:rFonts w:hint="eastAsia"/>
          <w:spacing w:val="10"/>
          <w:sz w:val="24"/>
        </w:rPr>
        <w:t>、</w:t>
      </w:r>
      <w:r w:rsidR="00927A53" w:rsidRPr="002A3093">
        <w:rPr>
          <w:rFonts w:hint="eastAsia"/>
          <w:spacing w:val="10"/>
          <w:sz w:val="24"/>
        </w:rPr>
        <w:t>MapR</w:t>
      </w:r>
      <w:r w:rsidR="00927A53" w:rsidRPr="002A3093">
        <w:rPr>
          <w:rFonts w:hint="eastAsia"/>
          <w:spacing w:val="10"/>
          <w:sz w:val="24"/>
        </w:rPr>
        <w:t>、</w:t>
      </w:r>
      <w:r w:rsidR="00927A53" w:rsidRPr="002A3093">
        <w:rPr>
          <w:rFonts w:hint="eastAsia"/>
          <w:spacing w:val="10"/>
          <w:sz w:val="24"/>
        </w:rPr>
        <w:t>Pivotal</w:t>
      </w:r>
      <w:r w:rsidR="00927A53" w:rsidRPr="002A3093">
        <w:rPr>
          <w:rFonts w:hint="eastAsia"/>
          <w:spacing w:val="10"/>
          <w:sz w:val="24"/>
        </w:rPr>
        <w:t>、百度、阿里、腾讯、京东、携程、优酷土豆。当前百度的</w:t>
      </w:r>
      <w:r w:rsidR="00927A53" w:rsidRPr="002A3093">
        <w:rPr>
          <w:rFonts w:hint="eastAsia"/>
          <w:spacing w:val="10"/>
          <w:sz w:val="24"/>
        </w:rPr>
        <w:t>Spark</w:t>
      </w:r>
      <w:r w:rsidR="00927A53" w:rsidRPr="002A3093">
        <w:rPr>
          <w:rFonts w:hint="eastAsia"/>
          <w:spacing w:val="10"/>
          <w:sz w:val="24"/>
        </w:rPr>
        <w:t>已应用于凤巢、大搜索、直达号、百度大数据等业务；阿里利用</w:t>
      </w:r>
      <w:r w:rsidR="00927A53" w:rsidRPr="002A3093">
        <w:rPr>
          <w:rFonts w:hint="eastAsia"/>
          <w:spacing w:val="10"/>
          <w:sz w:val="24"/>
        </w:rPr>
        <w:t>GraphX</w:t>
      </w:r>
      <w:r w:rsidR="00927A53" w:rsidRPr="002A3093">
        <w:rPr>
          <w:rFonts w:hint="eastAsia"/>
          <w:spacing w:val="10"/>
          <w:sz w:val="24"/>
        </w:rPr>
        <w:t>构建了大规模的图计算和图挖掘系统，实现了很多生产系统的推荐算法；腾讯</w:t>
      </w:r>
      <w:r w:rsidR="00927A53" w:rsidRPr="002A3093">
        <w:rPr>
          <w:rFonts w:hint="eastAsia"/>
          <w:spacing w:val="10"/>
          <w:sz w:val="24"/>
        </w:rPr>
        <w:t>Spark</w:t>
      </w:r>
      <w:r w:rsidR="00927A53" w:rsidRPr="002A3093">
        <w:rPr>
          <w:rFonts w:hint="eastAsia"/>
          <w:spacing w:val="10"/>
          <w:sz w:val="24"/>
        </w:rPr>
        <w:t>集群达到</w:t>
      </w:r>
      <w:r w:rsidR="00927A53" w:rsidRPr="002A3093">
        <w:rPr>
          <w:rFonts w:hint="eastAsia"/>
          <w:spacing w:val="10"/>
          <w:sz w:val="24"/>
        </w:rPr>
        <w:t>8000</w:t>
      </w:r>
      <w:r w:rsidR="00927A53" w:rsidRPr="002A3093">
        <w:rPr>
          <w:rFonts w:hint="eastAsia"/>
          <w:spacing w:val="10"/>
          <w:sz w:val="24"/>
        </w:rPr>
        <w:t>台的规模，是当前已知的世界上最大的</w:t>
      </w:r>
      <w:r w:rsidR="00927A53" w:rsidRPr="002A3093">
        <w:rPr>
          <w:rFonts w:hint="eastAsia"/>
          <w:spacing w:val="10"/>
          <w:sz w:val="24"/>
        </w:rPr>
        <w:t>Spark</w:t>
      </w:r>
      <w:r w:rsidR="00927A53" w:rsidRPr="002A3093">
        <w:rPr>
          <w:rFonts w:hint="eastAsia"/>
          <w:spacing w:val="10"/>
          <w:sz w:val="24"/>
        </w:rPr>
        <w:t>集群。</w:t>
      </w:r>
    </w:p>
    <w:p w14:paraId="45852EF7" w14:textId="77777777" w:rsidR="00927A53" w:rsidRDefault="00927A53" w:rsidP="002A3093">
      <w:pPr>
        <w:pStyle w:val="2"/>
      </w:pPr>
      <w:bookmarkStart w:id="5" w:name="_Toc1566"/>
      <w:bookmarkStart w:id="6" w:name="_Toc493171553"/>
      <w:r>
        <w:rPr>
          <w:rFonts w:hint="eastAsia"/>
        </w:rPr>
        <w:t>Spark</w:t>
      </w:r>
      <w:r>
        <w:rPr>
          <w:rFonts w:hint="eastAsia"/>
        </w:rPr>
        <w:t>特点</w:t>
      </w:r>
      <w:bookmarkEnd w:id="5"/>
      <w:bookmarkEnd w:id="6"/>
    </w:p>
    <w:p w14:paraId="21678AA8" w14:textId="77777777" w:rsidR="00927A53" w:rsidRPr="00A01392" w:rsidRDefault="00F23525" w:rsidP="00A01392">
      <w:pPr>
        <w:rPr>
          <w:b/>
          <w:i/>
          <w:color w:val="FF0000"/>
          <w:sz w:val="28"/>
        </w:rPr>
      </w:pPr>
      <w:bookmarkStart w:id="7" w:name="_Toc2395"/>
      <w:r>
        <w:rPr>
          <w:rFonts w:hint="eastAsia"/>
          <w:b/>
          <w:i/>
          <w:color w:val="FF0000"/>
          <w:sz w:val="28"/>
        </w:rPr>
        <w:t xml:space="preserve">    </w:t>
      </w:r>
      <w:r w:rsidR="00927A53" w:rsidRPr="00A01392">
        <w:rPr>
          <w:rFonts w:hint="eastAsia"/>
          <w:b/>
          <w:i/>
          <w:color w:val="FF0000"/>
          <w:sz w:val="28"/>
        </w:rPr>
        <w:t>快</w:t>
      </w:r>
      <w:bookmarkEnd w:id="7"/>
    </w:p>
    <w:p w14:paraId="1C3F091A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与</w:t>
      </w:r>
      <w:r w:rsidRPr="00967437">
        <w:rPr>
          <w:rFonts w:hint="eastAsia"/>
          <w:spacing w:val="10"/>
          <w:sz w:val="24"/>
        </w:rPr>
        <w:t>Hadoop</w:t>
      </w:r>
      <w:r w:rsidRPr="00967437">
        <w:rPr>
          <w:rFonts w:hint="eastAsia"/>
          <w:spacing w:val="10"/>
          <w:sz w:val="24"/>
        </w:rPr>
        <w:t>的</w:t>
      </w:r>
      <w:r w:rsidRPr="00967437">
        <w:rPr>
          <w:rFonts w:hint="eastAsia"/>
          <w:spacing w:val="10"/>
          <w:sz w:val="24"/>
        </w:rPr>
        <w:t>MapReduce</w:t>
      </w:r>
      <w:r w:rsidRPr="00967437">
        <w:rPr>
          <w:rFonts w:hint="eastAsia"/>
          <w:spacing w:val="10"/>
          <w:sz w:val="24"/>
        </w:rPr>
        <w:t>相比，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基于内存的运算要快</w:t>
      </w:r>
      <w:r w:rsidRPr="00967437">
        <w:rPr>
          <w:rFonts w:hint="eastAsia"/>
          <w:spacing w:val="10"/>
          <w:sz w:val="24"/>
        </w:rPr>
        <w:t>100</w:t>
      </w:r>
      <w:r w:rsidRPr="00967437">
        <w:rPr>
          <w:rFonts w:hint="eastAsia"/>
          <w:spacing w:val="10"/>
          <w:sz w:val="24"/>
        </w:rPr>
        <w:t>倍以上，基于硬盘的运算也要快</w:t>
      </w:r>
      <w:r w:rsidRPr="00967437">
        <w:rPr>
          <w:rFonts w:hint="eastAsia"/>
          <w:spacing w:val="10"/>
          <w:sz w:val="24"/>
        </w:rPr>
        <w:t>10</w:t>
      </w:r>
      <w:r w:rsidRPr="00967437">
        <w:rPr>
          <w:rFonts w:hint="eastAsia"/>
          <w:spacing w:val="10"/>
          <w:sz w:val="24"/>
        </w:rPr>
        <w:t>倍以上。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实现了高效的</w:t>
      </w:r>
      <w:r w:rsidRPr="00967437">
        <w:rPr>
          <w:rFonts w:hint="eastAsia"/>
          <w:spacing w:val="10"/>
          <w:sz w:val="24"/>
        </w:rPr>
        <w:t>DAG</w:t>
      </w:r>
      <w:r w:rsidRPr="00967437">
        <w:rPr>
          <w:rFonts w:hint="eastAsia"/>
          <w:spacing w:val="10"/>
          <w:sz w:val="24"/>
        </w:rPr>
        <w:t>执行引擎，可以通过基于内存来高效处理数据流。</w:t>
      </w:r>
      <w:r w:rsidR="00A01392">
        <w:rPr>
          <w:rFonts w:hint="eastAsia"/>
          <w:spacing w:val="10"/>
          <w:sz w:val="24"/>
        </w:rPr>
        <w:t>计算的中间结果是存在于内存中的。</w:t>
      </w:r>
    </w:p>
    <w:p w14:paraId="394CFB85" w14:textId="12ABAD1F" w:rsidR="00927A53" w:rsidRDefault="00961E91" w:rsidP="00927A53">
      <w:r w:rsidRPr="00B17483">
        <w:rPr>
          <w:noProof/>
        </w:rPr>
        <w:drawing>
          <wp:inline distT="0" distB="0" distL="0" distR="0" wp14:anchorId="7C766EC6" wp14:editId="4DB422E6">
            <wp:extent cx="5275580" cy="1371600"/>
            <wp:effectExtent l="0" t="0" r="7620" b="0"/>
            <wp:docPr id="211" name="图片 30" descr="QQ截图2015120711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QQ截图201512071132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E552" w14:textId="77777777" w:rsidR="00927A53" w:rsidRPr="00F23525" w:rsidRDefault="00F23525" w:rsidP="00F23525">
      <w:pPr>
        <w:rPr>
          <w:b/>
          <w:i/>
          <w:color w:val="FF0000"/>
          <w:sz w:val="28"/>
        </w:rPr>
      </w:pPr>
      <w:bookmarkStart w:id="8" w:name="_Toc27960"/>
      <w:r>
        <w:rPr>
          <w:rFonts w:hint="eastAsia"/>
          <w:b/>
          <w:i/>
          <w:color w:val="FF0000"/>
          <w:sz w:val="28"/>
        </w:rPr>
        <w:t xml:space="preserve">    </w:t>
      </w:r>
      <w:r w:rsidR="00927A53" w:rsidRPr="00F23525">
        <w:rPr>
          <w:rFonts w:hint="eastAsia"/>
          <w:b/>
          <w:i/>
          <w:color w:val="FF0000"/>
          <w:sz w:val="28"/>
        </w:rPr>
        <w:t>易用</w:t>
      </w:r>
      <w:bookmarkEnd w:id="8"/>
    </w:p>
    <w:p w14:paraId="68BF69FB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支持</w:t>
      </w:r>
      <w:r w:rsidRPr="00967437">
        <w:rPr>
          <w:rFonts w:hint="eastAsia"/>
          <w:spacing w:val="10"/>
          <w:sz w:val="24"/>
        </w:rPr>
        <w:t>Java</w:t>
      </w:r>
      <w:r w:rsidRPr="00967437">
        <w:rPr>
          <w:rFonts w:hint="eastAsia"/>
          <w:spacing w:val="10"/>
          <w:sz w:val="24"/>
        </w:rPr>
        <w:t>、</w:t>
      </w:r>
      <w:r w:rsidRPr="00967437">
        <w:rPr>
          <w:rFonts w:hint="eastAsia"/>
          <w:spacing w:val="10"/>
          <w:sz w:val="24"/>
        </w:rPr>
        <w:t>Python</w:t>
      </w:r>
      <w:r w:rsidRPr="00967437">
        <w:rPr>
          <w:rFonts w:hint="eastAsia"/>
          <w:spacing w:val="10"/>
          <w:sz w:val="24"/>
        </w:rPr>
        <w:t>和</w:t>
      </w:r>
      <w:r w:rsidRPr="00967437">
        <w:rPr>
          <w:rFonts w:hint="eastAsia"/>
          <w:spacing w:val="10"/>
          <w:sz w:val="24"/>
        </w:rPr>
        <w:t>Scala</w:t>
      </w:r>
      <w:r w:rsidRPr="00967437">
        <w:rPr>
          <w:rFonts w:hint="eastAsia"/>
          <w:spacing w:val="10"/>
          <w:sz w:val="24"/>
        </w:rPr>
        <w:t>的</w:t>
      </w:r>
      <w:r w:rsidRPr="00967437">
        <w:rPr>
          <w:rFonts w:hint="eastAsia"/>
          <w:spacing w:val="10"/>
          <w:sz w:val="24"/>
        </w:rPr>
        <w:t>API</w:t>
      </w:r>
      <w:r w:rsidRPr="00967437">
        <w:rPr>
          <w:rFonts w:hint="eastAsia"/>
          <w:spacing w:val="10"/>
          <w:sz w:val="24"/>
        </w:rPr>
        <w:t>，还支持超过</w:t>
      </w:r>
      <w:r w:rsidRPr="00967437">
        <w:rPr>
          <w:rFonts w:hint="eastAsia"/>
          <w:spacing w:val="10"/>
          <w:sz w:val="24"/>
        </w:rPr>
        <w:t>80</w:t>
      </w:r>
      <w:r w:rsidRPr="00967437">
        <w:rPr>
          <w:rFonts w:hint="eastAsia"/>
          <w:spacing w:val="10"/>
          <w:sz w:val="24"/>
        </w:rPr>
        <w:t>种高级算法，使用户可以快速构建不同的应用。而且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支持交互式的</w:t>
      </w:r>
      <w:r w:rsidRPr="00967437">
        <w:rPr>
          <w:rFonts w:hint="eastAsia"/>
          <w:spacing w:val="10"/>
          <w:sz w:val="24"/>
        </w:rPr>
        <w:t>Python</w:t>
      </w:r>
      <w:r w:rsidRPr="00967437">
        <w:rPr>
          <w:rFonts w:hint="eastAsia"/>
          <w:spacing w:val="10"/>
          <w:sz w:val="24"/>
        </w:rPr>
        <w:t>和</w:t>
      </w:r>
      <w:r w:rsidRPr="00967437">
        <w:rPr>
          <w:rFonts w:hint="eastAsia"/>
          <w:spacing w:val="10"/>
          <w:sz w:val="24"/>
        </w:rPr>
        <w:t>Scala</w:t>
      </w:r>
      <w:r w:rsidRPr="00967437">
        <w:rPr>
          <w:rFonts w:hint="eastAsia"/>
          <w:spacing w:val="10"/>
          <w:sz w:val="24"/>
        </w:rPr>
        <w:t>的</w:t>
      </w:r>
      <w:r w:rsidRPr="00967437">
        <w:rPr>
          <w:rFonts w:hint="eastAsia"/>
          <w:spacing w:val="10"/>
          <w:sz w:val="24"/>
        </w:rPr>
        <w:t>shell</w:t>
      </w:r>
      <w:r w:rsidRPr="00967437">
        <w:rPr>
          <w:rFonts w:hint="eastAsia"/>
          <w:spacing w:val="10"/>
          <w:sz w:val="24"/>
        </w:rPr>
        <w:t>，可以非常方便地在这些</w:t>
      </w:r>
      <w:r w:rsidRPr="00967437">
        <w:rPr>
          <w:rFonts w:hint="eastAsia"/>
          <w:spacing w:val="10"/>
          <w:sz w:val="24"/>
        </w:rPr>
        <w:t>shell</w:t>
      </w:r>
      <w:r w:rsidRPr="00967437">
        <w:rPr>
          <w:rFonts w:hint="eastAsia"/>
          <w:spacing w:val="10"/>
          <w:sz w:val="24"/>
        </w:rPr>
        <w:t>中使用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集群来验证解决问题的方法。</w:t>
      </w:r>
    </w:p>
    <w:p w14:paraId="1251B14E" w14:textId="2AC8DDF0" w:rsidR="00927A53" w:rsidRDefault="00961E91" w:rsidP="00927A53">
      <w:r w:rsidRPr="00B17483">
        <w:rPr>
          <w:noProof/>
        </w:rPr>
        <w:drawing>
          <wp:inline distT="0" distB="0" distL="0" distR="0" wp14:anchorId="6684A98C" wp14:editId="693B80CB">
            <wp:extent cx="5275580" cy="1113790"/>
            <wp:effectExtent l="0" t="0" r="7620" b="3810"/>
            <wp:docPr id="210" name="图片 31" descr="QQ截图2015120711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QQ截图201512071135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BF1F" w14:textId="77777777" w:rsidR="00927A53" w:rsidRPr="00F23525" w:rsidRDefault="00F23525" w:rsidP="00F23525">
      <w:pPr>
        <w:rPr>
          <w:b/>
          <w:i/>
          <w:color w:val="FF0000"/>
          <w:sz w:val="28"/>
        </w:rPr>
      </w:pPr>
      <w:bookmarkStart w:id="9" w:name="_Toc28050"/>
      <w:r>
        <w:rPr>
          <w:rFonts w:hint="eastAsia"/>
          <w:b/>
          <w:i/>
          <w:color w:val="FF0000"/>
          <w:sz w:val="28"/>
        </w:rPr>
        <w:lastRenderedPageBreak/>
        <w:t xml:space="preserve">    </w:t>
      </w:r>
      <w:r w:rsidR="00927A53" w:rsidRPr="00F23525">
        <w:rPr>
          <w:rFonts w:hint="eastAsia"/>
          <w:b/>
          <w:i/>
          <w:color w:val="FF0000"/>
          <w:sz w:val="28"/>
        </w:rPr>
        <w:t>通用</w:t>
      </w:r>
      <w:bookmarkEnd w:id="9"/>
    </w:p>
    <w:p w14:paraId="54AFF488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提供了统一的解决方案。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可以用于批处理、交互式查询（</w:t>
      </w:r>
      <w:r w:rsidRPr="00967437">
        <w:rPr>
          <w:rFonts w:hint="eastAsia"/>
          <w:spacing w:val="10"/>
          <w:sz w:val="24"/>
        </w:rPr>
        <w:t>Spark SQL</w:t>
      </w:r>
      <w:r w:rsidRPr="00967437">
        <w:rPr>
          <w:rFonts w:hint="eastAsia"/>
          <w:spacing w:val="10"/>
          <w:sz w:val="24"/>
        </w:rPr>
        <w:t>）、实时流处理（</w:t>
      </w:r>
      <w:r w:rsidRPr="00967437">
        <w:rPr>
          <w:rFonts w:hint="eastAsia"/>
          <w:spacing w:val="10"/>
          <w:sz w:val="24"/>
        </w:rPr>
        <w:t>Spark Streaming</w:t>
      </w:r>
      <w:r w:rsidRPr="00967437">
        <w:rPr>
          <w:rFonts w:hint="eastAsia"/>
          <w:spacing w:val="10"/>
          <w:sz w:val="24"/>
        </w:rPr>
        <w:t>）、机器学习（</w:t>
      </w:r>
      <w:r w:rsidRPr="00967437">
        <w:rPr>
          <w:rFonts w:hint="eastAsia"/>
          <w:spacing w:val="10"/>
          <w:sz w:val="24"/>
        </w:rPr>
        <w:t>Spark MLlib</w:t>
      </w:r>
      <w:r w:rsidRPr="00967437">
        <w:rPr>
          <w:rFonts w:hint="eastAsia"/>
          <w:spacing w:val="10"/>
          <w:sz w:val="24"/>
        </w:rPr>
        <w:t>）和图计算（</w:t>
      </w:r>
      <w:r w:rsidRPr="00967437">
        <w:rPr>
          <w:rFonts w:hint="eastAsia"/>
          <w:spacing w:val="10"/>
          <w:sz w:val="24"/>
        </w:rPr>
        <w:t>GraphX</w:t>
      </w:r>
      <w:r w:rsidRPr="00967437">
        <w:rPr>
          <w:rFonts w:hint="eastAsia"/>
          <w:spacing w:val="10"/>
          <w:sz w:val="24"/>
        </w:rPr>
        <w:t>）。这些不同类型的处理都可以在同一个应用中无缝使用。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统一的解决方案非常具有吸引力，毕竟任何公司都想用统一的平台去处理遇到的问题，减少开发和维护的人力成本和部署平台的物力成本。</w:t>
      </w:r>
    </w:p>
    <w:p w14:paraId="7D44F14D" w14:textId="77777777" w:rsidR="00927A53" w:rsidRPr="00F23525" w:rsidRDefault="00F23525" w:rsidP="00F23525">
      <w:pPr>
        <w:rPr>
          <w:b/>
          <w:i/>
          <w:color w:val="FF0000"/>
          <w:sz w:val="28"/>
        </w:rPr>
      </w:pPr>
      <w:bookmarkStart w:id="10" w:name="_Toc19107"/>
      <w:r>
        <w:rPr>
          <w:rFonts w:hint="eastAsia"/>
          <w:b/>
          <w:i/>
          <w:color w:val="FF0000"/>
          <w:sz w:val="28"/>
        </w:rPr>
        <w:t xml:space="preserve">    </w:t>
      </w:r>
      <w:r w:rsidR="00927A53" w:rsidRPr="00F23525">
        <w:rPr>
          <w:rFonts w:hint="eastAsia"/>
          <w:b/>
          <w:i/>
          <w:color w:val="FF0000"/>
          <w:sz w:val="28"/>
        </w:rPr>
        <w:t>兼容性</w:t>
      </w:r>
      <w:bookmarkEnd w:id="10"/>
    </w:p>
    <w:p w14:paraId="58EA0664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可以非常方便地与其他的开源产品进行融合。比如，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可以使用</w:t>
      </w:r>
      <w:r w:rsidRPr="00967437">
        <w:rPr>
          <w:rFonts w:hint="eastAsia"/>
          <w:spacing w:val="10"/>
          <w:sz w:val="24"/>
        </w:rPr>
        <w:t>Hadoop</w:t>
      </w:r>
      <w:r w:rsidRPr="00967437">
        <w:rPr>
          <w:rFonts w:hint="eastAsia"/>
          <w:spacing w:val="10"/>
          <w:sz w:val="24"/>
        </w:rPr>
        <w:t>的</w:t>
      </w:r>
      <w:r w:rsidRPr="00967437">
        <w:rPr>
          <w:rFonts w:hint="eastAsia"/>
          <w:spacing w:val="10"/>
          <w:sz w:val="24"/>
        </w:rPr>
        <w:t>YARN</w:t>
      </w:r>
      <w:r w:rsidRPr="00967437">
        <w:rPr>
          <w:rFonts w:hint="eastAsia"/>
          <w:spacing w:val="10"/>
          <w:sz w:val="24"/>
        </w:rPr>
        <w:t>和</w:t>
      </w:r>
      <w:r w:rsidRPr="00967437">
        <w:rPr>
          <w:rFonts w:hint="eastAsia"/>
          <w:spacing w:val="10"/>
          <w:sz w:val="24"/>
        </w:rPr>
        <w:t>Apache Mesos</w:t>
      </w:r>
      <w:r w:rsidRPr="00967437">
        <w:rPr>
          <w:rFonts w:hint="eastAsia"/>
          <w:spacing w:val="10"/>
          <w:sz w:val="24"/>
        </w:rPr>
        <w:t>作为它的资源管理和调度器，器，并且可以处理所有</w:t>
      </w:r>
      <w:r w:rsidRPr="00967437">
        <w:rPr>
          <w:rFonts w:hint="eastAsia"/>
          <w:spacing w:val="10"/>
          <w:sz w:val="24"/>
        </w:rPr>
        <w:t>Hadoop</w:t>
      </w:r>
      <w:r w:rsidRPr="00967437">
        <w:rPr>
          <w:rFonts w:hint="eastAsia"/>
          <w:spacing w:val="10"/>
          <w:sz w:val="24"/>
        </w:rPr>
        <w:t>支持的数据，包括</w:t>
      </w:r>
      <w:r w:rsidRPr="00967437">
        <w:rPr>
          <w:rFonts w:hint="eastAsia"/>
          <w:spacing w:val="10"/>
          <w:sz w:val="24"/>
        </w:rPr>
        <w:t>HDFS</w:t>
      </w:r>
      <w:r w:rsidRPr="00967437">
        <w:rPr>
          <w:rFonts w:hint="eastAsia"/>
          <w:spacing w:val="10"/>
          <w:sz w:val="24"/>
        </w:rPr>
        <w:t>、</w:t>
      </w:r>
      <w:r w:rsidRPr="00967437">
        <w:rPr>
          <w:rFonts w:hint="eastAsia"/>
          <w:spacing w:val="10"/>
          <w:sz w:val="24"/>
        </w:rPr>
        <w:t>HBase</w:t>
      </w:r>
      <w:r w:rsidRPr="00967437">
        <w:rPr>
          <w:rFonts w:hint="eastAsia"/>
          <w:spacing w:val="10"/>
          <w:sz w:val="24"/>
        </w:rPr>
        <w:t>和</w:t>
      </w:r>
      <w:r w:rsidRPr="00967437">
        <w:rPr>
          <w:rFonts w:hint="eastAsia"/>
          <w:spacing w:val="10"/>
          <w:sz w:val="24"/>
        </w:rPr>
        <w:t>Cassandra</w:t>
      </w:r>
      <w:r w:rsidRPr="00967437">
        <w:rPr>
          <w:rFonts w:hint="eastAsia"/>
          <w:spacing w:val="10"/>
          <w:sz w:val="24"/>
        </w:rPr>
        <w:t>等。这对于已经部署</w:t>
      </w:r>
      <w:r w:rsidRPr="00967437">
        <w:rPr>
          <w:rFonts w:hint="eastAsia"/>
          <w:spacing w:val="10"/>
          <w:sz w:val="24"/>
        </w:rPr>
        <w:t>Hadoop</w:t>
      </w:r>
      <w:r w:rsidRPr="00967437">
        <w:rPr>
          <w:rFonts w:hint="eastAsia"/>
          <w:spacing w:val="10"/>
          <w:sz w:val="24"/>
        </w:rPr>
        <w:t>集群的用户特别重要，因为不需要做任何数据迁移就可以使用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的强大处理能力。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也可以不依赖于第三方的资源管理和调度器，它实现了</w:t>
      </w:r>
      <w:r w:rsidRPr="00967437">
        <w:rPr>
          <w:rFonts w:hint="eastAsia"/>
          <w:spacing w:val="10"/>
          <w:sz w:val="24"/>
        </w:rPr>
        <w:t>Standalone</w:t>
      </w:r>
      <w:r w:rsidRPr="00967437">
        <w:rPr>
          <w:rFonts w:hint="eastAsia"/>
          <w:spacing w:val="10"/>
          <w:sz w:val="24"/>
        </w:rPr>
        <w:t>作为其内置的资源管理和调度框架，这样进一步降低了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的使用门槛，使得所有人都可以非常容易地部署和使用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。此外，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还提供了在</w:t>
      </w:r>
      <w:r w:rsidRPr="00967437">
        <w:rPr>
          <w:rFonts w:hint="eastAsia"/>
          <w:spacing w:val="10"/>
          <w:sz w:val="24"/>
        </w:rPr>
        <w:t>EC2</w:t>
      </w:r>
      <w:r w:rsidRPr="00967437">
        <w:rPr>
          <w:rFonts w:hint="eastAsia"/>
          <w:spacing w:val="10"/>
          <w:sz w:val="24"/>
        </w:rPr>
        <w:t>上部署</w:t>
      </w:r>
      <w:r w:rsidRPr="00967437">
        <w:rPr>
          <w:rFonts w:hint="eastAsia"/>
          <w:spacing w:val="10"/>
          <w:sz w:val="24"/>
        </w:rPr>
        <w:t>Standalone</w:t>
      </w:r>
      <w:r w:rsidRPr="00967437">
        <w:rPr>
          <w:rFonts w:hint="eastAsia"/>
          <w:spacing w:val="10"/>
          <w:sz w:val="24"/>
        </w:rPr>
        <w:t>的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集群的工具。</w:t>
      </w:r>
    </w:p>
    <w:p w14:paraId="25040811" w14:textId="5348FF48" w:rsidR="00927A53" w:rsidRDefault="00961E91" w:rsidP="00927A53">
      <w:pPr>
        <w:rPr>
          <w:noProof/>
        </w:rPr>
      </w:pPr>
      <w:r w:rsidRPr="00B17483">
        <w:rPr>
          <w:noProof/>
        </w:rPr>
        <w:drawing>
          <wp:inline distT="0" distB="0" distL="0" distR="0" wp14:anchorId="0A695760" wp14:editId="08056D91">
            <wp:extent cx="5275580" cy="1453515"/>
            <wp:effectExtent l="0" t="0" r="7620" b="0"/>
            <wp:docPr id="209" name="图片 32" descr="QQ截图2015120711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 descr="QQ截图201512071141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3092" w14:textId="77777777" w:rsidR="00F23525" w:rsidRDefault="00F23525" w:rsidP="00F23525">
      <w:pPr>
        <w:pStyle w:val="2"/>
      </w:pPr>
      <w:bookmarkStart w:id="11" w:name="_Toc493171554"/>
      <w:r>
        <w:rPr>
          <w:rFonts w:hint="eastAsia"/>
        </w:rPr>
        <w:t>Spark</w:t>
      </w:r>
      <w:r>
        <w:rPr>
          <w:rFonts w:hint="eastAsia"/>
        </w:rPr>
        <w:t>的用户和用途</w:t>
      </w:r>
      <w:bookmarkEnd w:id="11"/>
    </w:p>
    <w:p w14:paraId="367213F3" w14:textId="77777777" w:rsidR="00F23525" w:rsidRDefault="00F23525" w:rsidP="00F2352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F23525">
        <w:rPr>
          <w:rFonts w:hint="eastAsia"/>
          <w:spacing w:val="10"/>
          <w:sz w:val="24"/>
        </w:rPr>
        <w:t>我们大致把</w:t>
      </w:r>
      <w:r w:rsidRPr="00F23525">
        <w:rPr>
          <w:rFonts w:hint="eastAsia"/>
          <w:spacing w:val="10"/>
          <w:sz w:val="24"/>
        </w:rPr>
        <w:t>Spark</w:t>
      </w:r>
      <w:r w:rsidRPr="00F23525">
        <w:rPr>
          <w:rFonts w:hint="eastAsia"/>
          <w:spacing w:val="10"/>
          <w:sz w:val="24"/>
        </w:rPr>
        <w:t>的用例分为两类：</w:t>
      </w:r>
      <w:r w:rsidRPr="00F23525">
        <w:rPr>
          <w:spacing w:val="10"/>
          <w:sz w:val="24"/>
        </w:rPr>
        <w:t>数据科学应用和数据处理应用。</w:t>
      </w:r>
      <w:r w:rsidRPr="00F23525">
        <w:rPr>
          <w:rFonts w:hint="eastAsia"/>
          <w:spacing w:val="10"/>
          <w:sz w:val="24"/>
        </w:rPr>
        <w:t>也就对应的有两种人群：数据科学家和工程师。</w:t>
      </w:r>
    </w:p>
    <w:p w14:paraId="517432FC" w14:textId="77777777" w:rsidR="00F23525" w:rsidRDefault="00F23525" w:rsidP="00F23525">
      <w:pPr>
        <w:pStyle w:val="aff0"/>
        <w:spacing w:line="360" w:lineRule="auto"/>
        <w:ind w:left="0" w:firstLine="560"/>
        <w:rPr>
          <w:b/>
          <w:i/>
          <w:color w:val="FF0000"/>
          <w:sz w:val="28"/>
        </w:rPr>
      </w:pPr>
      <w:r>
        <w:rPr>
          <w:rFonts w:hint="eastAsia"/>
          <w:b/>
          <w:i/>
          <w:color w:val="FF0000"/>
          <w:sz w:val="28"/>
        </w:rPr>
        <w:t>数据科学任务</w:t>
      </w:r>
    </w:p>
    <w:p w14:paraId="0A22FBF4" w14:textId="5709A2A5" w:rsidR="00F23525" w:rsidRPr="000C390D" w:rsidRDefault="00F23525" w:rsidP="000C390D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FC705F">
        <w:rPr>
          <w:rFonts w:hint="eastAsia"/>
          <w:spacing w:val="10"/>
          <w:sz w:val="24"/>
        </w:rPr>
        <w:t>主要是数据分析领域，数据科学家</w:t>
      </w:r>
      <w:r w:rsidRPr="00FC705F">
        <w:rPr>
          <w:spacing w:val="10"/>
          <w:sz w:val="24"/>
        </w:rPr>
        <w:t>要负责分析数据并建模，具备</w:t>
      </w:r>
      <w:r w:rsidRPr="00FC705F">
        <w:rPr>
          <w:spacing w:val="10"/>
          <w:sz w:val="24"/>
        </w:rPr>
        <w:t xml:space="preserve"> SQL</w:t>
      </w:r>
      <w:r w:rsidRPr="00FC705F">
        <w:rPr>
          <w:spacing w:val="10"/>
          <w:sz w:val="24"/>
        </w:rPr>
        <w:t>、统计、预测建模</w:t>
      </w:r>
      <w:r w:rsidRPr="00FC705F">
        <w:rPr>
          <w:spacing w:val="10"/>
          <w:sz w:val="24"/>
        </w:rPr>
        <w:t>(</w:t>
      </w:r>
      <w:r w:rsidRPr="00FC705F">
        <w:rPr>
          <w:spacing w:val="10"/>
          <w:sz w:val="24"/>
        </w:rPr>
        <w:t>机器学习</w:t>
      </w:r>
      <w:r w:rsidRPr="00FC705F">
        <w:rPr>
          <w:spacing w:val="10"/>
          <w:sz w:val="24"/>
        </w:rPr>
        <w:t>)</w:t>
      </w:r>
      <w:r w:rsidRPr="00FC705F">
        <w:rPr>
          <w:spacing w:val="10"/>
          <w:sz w:val="24"/>
        </w:rPr>
        <w:t>等方面的经验，以及一定的使用</w:t>
      </w:r>
      <w:r w:rsidRPr="00FC705F">
        <w:rPr>
          <w:spacing w:val="10"/>
          <w:sz w:val="24"/>
        </w:rPr>
        <w:t xml:space="preserve"> Python</w:t>
      </w:r>
      <w:r w:rsidRPr="00FC705F">
        <w:rPr>
          <w:spacing w:val="10"/>
          <w:sz w:val="24"/>
        </w:rPr>
        <w:t>、</w:t>
      </w:r>
      <w:r w:rsidRPr="00FC705F">
        <w:rPr>
          <w:spacing w:val="10"/>
          <w:sz w:val="24"/>
        </w:rPr>
        <w:t xml:space="preserve"> Matlab </w:t>
      </w:r>
      <w:r w:rsidRPr="00FC705F">
        <w:rPr>
          <w:spacing w:val="10"/>
          <w:sz w:val="24"/>
        </w:rPr>
        <w:t>或</w:t>
      </w:r>
      <w:r w:rsidRPr="00FC705F">
        <w:rPr>
          <w:spacing w:val="10"/>
          <w:sz w:val="24"/>
        </w:rPr>
        <w:t xml:space="preserve"> </w:t>
      </w:r>
      <w:r w:rsidRPr="00FC705F">
        <w:rPr>
          <w:spacing w:val="10"/>
          <w:sz w:val="24"/>
        </w:rPr>
        <w:lastRenderedPageBreak/>
        <w:t xml:space="preserve">R </w:t>
      </w:r>
      <w:r w:rsidRPr="00FC705F">
        <w:rPr>
          <w:spacing w:val="10"/>
          <w:sz w:val="24"/>
        </w:rPr>
        <w:t>语言进行编程的能力</w:t>
      </w:r>
      <w:r w:rsidR="00FC705F">
        <w:rPr>
          <w:spacing w:val="10"/>
          <w:sz w:val="24"/>
        </w:rPr>
        <w:t>。</w:t>
      </w:r>
    </w:p>
    <w:p w14:paraId="7B2868A0" w14:textId="77777777" w:rsidR="00F23525" w:rsidRPr="00F23525" w:rsidRDefault="00F23525" w:rsidP="00F23525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b/>
          <w:i/>
          <w:color w:val="FF0000"/>
          <w:sz w:val="28"/>
        </w:rPr>
        <w:t>数据处理应用</w:t>
      </w:r>
    </w:p>
    <w:p w14:paraId="5842A9AD" w14:textId="77777777" w:rsidR="00F23525" w:rsidRPr="00FC705F" w:rsidRDefault="00FC705F" w:rsidP="00FC705F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FC705F">
        <w:rPr>
          <w:spacing w:val="10"/>
          <w:sz w:val="24"/>
        </w:rPr>
        <w:t>工程师定义为使用</w:t>
      </w:r>
      <w:r w:rsidRPr="00FC705F">
        <w:rPr>
          <w:spacing w:val="10"/>
          <w:sz w:val="24"/>
        </w:rPr>
        <w:t xml:space="preserve"> Spark </w:t>
      </w:r>
      <w:r w:rsidRPr="00FC705F">
        <w:rPr>
          <w:spacing w:val="10"/>
          <w:sz w:val="24"/>
        </w:rPr>
        <w:t>开发</w:t>
      </w:r>
      <w:r w:rsidRPr="00FC705F">
        <w:rPr>
          <w:spacing w:val="10"/>
          <w:sz w:val="24"/>
        </w:rPr>
        <w:t xml:space="preserve"> </w:t>
      </w:r>
      <w:r w:rsidRPr="00FC705F">
        <w:rPr>
          <w:spacing w:val="10"/>
          <w:sz w:val="24"/>
        </w:rPr>
        <w:t>生产环境中的数据处理应用的软件开发者</w:t>
      </w:r>
      <w:r>
        <w:rPr>
          <w:spacing w:val="10"/>
          <w:sz w:val="24"/>
        </w:rPr>
        <w:t>，</w:t>
      </w:r>
      <w:r>
        <w:rPr>
          <w:rFonts w:hint="eastAsia"/>
          <w:spacing w:val="10"/>
          <w:sz w:val="24"/>
        </w:rPr>
        <w:t>通过对接</w:t>
      </w:r>
      <w:r>
        <w:rPr>
          <w:rFonts w:hint="eastAsia"/>
          <w:spacing w:val="10"/>
          <w:sz w:val="24"/>
        </w:rPr>
        <w:t>Spark</w:t>
      </w:r>
      <w:r>
        <w:rPr>
          <w:rFonts w:hint="eastAsia"/>
          <w:spacing w:val="10"/>
          <w:sz w:val="24"/>
        </w:rPr>
        <w:t>的</w:t>
      </w:r>
      <w:r>
        <w:rPr>
          <w:rFonts w:hint="eastAsia"/>
          <w:spacing w:val="10"/>
          <w:sz w:val="24"/>
        </w:rPr>
        <w:t>API</w:t>
      </w:r>
      <w:r>
        <w:rPr>
          <w:rFonts w:hint="eastAsia"/>
          <w:spacing w:val="10"/>
          <w:sz w:val="24"/>
        </w:rPr>
        <w:t>实现对处理的处理和转换等任务。</w:t>
      </w:r>
    </w:p>
    <w:p w14:paraId="10742CE4" w14:textId="77777777" w:rsidR="00927A53" w:rsidRDefault="00927A53" w:rsidP="00927A53">
      <w:pPr>
        <w:pStyle w:val="1"/>
        <w:tabs>
          <w:tab w:val="left" w:pos="1080"/>
        </w:tabs>
      </w:pPr>
      <w:bookmarkStart w:id="12" w:name="_Toc13118"/>
      <w:bookmarkStart w:id="13" w:name="_Toc421117891"/>
      <w:bookmarkStart w:id="14" w:name="_Toc493171555"/>
      <w:r>
        <w:rPr>
          <w:rFonts w:hint="eastAsia"/>
        </w:rPr>
        <w:t>Spark</w:t>
      </w:r>
      <w:r>
        <w:rPr>
          <w:rFonts w:hint="eastAsia"/>
        </w:rPr>
        <w:t>集群安装</w:t>
      </w:r>
      <w:bookmarkEnd w:id="12"/>
      <w:bookmarkEnd w:id="13"/>
      <w:bookmarkEnd w:id="14"/>
    </w:p>
    <w:p w14:paraId="4B7AFCB7" w14:textId="46709A42" w:rsidR="00ED5A12" w:rsidRDefault="00ED5A12" w:rsidP="00ED5A12">
      <w:pPr>
        <w:pStyle w:val="2"/>
      </w:pPr>
      <w:bookmarkStart w:id="15" w:name="_Toc493171556"/>
      <w:r>
        <w:rPr>
          <w:rFonts w:hint="eastAsia"/>
        </w:rPr>
        <w:t>集群角色</w:t>
      </w:r>
      <w:bookmarkEnd w:id="15"/>
    </w:p>
    <w:p w14:paraId="3C89B20A" w14:textId="63B8F637" w:rsidR="00ED5A12" w:rsidRDefault="00ED5A12" w:rsidP="00ED5A12">
      <w:r>
        <w:rPr>
          <w:noProof/>
        </w:rPr>
        <w:drawing>
          <wp:inline distT="0" distB="0" distL="0" distR="0" wp14:anchorId="74128D9D" wp14:editId="71F1C900">
            <wp:extent cx="5580380" cy="2677160"/>
            <wp:effectExtent l="0" t="0" r="7620" b="0"/>
            <wp:docPr id="199" name="Picture 199" descr="../../../../../../Desktop/cluster-overvie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cluster-overview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7672" w14:textId="7B10B3FE" w:rsidR="0094701E" w:rsidRPr="008434A6" w:rsidRDefault="00AA5BA4" w:rsidP="008434A6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8434A6">
        <w:rPr>
          <w:rFonts w:hint="eastAsia"/>
          <w:spacing w:val="10"/>
          <w:sz w:val="24"/>
        </w:rPr>
        <w:t>从物理部署层面上来看，</w:t>
      </w:r>
      <w:r w:rsidRPr="008434A6">
        <w:rPr>
          <w:rFonts w:hint="eastAsia"/>
          <w:spacing w:val="10"/>
          <w:sz w:val="24"/>
        </w:rPr>
        <w:t>Spark</w:t>
      </w:r>
      <w:r w:rsidRPr="008434A6">
        <w:rPr>
          <w:rFonts w:hint="eastAsia"/>
          <w:spacing w:val="10"/>
          <w:sz w:val="24"/>
        </w:rPr>
        <w:t>主要分为两种类型的节点，</w:t>
      </w:r>
      <w:r w:rsidRPr="008434A6">
        <w:rPr>
          <w:rFonts w:hint="eastAsia"/>
          <w:spacing w:val="10"/>
          <w:sz w:val="24"/>
        </w:rPr>
        <w:t>Master</w:t>
      </w:r>
      <w:r w:rsidRPr="008434A6">
        <w:rPr>
          <w:rFonts w:hint="eastAsia"/>
          <w:spacing w:val="10"/>
          <w:sz w:val="24"/>
        </w:rPr>
        <w:t>节点和</w:t>
      </w:r>
      <w:r w:rsidRPr="008434A6">
        <w:rPr>
          <w:rFonts w:hint="eastAsia"/>
          <w:spacing w:val="10"/>
          <w:sz w:val="24"/>
        </w:rPr>
        <w:t>Worker</w:t>
      </w:r>
      <w:r w:rsidRPr="008434A6">
        <w:rPr>
          <w:rFonts w:hint="eastAsia"/>
          <w:spacing w:val="10"/>
          <w:sz w:val="24"/>
        </w:rPr>
        <w:t>节点，</w:t>
      </w:r>
      <w:r w:rsidRPr="008434A6">
        <w:rPr>
          <w:rFonts w:hint="eastAsia"/>
          <w:spacing w:val="10"/>
          <w:sz w:val="24"/>
        </w:rPr>
        <w:t>Master</w:t>
      </w:r>
      <w:r w:rsidRPr="008434A6">
        <w:rPr>
          <w:rFonts w:hint="eastAsia"/>
          <w:spacing w:val="10"/>
          <w:sz w:val="24"/>
        </w:rPr>
        <w:t>节点主要运行集群管理器的中心化部分，</w:t>
      </w:r>
      <w:r w:rsidR="0094701E" w:rsidRPr="008434A6">
        <w:rPr>
          <w:rFonts w:hint="eastAsia"/>
          <w:spacing w:val="10"/>
          <w:sz w:val="24"/>
        </w:rPr>
        <w:t>所承载的作用是分配</w:t>
      </w:r>
      <w:r w:rsidR="0094701E" w:rsidRPr="008434A6">
        <w:rPr>
          <w:rFonts w:hint="eastAsia"/>
          <w:spacing w:val="10"/>
          <w:sz w:val="24"/>
        </w:rPr>
        <w:t>Application</w:t>
      </w:r>
      <w:r w:rsidR="0094701E" w:rsidRPr="008434A6">
        <w:rPr>
          <w:rFonts w:hint="eastAsia"/>
          <w:spacing w:val="10"/>
          <w:sz w:val="24"/>
        </w:rPr>
        <w:t>到</w:t>
      </w:r>
      <w:r w:rsidR="0094701E" w:rsidRPr="008434A6">
        <w:rPr>
          <w:rFonts w:hint="eastAsia"/>
          <w:spacing w:val="10"/>
          <w:sz w:val="24"/>
        </w:rPr>
        <w:t>Worker</w:t>
      </w:r>
      <w:r w:rsidR="0094701E" w:rsidRPr="008434A6">
        <w:rPr>
          <w:rFonts w:hint="eastAsia"/>
          <w:spacing w:val="10"/>
          <w:sz w:val="24"/>
        </w:rPr>
        <w:t>节点，维护</w:t>
      </w:r>
      <w:r w:rsidR="0094701E" w:rsidRPr="008434A6">
        <w:rPr>
          <w:rFonts w:hint="eastAsia"/>
          <w:spacing w:val="10"/>
          <w:sz w:val="24"/>
        </w:rPr>
        <w:t>Worker</w:t>
      </w:r>
      <w:r w:rsidR="0094701E" w:rsidRPr="008434A6">
        <w:rPr>
          <w:rFonts w:hint="eastAsia"/>
          <w:spacing w:val="10"/>
          <w:sz w:val="24"/>
        </w:rPr>
        <w:t>节点，</w:t>
      </w:r>
      <w:r w:rsidR="0094701E" w:rsidRPr="008434A6">
        <w:rPr>
          <w:rFonts w:hint="eastAsia"/>
          <w:spacing w:val="10"/>
          <w:sz w:val="24"/>
        </w:rPr>
        <w:t>Driver</w:t>
      </w:r>
      <w:r w:rsidR="0094701E" w:rsidRPr="008434A6">
        <w:rPr>
          <w:rFonts w:hint="eastAsia"/>
          <w:spacing w:val="10"/>
          <w:sz w:val="24"/>
        </w:rPr>
        <w:t>，</w:t>
      </w:r>
      <w:r w:rsidR="0094701E" w:rsidRPr="008434A6">
        <w:rPr>
          <w:rFonts w:hint="eastAsia"/>
          <w:spacing w:val="10"/>
          <w:sz w:val="24"/>
        </w:rPr>
        <w:t>Application</w:t>
      </w:r>
      <w:r w:rsidR="0094701E" w:rsidRPr="008434A6">
        <w:rPr>
          <w:rFonts w:hint="eastAsia"/>
          <w:spacing w:val="10"/>
          <w:sz w:val="24"/>
        </w:rPr>
        <w:t>的状态。</w:t>
      </w:r>
      <w:r w:rsidR="0094701E" w:rsidRPr="008434A6">
        <w:rPr>
          <w:rFonts w:hint="eastAsia"/>
          <w:spacing w:val="10"/>
          <w:sz w:val="24"/>
        </w:rPr>
        <w:t>Worker</w:t>
      </w:r>
      <w:r w:rsidR="0094701E" w:rsidRPr="008434A6">
        <w:rPr>
          <w:rFonts w:hint="eastAsia"/>
          <w:spacing w:val="10"/>
          <w:sz w:val="24"/>
        </w:rPr>
        <w:t>节点负责具体的业务运行。</w:t>
      </w:r>
    </w:p>
    <w:p w14:paraId="7F149FE3" w14:textId="7BAF6392" w:rsidR="00AA5BA4" w:rsidRPr="008434A6" w:rsidRDefault="002D02F2" w:rsidP="008434A6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8434A6">
        <w:rPr>
          <w:rFonts w:hint="eastAsia"/>
          <w:spacing w:val="10"/>
          <w:sz w:val="24"/>
        </w:rPr>
        <w:t>从</w:t>
      </w:r>
      <w:r w:rsidRPr="008434A6">
        <w:rPr>
          <w:rFonts w:hint="eastAsia"/>
          <w:spacing w:val="10"/>
          <w:sz w:val="24"/>
        </w:rPr>
        <w:t>Spark</w:t>
      </w:r>
      <w:r w:rsidRPr="008434A6">
        <w:rPr>
          <w:rFonts w:hint="eastAsia"/>
          <w:spacing w:val="10"/>
          <w:sz w:val="24"/>
        </w:rPr>
        <w:t>程序运行的层面来看，</w:t>
      </w:r>
      <w:r w:rsidRPr="008434A6">
        <w:rPr>
          <w:rFonts w:hint="eastAsia"/>
          <w:spacing w:val="10"/>
          <w:sz w:val="24"/>
        </w:rPr>
        <w:t>Spark</w:t>
      </w:r>
      <w:r w:rsidRPr="008434A6">
        <w:rPr>
          <w:rFonts w:hint="eastAsia"/>
          <w:spacing w:val="10"/>
          <w:sz w:val="24"/>
        </w:rPr>
        <w:t>主要分为驱动器节点和执行器节点。</w:t>
      </w:r>
    </w:p>
    <w:p w14:paraId="7202684F" w14:textId="63E88C78" w:rsidR="00927A53" w:rsidRDefault="00927A53" w:rsidP="004942EB">
      <w:pPr>
        <w:pStyle w:val="2"/>
      </w:pPr>
      <w:bookmarkStart w:id="16" w:name="_Toc22634"/>
      <w:bookmarkStart w:id="17" w:name="_Toc421117893"/>
      <w:bookmarkStart w:id="18" w:name="_Toc493171557"/>
      <w:r>
        <w:rPr>
          <w:rFonts w:hint="eastAsia"/>
        </w:rPr>
        <w:t>机器</w:t>
      </w:r>
      <w:bookmarkEnd w:id="16"/>
      <w:bookmarkEnd w:id="17"/>
      <w:r w:rsidR="006A17A0">
        <w:rPr>
          <w:rFonts w:hint="eastAsia"/>
        </w:rPr>
        <w:t>准备</w:t>
      </w:r>
      <w:bookmarkEnd w:id="18"/>
    </w:p>
    <w:p w14:paraId="61689948" w14:textId="74D44C52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准备两台以上</w:t>
      </w:r>
      <w:r w:rsidRPr="00967437">
        <w:rPr>
          <w:rFonts w:hint="eastAsia"/>
          <w:spacing w:val="10"/>
          <w:sz w:val="24"/>
        </w:rPr>
        <w:t>Linux</w:t>
      </w:r>
      <w:r w:rsidRPr="00967437">
        <w:rPr>
          <w:rFonts w:hint="eastAsia"/>
          <w:spacing w:val="10"/>
          <w:sz w:val="24"/>
        </w:rPr>
        <w:t>服务器，安装好</w:t>
      </w:r>
      <w:r w:rsidR="003E62B1">
        <w:rPr>
          <w:rFonts w:hint="eastAsia"/>
          <w:spacing w:val="10"/>
          <w:sz w:val="24"/>
        </w:rPr>
        <w:t>JDK1.8</w:t>
      </w:r>
    </w:p>
    <w:p w14:paraId="04CD3F4B" w14:textId="77777777" w:rsidR="00927A53" w:rsidRDefault="00927A53" w:rsidP="004942EB">
      <w:pPr>
        <w:pStyle w:val="2"/>
      </w:pPr>
      <w:bookmarkStart w:id="19" w:name="_Toc19885"/>
      <w:bookmarkStart w:id="20" w:name="_Toc493171558"/>
      <w:r>
        <w:rPr>
          <w:rFonts w:hint="eastAsia"/>
        </w:rPr>
        <w:lastRenderedPageBreak/>
        <w:t>下载</w:t>
      </w:r>
      <w:r>
        <w:rPr>
          <w:rFonts w:hint="eastAsia"/>
        </w:rPr>
        <w:t>Spark</w:t>
      </w:r>
      <w:r>
        <w:rPr>
          <w:rFonts w:hint="eastAsia"/>
        </w:rPr>
        <w:t>安装包</w:t>
      </w:r>
      <w:bookmarkEnd w:id="19"/>
      <w:bookmarkEnd w:id="20"/>
    </w:p>
    <w:p w14:paraId="5101D572" w14:textId="4C5CEBF2" w:rsidR="00927A53" w:rsidRDefault="003E62B1" w:rsidP="00927A53">
      <w:r w:rsidRPr="003E62B1">
        <w:rPr>
          <w:noProof/>
        </w:rPr>
        <w:drawing>
          <wp:inline distT="0" distB="0" distL="0" distR="0" wp14:anchorId="23D48A04" wp14:editId="04D4B7A8">
            <wp:extent cx="5579745" cy="1599565"/>
            <wp:effectExtent l="0" t="0" r="825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1AE0" w14:textId="76773F31" w:rsidR="00927A53" w:rsidRPr="00805CE6" w:rsidRDefault="00805CE6" w:rsidP="00805CE6">
      <w:pPr>
        <w:spacing w:line="360" w:lineRule="auto"/>
        <w:rPr>
          <w:spacing w:val="10"/>
        </w:rPr>
      </w:pPr>
      <w:bookmarkStart w:id="21" w:name="_Toc421117895"/>
      <w:r>
        <w:t xml:space="preserve">     </w:t>
      </w:r>
      <w:r w:rsidR="00927A53" w:rsidRPr="00805CE6">
        <w:rPr>
          <w:rFonts w:hint="eastAsia"/>
          <w:spacing w:val="10"/>
        </w:rPr>
        <w:t>上传解压</w:t>
      </w:r>
      <w:bookmarkEnd w:id="21"/>
      <w:r w:rsidR="00927A53" w:rsidRPr="00805CE6">
        <w:rPr>
          <w:rFonts w:hint="eastAsia"/>
          <w:spacing w:val="10"/>
        </w:rPr>
        <w:t>安装包</w:t>
      </w:r>
    </w:p>
    <w:p w14:paraId="4314F138" w14:textId="56ADE7E1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上传</w:t>
      </w:r>
      <w:r w:rsidR="00E76250" w:rsidRPr="00E76250">
        <w:rPr>
          <w:spacing w:val="10"/>
          <w:sz w:val="24"/>
        </w:rPr>
        <w:t>spark-2.1.1-bin-hadoop2.7.tgz</w:t>
      </w:r>
      <w:r w:rsidRPr="00967437">
        <w:rPr>
          <w:rFonts w:hint="eastAsia"/>
          <w:spacing w:val="10"/>
          <w:sz w:val="24"/>
        </w:rPr>
        <w:t>安装包到</w:t>
      </w:r>
      <w:r w:rsidRPr="00967437">
        <w:rPr>
          <w:rFonts w:hint="eastAsia"/>
          <w:spacing w:val="10"/>
          <w:sz w:val="24"/>
        </w:rPr>
        <w:t>Linux</w:t>
      </w:r>
      <w:r w:rsidRPr="00967437">
        <w:rPr>
          <w:rFonts w:hint="eastAsia"/>
          <w:spacing w:val="10"/>
          <w:sz w:val="24"/>
        </w:rPr>
        <w:t>上</w:t>
      </w:r>
    </w:p>
    <w:p w14:paraId="1576D620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解压安装包到指定位置</w:t>
      </w:r>
    </w:p>
    <w:p w14:paraId="0B0148DE" w14:textId="3E3578E0" w:rsidR="00927A53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tar -</w:t>
      </w:r>
      <w:r w:rsidR="00805CE6">
        <w:rPr>
          <w:rFonts w:hint="eastAsia"/>
          <w:spacing w:val="10"/>
          <w:sz w:val="24"/>
        </w:rPr>
        <w:t>xf</w:t>
      </w:r>
      <w:r w:rsidRPr="00967437">
        <w:rPr>
          <w:rFonts w:hint="eastAsia"/>
          <w:spacing w:val="10"/>
          <w:sz w:val="24"/>
        </w:rPr>
        <w:t xml:space="preserve"> </w:t>
      </w:r>
      <w:r w:rsidR="00E76250" w:rsidRPr="00E76250">
        <w:rPr>
          <w:spacing w:val="10"/>
          <w:sz w:val="24"/>
        </w:rPr>
        <w:t>spark-2.1.1-bin-hadoop2.7.tgz</w:t>
      </w:r>
      <w:r w:rsidRPr="00967437">
        <w:rPr>
          <w:rFonts w:hint="eastAsia"/>
          <w:spacing w:val="10"/>
          <w:sz w:val="24"/>
        </w:rPr>
        <w:t xml:space="preserve"> -C </w:t>
      </w:r>
      <w:r w:rsidR="00805CE6" w:rsidRPr="00805CE6">
        <w:rPr>
          <w:spacing w:val="10"/>
          <w:sz w:val="24"/>
        </w:rPr>
        <w:t>/home/bigdata/</w:t>
      </w:r>
      <w:r w:rsidR="00E76250">
        <w:rPr>
          <w:spacing w:val="10"/>
          <w:sz w:val="24"/>
        </w:rPr>
        <w:t>Hadoop</w:t>
      </w:r>
    </w:p>
    <w:p w14:paraId="4CDF3309" w14:textId="3E756ABE" w:rsidR="00E76250" w:rsidRDefault="00E76250" w:rsidP="00E76250">
      <w:pPr>
        <w:spacing w:line="360" w:lineRule="auto"/>
        <w:rPr>
          <w:spacing w:val="10"/>
        </w:rPr>
      </w:pPr>
      <w:r w:rsidRPr="00E76250">
        <w:rPr>
          <w:noProof/>
          <w:spacing w:val="10"/>
        </w:rPr>
        <w:drawing>
          <wp:inline distT="0" distB="0" distL="0" distR="0" wp14:anchorId="398CCA73" wp14:editId="6EBE11D5">
            <wp:extent cx="5579745" cy="369570"/>
            <wp:effectExtent l="0" t="0" r="825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DB05" w14:textId="78549F9B" w:rsidR="00640E4A" w:rsidRPr="00E76250" w:rsidRDefault="00640E4A" w:rsidP="00E76250">
      <w:pPr>
        <w:spacing w:line="360" w:lineRule="auto"/>
        <w:rPr>
          <w:spacing w:val="10"/>
        </w:rPr>
      </w:pPr>
      <w:r w:rsidRPr="00640E4A">
        <w:rPr>
          <w:noProof/>
          <w:spacing w:val="10"/>
        </w:rPr>
        <w:drawing>
          <wp:inline distT="0" distB="0" distL="0" distR="0" wp14:anchorId="617BF38B" wp14:editId="687C77B7">
            <wp:extent cx="5579745" cy="2251075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2BD0" w14:textId="5F76ADEE" w:rsidR="00927A53" w:rsidRDefault="00927A53" w:rsidP="006A17A0">
      <w:pPr>
        <w:pStyle w:val="2"/>
      </w:pPr>
      <w:bookmarkStart w:id="22" w:name="_Toc691"/>
      <w:bookmarkStart w:id="23" w:name="_Toc493171559"/>
      <w:r>
        <w:rPr>
          <w:rFonts w:hint="eastAsia"/>
        </w:rPr>
        <w:t>配置</w:t>
      </w:r>
      <w:r>
        <w:rPr>
          <w:rFonts w:hint="eastAsia"/>
        </w:rPr>
        <w:t>Spark</w:t>
      </w:r>
      <w:bookmarkEnd w:id="22"/>
      <w:bookmarkEnd w:id="23"/>
    </w:p>
    <w:p w14:paraId="3682CDB4" w14:textId="11114D83" w:rsidR="00CB3006" w:rsidRPr="00054148" w:rsidRDefault="00CB3006" w:rsidP="00054148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054148">
        <w:rPr>
          <w:rFonts w:hint="eastAsia"/>
          <w:spacing w:val="10"/>
          <w:sz w:val="24"/>
        </w:rPr>
        <w:t>Spark</w:t>
      </w:r>
      <w:r w:rsidRPr="00054148">
        <w:rPr>
          <w:rFonts w:hint="eastAsia"/>
          <w:spacing w:val="10"/>
          <w:sz w:val="24"/>
        </w:rPr>
        <w:t>的部署模式有</w:t>
      </w:r>
      <w:r w:rsidRPr="00054148">
        <w:rPr>
          <w:rFonts w:hint="eastAsia"/>
          <w:spacing w:val="10"/>
          <w:sz w:val="24"/>
        </w:rPr>
        <w:t>Local</w:t>
      </w:r>
      <w:r w:rsidRPr="00054148">
        <w:rPr>
          <w:rFonts w:hint="eastAsia"/>
          <w:spacing w:val="10"/>
          <w:sz w:val="24"/>
        </w:rPr>
        <w:t>、</w:t>
      </w:r>
      <w:r w:rsidRPr="00054148">
        <w:rPr>
          <w:rFonts w:hint="eastAsia"/>
          <w:spacing w:val="10"/>
          <w:sz w:val="24"/>
        </w:rPr>
        <w:t>Local-Cluster</w:t>
      </w:r>
      <w:r w:rsidRPr="00054148">
        <w:rPr>
          <w:rFonts w:hint="eastAsia"/>
          <w:spacing w:val="10"/>
          <w:sz w:val="24"/>
        </w:rPr>
        <w:t>、</w:t>
      </w:r>
      <w:r w:rsidRPr="00054148">
        <w:rPr>
          <w:rFonts w:hint="eastAsia"/>
          <w:spacing w:val="10"/>
          <w:sz w:val="24"/>
        </w:rPr>
        <w:t>Standalone</w:t>
      </w:r>
      <w:r w:rsidRPr="00054148">
        <w:rPr>
          <w:rFonts w:hint="eastAsia"/>
          <w:spacing w:val="10"/>
          <w:sz w:val="24"/>
        </w:rPr>
        <w:t>、</w:t>
      </w:r>
      <w:r w:rsidRPr="00054148">
        <w:rPr>
          <w:rFonts w:hint="eastAsia"/>
          <w:spacing w:val="10"/>
          <w:sz w:val="24"/>
        </w:rPr>
        <w:t>Yarn</w:t>
      </w:r>
      <w:r w:rsidRPr="00054148">
        <w:rPr>
          <w:rFonts w:hint="eastAsia"/>
          <w:spacing w:val="10"/>
          <w:sz w:val="24"/>
        </w:rPr>
        <w:t>、</w:t>
      </w:r>
      <w:r w:rsidRPr="00054148">
        <w:rPr>
          <w:rFonts w:hint="eastAsia"/>
          <w:spacing w:val="10"/>
          <w:sz w:val="24"/>
        </w:rPr>
        <w:t>Mesos</w:t>
      </w:r>
      <w:r w:rsidR="00054148" w:rsidRPr="00054148">
        <w:rPr>
          <w:rFonts w:hint="eastAsia"/>
          <w:spacing w:val="10"/>
          <w:sz w:val="24"/>
        </w:rPr>
        <w:t>，我们选择最具代表性的</w:t>
      </w:r>
      <w:r w:rsidR="00054148" w:rsidRPr="00054148">
        <w:rPr>
          <w:rFonts w:hint="eastAsia"/>
          <w:spacing w:val="10"/>
          <w:sz w:val="24"/>
        </w:rPr>
        <w:t>Standalone</w:t>
      </w:r>
      <w:r w:rsidR="00054148" w:rsidRPr="00054148">
        <w:rPr>
          <w:rFonts w:hint="eastAsia"/>
          <w:spacing w:val="10"/>
          <w:sz w:val="24"/>
        </w:rPr>
        <w:t>集群部署模式。</w:t>
      </w:r>
    </w:p>
    <w:p w14:paraId="1D7EA920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进入到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安装目录</w:t>
      </w:r>
    </w:p>
    <w:p w14:paraId="60098293" w14:textId="24598CB3" w:rsidR="008A0E8D" w:rsidRDefault="00927A53" w:rsidP="008A0E8D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 xml:space="preserve">cd </w:t>
      </w:r>
      <w:r w:rsidR="00A0358F" w:rsidRPr="00A0358F">
        <w:rPr>
          <w:spacing w:val="10"/>
          <w:sz w:val="24"/>
        </w:rPr>
        <w:t>/home/bigdata/hadoop/spark-2.1.1-bin-hadoop2.7/conf</w:t>
      </w:r>
    </w:p>
    <w:p w14:paraId="03C6DA4E" w14:textId="64182B42" w:rsidR="008A0E8D" w:rsidRPr="008A0E8D" w:rsidRDefault="008A0E8D" w:rsidP="008A0E8D">
      <w:pPr>
        <w:spacing w:line="360" w:lineRule="auto"/>
        <w:rPr>
          <w:spacing w:val="10"/>
        </w:rPr>
      </w:pPr>
      <w:r w:rsidRPr="008A0E8D">
        <w:rPr>
          <w:noProof/>
          <w:spacing w:val="10"/>
        </w:rPr>
        <w:lastRenderedPageBreak/>
        <w:drawing>
          <wp:inline distT="0" distB="0" distL="0" distR="0" wp14:anchorId="0E40709A" wp14:editId="18B645BF">
            <wp:extent cx="5579745" cy="129730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65CD" w14:textId="33F3A0F9" w:rsidR="00A0358F" w:rsidRDefault="00A0358F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将</w:t>
      </w:r>
      <w:r>
        <w:rPr>
          <w:rFonts w:hint="eastAsia"/>
          <w:spacing w:val="10"/>
          <w:sz w:val="24"/>
        </w:rPr>
        <w:t>slaves.template</w:t>
      </w:r>
      <w:r>
        <w:rPr>
          <w:rFonts w:hint="eastAsia"/>
          <w:spacing w:val="10"/>
          <w:sz w:val="24"/>
        </w:rPr>
        <w:t>复制为</w:t>
      </w:r>
      <w:r>
        <w:rPr>
          <w:rFonts w:hint="eastAsia"/>
          <w:spacing w:val="10"/>
          <w:sz w:val="24"/>
        </w:rPr>
        <w:t>slaves</w:t>
      </w:r>
    </w:p>
    <w:p w14:paraId="24735191" w14:textId="6F8C2F93" w:rsidR="00A0358F" w:rsidRDefault="00A0358F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将</w:t>
      </w:r>
      <w:r>
        <w:rPr>
          <w:rFonts w:hint="eastAsia"/>
          <w:spacing w:val="10"/>
          <w:sz w:val="24"/>
        </w:rPr>
        <w:t>spark-env.sh.template</w:t>
      </w:r>
      <w:r>
        <w:rPr>
          <w:rFonts w:hint="eastAsia"/>
          <w:spacing w:val="10"/>
          <w:sz w:val="24"/>
        </w:rPr>
        <w:t>复制为</w:t>
      </w:r>
      <w:r>
        <w:rPr>
          <w:rFonts w:hint="eastAsia"/>
          <w:spacing w:val="10"/>
          <w:sz w:val="24"/>
        </w:rPr>
        <w:t>spark-env.sh</w:t>
      </w:r>
    </w:p>
    <w:p w14:paraId="2126FB87" w14:textId="4785C636" w:rsidR="00A0358F" w:rsidRDefault="00A0358F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修改</w:t>
      </w:r>
      <w:r>
        <w:rPr>
          <w:rFonts w:hint="eastAsia"/>
          <w:spacing w:val="10"/>
          <w:sz w:val="24"/>
        </w:rPr>
        <w:t>slave</w:t>
      </w:r>
      <w:r>
        <w:rPr>
          <w:rFonts w:hint="eastAsia"/>
          <w:spacing w:val="10"/>
          <w:sz w:val="24"/>
        </w:rPr>
        <w:t>文件，将</w:t>
      </w:r>
      <w:r>
        <w:rPr>
          <w:rFonts w:hint="eastAsia"/>
          <w:spacing w:val="10"/>
          <w:sz w:val="24"/>
        </w:rPr>
        <w:t>work</w:t>
      </w:r>
      <w:r>
        <w:rPr>
          <w:rFonts w:hint="eastAsia"/>
          <w:spacing w:val="10"/>
          <w:sz w:val="24"/>
        </w:rPr>
        <w:t>的</w:t>
      </w:r>
      <w:r>
        <w:rPr>
          <w:rFonts w:hint="eastAsia"/>
          <w:spacing w:val="10"/>
          <w:sz w:val="24"/>
        </w:rPr>
        <w:t>hostname</w:t>
      </w:r>
      <w:r>
        <w:rPr>
          <w:rFonts w:hint="eastAsia"/>
          <w:spacing w:val="10"/>
          <w:sz w:val="24"/>
        </w:rPr>
        <w:t>输入：</w:t>
      </w:r>
    </w:p>
    <w:p w14:paraId="7211CD9F" w14:textId="1B606193" w:rsidR="00A0358F" w:rsidRPr="00A0358F" w:rsidRDefault="003E3251" w:rsidP="00A0358F">
      <w:pPr>
        <w:spacing w:line="360" w:lineRule="auto"/>
        <w:rPr>
          <w:spacing w:val="10"/>
        </w:rPr>
      </w:pPr>
      <w:r w:rsidRPr="003E3251">
        <w:rPr>
          <w:noProof/>
          <w:spacing w:val="10"/>
        </w:rPr>
        <w:drawing>
          <wp:inline distT="0" distB="0" distL="0" distR="0" wp14:anchorId="5B8BFC73" wp14:editId="474885E6">
            <wp:extent cx="5579745" cy="242506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BBDB" w14:textId="66BE0002" w:rsidR="00927A53" w:rsidRDefault="003E3251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修改</w:t>
      </w:r>
      <w:r>
        <w:rPr>
          <w:rFonts w:hint="eastAsia"/>
          <w:spacing w:val="10"/>
          <w:sz w:val="24"/>
        </w:rPr>
        <w:t>spark-env.sh</w:t>
      </w:r>
      <w:r>
        <w:rPr>
          <w:rFonts w:hint="eastAsia"/>
          <w:spacing w:val="10"/>
          <w:sz w:val="24"/>
        </w:rPr>
        <w:t>文件，添加如下配置：</w:t>
      </w:r>
    </w:p>
    <w:p w14:paraId="513E8696" w14:textId="3EBDB8E6" w:rsidR="003E3251" w:rsidRPr="003E3251" w:rsidRDefault="007E23D7" w:rsidP="003E3251">
      <w:pPr>
        <w:spacing w:line="360" w:lineRule="auto"/>
        <w:rPr>
          <w:spacing w:val="10"/>
        </w:rPr>
      </w:pPr>
      <w:r w:rsidRPr="007E23D7">
        <w:rPr>
          <w:noProof/>
          <w:spacing w:val="10"/>
        </w:rPr>
        <w:drawing>
          <wp:inline distT="0" distB="0" distL="0" distR="0" wp14:anchorId="0F6B1385" wp14:editId="1C231569">
            <wp:extent cx="5579745" cy="230759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0E23" w14:textId="08F922E8" w:rsidR="00927A53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将配置好的</w:t>
      </w:r>
      <w:r w:rsidRPr="00967437">
        <w:rPr>
          <w:rFonts w:hint="eastAsia"/>
          <w:spacing w:val="10"/>
          <w:sz w:val="24"/>
        </w:rPr>
        <w:t>Spark</w:t>
      </w:r>
      <w:r w:rsidR="007E23D7">
        <w:rPr>
          <w:rFonts w:hint="eastAsia"/>
          <w:spacing w:val="10"/>
          <w:sz w:val="24"/>
        </w:rPr>
        <w:t>文件</w:t>
      </w:r>
      <w:r w:rsidRPr="00967437">
        <w:rPr>
          <w:rFonts w:hint="eastAsia"/>
          <w:spacing w:val="10"/>
          <w:sz w:val="24"/>
        </w:rPr>
        <w:t>拷贝到其他节点上</w:t>
      </w:r>
    </w:p>
    <w:p w14:paraId="3057CB83" w14:textId="6591712D" w:rsidR="009C2932" w:rsidRDefault="009C2932" w:rsidP="009C2932">
      <w:pPr>
        <w:spacing w:line="360" w:lineRule="auto"/>
        <w:rPr>
          <w:spacing w:val="10"/>
        </w:rPr>
      </w:pPr>
      <w:r w:rsidRPr="009C2932">
        <w:rPr>
          <w:spacing w:val="10"/>
        </w:rPr>
        <w:t xml:space="preserve">scp slaves </w:t>
      </w:r>
      <w:hyperlink r:id="rId27" w:history="1">
        <w:r w:rsidRPr="00625A00">
          <w:rPr>
            <w:rStyle w:val="a5"/>
            <w:spacing w:val="10"/>
          </w:rPr>
          <w:t>bigdata@slave01:~/hadoop/spark-2.1.1-bin-hadoop2.7/conf</w:t>
        </w:r>
      </w:hyperlink>
    </w:p>
    <w:p w14:paraId="352510BD" w14:textId="432F49E4" w:rsidR="009C2932" w:rsidRDefault="009C2932" w:rsidP="009C2932">
      <w:pPr>
        <w:spacing w:line="360" w:lineRule="auto"/>
        <w:rPr>
          <w:spacing w:val="10"/>
        </w:rPr>
      </w:pPr>
      <w:r w:rsidRPr="009C2932">
        <w:rPr>
          <w:spacing w:val="10"/>
        </w:rPr>
        <w:t xml:space="preserve">scp slaves </w:t>
      </w:r>
      <w:hyperlink r:id="rId28" w:history="1">
        <w:r>
          <w:rPr>
            <w:rStyle w:val="a5"/>
            <w:spacing w:val="10"/>
          </w:rPr>
          <w:t>bigdata@slave02</w:t>
        </w:r>
        <w:r w:rsidRPr="00625A00">
          <w:rPr>
            <w:rStyle w:val="a5"/>
            <w:spacing w:val="10"/>
          </w:rPr>
          <w:t>:~/hadoop/spark-2.1.1-bin-hadoop2.7/conf</w:t>
        </w:r>
      </w:hyperlink>
    </w:p>
    <w:p w14:paraId="360849D1" w14:textId="6560CD37" w:rsidR="009C2932" w:rsidRDefault="009C2932" w:rsidP="009C2932">
      <w:pPr>
        <w:spacing w:line="360" w:lineRule="auto"/>
        <w:rPr>
          <w:spacing w:val="10"/>
        </w:rPr>
      </w:pPr>
      <w:r w:rsidRPr="009C2932">
        <w:rPr>
          <w:spacing w:val="10"/>
        </w:rPr>
        <w:t xml:space="preserve">scp </w:t>
      </w:r>
      <w:r>
        <w:rPr>
          <w:rFonts w:hint="eastAsia"/>
          <w:spacing w:val="10"/>
        </w:rPr>
        <w:t xml:space="preserve">spark-env.sh </w:t>
      </w:r>
      <w:hyperlink r:id="rId29" w:history="1">
        <w:r w:rsidRPr="00625A00">
          <w:rPr>
            <w:rStyle w:val="a5"/>
            <w:spacing w:val="10"/>
          </w:rPr>
          <w:t>bigdata@slave01:~/hadoop/spark-2.1.1-bin-hadoop2.7/conf</w:t>
        </w:r>
      </w:hyperlink>
    </w:p>
    <w:p w14:paraId="6A2F5BAC" w14:textId="3490B809" w:rsidR="00927A53" w:rsidRPr="009C2932" w:rsidRDefault="009C2932" w:rsidP="009C2932">
      <w:pPr>
        <w:spacing w:line="360" w:lineRule="auto"/>
        <w:rPr>
          <w:spacing w:val="10"/>
        </w:rPr>
      </w:pPr>
      <w:r w:rsidRPr="009C2932">
        <w:rPr>
          <w:spacing w:val="10"/>
        </w:rPr>
        <w:lastRenderedPageBreak/>
        <w:t xml:space="preserve">scp </w:t>
      </w:r>
      <w:r>
        <w:rPr>
          <w:rFonts w:hint="eastAsia"/>
          <w:spacing w:val="10"/>
        </w:rPr>
        <w:t xml:space="preserve">spark-env.sh </w:t>
      </w:r>
      <w:hyperlink r:id="rId30" w:history="1">
        <w:r>
          <w:rPr>
            <w:rStyle w:val="a5"/>
            <w:spacing w:val="10"/>
          </w:rPr>
          <w:t>bigdata@slave02</w:t>
        </w:r>
        <w:r w:rsidRPr="00625A00">
          <w:rPr>
            <w:rStyle w:val="a5"/>
            <w:spacing w:val="10"/>
          </w:rPr>
          <w:t>:~/hadoop/spark-2.1.1-bin-hadoop2.7/conf</w:t>
        </w:r>
      </w:hyperlink>
    </w:p>
    <w:p w14:paraId="35DCBBEA" w14:textId="0336EB7C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集群配置完毕，目前是</w:t>
      </w:r>
      <w:r w:rsidRPr="00967437">
        <w:rPr>
          <w:rFonts w:hint="eastAsia"/>
          <w:spacing w:val="10"/>
          <w:sz w:val="24"/>
        </w:rPr>
        <w:t>1</w:t>
      </w:r>
      <w:r w:rsidRPr="00967437">
        <w:rPr>
          <w:rFonts w:hint="eastAsia"/>
          <w:spacing w:val="10"/>
          <w:sz w:val="24"/>
        </w:rPr>
        <w:t>个</w:t>
      </w:r>
      <w:r w:rsidRPr="00967437">
        <w:rPr>
          <w:rFonts w:hint="eastAsia"/>
          <w:spacing w:val="10"/>
          <w:sz w:val="24"/>
        </w:rPr>
        <w:t>Master</w:t>
      </w:r>
      <w:r w:rsidRPr="00967437">
        <w:rPr>
          <w:rFonts w:hint="eastAsia"/>
          <w:spacing w:val="10"/>
          <w:sz w:val="24"/>
        </w:rPr>
        <w:t>，</w:t>
      </w:r>
      <w:r w:rsidR="009C2932">
        <w:rPr>
          <w:rFonts w:hint="eastAsia"/>
          <w:spacing w:val="10"/>
          <w:sz w:val="24"/>
        </w:rPr>
        <w:t>2</w:t>
      </w:r>
      <w:r w:rsidRPr="00967437">
        <w:rPr>
          <w:rFonts w:hint="eastAsia"/>
          <w:spacing w:val="10"/>
          <w:sz w:val="24"/>
        </w:rPr>
        <w:t>个</w:t>
      </w:r>
      <w:r w:rsidRPr="00967437">
        <w:rPr>
          <w:rFonts w:hint="eastAsia"/>
          <w:spacing w:val="10"/>
          <w:sz w:val="24"/>
        </w:rPr>
        <w:t>Work</w:t>
      </w:r>
      <w:r w:rsidRPr="00967437">
        <w:rPr>
          <w:rFonts w:hint="eastAsia"/>
          <w:spacing w:val="10"/>
          <w:sz w:val="24"/>
        </w:rPr>
        <w:t>，</w:t>
      </w:r>
      <w:r w:rsidR="009C2932">
        <w:rPr>
          <w:rFonts w:hint="eastAsia"/>
          <w:spacing w:val="10"/>
          <w:sz w:val="24"/>
        </w:rPr>
        <w:t>master01</w:t>
      </w:r>
      <w:r w:rsidRPr="00967437">
        <w:rPr>
          <w:rFonts w:hint="eastAsia"/>
          <w:spacing w:val="10"/>
          <w:sz w:val="24"/>
        </w:rPr>
        <w:t>上启动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集群</w:t>
      </w:r>
    </w:p>
    <w:p w14:paraId="7021BF18" w14:textId="45AC8932" w:rsidR="00927A53" w:rsidRPr="00967437" w:rsidRDefault="00587C28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587C28">
        <w:rPr>
          <w:spacing w:val="10"/>
          <w:sz w:val="24"/>
        </w:rPr>
        <w:t>/home/bigdata/hadoop/spark-2.1.1-bin-hadoop2.7</w:t>
      </w:r>
      <w:r w:rsidR="00927A53" w:rsidRPr="00967437">
        <w:rPr>
          <w:rFonts w:hint="eastAsia"/>
          <w:spacing w:val="10"/>
          <w:sz w:val="24"/>
        </w:rPr>
        <w:t>/sbin/start-all.sh</w:t>
      </w:r>
    </w:p>
    <w:p w14:paraId="59ACF9AC" w14:textId="75036FCA" w:rsidR="00927A53" w:rsidRPr="00587C28" w:rsidRDefault="00587C28" w:rsidP="00587C28">
      <w:pPr>
        <w:spacing w:line="360" w:lineRule="auto"/>
        <w:rPr>
          <w:spacing w:val="10"/>
        </w:rPr>
      </w:pPr>
      <w:r w:rsidRPr="00587C28">
        <w:rPr>
          <w:noProof/>
          <w:spacing w:val="10"/>
        </w:rPr>
        <w:drawing>
          <wp:inline distT="0" distB="0" distL="0" distR="0" wp14:anchorId="1FE48C86" wp14:editId="6C8A6927">
            <wp:extent cx="5579745" cy="634365"/>
            <wp:effectExtent l="0" t="0" r="825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225C" w14:textId="624B9A76" w:rsidR="00927A53" w:rsidRDefault="00927A53" w:rsidP="00967437">
      <w:pPr>
        <w:pStyle w:val="aff0"/>
        <w:spacing w:line="360" w:lineRule="auto"/>
        <w:ind w:left="0" w:firstLine="560"/>
      </w:pPr>
      <w:r w:rsidRPr="00967437">
        <w:rPr>
          <w:rFonts w:hint="eastAsia"/>
          <w:spacing w:val="10"/>
          <w:sz w:val="24"/>
        </w:rPr>
        <w:t>启动后执行</w:t>
      </w:r>
      <w:r w:rsidRPr="00967437">
        <w:rPr>
          <w:rFonts w:hint="eastAsia"/>
          <w:spacing w:val="10"/>
          <w:sz w:val="24"/>
        </w:rPr>
        <w:t>jps</w:t>
      </w:r>
      <w:r w:rsidRPr="00967437">
        <w:rPr>
          <w:rFonts w:hint="eastAsia"/>
          <w:spacing w:val="10"/>
          <w:sz w:val="24"/>
        </w:rPr>
        <w:t>命令，主节点上有</w:t>
      </w:r>
      <w:r w:rsidRPr="00967437">
        <w:rPr>
          <w:rFonts w:hint="eastAsia"/>
          <w:spacing w:val="10"/>
          <w:sz w:val="24"/>
        </w:rPr>
        <w:t>Master</w:t>
      </w:r>
      <w:r w:rsidRPr="00967437">
        <w:rPr>
          <w:rFonts w:hint="eastAsia"/>
          <w:spacing w:val="10"/>
          <w:sz w:val="24"/>
        </w:rPr>
        <w:t>进程，其他子节点上有</w:t>
      </w:r>
      <w:r w:rsidRPr="00967437">
        <w:rPr>
          <w:rFonts w:hint="eastAsia"/>
          <w:spacing w:val="10"/>
          <w:sz w:val="24"/>
        </w:rPr>
        <w:t>Work</w:t>
      </w:r>
      <w:r w:rsidRPr="00967437">
        <w:rPr>
          <w:rFonts w:hint="eastAsia"/>
          <w:spacing w:val="10"/>
          <w:sz w:val="24"/>
        </w:rPr>
        <w:t>进行，登录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管理界面查看集群状态（主节点）：</w:t>
      </w:r>
      <w:hyperlink r:id="rId32" w:history="1">
        <w:r w:rsidRPr="00967437">
          <w:rPr>
            <w:rFonts w:hint="eastAsia"/>
            <w:spacing w:val="10"/>
            <w:sz w:val="24"/>
          </w:rPr>
          <w:t>http://</w:t>
        </w:r>
        <w:r w:rsidR="00B7122C">
          <w:rPr>
            <w:rFonts w:hint="eastAsia"/>
            <w:spacing w:val="10"/>
            <w:sz w:val="24"/>
          </w:rPr>
          <w:t>master01</w:t>
        </w:r>
        <w:r w:rsidRPr="00967437">
          <w:rPr>
            <w:rFonts w:hint="eastAsia"/>
            <w:spacing w:val="10"/>
            <w:sz w:val="24"/>
          </w:rPr>
          <w:t>:8080/</w:t>
        </w:r>
      </w:hyperlink>
    </w:p>
    <w:p w14:paraId="197A0C53" w14:textId="0D8F5A76" w:rsidR="00927A53" w:rsidRPr="00927A53" w:rsidRDefault="00B7122C" w:rsidP="00B7122C">
      <w:pPr>
        <w:rPr>
          <w:rFonts w:ascii="Calibri Light" w:hAnsi="Malgun Gothic" w:cs="Aharoni"/>
          <w:color w:val="000000"/>
          <w:sz w:val="22"/>
        </w:rPr>
      </w:pPr>
      <w:r w:rsidRPr="00B7122C">
        <w:rPr>
          <w:rFonts w:ascii="Calibri Light" w:hAnsi="Malgun Gothic" w:cs="Aharoni"/>
          <w:noProof/>
          <w:color w:val="000000"/>
          <w:sz w:val="22"/>
        </w:rPr>
        <w:drawing>
          <wp:inline distT="0" distB="0" distL="0" distR="0" wp14:anchorId="4F8E1ED5" wp14:editId="54781A33">
            <wp:extent cx="5579745" cy="193357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61E8" w14:textId="77777777" w:rsidR="006A17A0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到此为止，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集群安装完毕</w:t>
      </w:r>
      <w:r w:rsidR="006A17A0">
        <w:rPr>
          <w:rFonts w:hint="eastAsia"/>
          <w:spacing w:val="10"/>
          <w:sz w:val="24"/>
        </w:rPr>
        <w:t>.</w:t>
      </w:r>
    </w:p>
    <w:p w14:paraId="6713AE49" w14:textId="50113AD5" w:rsidR="009D193D" w:rsidRDefault="009D193D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spacing w:val="10"/>
          <w:sz w:val="24"/>
        </w:rPr>
        <w:t>注意</w:t>
      </w:r>
      <w:r>
        <w:rPr>
          <w:rFonts w:hint="eastAsia"/>
          <w:spacing w:val="10"/>
          <w:sz w:val="24"/>
        </w:rPr>
        <w:t>：</w:t>
      </w:r>
      <w:r>
        <w:rPr>
          <w:spacing w:val="10"/>
          <w:sz w:val="24"/>
        </w:rPr>
        <w:t>如果遇到</w:t>
      </w:r>
      <w:r>
        <w:rPr>
          <w:rFonts w:hint="eastAsia"/>
          <w:spacing w:val="10"/>
          <w:sz w:val="24"/>
        </w:rPr>
        <w:t xml:space="preserve"> </w:t>
      </w:r>
      <w:r>
        <w:rPr>
          <w:spacing w:val="10"/>
          <w:sz w:val="24"/>
        </w:rPr>
        <w:t xml:space="preserve">“JAVA_HOME not set” </w:t>
      </w:r>
      <w:r>
        <w:rPr>
          <w:spacing w:val="10"/>
          <w:sz w:val="24"/>
        </w:rPr>
        <w:t>异常</w:t>
      </w:r>
      <w:r>
        <w:rPr>
          <w:rFonts w:hint="eastAsia"/>
          <w:spacing w:val="10"/>
          <w:sz w:val="24"/>
        </w:rPr>
        <w:t>，</w:t>
      </w:r>
      <w:r>
        <w:rPr>
          <w:spacing w:val="10"/>
          <w:sz w:val="24"/>
        </w:rPr>
        <w:t>可以在</w:t>
      </w:r>
      <w:r>
        <w:rPr>
          <w:spacing w:val="10"/>
          <w:sz w:val="24"/>
        </w:rPr>
        <w:t>sbin</w:t>
      </w:r>
      <w:r>
        <w:rPr>
          <w:spacing w:val="10"/>
          <w:sz w:val="24"/>
        </w:rPr>
        <w:t>目录下的</w:t>
      </w:r>
      <w:r>
        <w:rPr>
          <w:spacing w:val="10"/>
          <w:sz w:val="24"/>
        </w:rPr>
        <w:t>spark</w:t>
      </w:r>
      <w:r>
        <w:rPr>
          <w:rFonts w:hint="eastAsia"/>
          <w:spacing w:val="10"/>
          <w:sz w:val="24"/>
        </w:rPr>
        <w:t>-</w:t>
      </w:r>
      <w:r>
        <w:rPr>
          <w:spacing w:val="10"/>
          <w:sz w:val="24"/>
        </w:rPr>
        <w:t>config</w:t>
      </w:r>
      <w:r>
        <w:rPr>
          <w:rFonts w:hint="eastAsia"/>
          <w:spacing w:val="10"/>
          <w:sz w:val="24"/>
        </w:rPr>
        <w:t xml:space="preserve">.sh </w:t>
      </w:r>
      <w:r>
        <w:rPr>
          <w:rFonts w:hint="eastAsia"/>
          <w:spacing w:val="10"/>
          <w:sz w:val="24"/>
        </w:rPr>
        <w:t>文件中加入如下配置：</w:t>
      </w:r>
    </w:p>
    <w:p w14:paraId="75E73F02" w14:textId="551F9A13" w:rsidR="009D193D" w:rsidRDefault="009D193D" w:rsidP="009D193D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9D193D">
        <w:rPr>
          <w:rFonts w:ascii="Courier New" w:hAnsi="Courier New" w:cs="Courier New"/>
          <w:color w:val="000000"/>
          <w:sz w:val="20"/>
          <w:szCs w:val="20"/>
        </w:rPr>
        <w:t>export JAVA_HOME=XXXX</w:t>
      </w:r>
    </w:p>
    <w:p w14:paraId="04B9A60E" w14:textId="77777777" w:rsidR="00D36DC6" w:rsidRDefault="00D36DC6" w:rsidP="002E3757">
      <w:pPr>
        <w:pStyle w:val="aff0"/>
        <w:spacing w:line="360" w:lineRule="auto"/>
        <w:ind w:left="0" w:firstLine="560"/>
        <w:rPr>
          <w:spacing w:val="10"/>
          <w:sz w:val="24"/>
        </w:rPr>
      </w:pPr>
    </w:p>
    <w:p w14:paraId="293131CB" w14:textId="2047FCCA" w:rsidR="002E3757" w:rsidRDefault="00D36DC6" w:rsidP="002E3757">
      <w:pPr>
        <w:pStyle w:val="aff0"/>
        <w:spacing w:line="360" w:lineRule="auto"/>
        <w:ind w:left="0" w:firstLine="560"/>
        <w:rPr>
          <w:spacing w:val="10"/>
          <w:sz w:val="24"/>
        </w:rPr>
      </w:pPr>
      <w:bookmarkStart w:id="24" w:name="OLE_LINK3"/>
      <w:r>
        <w:rPr>
          <w:rFonts w:hint="eastAsia"/>
          <w:spacing w:val="10"/>
          <w:sz w:val="24"/>
        </w:rPr>
        <w:t>如果遇到</w:t>
      </w:r>
      <w:r w:rsidR="002E3757" w:rsidRPr="00F56734">
        <w:rPr>
          <w:rFonts w:hint="eastAsia"/>
          <w:spacing w:val="10"/>
          <w:sz w:val="24"/>
        </w:rPr>
        <w:t>Hadoop HDFS</w:t>
      </w:r>
      <w:r w:rsidR="002E3757" w:rsidRPr="00F56734">
        <w:rPr>
          <w:rFonts w:hint="eastAsia"/>
          <w:spacing w:val="10"/>
          <w:sz w:val="24"/>
        </w:rPr>
        <w:t>的写入权限问题：</w:t>
      </w:r>
    </w:p>
    <w:p w14:paraId="5F500998" w14:textId="77777777" w:rsidR="002E3757" w:rsidRPr="00F56734" w:rsidRDefault="002E3757" w:rsidP="002E375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F56734">
        <w:rPr>
          <w:rFonts w:hint="eastAsia"/>
          <w:spacing w:val="10"/>
          <w:sz w:val="24"/>
        </w:rPr>
        <w:t>org.apache.hadoop.security.AccessControlException</w:t>
      </w:r>
    </w:p>
    <w:p w14:paraId="1C8CE5B0" w14:textId="77777777" w:rsidR="002E3757" w:rsidRPr="00F56734" w:rsidRDefault="002E3757" w:rsidP="002E375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F56734">
        <w:rPr>
          <w:spacing w:val="10"/>
          <w:sz w:val="24"/>
        </w:rPr>
        <w:t>解决</w:t>
      </w:r>
      <w:r w:rsidRPr="00F56734">
        <w:rPr>
          <w:rFonts w:hint="eastAsia"/>
          <w:spacing w:val="10"/>
          <w:sz w:val="24"/>
        </w:rPr>
        <w:t>方案：</w:t>
      </w:r>
      <w:r w:rsidRPr="00F56734">
        <w:rPr>
          <w:rFonts w:hint="eastAsia"/>
          <w:spacing w:val="10"/>
          <w:sz w:val="24"/>
        </w:rPr>
        <w:t xml:space="preserve"> </w:t>
      </w:r>
      <w:r w:rsidRPr="00F56734">
        <w:rPr>
          <w:rFonts w:hint="eastAsia"/>
          <w:spacing w:val="10"/>
          <w:sz w:val="24"/>
        </w:rPr>
        <w:t>在</w:t>
      </w:r>
      <w:r w:rsidRPr="00F56734">
        <w:rPr>
          <w:rFonts w:hint="eastAsia"/>
          <w:spacing w:val="10"/>
          <w:sz w:val="24"/>
        </w:rPr>
        <w:t>hdfs-site</w:t>
      </w:r>
      <w:r w:rsidRPr="00F56734">
        <w:rPr>
          <w:spacing w:val="10"/>
          <w:sz w:val="24"/>
        </w:rPr>
        <w:t>.x</w:t>
      </w:r>
      <w:r w:rsidRPr="00F56734">
        <w:rPr>
          <w:rFonts w:hint="eastAsia"/>
          <w:spacing w:val="10"/>
          <w:sz w:val="24"/>
        </w:rPr>
        <w:t>ml</w:t>
      </w:r>
      <w:r w:rsidRPr="00F56734">
        <w:rPr>
          <w:rFonts w:hint="eastAsia"/>
          <w:spacing w:val="10"/>
          <w:sz w:val="24"/>
        </w:rPr>
        <w:t>中添加如下配置，关</w:t>
      </w:r>
      <w:r w:rsidRPr="00F56734">
        <w:rPr>
          <w:spacing w:val="10"/>
          <w:sz w:val="24"/>
        </w:rPr>
        <w:t>闭</w:t>
      </w:r>
      <w:r w:rsidRPr="00F56734">
        <w:rPr>
          <w:rFonts w:hint="eastAsia"/>
          <w:spacing w:val="10"/>
          <w:sz w:val="24"/>
        </w:rPr>
        <w:t>权限验证</w:t>
      </w:r>
    </w:p>
    <w:p w14:paraId="64543FC4" w14:textId="77777777" w:rsidR="002E3757" w:rsidRDefault="002E3757" w:rsidP="002E3757">
      <w:pPr>
        <w:rPr>
          <w:spacing w:val="10"/>
        </w:rPr>
      </w:pPr>
      <w:r w:rsidRPr="00F56734">
        <w:rPr>
          <w:rFonts w:hint="eastAsia"/>
          <w:spacing w:val="10"/>
        </w:rPr>
        <w:t> </w:t>
      </w:r>
      <w:r>
        <w:rPr>
          <w:rFonts w:hint="eastAsia"/>
          <w:spacing w:val="10"/>
        </w:rPr>
        <w:t xml:space="preserve"> </w:t>
      </w:r>
      <w:r w:rsidRPr="00F56734">
        <w:rPr>
          <w:rFonts w:hint="eastAsia"/>
          <w:spacing w:val="10"/>
        </w:rPr>
        <w:t>&lt;property&gt;</w:t>
      </w:r>
      <w:r w:rsidRPr="00F56734">
        <w:rPr>
          <w:rFonts w:hint="eastAsia"/>
          <w:spacing w:val="10"/>
        </w:rPr>
        <w:br/>
        <w:t>        &lt;name&gt;dfs.permissions&lt;/name&gt;</w:t>
      </w:r>
      <w:r w:rsidRPr="00F56734">
        <w:rPr>
          <w:rFonts w:hint="eastAsia"/>
          <w:spacing w:val="10"/>
        </w:rPr>
        <w:br/>
        <w:t>        &lt;value&gt;false&lt;/value&gt;</w:t>
      </w:r>
      <w:r w:rsidRPr="00F56734">
        <w:rPr>
          <w:rFonts w:hint="eastAsia"/>
          <w:spacing w:val="10"/>
        </w:rPr>
        <w:br/>
        <w:t>  &lt;/property&gt;  </w:t>
      </w:r>
    </w:p>
    <w:p w14:paraId="44F0528F" w14:textId="77777777" w:rsidR="002E3757" w:rsidRPr="009D193D" w:rsidRDefault="002E3757" w:rsidP="00D36DC6"/>
    <w:p w14:paraId="117ACE0D" w14:textId="3619896F" w:rsidR="00691E74" w:rsidRPr="006A17A0" w:rsidRDefault="00691E74" w:rsidP="00691E74">
      <w:pPr>
        <w:pStyle w:val="2"/>
      </w:pPr>
      <w:bookmarkStart w:id="25" w:name="_Toc493171560"/>
      <w:bookmarkEnd w:id="24"/>
      <w:r>
        <w:rPr>
          <w:rFonts w:hint="eastAsia"/>
        </w:rPr>
        <w:lastRenderedPageBreak/>
        <w:t>配置</w:t>
      </w:r>
      <w:r w:rsidR="00F0033D">
        <w:rPr>
          <w:rFonts w:hint="eastAsia"/>
        </w:rPr>
        <w:t>Job History Server</w:t>
      </w:r>
      <w:bookmarkEnd w:id="25"/>
    </w:p>
    <w:p w14:paraId="19ADE14E" w14:textId="77777777" w:rsidR="00F0033D" w:rsidRPr="00967437" w:rsidRDefault="00F0033D" w:rsidP="00F0033D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进入到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安装目录</w:t>
      </w:r>
    </w:p>
    <w:p w14:paraId="3EA9289B" w14:textId="77777777" w:rsidR="00F0033D" w:rsidRDefault="00F0033D" w:rsidP="00F0033D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 xml:space="preserve">cd </w:t>
      </w:r>
      <w:r w:rsidRPr="00A0358F">
        <w:rPr>
          <w:spacing w:val="10"/>
          <w:sz w:val="24"/>
        </w:rPr>
        <w:t>/home/bigdata/hadoop/spark-2.1.1-bin-hadoop2.7/conf</w:t>
      </w:r>
    </w:p>
    <w:p w14:paraId="7A878FC8" w14:textId="0FE11114" w:rsidR="00F0033D" w:rsidRPr="008A0E8D" w:rsidRDefault="00A36CBE" w:rsidP="00F0033D">
      <w:pPr>
        <w:spacing w:line="360" w:lineRule="auto"/>
        <w:rPr>
          <w:spacing w:val="10"/>
        </w:rPr>
      </w:pPr>
      <w:r w:rsidRPr="00A36CBE">
        <w:rPr>
          <w:noProof/>
          <w:spacing w:val="10"/>
        </w:rPr>
        <w:drawing>
          <wp:inline distT="0" distB="0" distL="0" distR="0" wp14:anchorId="4858E895" wp14:editId="27CBB05C">
            <wp:extent cx="5579745" cy="1207770"/>
            <wp:effectExtent l="0" t="0" r="825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E4D1" w14:textId="1B65ED0C" w:rsidR="00F0033D" w:rsidRDefault="00F0033D" w:rsidP="00F0033D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将</w:t>
      </w:r>
      <w:r w:rsidR="00A36CBE">
        <w:rPr>
          <w:rFonts w:hint="eastAsia"/>
          <w:spacing w:val="10"/>
          <w:sz w:val="24"/>
        </w:rPr>
        <w:t>spark-default.conf</w:t>
      </w:r>
      <w:r>
        <w:rPr>
          <w:rFonts w:hint="eastAsia"/>
          <w:spacing w:val="10"/>
          <w:sz w:val="24"/>
        </w:rPr>
        <w:t>.template</w:t>
      </w:r>
      <w:r>
        <w:rPr>
          <w:rFonts w:hint="eastAsia"/>
          <w:spacing w:val="10"/>
          <w:sz w:val="24"/>
        </w:rPr>
        <w:t>复制为</w:t>
      </w:r>
      <w:r w:rsidR="00A36CBE">
        <w:rPr>
          <w:rFonts w:hint="eastAsia"/>
          <w:spacing w:val="10"/>
          <w:sz w:val="24"/>
        </w:rPr>
        <w:t>spark-default.conf</w:t>
      </w:r>
    </w:p>
    <w:p w14:paraId="07F626C3" w14:textId="0F9D1536" w:rsidR="00F0033D" w:rsidRDefault="00F0033D" w:rsidP="00F0033D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修改</w:t>
      </w:r>
      <w:r w:rsidR="00A36CBE">
        <w:rPr>
          <w:rFonts w:hint="eastAsia"/>
          <w:spacing w:val="10"/>
          <w:sz w:val="24"/>
        </w:rPr>
        <w:t>spark-default.conf</w:t>
      </w:r>
      <w:r>
        <w:rPr>
          <w:rFonts w:hint="eastAsia"/>
          <w:spacing w:val="10"/>
          <w:sz w:val="24"/>
        </w:rPr>
        <w:t>文件，</w:t>
      </w:r>
      <w:r w:rsidR="00A36CBE">
        <w:rPr>
          <w:rFonts w:hint="eastAsia"/>
          <w:spacing w:val="10"/>
          <w:sz w:val="24"/>
        </w:rPr>
        <w:t>开启</w:t>
      </w:r>
      <w:r w:rsidR="00A36CBE">
        <w:rPr>
          <w:rFonts w:hint="eastAsia"/>
          <w:spacing w:val="10"/>
          <w:sz w:val="24"/>
        </w:rPr>
        <w:t>Log</w:t>
      </w:r>
      <w:r>
        <w:rPr>
          <w:rFonts w:hint="eastAsia"/>
          <w:spacing w:val="10"/>
          <w:sz w:val="24"/>
        </w:rPr>
        <w:t>：</w:t>
      </w:r>
    </w:p>
    <w:p w14:paraId="0939ADBB" w14:textId="3126465A" w:rsidR="00F0033D" w:rsidRPr="00A0358F" w:rsidRDefault="00A36CBE" w:rsidP="00F0033D">
      <w:pPr>
        <w:spacing w:line="360" w:lineRule="auto"/>
        <w:rPr>
          <w:spacing w:val="10"/>
        </w:rPr>
      </w:pPr>
      <w:r w:rsidRPr="00A36CBE">
        <w:rPr>
          <w:noProof/>
          <w:spacing w:val="10"/>
        </w:rPr>
        <w:drawing>
          <wp:inline distT="0" distB="0" distL="0" distR="0" wp14:anchorId="2465ABA9" wp14:editId="5E8872E8">
            <wp:extent cx="5579745" cy="1553845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9CD4" w14:textId="77777777" w:rsidR="00F0033D" w:rsidRDefault="00F0033D" w:rsidP="00F0033D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修改</w:t>
      </w:r>
      <w:r>
        <w:rPr>
          <w:rFonts w:hint="eastAsia"/>
          <w:spacing w:val="10"/>
          <w:sz w:val="24"/>
        </w:rPr>
        <w:t>spark-env.sh</w:t>
      </w:r>
      <w:r>
        <w:rPr>
          <w:rFonts w:hint="eastAsia"/>
          <w:spacing w:val="10"/>
          <w:sz w:val="24"/>
        </w:rPr>
        <w:t>文件，添加如下配置：</w:t>
      </w:r>
    </w:p>
    <w:p w14:paraId="6BEF25D6" w14:textId="39366AAD" w:rsidR="00F0033D" w:rsidRDefault="00971DB5" w:rsidP="00F0033D">
      <w:pPr>
        <w:spacing w:line="360" w:lineRule="auto"/>
        <w:rPr>
          <w:spacing w:val="10"/>
        </w:rPr>
      </w:pPr>
      <w:r w:rsidRPr="00971DB5">
        <w:rPr>
          <w:noProof/>
          <w:spacing w:val="10"/>
        </w:rPr>
        <w:drawing>
          <wp:inline distT="0" distB="0" distL="0" distR="0" wp14:anchorId="77A736DA" wp14:editId="629D3CB6">
            <wp:extent cx="5579745" cy="898525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1AB6" w14:textId="6912819E" w:rsidR="004712A2" w:rsidRPr="004712A2" w:rsidRDefault="004712A2" w:rsidP="00F0033D">
      <w:pPr>
        <w:spacing w:line="360" w:lineRule="auto"/>
        <w:rPr>
          <w:b/>
          <w:spacing w:val="10"/>
        </w:rPr>
      </w:pPr>
      <w:r>
        <w:rPr>
          <w:rFonts w:hint="eastAsia"/>
          <w:spacing w:val="10"/>
        </w:rPr>
        <w:t xml:space="preserve">    </w:t>
      </w:r>
      <w:r w:rsidRPr="004712A2">
        <w:rPr>
          <w:rFonts w:hint="eastAsia"/>
          <w:b/>
          <w:spacing w:val="10"/>
        </w:rPr>
        <w:t>在</w:t>
      </w:r>
      <w:r w:rsidRPr="004712A2">
        <w:rPr>
          <w:rFonts w:hint="eastAsia"/>
          <w:b/>
          <w:spacing w:val="10"/>
        </w:rPr>
        <w:t>HDFS</w:t>
      </w:r>
      <w:r w:rsidRPr="004712A2">
        <w:rPr>
          <w:rFonts w:hint="eastAsia"/>
          <w:b/>
          <w:spacing w:val="10"/>
        </w:rPr>
        <w:t>上创建好你所指定的</w:t>
      </w:r>
      <w:r w:rsidRPr="004712A2">
        <w:rPr>
          <w:rFonts w:hint="eastAsia"/>
          <w:b/>
          <w:spacing w:val="10"/>
        </w:rPr>
        <w:t>eventLog</w:t>
      </w:r>
      <w:r w:rsidRPr="004712A2">
        <w:rPr>
          <w:rFonts w:hint="eastAsia"/>
          <w:b/>
          <w:spacing w:val="10"/>
        </w:rPr>
        <w:t>日志目录。</w:t>
      </w:r>
    </w:p>
    <w:p w14:paraId="39DA2BC3" w14:textId="77777777" w:rsidR="00AB684E" w:rsidRPr="00AB684E" w:rsidRDefault="00AB684E" w:rsidP="00AB68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AB684E">
        <w:rPr>
          <w:spacing w:val="10"/>
          <w:sz w:val="24"/>
        </w:rPr>
        <w:t>spark-defaults.conf</w:t>
      </w:r>
    </w:p>
    <w:p w14:paraId="01CD9E20" w14:textId="77777777" w:rsidR="00AB684E" w:rsidRPr="00AB684E" w:rsidRDefault="00AB684E" w:rsidP="00AB684E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AB684E">
        <w:rPr>
          <w:rFonts w:ascii="Courier New" w:hAnsi="Courier New" w:cs="Courier New"/>
          <w:color w:val="000000"/>
          <w:sz w:val="20"/>
          <w:szCs w:val="20"/>
        </w:rPr>
        <w:t xml:space="preserve">spark.eventLog.enabled  </w:t>
      </w:r>
      <w:r w:rsidRPr="00AB684E">
        <w:rPr>
          <w:rFonts w:ascii="Courier New" w:hAnsi="Courier New" w:cs="Courier New"/>
          <w:color w:val="0000FF"/>
          <w:sz w:val="20"/>
          <w:szCs w:val="20"/>
        </w:rPr>
        <w:t>true</w:t>
      </w:r>
    </w:p>
    <w:p w14:paraId="4837F3A3" w14:textId="4020CB61" w:rsidR="00AB684E" w:rsidRPr="00AB684E" w:rsidRDefault="00AB684E" w:rsidP="00AB684E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AB684E">
        <w:rPr>
          <w:rFonts w:ascii="Courier New" w:hAnsi="Courier New" w:cs="Courier New"/>
          <w:color w:val="000000"/>
          <w:sz w:val="20"/>
          <w:szCs w:val="20"/>
        </w:rPr>
        <w:t xml:space="preserve">spark.eventLog.dir      </w:t>
      </w:r>
      <w:r>
        <w:rPr>
          <w:rFonts w:ascii="Courier New" w:hAnsi="Courier New" w:cs="Courier New" w:hint="eastAsia"/>
          <w:color w:val="000000"/>
          <w:sz w:val="20"/>
          <w:szCs w:val="20"/>
        </w:rPr>
        <w:t xml:space="preserve"> </w:t>
      </w:r>
      <w:r w:rsidRPr="00AB684E">
        <w:rPr>
          <w:rFonts w:ascii="Courier New" w:hAnsi="Courier New" w:cs="Courier New"/>
          <w:color w:val="000000"/>
          <w:sz w:val="20"/>
          <w:szCs w:val="20"/>
        </w:rPr>
        <w:t>hdfs:</w:t>
      </w:r>
      <w:r w:rsidRPr="00AB684E"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 w:hint="eastAsia"/>
          <w:color w:val="008000"/>
          <w:sz w:val="20"/>
          <w:szCs w:val="20"/>
        </w:rPr>
        <w:t>master01</w:t>
      </w:r>
      <w:r>
        <w:rPr>
          <w:rFonts w:ascii="Courier New" w:hAnsi="Courier New" w:cs="Courier New"/>
          <w:color w:val="008000"/>
          <w:sz w:val="20"/>
          <w:szCs w:val="20"/>
        </w:rPr>
        <w:t>:900</w:t>
      </w:r>
      <w:r w:rsidRPr="00AB684E">
        <w:rPr>
          <w:rFonts w:ascii="Courier New" w:hAnsi="Courier New" w:cs="Courier New"/>
          <w:color w:val="008000"/>
          <w:sz w:val="20"/>
          <w:szCs w:val="20"/>
        </w:rPr>
        <w:t>0/directory</w:t>
      </w:r>
    </w:p>
    <w:p w14:paraId="258A8F08" w14:textId="77777777" w:rsidR="00AB684E" w:rsidRPr="00AB684E" w:rsidRDefault="00AB684E" w:rsidP="00AB684E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AB684E">
        <w:rPr>
          <w:rFonts w:ascii="Courier New" w:hAnsi="Courier New" w:cs="Courier New"/>
          <w:color w:val="000000"/>
          <w:sz w:val="20"/>
          <w:szCs w:val="20"/>
        </w:rPr>
        <w:t xml:space="preserve">spark.eventLog.compress </w:t>
      </w:r>
      <w:r w:rsidRPr="00AB684E">
        <w:rPr>
          <w:rFonts w:ascii="Courier New" w:hAnsi="Courier New" w:cs="Courier New"/>
          <w:color w:val="0000FF"/>
          <w:sz w:val="20"/>
          <w:szCs w:val="20"/>
        </w:rPr>
        <w:t>true</w:t>
      </w:r>
    </w:p>
    <w:p w14:paraId="4F9DF614" w14:textId="77777777" w:rsidR="00AB684E" w:rsidRPr="00AB684E" w:rsidRDefault="00AB684E" w:rsidP="00AB68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AB684E">
        <w:rPr>
          <w:spacing w:val="10"/>
          <w:sz w:val="24"/>
        </w:rPr>
        <w:t>spark-env.sh</w:t>
      </w:r>
    </w:p>
    <w:p w14:paraId="428FEDED" w14:textId="52FB6644" w:rsidR="00AB684E" w:rsidRDefault="00AB684E" w:rsidP="00AB684E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AB684E">
        <w:rPr>
          <w:rFonts w:ascii="Courier New" w:hAnsi="Courier New" w:cs="Courier New"/>
          <w:color w:val="000000"/>
          <w:sz w:val="20"/>
          <w:szCs w:val="20"/>
        </w:rPr>
        <w:t>export SPARK_HISTORY_OPTS="-D</w:t>
      </w:r>
      <w:r w:rsidRPr="00AB684E">
        <w:rPr>
          <w:rFonts w:ascii="Courier New" w:hAnsi="Courier New" w:cs="Courier New"/>
          <w:b/>
          <w:bCs/>
          <w:color w:val="FF0000"/>
          <w:sz w:val="20"/>
          <w:szCs w:val="20"/>
        </w:rPr>
        <w:t>spark.history.ui.port</w:t>
      </w:r>
      <w:r w:rsidR="00F87AB3">
        <w:rPr>
          <w:rFonts w:ascii="Courier New" w:hAnsi="Courier New" w:cs="Courier New"/>
          <w:color w:val="000000"/>
          <w:sz w:val="20"/>
          <w:szCs w:val="20"/>
        </w:rPr>
        <w:t>=4000</w:t>
      </w:r>
    </w:p>
    <w:p w14:paraId="05207247" w14:textId="7F5CFFF2" w:rsidR="00AB684E" w:rsidRDefault="00AB684E" w:rsidP="00AB684E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>-</w:t>
      </w:r>
      <w:r w:rsidRPr="00AB684E">
        <w:rPr>
          <w:rFonts w:ascii="Courier New" w:hAnsi="Courier New" w:cs="Courier New"/>
          <w:color w:val="000000"/>
          <w:sz w:val="20"/>
          <w:szCs w:val="20"/>
        </w:rPr>
        <w:t>D</w:t>
      </w:r>
      <w:r w:rsidRPr="00AB684E">
        <w:rPr>
          <w:rFonts w:ascii="Courier New" w:hAnsi="Courier New" w:cs="Courier New"/>
          <w:b/>
          <w:bCs/>
          <w:color w:val="FF0000"/>
          <w:sz w:val="20"/>
          <w:szCs w:val="20"/>
        </w:rPr>
        <w:t>spark.history.retainedApplications</w:t>
      </w:r>
      <w:r>
        <w:rPr>
          <w:rFonts w:ascii="Courier New" w:hAnsi="Courier New" w:cs="Courier New"/>
          <w:color w:val="000000"/>
          <w:sz w:val="20"/>
          <w:szCs w:val="20"/>
        </w:rPr>
        <w:t>=3</w:t>
      </w:r>
    </w:p>
    <w:p w14:paraId="77B800F1" w14:textId="2DD3E086" w:rsidR="00AB684E" w:rsidRPr="00AB684E" w:rsidRDefault="00AB684E" w:rsidP="00AB684E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>-</w:t>
      </w:r>
      <w:r w:rsidRPr="00AB684E">
        <w:rPr>
          <w:rFonts w:ascii="Courier New" w:hAnsi="Courier New" w:cs="Courier New"/>
          <w:color w:val="000000"/>
          <w:sz w:val="20"/>
          <w:szCs w:val="20"/>
        </w:rPr>
        <w:t>D</w:t>
      </w:r>
      <w:r w:rsidRPr="00AB684E">
        <w:rPr>
          <w:rFonts w:ascii="Courier New" w:hAnsi="Courier New" w:cs="Courier New"/>
          <w:b/>
          <w:bCs/>
          <w:color w:val="FF0000"/>
          <w:sz w:val="20"/>
          <w:szCs w:val="20"/>
        </w:rPr>
        <w:t>spark.history.fs.logDirectory</w:t>
      </w:r>
      <w:r w:rsidRPr="00AB684E">
        <w:rPr>
          <w:rFonts w:ascii="Courier New" w:hAnsi="Courier New" w:cs="Courier New"/>
          <w:color w:val="000000"/>
          <w:sz w:val="20"/>
          <w:szCs w:val="20"/>
        </w:rPr>
        <w:t>=hdfs:/</w:t>
      </w:r>
      <w:r>
        <w:rPr>
          <w:rFonts w:ascii="Courier New" w:hAnsi="Courier New" w:cs="Courier New"/>
          <w:color w:val="000000"/>
          <w:sz w:val="20"/>
          <w:szCs w:val="20"/>
        </w:rPr>
        <w:t>/master01:900</w:t>
      </w:r>
      <w:r w:rsidRPr="00AB684E">
        <w:rPr>
          <w:rFonts w:ascii="Courier New" w:hAnsi="Courier New" w:cs="Courier New"/>
          <w:color w:val="000000"/>
          <w:sz w:val="20"/>
          <w:szCs w:val="20"/>
        </w:rPr>
        <w:t>0/directory"</w:t>
      </w:r>
    </w:p>
    <w:p w14:paraId="6909082C" w14:textId="77777777" w:rsidR="00AB684E" w:rsidRDefault="00AB684E" w:rsidP="00AB68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AB684E">
        <w:rPr>
          <w:spacing w:val="10"/>
          <w:sz w:val="24"/>
        </w:rPr>
        <w:t>参数描述：</w:t>
      </w:r>
    </w:p>
    <w:p w14:paraId="07DE3AEE" w14:textId="12646224" w:rsidR="00081EF5" w:rsidRPr="00081EF5" w:rsidRDefault="00081EF5" w:rsidP="00081EF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081EF5">
        <w:rPr>
          <w:spacing w:val="10"/>
          <w:sz w:val="24"/>
        </w:rPr>
        <w:t>spark.eventLog.dir</w:t>
      </w:r>
      <w:r w:rsidRPr="00081EF5">
        <w:rPr>
          <w:spacing w:val="10"/>
          <w:sz w:val="24"/>
        </w:rPr>
        <w:t>：</w:t>
      </w:r>
      <w:r w:rsidRPr="00081EF5">
        <w:rPr>
          <w:spacing w:val="10"/>
          <w:sz w:val="24"/>
        </w:rPr>
        <w:t>Application</w:t>
      </w:r>
      <w:r w:rsidRPr="00081EF5">
        <w:rPr>
          <w:spacing w:val="10"/>
          <w:sz w:val="24"/>
        </w:rPr>
        <w:t>在运行过程中所有的信息均记录在该属性</w:t>
      </w:r>
      <w:r w:rsidRPr="00081EF5">
        <w:rPr>
          <w:spacing w:val="10"/>
          <w:sz w:val="24"/>
        </w:rPr>
        <w:lastRenderedPageBreak/>
        <w:t>指定的路径下；</w:t>
      </w:r>
      <w:r w:rsidRPr="00081EF5">
        <w:rPr>
          <w:spacing w:val="10"/>
          <w:sz w:val="24"/>
        </w:rPr>
        <w:t xml:space="preserve"> </w:t>
      </w:r>
    </w:p>
    <w:p w14:paraId="1A8B6C1C" w14:textId="3C96A524" w:rsidR="00AB684E" w:rsidRPr="00AB684E" w:rsidRDefault="004712A2" w:rsidP="00AB684E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spacing w:val="10"/>
          <w:sz w:val="24"/>
        </w:rPr>
        <w:t>spark.history.ui.port=4000</w:t>
      </w:r>
      <w:r w:rsidR="00AB684E" w:rsidRPr="00AB684E">
        <w:rPr>
          <w:spacing w:val="10"/>
          <w:sz w:val="24"/>
        </w:rPr>
        <w:t xml:space="preserve">  </w:t>
      </w:r>
      <w:r w:rsidR="00AB684E" w:rsidRPr="00AB684E">
        <w:rPr>
          <w:spacing w:val="10"/>
          <w:sz w:val="24"/>
        </w:rPr>
        <w:t>调整</w:t>
      </w:r>
      <w:r w:rsidR="00AB684E" w:rsidRPr="00AB684E">
        <w:rPr>
          <w:spacing w:val="10"/>
          <w:sz w:val="24"/>
        </w:rPr>
        <w:t>WEBUI</w:t>
      </w:r>
      <w:r w:rsidR="00AB684E" w:rsidRPr="00AB684E">
        <w:rPr>
          <w:spacing w:val="10"/>
          <w:sz w:val="24"/>
        </w:rPr>
        <w:t>访问的端口号为</w:t>
      </w:r>
      <w:r>
        <w:rPr>
          <w:spacing w:val="10"/>
          <w:sz w:val="24"/>
        </w:rPr>
        <w:t>4000</w:t>
      </w:r>
    </w:p>
    <w:p w14:paraId="71BF25C4" w14:textId="06D836CF" w:rsidR="00AB684E" w:rsidRPr="00AB684E" w:rsidRDefault="00AB684E" w:rsidP="00AB68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AB684E">
        <w:rPr>
          <w:spacing w:val="10"/>
          <w:sz w:val="24"/>
        </w:rPr>
        <w:t>spark.history.fs.logDirectory=hdfs://</w:t>
      </w:r>
      <w:r>
        <w:rPr>
          <w:rFonts w:hint="eastAsia"/>
          <w:spacing w:val="10"/>
          <w:sz w:val="24"/>
        </w:rPr>
        <w:t>master01</w:t>
      </w:r>
      <w:r>
        <w:rPr>
          <w:spacing w:val="10"/>
          <w:sz w:val="24"/>
        </w:rPr>
        <w:t>:900</w:t>
      </w:r>
      <w:r w:rsidRPr="00AB684E">
        <w:rPr>
          <w:spacing w:val="10"/>
          <w:sz w:val="24"/>
        </w:rPr>
        <w:t>0/directory  </w:t>
      </w:r>
      <w:r w:rsidRPr="00AB684E">
        <w:rPr>
          <w:spacing w:val="10"/>
          <w:sz w:val="24"/>
        </w:rPr>
        <w:t>配置了该属性后，在</w:t>
      </w:r>
      <w:r w:rsidRPr="00AB684E">
        <w:rPr>
          <w:spacing w:val="10"/>
          <w:sz w:val="24"/>
        </w:rPr>
        <w:t>start-history-server.sh</w:t>
      </w:r>
      <w:r w:rsidRPr="00AB684E">
        <w:rPr>
          <w:spacing w:val="10"/>
          <w:sz w:val="24"/>
        </w:rPr>
        <w:t>时就无需再</w:t>
      </w:r>
      <w:r w:rsidR="00081EF5">
        <w:rPr>
          <w:spacing w:val="10"/>
          <w:sz w:val="24"/>
        </w:rPr>
        <w:t>显</w:t>
      </w:r>
      <w:r w:rsidR="00081EF5">
        <w:rPr>
          <w:rFonts w:hint="eastAsia"/>
          <w:spacing w:val="10"/>
          <w:sz w:val="24"/>
        </w:rPr>
        <w:t>式</w:t>
      </w:r>
      <w:r w:rsidRPr="00AB684E">
        <w:rPr>
          <w:spacing w:val="10"/>
          <w:sz w:val="24"/>
        </w:rPr>
        <w:t>的指定路径</w:t>
      </w:r>
      <w:r w:rsidR="00081EF5">
        <w:rPr>
          <w:rFonts w:hint="eastAsia"/>
          <w:spacing w:val="10"/>
          <w:sz w:val="24"/>
        </w:rPr>
        <w:t>，</w:t>
      </w:r>
      <w:r w:rsidR="00081EF5" w:rsidRPr="00081EF5">
        <w:rPr>
          <w:spacing w:val="10"/>
          <w:sz w:val="24"/>
        </w:rPr>
        <w:t>Spark History Server</w:t>
      </w:r>
      <w:r w:rsidR="00081EF5">
        <w:rPr>
          <w:spacing w:val="10"/>
          <w:sz w:val="24"/>
        </w:rPr>
        <w:t>页面只展示该指定路径下的信息</w:t>
      </w:r>
    </w:p>
    <w:p w14:paraId="51D4F7CD" w14:textId="0496B055" w:rsidR="00AB684E" w:rsidRPr="00AB684E" w:rsidRDefault="00AB684E" w:rsidP="00AB68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AB684E">
        <w:rPr>
          <w:spacing w:val="10"/>
          <w:sz w:val="24"/>
        </w:rPr>
        <w:t xml:space="preserve">spark.history.retainedApplications=3   </w:t>
      </w:r>
      <w:r w:rsidRPr="00AB684E">
        <w:rPr>
          <w:spacing w:val="10"/>
          <w:sz w:val="24"/>
        </w:rPr>
        <w:t>指定保存</w:t>
      </w:r>
      <w:r w:rsidRPr="00AB684E">
        <w:rPr>
          <w:spacing w:val="10"/>
          <w:sz w:val="24"/>
        </w:rPr>
        <w:t>Application</w:t>
      </w:r>
      <w:r w:rsidRPr="00AB684E">
        <w:rPr>
          <w:spacing w:val="10"/>
          <w:sz w:val="24"/>
        </w:rPr>
        <w:t>历史记录的个数，如果超过这个值，旧的应用程序信息将被删除</w:t>
      </w:r>
      <w:r>
        <w:rPr>
          <w:rFonts w:hint="eastAsia"/>
          <w:spacing w:val="10"/>
          <w:sz w:val="24"/>
        </w:rPr>
        <w:t>，这个是内存中的应用数，而不是页面上显示的应用数。</w:t>
      </w:r>
    </w:p>
    <w:p w14:paraId="4B61FA0B" w14:textId="38ED3053" w:rsidR="00F0033D" w:rsidRPr="009C2932" w:rsidRDefault="00F0033D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将配置好的</w:t>
      </w:r>
      <w:r w:rsidRPr="00967437">
        <w:rPr>
          <w:rFonts w:hint="eastAsia"/>
          <w:spacing w:val="10"/>
          <w:sz w:val="24"/>
        </w:rPr>
        <w:t>Spark</w:t>
      </w:r>
      <w:r>
        <w:rPr>
          <w:rFonts w:hint="eastAsia"/>
          <w:spacing w:val="10"/>
          <w:sz w:val="24"/>
        </w:rPr>
        <w:t>文件</w:t>
      </w:r>
      <w:r w:rsidRPr="00967437">
        <w:rPr>
          <w:rFonts w:hint="eastAsia"/>
          <w:spacing w:val="10"/>
          <w:sz w:val="24"/>
        </w:rPr>
        <w:t>拷贝到其他节点上</w:t>
      </w:r>
      <w:r w:rsidR="00971DB5" w:rsidRPr="009C2932">
        <w:rPr>
          <w:spacing w:val="10"/>
          <w:sz w:val="24"/>
        </w:rPr>
        <w:t xml:space="preserve"> </w:t>
      </w:r>
    </w:p>
    <w:p w14:paraId="2331A040" w14:textId="77777777" w:rsidR="00F0033D" w:rsidRPr="00967437" w:rsidRDefault="00F0033D" w:rsidP="00F0033D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587C28">
        <w:rPr>
          <w:spacing w:val="10"/>
          <w:sz w:val="24"/>
        </w:rPr>
        <w:t>/home/bigdata/hadoop/spark-2.1.1-bin-hadoop2.7</w:t>
      </w:r>
      <w:r w:rsidRPr="00967437">
        <w:rPr>
          <w:rFonts w:hint="eastAsia"/>
          <w:spacing w:val="10"/>
          <w:sz w:val="24"/>
        </w:rPr>
        <w:t>/sbin/start-all.sh</w:t>
      </w:r>
    </w:p>
    <w:p w14:paraId="41DD803B" w14:textId="77777777" w:rsidR="00F0033D" w:rsidRPr="00587C28" w:rsidRDefault="00F0033D" w:rsidP="00F0033D">
      <w:pPr>
        <w:spacing w:line="360" w:lineRule="auto"/>
        <w:rPr>
          <w:spacing w:val="10"/>
        </w:rPr>
      </w:pPr>
      <w:r w:rsidRPr="00587C28">
        <w:rPr>
          <w:noProof/>
          <w:spacing w:val="10"/>
        </w:rPr>
        <w:drawing>
          <wp:inline distT="0" distB="0" distL="0" distR="0" wp14:anchorId="648FEDB3" wp14:editId="009ED89A">
            <wp:extent cx="5579745" cy="634365"/>
            <wp:effectExtent l="0" t="0" r="825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8B45" w14:textId="77777777" w:rsidR="00971DB5" w:rsidRDefault="00F0033D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启动后执行</w:t>
      </w:r>
    </w:p>
    <w:p w14:paraId="698D2E20" w14:textId="10F3DA71" w:rsidR="00F0033D" w:rsidRPr="00971DB5" w:rsidRDefault="00971DB5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587C28">
        <w:rPr>
          <w:spacing w:val="10"/>
          <w:sz w:val="24"/>
        </w:rPr>
        <w:t>/home/bigdata/hadoop/spark-2.1.1-bin-hadoop2.7</w:t>
      </w:r>
      <w:r w:rsidRPr="00967437">
        <w:rPr>
          <w:rFonts w:hint="eastAsia"/>
          <w:spacing w:val="10"/>
          <w:sz w:val="24"/>
        </w:rPr>
        <w:t>/sbin/start-</w:t>
      </w:r>
      <w:r>
        <w:rPr>
          <w:rFonts w:hint="eastAsia"/>
          <w:spacing w:val="10"/>
          <w:sz w:val="24"/>
        </w:rPr>
        <w:t>history-server</w:t>
      </w:r>
      <w:r w:rsidRPr="00967437">
        <w:rPr>
          <w:rFonts w:hint="eastAsia"/>
          <w:spacing w:val="10"/>
          <w:sz w:val="24"/>
        </w:rPr>
        <w:t>.sh</w:t>
      </w:r>
    </w:p>
    <w:p w14:paraId="682F6188" w14:textId="095079EC" w:rsidR="00F0033D" w:rsidRPr="00927A53" w:rsidRDefault="00971DB5" w:rsidP="00F0033D">
      <w:pPr>
        <w:rPr>
          <w:rFonts w:ascii="Calibri Light" w:hAnsi="Malgun Gothic" w:cs="Aharoni"/>
          <w:color w:val="000000"/>
          <w:sz w:val="22"/>
        </w:rPr>
      </w:pPr>
      <w:r w:rsidRPr="00971DB5">
        <w:rPr>
          <w:rFonts w:ascii="Calibri Light" w:hAnsi="Malgun Gothic" w:cs="Aharoni"/>
          <w:noProof/>
          <w:color w:val="000000"/>
          <w:sz w:val="22"/>
        </w:rPr>
        <w:drawing>
          <wp:inline distT="0" distB="0" distL="0" distR="0" wp14:anchorId="6F6202FC" wp14:editId="42DD57CF">
            <wp:extent cx="5579745" cy="2002155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E05" w14:textId="61F6A92B" w:rsidR="00691E74" w:rsidRPr="00971DB5" w:rsidRDefault="00F0033D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到此为止，</w:t>
      </w:r>
      <w:r w:rsidRPr="00967437">
        <w:rPr>
          <w:rFonts w:hint="eastAsia"/>
          <w:spacing w:val="10"/>
          <w:sz w:val="24"/>
        </w:rPr>
        <w:t>Spark</w:t>
      </w:r>
      <w:r w:rsidR="00971DB5">
        <w:rPr>
          <w:rFonts w:hint="eastAsia"/>
          <w:spacing w:val="10"/>
          <w:sz w:val="24"/>
        </w:rPr>
        <w:t xml:space="preserve"> History Server</w:t>
      </w:r>
      <w:r w:rsidRPr="00967437">
        <w:rPr>
          <w:rFonts w:hint="eastAsia"/>
          <w:spacing w:val="10"/>
          <w:sz w:val="24"/>
        </w:rPr>
        <w:t>安装完毕</w:t>
      </w:r>
      <w:r>
        <w:rPr>
          <w:rFonts w:hint="eastAsia"/>
          <w:spacing w:val="10"/>
          <w:sz w:val="24"/>
        </w:rPr>
        <w:t>.</w:t>
      </w:r>
    </w:p>
    <w:p w14:paraId="2835898E" w14:textId="1165C058" w:rsidR="006A17A0" w:rsidRPr="006A17A0" w:rsidRDefault="006A17A0" w:rsidP="006A17A0">
      <w:pPr>
        <w:pStyle w:val="2"/>
      </w:pPr>
      <w:bookmarkStart w:id="26" w:name="_Toc493171561"/>
      <w:r>
        <w:rPr>
          <w:rFonts w:hint="eastAsia"/>
        </w:rPr>
        <w:t>配置</w:t>
      </w:r>
      <w:r>
        <w:rPr>
          <w:rFonts w:hint="eastAsia"/>
        </w:rPr>
        <w:t>Spark HA</w:t>
      </w:r>
      <w:bookmarkEnd w:id="26"/>
    </w:p>
    <w:p w14:paraId="7A378B04" w14:textId="424B0F0B" w:rsidR="00927A53" w:rsidRDefault="006A17A0" w:rsidP="00755319">
      <w:pPr>
        <w:spacing w:line="360" w:lineRule="auto"/>
        <w:ind w:firstLine="560"/>
        <w:rPr>
          <w:spacing w:val="10"/>
        </w:rPr>
      </w:pPr>
      <w:r w:rsidRPr="006A17A0">
        <w:rPr>
          <w:rFonts w:hint="eastAsia"/>
          <w:spacing w:val="10"/>
        </w:rPr>
        <w:t>集群部署完了，</w:t>
      </w:r>
      <w:r w:rsidR="00927A53" w:rsidRPr="006A17A0">
        <w:rPr>
          <w:rFonts w:hint="eastAsia"/>
          <w:spacing w:val="10"/>
        </w:rPr>
        <w:t>但是有一个很大的问题，那就是</w:t>
      </w:r>
      <w:r w:rsidR="00927A53" w:rsidRPr="006A17A0">
        <w:rPr>
          <w:rFonts w:hint="eastAsia"/>
          <w:spacing w:val="10"/>
        </w:rPr>
        <w:t>Master</w:t>
      </w:r>
      <w:r w:rsidR="00927A53" w:rsidRPr="006A17A0">
        <w:rPr>
          <w:rFonts w:hint="eastAsia"/>
          <w:spacing w:val="10"/>
        </w:rPr>
        <w:t>节点存在单点故障，要解决此问题，就要借助</w:t>
      </w:r>
      <w:r w:rsidR="00927A53" w:rsidRPr="006A17A0">
        <w:rPr>
          <w:rFonts w:hint="eastAsia"/>
          <w:spacing w:val="10"/>
        </w:rPr>
        <w:t>zookeeper</w:t>
      </w:r>
      <w:r w:rsidR="00927A53" w:rsidRPr="006A17A0">
        <w:rPr>
          <w:rFonts w:hint="eastAsia"/>
          <w:spacing w:val="10"/>
        </w:rPr>
        <w:t>，并且启动至少两个</w:t>
      </w:r>
      <w:r w:rsidR="00927A53" w:rsidRPr="006A17A0">
        <w:rPr>
          <w:rFonts w:hint="eastAsia"/>
          <w:spacing w:val="10"/>
        </w:rPr>
        <w:t>Master</w:t>
      </w:r>
      <w:r w:rsidR="00927A53" w:rsidRPr="006A17A0">
        <w:rPr>
          <w:rFonts w:hint="eastAsia"/>
          <w:spacing w:val="10"/>
        </w:rPr>
        <w:t>节点来实现高可靠，配置方式比较简单：</w:t>
      </w:r>
    </w:p>
    <w:p w14:paraId="372284BD" w14:textId="611703DB" w:rsidR="00755319" w:rsidRPr="006A17A0" w:rsidRDefault="00154DC5" w:rsidP="00755319">
      <w:pPr>
        <w:spacing w:line="360" w:lineRule="auto"/>
        <w:rPr>
          <w:spacing w:val="10"/>
        </w:rPr>
      </w:pPr>
      <w:r>
        <w:rPr>
          <w:noProof/>
          <w:spacing w:val="10"/>
        </w:rPr>
        <w:lastRenderedPageBreak/>
        <w:drawing>
          <wp:inline distT="0" distB="0" distL="0" distR="0" wp14:anchorId="7F8E250E" wp14:editId="2A7EE4A9">
            <wp:extent cx="5574665" cy="2477770"/>
            <wp:effectExtent l="0" t="0" r="0" b="11430"/>
            <wp:docPr id="19" name="Picture 19" descr="../../../../../../Desktop/26155025938173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261550259381739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6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D0181" w14:textId="0E3785F6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集群规划：</w:t>
      </w:r>
      <w:r w:rsidR="00B7122C">
        <w:rPr>
          <w:rFonts w:hint="eastAsia"/>
          <w:spacing w:val="10"/>
          <w:sz w:val="24"/>
        </w:rPr>
        <w:t>master01</w:t>
      </w:r>
      <w:r w:rsidRPr="00967437">
        <w:rPr>
          <w:rFonts w:hint="eastAsia"/>
          <w:spacing w:val="10"/>
          <w:sz w:val="24"/>
        </w:rPr>
        <w:t>，</w:t>
      </w:r>
      <w:r w:rsidR="00B7122C">
        <w:rPr>
          <w:rFonts w:hint="eastAsia"/>
          <w:spacing w:val="10"/>
          <w:sz w:val="24"/>
        </w:rPr>
        <w:t>master02</w:t>
      </w:r>
      <w:r w:rsidRPr="00967437">
        <w:rPr>
          <w:rFonts w:hint="eastAsia"/>
          <w:spacing w:val="10"/>
          <w:sz w:val="24"/>
        </w:rPr>
        <w:t>是</w:t>
      </w:r>
      <w:r w:rsidRPr="00967437">
        <w:rPr>
          <w:rFonts w:hint="eastAsia"/>
          <w:spacing w:val="10"/>
          <w:sz w:val="24"/>
        </w:rPr>
        <w:t>Master</w:t>
      </w:r>
      <w:r w:rsidRPr="00967437">
        <w:rPr>
          <w:rFonts w:hint="eastAsia"/>
          <w:spacing w:val="10"/>
          <w:sz w:val="24"/>
        </w:rPr>
        <w:t>；</w:t>
      </w:r>
      <w:r w:rsidR="00B7122C">
        <w:rPr>
          <w:rFonts w:hint="eastAsia"/>
          <w:spacing w:val="10"/>
          <w:sz w:val="24"/>
        </w:rPr>
        <w:t>slave01</w:t>
      </w:r>
      <w:r w:rsidRPr="00967437">
        <w:rPr>
          <w:rFonts w:hint="eastAsia"/>
          <w:spacing w:val="10"/>
          <w:sz w:val="24"/>
        </w:rPr>
        <w:t>，</w:t>
      </w:r>
      <w:r w:rsidR="00B7122C">
        <w:rPr>
          <w:rFonts w:hint="eastAsia"/>
          <w:spacing w:val="10"/>
          <w:sz w:val="24"/>
        </w:rPr>
        <w:t>slave02</w:t>
      </w:r>
      <w:r w:rsidRPr="00967437">
        <w:rPr>
          <w:rFonts w:hint="eastAsia"/>
          <w:spacing w:val="10"/>
          <w:sz w:val="24"/>
        </w:rPr>
        <w:t>，</w:t>
      </w:r>
      <w:r w:rsidR="00B7122C">
        <w:rPr>
          <w:rFonts w:hint="eastAsia"/>
          <w:spacing w:val="10"/>
          <w:sz w:val="24"/>
        </w:rPr>
        <w:t>slave03</w:t>
      </w:r>
      <w:r w:rsidRPr="00967437">
        <w:rPr>
          <w:rFonts w:hint="eastAsia"/>
          <w:spacing w:val="10"/>
          <w:sz w:val="24"/>
        </w:rPr>
        <w:t>是</w:t>
      </w:r>
      <w:r w:rsidRPr="00967437">
        <w:rPr>
          <w:rFonts w:hint="eastAsia"/>
          <w:spacing w:val="10"/>
          <w:sz w:val="24"/>
        </w:rPr>
        <w:t>Worker</w:t>
      </w:r>
    </w:p>
    <w:p w14:paraId="1C8F7ED1" w14:textId="54CC1EA4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安装配置</w:t>
      </w:r>
      <w:r w:rsidR="00B7122C">
        <w:rPr>
          <w:rFonts w:hint="eastAsia"/>
          <w:spacing w:val="10"/>
          <w:sz w:val="24"/>
        </w:rPr>
        <w:t>Zookeeper</w:t>
      </w:r>
      <w:r w:rsidRPr="00967437">
        <w:rPr>
          <w:rFonts w:hint="eastAsia"/>
          <w:spacing w:val="10"/>
          <w:sz w:val="24"/>
        </w:rPr>
        <w:t>集群，并启动</w:t>
      </w:r>
      <w:r w:rsidR="00B7122C">
        <w:rPr>
          <w:rFonts w:hint="eastAsia"/>
          <w:spacing w:val="10"/>
          <w:sz w:val="24"/>
        </w:rPr>
        <w:t>Zookeeper</w:t>
      </w:r>
      <w:r w:rsidRPr="00967437">
        <w:rPr>
          <w:rFonts w:hint="eastAsia"/>
          <w:spacing w:val="10"/>
          <w:sz w:val="24"/>
        </w:rPr>
        <w:t>集群</w:t>
      </w:r>
    </w:p>
    <w:p w14:paraId="4800E04E" w14:textId="77777777" w:rsidR="00927A53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停止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所有服务，修改配置文件</w:t>
      </w:r>
      <w:r w:rsidRPr="00967437">
        <w:rPr>
          <w:rFonts w:hint="eastAsia"/>
          <w:spacing w:val="10"/>
          <w:sz w:val="24"/>
        </w:rPr>
        <w:t>spark-env.sh</w:t>
      </w:r>
      <w:r w:rsidRPr="00967437">
        <w:rPr>
          <w:rFonts w:hint="eastAsia"/>
          <w:spacing w:val="10"/>
          <w:sz w:val="24"/>
        </w:rPr>
        <w:t>，在该配置文件中删掉</w:t>
      </w:r>
      <w:r w:rsidRPr="00967437">
        <w:rPr>
          <w:rFonts w:hint="eastAsia"/>
          <w:spacing w:val="10"/>
          <w:sz w:val="24"/>
        </w:rPr>
        <w:t>SPARK_MASTER_IP</w:t>
      </w:r>
      <w:r w:rsidRPr="00967437">
        <w:rPr>
          <w:rFonts w:hint="eastAsia"/>
          <w:spacing w:val="10"/>
          <w:sz w:val="24"/>
        </w:rPr>
        <w:t>并添加如下配置</w:t>
      </w:r>
    </w:p>
    <w:p w14:paraId="0E925F21" w14:textId="681246E8" w:rsidR="008E70F7" w:rsidRDefault="008E70F7" w:rsidP="008E70F7">
      <w:pPr>
        <w:spacing w:line="360" w:lineRule="auto"/>
        <w:rPr>
          <w:spacing w:val="10"/>
        </w:rPr>
      </w:pPr>
      <w:r w:rsidRPr="008E70F7">
        <w:rPr>
          <w:noProof/>
          <w:spacing w:val="10"/>
        </w:rPr>
        <w:drawing>
          <wp:inline distT="0" distB="0" distL="0" distR="0" wp14:anchorId="20370F46" wp14:editId="1972F07F">
            <wp:extent cx="5579745" cy="124777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05D6" w14:textId="2D18ACE4" w:rsidR="008E70F7" w:rsidRPr="008E70F7" w:rsidRDefault="006573D7" w:rsidP="008E70F7">
      <w:pPr>
        <w:spacing w:line="360" w:lineRule="auto"/>
        <w:rPr>
          <w:spacing w:val="10"/>
        </w:rPr>
      </w:pPr>
      <w:r w:rsidRPr="006573D7">
        <w:rPr>
          <w:noProof/>
          <w:spacing w:val="10"/>
        </w:rPr>
        <w:drawing>
          <wp:inline distT="0" distB="0" distL="0" distR="0" wp14:anchorId="26AD7B46" wp14:editId="186294BD">
            <wp:extent cx="5579745" cy="142430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8E3A" w14:textId="77777777" w:rsidR="006573D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export</w:t>
      </w:r>
      <w:r w:rsidR="006573D7">
        <w:rPr>
          <w:rFonts w:hint="eastAsia"/>
          <w:spacing w:val="10"/>
          <w:sz w:val="24"/>
        </w:rPr>
        <w:t xml:space="preserve"> </w:t>
      </w:r>
      <w:r w:rsidRPr="00967437">
        <w:rPr>
          <w:rFonts w:hint="eastAsia"/>
          <w:spacing w:val="10"/>
          <w:sz w:val="24"/>
        </w:rPr>
        <w:t>SPARK_DAEMON_JAVA_OPTS="</w:t>
      </w:r>
    </w:p>
    <w:p w14:paraId="2CF7DDF9" w14:textId="6CE5264A" w:rsidR="006573D7" w:rsidRDefault="006573D7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 xml:space="preserve"> </w:t>
      </w:r>
      <w:r w:rsidR="00927A53" w:rsidRPr="00967437">
        <w:rPr>
          <w:rFonts w:hint="eastAsia"/>
          <w:spacing w:val="10"/>
          <w:sz w:val="24"/>
        </w:rPr>
        <w:t>-Dspark.deploy.recoveryMode=ZOOKEEPER</w:t>
      </w:r>
    </w:p>
    <w:p w14:paraId="1A032DF2" w14:textId="77777777" w:rsidR="006573D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 xml:space="preserve"> -Dspark.deploy.zookeeper.url=zk1,zk2,zk3</w:t>
      </w:r>
    </w:p>
    <w:p w14:paraId="64A9FC02" w14:textId="07065989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 xml:space="preserve"> -Dspark.deploy.zookeeper.dir=/spark"</w:t>
      </w:r>
    </w:p>
    <w:p w14:paraId="6835B33D" w14:textId="686F35AA" w:rsidR="00927A53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1.</w:t>
      </w:r>
      <w:r w:rsidRPr="00967437">
        <w:rPr>
          <w:rFonts w:hint="eastAsia"/>
          <w:spacing w:val="10"/>
          <w:sz w:val="24"/>
        </w:rPr>
        <w:t>在</w:t>
      </w:r>
      <w:r w:rsidR="006573D7">
        <w:rPr>
          <w:rFonts w:hint="eastAsia"/>
          <w:spacing w:val="10"/>
          <w:sz w:val="24"/>
        </w:rPr>
        <w:t xml:space="preserve"> master01</w:t>
      </w:r>
      <w:r w:rsidRPr="00967437">
        <w:rPr>
          <w:rFonts w:hint="eastAsia"/>
          <w:spacing w:val="10"/>
          <w:sz w:val="24"/>
        </w:rPr>
        <w:t>节点上修改</w:t>
      </w:r>
      <w:r w:rsidRPr="00967437">
        <w:rPr>
          <w:rFonts w:hint="eastAsia"/>
          <w:spacing w:val="10"/>
          <w:sz w:val="24"/>
        </w:rPr>
        <w:t>slaves</w:t>
      </w:r>
      <w:r w:rsidRPr="00967437">
        <w:rPr>
          <w:rFonts w:hint="eastAsia"/>
          <w:spacing w:val="10"/>
          <w:sz w:val="24"/>
        </w:rPr>
        <w:t>配置文件内容指定</w:t>
      </w:r>
      <w:r w:rsidRPr="00967437">
        <w:rPr>
          <w:rFonts w:hint="eastAsia"/>
          <w:spacing w:val="10"/>
          <w:sz w:val="24"/>
        </w:rPr>
        <w:t>worker</w:t>
      </w:r>
      <w:r w:rsidRPr="00967437">
        <w:rPr>
          <w:rFonts w:hint="eastAsia"/>
          <w:spacing w:val="10"/>
          <w:sz w:val="24"/>
        </w:rPr>
        <w:t>节点</w:t>
      </w:r>
    </w:p>
    <w:p w14:paraId="0D6AA48F" w14:textId="3F97DCA5" w:rsidR="006573D7" w:rsidRPr="00967437" w:rsidRDefault="006573D7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lastRenderedPageBreak/>
        <w:t>2.</w:t>
      </w:r>
      <w:r>
        <w:rPr>
          <w:rFonts w:hint="eastAsia"/>
          <w:spacing w:val="10"/>
          <w:sz w:val="24"/>
        </w:rPr>
        <w:t>将配置文件同步到所有节点。</w:t>
      </w:r>
    </w:p>
    <w:p w14:paraId="6F2A152E" w14:textId="7238B71A" w:rsidR="00927A53" w:rsidRDefault="006573D7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3</w:t>
      </w:r>
      <w:r w:rsidR="00927A53" w:rsidRPr="00967437">
        <w:rPr>
          <w:rFonts w:hint="eastAsia"/>
          <w:spacing w:val="10"/>
          <w:sz w:val="24"/>
        </w:rPr>
        <w:t>.</w:t>
      </w:r>
      <w:r>
        <w:rPr>
          <w:rFonts w:hint="eastAsia"/>
          <w:spacing w:val="10"/>
          <w:sz w:val="24"/>
        </w:rPr>
        <w:t>在</w:t>
      </w:r>
      <w:r w:rsidR="00547A06">
        <w:rPr>
          <w:rFonts w:hint="eastAsia"/>
          <w:spacing w:val="10"/>
          <w:sz w:val="24"/>
        </w:rPr>
        <w:t>master01</w:t>
      </w:r>
      <w:r w:rsidR="00927A53" w:rsidRPr="00967437">
        <w:rPr>
          <w:rFonts w:hint="eastAsia"/>
          <w:spacing w:val="10"/>
          <w:sz w:val="24"/>
        </w:rPr>
        <w:t>上执行</w:t>
      </w:r>
      <w:r w:rsidR="00927A53" w:rsidRPr="00967437">
        <w:rPr>
          <w:rFonts w:hint="eastAsia"/>
          <w:spacing w:val="10"/>
          <w:sz w:val="24"/>
        </w:rPr>
        <w:t>sbin/start-all.sh</w:t>
      </w:r>
      <w:r w:rsidR="00927A53" w:rsidRPr="00967437">
        <w:rPr>
          <w:rFonts w:hint="eastAsia"/>
          <w:spacing w:val="10"/>
          <w:sz w:val="24"/>
        </w:rPr>
        <w:t>脚本</w:t>
      </w:r>
      <w:r>
        <w:rPr>
          <w:rFonts w:hint="eastAsia"/>
          <w:spacing w:val="10"/>
          <w:sz w:val="24"/>
        </w:rPr>
        <w:t>，启动集群并启动第一个</w:t>
      </w:r>
      <w:r>
        <w:rPr>
          <w:rFonts w:hint="eastAsia"/>
          <w:spacing w:val="10"/>
          <w:sz w:val="24"/>
        </w:rPr>
        <w:t>master</w:t>
      </w:r>
      <w:r>
        <w:rPr>
          <w:rFonts w:hint="eastAsia"/>
          <w:spacing w:val="10"/>
          <w:sz w:val="24"/>
        </w:rPr>
        <w:t>节点</w:t>
      </w:r>
      <w:r w:rsidR="00927A53" w:rsidRPr="00967437">
        <w:rPr>
          <w:rFonts w:hint="eastAsia"/>
          <w:spacing w:val="10"/>
          <w:sz w:val="24"/>
        </w:rPr>
        <w:t>，然后在</w:t>
      </w:r>
      <w:r w:rsidR="00547A06">
        <w:rPr>
          <w:rFonts w:hint="eastAsia"/>
          <w:spacing w:val="10"/>
          <w:sz w:val="24"/>
        </w:rPr>
        <w:t>master02</w:t>
      </w:r>
      <w:r w:rsidR="00927A53" w:rsidRPr="00967437">
        <w:rPr>
          <w:rFonts w:hint="eastAsia"/>
          <w:spacing w:val="10"/>
          <w:sz w:val="24"/>
        </w:rPr>
        <w:t>上执行</w:t>
      </w:r>
      <w:r w:rsidR="00927A53" w:rsidRPr="00967437">
        <w:rPr>
          <w:rFonts w:hint="eastAsia"/>
          <w:spacing w:val="10"/>
          <w:sz w:val="24"/>
        </w:rPr>
        <w:t>sbin/start-master.sh</w:t>
      </w:r>
      <w:r w:rsidR="00927A53" w:rsidRPr="00967437">
        <w:rPr>
          <w:rFonts w:hint="eastAsia"/>
          <w:spacing w:val="10"/>
          <w:sz w:val="24"/>
        </w:rPr>
        <w:t>启动第二个</w:t>
      </w:r>
      <w:r>
        <w:rPr>
          <w:rFonts w:hint="eastAsia"/>
          <w:spacing w:val="10"/>
          <w:sz w:val="24"/>
        </w:rPr>
        <w:t>m</w:t>
      </w:r>
      <w:r w:rsidR="00927A53" w:rsidRPr="00967437">
        <w:rPr>
          <w:rFonts w:hint="eastAsia"/>
          <w:spacing w:val="10"/>
          <w:sz w:val="24"/>
        </w:rPr>
        <w:t>aster</w:t>
      </w:r>
      <w:r>
        <w:rPr>
          <w:rFonts w:hint="eastAsia"/>
          <w:spacing w:val="10"/>
          <w:sz w:val="24"/>
        </w:rPr>
        <w:t>节点。</w:t>
      </w:r>
    </w:p>
    <w:p w14:paraId="6EC6863A" w14:textId="2A8E05E9" w:rsidR="006573D7" w:rsidRDefault="006573D7" w:rsidP="006573D7">
      <w:pPr>
        <w:rPr>
          <w:spacing w:val="10"/>
        </w:rPr>
      </w:pPr>
      <w:r>
        <w:rPr>
          <w:rFonts w:hint="eastAsia"/>
          <w:spacing w:val="10"/>
        </w:rPr>
        <w:t xml:space="preserve">    4.</w:t>
      </w:r>
      <w:r>
        <w:rPr>
          <w:rFonts w:hint="eastAsia"/>
          <w:spacing w:val="10"/>
        </w:rPr>
        <w:t>程序中</w:t>
      </w:r>
      <w:r>
        <w:rPr>
          <w:rFonts w:hint="eastAsia"/>
          <w:spacing w:val="10"/>
        </w:rPr>
        <w:t>spark</w:t>
      </w:r>
      <w:r>
        <w:rPr>
          <w:rFonts w:hint="eastAsia"/>
          <w:spacing w:val="10"/>
        </w:rPr>
        <w:t>集群的访问地址需要改成：</w:t>
      </w:r>
    </w:p>
    <w:p w14:paraId="0EC70397" w14:textId="35A3913F" w:rsidR="00800E80" w:rsidRPr="00897D6E" w:rsidRDefault="006573D7" w:rsidP="006573D7">
      <w:pPr>
        <w:rPr>
          <w:rFonts w:ascii="Menlo" w:eastAsia="Times New Roman" w:hAnsi="Menlo" w:cs="Menlo"/>
          <w:color w:val="444444"/>
          <w:sz w:val="18"/>
          <w:szCs w:val="18"/>
          <w:shd w:val="clear" w:color="auto" w:fill="FFFFFF"/>
        </w:rPr>
      </w:pPr>
      <w:r>
        <w:rPr>
          <w:rFonts w:ascii="Menlo" w:eastAsia="Times New Roman" w:hAnsi="Menlo" w:cs="Menlo" w:hint="eastAsia"/>
          <w:color w:val="444444"/>
          <w:sz w:val="18"/>
          <w:szCs w:val="18"/>
          <w:shd w:val="clear" w:color="auto" w:fill="FFFFFF"/>
        </w:rPr>
        <w:t xml:space="preserve">         </w:t>
      </w:r>
      <w:r w:rsidRPr="006573D7">
        <w:rPr>
          <w:rFonts w:ascii="Menlo" w:eastAsia="Times New Roman" w:hAnsi="Menlo" w:cs="Menlo"/>
          <w:color w:val="444444"/>
          <w:sz w:val="18"/>
          <w:szCs w:val="18"/>
          <w:shd w:val="clear" w:color="auto" w:fill="FFFFFF"/>
        </w:rPr>
        <w:t>spark://</w:t>
      </w:r>
      <w:r>
        <w:rPr>
          <w:rFonts w:ascii="Menlo" w:eastAsia="Times New Roman" w:hAnsi="Menlo" w:cs="Menlo" w:hint="eastAsia"/>
          <w:color w:val="444444"/>
          <w:sz w:val="18"/>
          <w:szCs w:val="18"/>
          <w:shd w:val="clear" w:color="auto" w:fill="FFFFFF"/>
        </w:rPr>
        <w:t>master01</w:t>
      </w:r>
      <w:r w:rsidRPr="006573D7">
        <w:rPr>
          <w:rFonts w:ascii="Menlo" w:eastAsia="Times New Roman" w:hAnsi="Menlo" w:cs="Menlo"/>
          <w:color w:val="444444"/>
          <w:sz w:val="18"/>
          <w:szCs w:val="18"/>
          <w:shd w:val="clear" w:color="auto" w:fill="FFFFFF"/>
        </w:rPr>
        <w:t>:port1,</w:t>
      </w:r>
      <w:r>
        <w:rPr>
          <w:rFonts w:ascii="Menlo" w:eastAsia="Times New Roman" w:hAnsi="Menlo" w:cs="Menlo" w:hint="eastAsia"/>
          <w:color w:val="444444"/>
          <w:sz w:val="18"/>
          <w:szCs w:val="18"/>
          <w:shd w:val="clear" w:color="auto" w:fill="FFFFFF"/>
        </w:rPr>
        <w:t>master02</w:t>
      </w:r>
      <w:r w:rsidRPr="006573D7">
        <w:rPr>
          <w:rFonts w:ascii="Menlo" w:eastAsia="Times New Roman" w:hAnsi="Menlo" w:cs="Menlo"/>
          <w:color w:val="444444"/>
          <w:sz w:val="18"/>
          <w:szCs w:val="18"/>
          <w:shd w:val="clear" w:color="auto" w:fill="FFFFFF"/>
        </w:rPr>
        <w:t>:port2</w:t>
      </w:r>
    </w:p>
    <w:p w14:paraId="3C7B86BD" w14:textId="77777777" w:rsidR="00927A53" w:rsidRDefault="00927A53" w:rsidP="00927A53">
      <w:pPr>
        <w:pStyle w:val="1"/>
        <w:tabs>
          <w:tab w:val="left" w:pos="1080"/>
        </w:tabs>
      </w:pPr>
      <w:bookmarkStart w:id="27" w:name="_Toc2470"/>
      <w:bookmarkStart w:id="28" w:name="_Toc493171562"/>
      <w:r>
        <w:rPr>
          <w:rFonts w:hint="eastAsia"/>
        </w:rPr>
        <w:t>执行</w:t>
      </w:r>
      <w:r>
        <w:rPr>
          <w:rFonts w:hint="eastAsia"/>
        </w:rPr>
        <w:t>Spark</w:t>
      </w:r>
      <w:r>
        <w:rPr>
          <w:rFonts w:hint="eastAsia"/>
        </w:rPr>
        <w:t>程序</w:t>
      </w:r>
      <w:bookmarkEnd w:id="27"/>
      <w:bookmarkEnd w:id="28"/>
    </w:p>
    <w:p w14:paraId="69ECD268" w14:textId="77777777" w:rsidR="00927A53" w:rsidRDefault="00927A53" w:rsidP="002A3093">
      <w:pPr>
        <w:pStyle w:val="2"/>
      </w:pPr>
      <w:bookmarkStart w:id="29" w:name="_Toc5486"/>
      <w:bookmarkStart w:id="30" w:name="_Toc493171563"/>
      <w:r>
        <w:rPr>
          <w:rFonts w:hint="eastAsia"/>
        </w:rPr>
        <w:t>执行第一个</w:t>
      </w:r>
      <w:r>
        <w:rPr>
          <w:rFonts w:hint="eastAsia"/>
        </w:rPr>
        <w:t>spark</w:t>
      </w:r>
      <w:r>
        <w:rPr>
          <w:rFonts w:hint="eastAsia"/>
        </w:rPr>
        <w:t>程序</w:t>
      </w:r>
      <w:bookmarkEnd w:id="29"/>
      <w:bookmarkEnd w:id="30"/>
    </w:p>
    <w:p w14:paraId="3D50C024" w14:textId="2680DC3D" w:rsidR="00927A53" w:rsidRPr="00967437" w:rsidRDefault="00D411DB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587C28">
        <w:rPr>
          <w:spacing w:val="10"/>
          <w:sz w:val="24"/>
        </w:rPr>
        <w:t>/home/bigdata/hadoop/spark-2.1.1-bin-hadoop2.7</w:t>
      </w:r>
      <w:r w:rsidR="00927A53" w:rsidRPr="00967437">
        <w:rPr>
          <w:rFonts w:hint="eastAsia"/>
          <w:spacing w:val="10"/>
          <w:sz w:val="24"/>
        </w:rPr>
        <w:t>/bin/spark-submit \</w:t>
      </w:r>
    </w:p>
    <w:p w14:paraId="5DE7EF2E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--class org.apache.spark.examples.SparkPi \</w:t>
      </w:r>
    </w:p>
    <w:p w14:paraId="25CFAA34" w14:textId="55EB61EF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--master spark://</w:t>
      </w:r>
      <w:r w:rsidR="00D411DB">
        <w:rPr>
          <w:rFonts w:hint="eastAsia"/>
          <w:spacing w:val="10"/>
          <w:sz w:val="24"/>
        </w:rPr>
        <w:t>master01</w:t>
      </w:r>
      <w:r w:rsidRPr="00967437">
        <w:rPr>
          <w:rFonts w:hint="eastAsia"/>
          <w:spacing w:val="10"/>
          <w:sz w:val="24"/>
        </w:rPr>
        <w:t>:7077 \</w:t>
      </w:r>
    </w:p>
    <w:p w14:paraId="2AC15559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--executor-memory 1G \</w:t>
      </w:r>
    </w:p>
    <w:p w14:paraId="55F4039C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--total-executor-cores 2 \</w:t>
      </w:r>
    </w:p>
    <w:p w14:paraId="0D3B4E11" w14:textId="24D0424D" w:rsidR="00927A53" w:rsidRPr="00967437" w:rsidRDefault="00D411DB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587C28">
        <w:rPr>
          <w:spacing w:val="10"/>
          <w:sz w:val="24"/>
        </w:rPr>
        <w:t>/home/bigdata/hadoop/spark-2.1.1-bin-hadoop2.7</w:t>
      </w:r>
      <w:r w:rsidR="00927A53" w:rsidRPr="00967437">
        <w:rPr>
          <w:rFonts w:hint="eastAsia"/>
          <w:spacing w:val="10"/>
          <w:sz w:val="24"/>
        </w:rPr>
        <w:t>/</w:t>
      </w:r>
      <w:r w:rsidRPr="00D411DB">
        <w:rPr>
          <w:spacing w:val="10"/>
          <w:sz w:val="24"/>
        </w:rPr>
        <w:t>examples/jars</w:t>
      </w:r>
      <w:r>
        <w:rPr>
          <w:rFonts w:hint="eastAsia"/>
          <w:spacing w:val="10"/>
          <w:sz w:val="24"/>
        </w:rPr>
        <w:t>/</w:t>
      </w:r>
      <w:r w:rsidRPr="00D411DB">
        <w:rPr>
          <w:spacing w:val="10"/>
          <w:sz w:val="24"/>
        </w:rPr>
        <w:t>spark-examples_2.11-2.1.1.jar</w:t>
      </w:r>
      <w:r w:rsidR="00927A53" w:rsidRPr="00967437">
        <w:rPr>
          <w:rFonts w:hint="eastAsia"/>
          <w:spacing w:val="10"/>
          <w:sz w:val="24"/>
        </w:rPr>
        <w:t xml:space="preserve"> \</w:t>
      </w:r>
    </w:p>
    <w:p w14:paraId="372EA636" w14:textId="77777777" w:rsidR="00927A53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100</w:t>
      </w:r>
    </w:p>
    <w:p w14:paraId="2260050A" w14:textId="77777777" w:rsidR="00481908" w:rsidRPr="00967437" w:rsidRDefault="00481908" w:rsidP="00481908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参数说明：</w:t>
      </w:r>
    </w:p>
    <w:p w14:paraId="58AE054E" w14:textId="77777777" w:rsidR="00481908" w:rsidRPr="00967437" w:rsidRDefault="00481908" w:rsidP="00481908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--master spark://</w:t>
      </w:r>
      <w:r>
        <w:rPr>
          <w:rFonts w:hint="eastAsia"/>
          <w:spacing w:val="10"/>
          <w:sz w:val="24"/>
        </w:rPr>
        <w:t>master01</w:t>
      </w:r>
      <w:r w:rsidRPr="00967437">
        <w:rPr>
          <w:rFonts w:hint="eastAsia"/>
          <w:spacing w:val="10"/>
          <w:sz w:val="24"/>
        </w:rPr>
        <w:t xml:space="preserve">:7077 </w:t>
      </w:r>
      <w:r w:rsidRPr="00967437">
        <w:rPr>
          <w:rFonts w:hint="eastAsia"/>
          <w:spacing w:val="10"/>
          <w:sz w:val="24"/>
        </w:rPr>
        <w:t>指定</w:t>
      </w:r>
      <w:r w:rsidRPr="00967437">
        <w:rPr>
          <w:rFonts w:hint="eastAsia"/>
          <w:spacing w:val="10"/>
          <w:sz w:val="24"/>
        </w:rPr>
        <w:t>Master</w:t>
      </w:r>
      <w:r w:rsidRPr="00967437">
        <w:rPr>
          <w:rFonts w:hint="eastAsia"/>
          <w:spacing w:val="10"/>
          <w:sz w:val="24"/>
        </w:rPr>
        <w:t>的地址</w:t>
      </w:r>
    </w:p>
    <w:p w14:paraId="270E75C7" w14:textId="5EA05377" w:rsidR="00481908" w:rsidRPr="00967437" w:rsidRDefault="00481908" w:rsidP="00481908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 xml:space="preserve">--executor-memory </w:t>
      </w:r>
      <w:r>
        <w:rPr>
          <w:rFonts w:hint="eastAsia"/>
          <w:spacing w:val="10"/>
          <w:sz w:val="24"/>
        </w:rPr>
        <w:t>1G</w:t>
      </w:r>
      <w:r w:rsidRPr="00967437">
        <w:rPr>
          <w:rFonts w:hint="eastAsia"/>
          <w:spacing w:val="10"/>
          <w:sz w:val="24"/>
        </w:rPr>
        <w:t xml:space="preserve"> </w:t>
      </w:r>
      <w:r w:rsidRPr="00967437">
        <w:rPr>
          <w:rFonts w:hint="eastAsia"/>
          <w:spacing w:val="10"/>
          <w:sz w:val="24"/>
        </w:rPr>
        <w:t>指定每个</w:t>
      </w:r>
      <w:r>
        <w:rPr>
          <w:rFonts w:hint="eastAsia"/>
          <w:spacing w:val="10"/>
          <w:sz w:val="24"/>
        </w:rPr>
        <w:t>executor</w:t>
      </w:r>
      <w:r w:rsidRPr="00967437">
        <w:rPr>
          <w:rFonts w:hint="eastAsia"/>
          <w:spacing w:val="10"/>
          <w:sz w:val="24"/>
        </w:rPr>
        <w:t>可用内存为</w:t>
      </w:r>
      <w:r>
        <w:rPr>
          <w:rFonts w:hint="eastAsia"/>
          <w:spacing w:val="10"/>
          <w:sz w:val="24"/>
        </w:rPr>
        <w:t>1</w:t>
      </w:r>
      <w:r w:rsidRPr="00967437">
        <w:rPr>
          <w:rFonts w:hint="eastAsia"/>
          <w:spacing w:val="10"/>
          <w:sz w:val="24"/>
        </w:rPr>
        <w:t>G</w:t>
      </w:r>
    </w:p>
    <w:p w14:paraId="274F258B" w14:textId="61C9A700" w:rsidR="00481908" w:rsidRPr="00481908" w:rsidRDefault="00481908" w:rsidP="00481908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 xml:space="preserve">--total-executor-cores 2 </w:t>
      </w:r>
      <w:r>
        <w:rPr>
          <w:rFonts w:hint="eastAsia"/>
          <w:spacing w:val="10"/>
          <w:sz w:val="24"/>
        </w:rPr>
        <w:t>指定每个</w:t>
      </w:r>
      <w:r>
        <w:rPr>
          <w:rFonts w:hint="eastAsia"/>
          <w:spacing w:val="10"/>
          <w:sz w:val="24"/>
        </w:rPr>
        <w:t>executor</w:t>
      </w:r>
      <w:r w:rsidRPr="00967437">
        <w:rPr>
          <w:rFonts w:hint="eastAsia"/>
          <w:spacing w:val="10"/>
          <w:sz w:val="24"/>
        </w:rPr>
        <w:t>使用的</w:t>
      </w:r>
      <w:r w:rsidRPr="00967437">
        <w:rPr>
          <w:rFonts w:hint="eastAsia"/>
          <w:spacing w:val="10"/>
          <w:sz w:val="24"/>
        </w:rPr>
        <w:t>cup</w:t>
      </w:r>
      <w:r w:rsidRPr="00967437">
        <w:rPr>
          <w:rFonts w:hint="eastAsia"/>
          <w:spacing w:val="10"/>
          <w:sz w:val="24"/>
        </w:rPr>
        <w:t>核数为</w:t>
      </w:r>
      <w:r w:rsidRPr="00967437">
        <w:rPr>
          <w:rFonts w:hint="eastAsia"/>
          <w:spacing w:val="10"/>
          <w:sz w:val="24"/>
        </w:rPr>
        <w:t>2</w:t>
      </w:r>
      <w:r w:rsidRPr="00967437">
        <w:rPr>
          <w:rFonts w:hint="eastAsia"/>
          <w:spacing w:val="10"/>
          <w:sz w:val="24"/>
        </w:rPr>
        <w:t>个</w:t>
      </w:r>
    </w:p>
    <w:p w14:paraId="13AB3CC3" w14:textId="77777777" w:rsidR="00927A53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该算法是利用蒙特·卡罗算法求</w:t>
      </w:r>
      <w:r w:rsidRPr="00967437">
        <w:rPr>
          <w:rFonts w:hint="eastAsia"/>
          <w:spacing w:val="10"/>
          <w:sz w:val="24"/>
        </w:rPr>
        <w:t>PI</w:t>
      </w:r>
    </w:p>
    <w:p w14:paraId="0BB1BFFF" w14:textId="7FDF5DF9" w:rsidR="00EC370D" w:rsidRDefault="00EC370D" w:rsidP="00EC370D">
      <w:pPr>
        <w:spacing w:line="360" w:lineRule="auto"/>
        <w:rPr>
          <w:spacing w:val="10"/>
        </w:rPr>
      </w:pPr>
      <w:r w:rsidRPr="00EC370D">
        <w:rPr>
          <w:noProof/>
          <w:spacing w:val="10"/>
        </w:rPr>
        <w:drawing>
          <wp:inline distT="0" distB="0" distL="0" distR="0" wp14:anchorId="3725220D" wp14:editId="5E3BCA33">
            <wp:extent cx="5579745" cy="168021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06E2" w14:textId="0B9E8AAB" w:rsidR="00322A05" w:rsidRDefault="00322A05" w:rsidP="00322A05">
      <w:pPr>
        <w:pStyle w:val="2"/>
      </w:pPr>
      <w:bookmarkStart w:id="31" w:name="_Toc493171564"/>
      <w:r>
        <w:rPr>
          <w:rFonts w:hint="eastAsia"/>
        </w:rPr>
        <w:lastRenderedPageBreak/>
        <w:t>Spark</w:t>
      </w:r>
      <w:r>
        <w:rPr>
          <w:rFonts w:hint="eastAsia"/>
        </w:rPr>
        <w:t>应用提交</w:t>
      </w:r>
      <w:bookmarkEnd w:id="31"/>
    </w:p>
    <w:p w14:paraId="32FFF6F3" w14:textId="77777777" w:rsidR="00322A05" w:rsidRPr="00481908" w:rsidRDefault="00322A05" w:rsidP="00481908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22A05">
        <w:rPr>
          <w:spacing w:val="10"/>
          <w:sz w:val="24"/>
        </w:rPr>
        <w:t>一旦打包好</w:t>
      </w:r>
      <w:r w:rsidRPr="00322A05">
        <w:rPr>
          <w:spacing w:val="10"/>
          <w:sz w:val="24"/>
        </w:rPr>
        <w:t>,</w:t>
      </w:r>
      <w:r w:rsidRPr="00322A05">
        <w:rPr>
          <w:spacing w:val="10"/>
          <w:sz w:val="24"/>
        </w:rPr>
        <w:t>就可以使用</w:t>
      </w:r>
      <w:r w:rsidRPr="00322A05">
        <w:rPr>
          <w:spacing w:val="10"/>
          <w:sz w:val="24"/>
        </w:rPr>
        <w:t>bin/spark-submit</w:t>
      </w:r>
      <w:r w:rsidRPr="00322A05">
        <w:rPr>
          <w:spacing w:val="10"/>
          <w:sz w:val="24"/>
        </w:rPr>
        <w:t>脚本启动应用了</w:t>
      </w:r>
      <w:r w:rsidRPr="00322A05">
        <w:rPr>
          <w:spacing w:val="10"/>
          <w:sz w:val="24"/>
        </w:rPr>
        <w:t xml:space="preserve">. </w:t>
      </w:r>
      <w:r w:rsidRPr="00322A05">
        <w:rPr>
          <w:spacing w:val="10"/>
          <w:sz w:val="24"/>
        </w:rPr>
        <w:t>这个脚本负责设置</w:t>
      </w:r>
      <w:r w:rsidRPr="00322A05">
        <w:rPr>
          <w:spacing w:val="10"/>
          <w:sz w:val="24"/>
        </w:rPr>
        <w:t>spark</w:t>
      </w:r>
      <w:r w:rsidRPr="00322A05">
        <w:rPr>
          <w:spacing w:val="10"/>
          <w:sz w:val="24"/>
        </w:rPr>
        <w:t>使用的</w:t>
      </w:r>
      <w:r w:rsidRPr="00322A05">
        <w:rPr>
          <w:spacing w:val="10"/>
          <w:sz w:val="24"/>
        </w:rPr>
        <w:t>classpath</w:t>
      </w:r>
      <w:r w:rsidRPr="00322A05">
        <w:rPr>
          <w:spacing w:val="10"/>
          <w:sz w:val="24"/>
        </w:rPr>
        <w:t>和依赖</w:t>
      </w:r>
      <w:r w:rsidRPr="00322A05">
        <w:rPr>
          <w:spacing w:val="10"/>
          <w:sz w:val="24"/>
        </w:rPr>
        <w:t>,</w:t>
      </w:r>
      <w:r w:rsidRPr="00322A05">
        <w:rPr>
          <w:spacing w:val="10"/>
          <w:sz w:val="24"/>
        </w:rPr>
        <w:t>支持不同类型的集群管理器和发布模式</w:t>
      </w:r>
      <w:r w:rsidRPr="00322A05">
        <w:rPr>
          <w:spacing w:val="10"/>
          <w:sz w:val="24"/>
        </w:rPr>
        <w:t>:</w:t>
      </w:r>
    </w:p>
    <w:p w14:paraId="27160A6B" w14:textId="77777777" w:rsidR="00322A05" w:rsidRPr="00322A05" w:rsidRDefault="00322A05" w:rsidP="00322A0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22A05">
        <w:rPr>
          <w:spacing w:val="10"/>
          <w:sz w:val="24"/>
        </w:rPr>
        <w:t>./bin/spark-submit \</w:t>
      </w:r>
    </w:p>
    <w:p w14:paraId="139A6D6B" w14:textId="77777777" w:rsidR="00322A05" w:rsidRPr="00322A05" w:rsidRDefault="00322A05" w:rsidP="00322A0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22A05">
        <w:rPr>
          <w:spacing w:val="10"/>
          <w:sz w:val="24"/>
        </w:rPr>
        <w:t xml:space="preserve">  --class &lt;main-class&gt;</w:t>
      </w:r>
    </w:p>
    <w:p w14:paraId="26646FFC" w14:textId="77777777" w:rsidR="00322A05" w:rsidRPr="00322A05" w:rsidRDefault="00322A05" w:rsidP="00322A0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22A05">
        <w:rPr>
          <w:spacing w:val="10"/>
          <w:sz w:val="24"/>
        </w:rPr>
        <w:t xml:space="preserve">  --master &lt;master-url&gt; \</w:t>
      </w:r>
    </w:p>
    <w:p w14:paraId="7628EB07" w14:textId="77777777" w:rsidR="00322A05" w:rsidRPr="00322A05" w:rsidRDefault="00322A05" w:rsidP="00322A0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22A05">
        <w:rPr>
          <w:spacing w:val="10"/>
          <w:sz w:val="24"/>
        </w:rPr>
        <w:t xml:space="preserve">  --deploy-mode &lt;deploy-mode&gt; \</w:t>
      </w:r>
    </w:p>
    <w:p w14:paraId="1ACD50E3" w14:textId="77777777" w:rsidR="00322A05" w:rsidRPr="00322A05" w:rsidRDefault="00322A05" w:rsidP="00322A0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22A05">
        <w:rPr>
          <w:spacing w:val="10"/>
          <w:sz w:val="24"/>
        </w:rPr>
        <w:t xml:space="preserve">  --conf &lt;key&gt;=&lt;value&gt; \</w:t>
      </w:r>
    </w:p>
    <w:p w14:paraId="51A4CE89" w14:textId="77777777" w:rsidR="00322A05" w:rsidRPr="00322A05" w:rsidRDefault="00322A05" w:rsidP="00322A0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22A05">
        <w:rPr>
          <w:spacing w:val="10"/>
          <w:sz w:val="24"/>
        </w:rPr>
        <w:t xml:space="preserve">  ... # other options</w:t>
      </w:r>
    </w:p>
    <w:p w14:paraId="3A942ED8" w14:textId="77777777" w:rsidR="00322A05" w:rsidRPr="00322A05" w:rsidRDefault="00322A05" w:rsidP="00322A0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22A05">
        <w:rPr>
          <w:spacing w:val="10"/>
          <w:sz w:val="24"/>
        </w:rPr>
        <w:t xml:space="preserve">  &lt;application-jar&gt; \</w:t>
      </w:r>
    </w:p>
    <w:p w14:paraId="05263D9B" w14:textId="61D5DC79" w:rsidR="00322A05" w:rsidRPr="00322A05" w:rsidRDefault="00322A05" w:rsidP="00322A0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22A05">
        <w:rPr>
          <w:spacing w:val="10"/>
          <w:sz w:val="24"/>
        </w:rPr>
        <w:t xml:space="preserve">  [application-arguments]</w:t>
      </w:r>
    </w:p>
    <w:p w14:paraId="309A575A" w14:textId="6FB30AE2" w:rsidR="005E053A" w:rsidRDefault="00322A05" w:rsidP="00322A05">
      <w:pPr>
        <w:shd w:val="clear" w:color="auto" w:fill="FFFFFF"/>
        <w:spacing w:after="300" w:line="480" w:lineRule="atLeast"/>
        <w:textAlignment w:val="baseline"/>
        <w:rPr>
          <w:rFonts w:ascii="Helvetica Neue" w:hAnsi="Helvetica Neue"/>
          <w:color w:val="000000"/>
        </w:rPr>
      </w:pPr>
      <w:r w:rsidRPr="00322A05">
        <w:rPr>
          <w:rFonts w:ascii="Helvetica Neue" w:hAnsi="Helvetica Neue"/>
          <w:color w:val="000000"/>
        </w:rPr>
        <w:t>一些常用选项</w:t>
      </w:r>
      <w:r w:rsidRPr="00322A05">
        <w:rPr>
          <w:rFonts w:ascii="Helvetica Neue" w:hAnsi="Helvetica Neue"/>
          <w:color w:val="000000"/>
        </w:rPr>
        <w:t>:</w:t>
      </w:r>
    </w:p>
    <w:p w14:paraId="515ED018" w14:textId="77777777" w:rsidR="00322A05" w:rsidRPr="003C7685" w:rsidRDefault="00322A05" w:rsidP="003C7685">
      <w:pPr>
        <w:pStyle w:val="aff0"/>
        <w:numPr>
          <w:ilvl w:val="0"/>
          <w:numId w:val="62"/>
        </w:numPr>
        <w:spacing w:line="360" w:lineRule="auto"/>
        <w:rPr>
          <w:spacing w:val="10"/>
          <w:sz w:val="24"/>
        </w:rPr>
      </w:pPr>
      <w:r w:rsidRPr="003C7685">
        <w:rPr>
          <w:spacing w:val="10"/>
          <w:sz w:val="24"/>
        </w:rPr>
        <w:t xml:space="preserve">--class: </w:t>
      </w:r>
      <w:r w:rsidRPr="003C7685">
        <w:rPr>
          <w:spacing w:val="10"/>
          <w:sz w:val="24"/>
        </w:rPr>
        <w:t>你的应用的启动类</w:t>
      </w:r>
      <w:r w:rsidRPr="003C7685">
        <w:rPr>
          <w:spacing w:val="10"/>
          <w:sz w:val="24"/>
        </w:rPr>
        <w:t xml:space="preserve"> (</w:t>
      </w:r>
      <w:r w:rsidRPr="003C7685">
        <w:rPr>
          <w:spacing w:val="10"/>
          <w:sz w:val="24"/>
        </w:rPr>
        <w:t>如</w:t>
      </w:r>
      <w:r w:rsidRPr="003C7685">
        <w:rPr>
          <w:spacing w:val="10"/>
          <w:sz w:val="24"/>
        </w:rPr>
        <w:t xml:space="preserve"> org.apache.spark.examples.SparkPi)</w:t>
      </w:r>
    </w:p>
    <w:p w14:paraId="3D61F838" w14:textId="77777777" w:rsidR="00322A05" w:rsidRPr="003C7685" w:rsidRDefault="00322A05" w:rsidP="003C7685">
      <w:pPr>
        <w:pStyle w:val="aff0"/>
        <w:numPr>
          <w:ilvl w:val="0"/>
          <w:numId w:val="62"/>
        </w:numPr>
        <w:spacing w:line="360" w:lineRule="auto"/>
        <w:rPr>
          <w:spacing w:val="10"/>
          <w:sz w:val="24"/>
        </w:rPr>
      </w:pPr>
      <w:r w:rsidRPr="003C7685">
        <w:rPr>
          <w:spacing w:val="10"/>
          <w:sz w:val="24"/>
        </w:rPr>
        <w:t xml:space="preserve">--master: </w:t>
      </w:r>
      <w:r w:rsidRPr="003C7685">
        <w:rPr>
          <w:spacing w:val="10"/>
          <w:sz w:val="24"/>
        </w:rPr>
        <w:t>集群的</w:t>
      </w:r>
      <w:r w:rsidRPr="003C7685">
        <w:rPr>
          <w:spacing w:val="10"/>
          <w:sz w:val="24"/>
        </w:rPr>
        <w:t>master URL (</w:t>
      </w:r>
      <w:r w:rsidRPr="003C7685">
        <w:rPr>
          <w:spacing w:val="10"/>
          <w:sz w:val="24"/>
        </w:rPr>
        <w:t>如</w:t>
      </w:r>
      <w:r w:rsidRPr="003C7685">
        <w:rPr>
          <w:spacing w:val="10"/>
          <w:sz w:val="24"/>
        </w:rPr>
        <w:t xml:space="preserve"> spark://23.195.26.187:7077)</w:t>
      </w:r>
    </w:p>
    <w:p w14:paraId="727C4B77" w14:textId="77777777" w:rsidR="00322A05" w:rsidRPr="003C7685" w:rsidRDefault="00322A05" w:rsidP="003C7685">
      <w:pPr>
        <w:pStyle w:val="aff0"/>
        <w:numPr>
          <w:ilvl w:val="0"/>
          <w:numId w:val="62"/>
        </w:numPr>
        <w:spacing w:line="360" w:lineRule="auto"/>
        <w:rPr>
          <w:spacing w:val="10"/>
          <w:sz w:val="24"/>
        </w:rPr>
      </w:pPr>
      <w:r w:rsidRPr="003C7685">
        <w:rPr>
          <w:spacing w:val="10"/>
          <w:sz w:val="24"/>
        </w:rPr>
        <w:t xml:space="preserve">--deploy-mode: </w:t>
      </w:r>
      <w:r w:rsidRPr="003C7685">
        <w:rPr>
          <w:spacing w:val="10"/>
          <w:sz w:val="24"/>
        </w:rPr>
        <w:t>是否发布你的驱动到</w:t>
      </w:r>
      <w:r w:rsidRPr="003C7685">
        <w:rPr>
          <w:spacing w:val="10"/>
          <w:sz w:val="24"/>
        </w:rPr>
        <w:t>worker</w:t>
      </w:r>
      <w:r w:rsidRPr="003C7685">
        <w:rPr>
          <w:spacing w:val="10"/>
          <w:sz w:val="24"/>
        </w:rPr>
        <w:t>节点</w:t>
      </w:r>
      <w:r w:rsidRPr="003C7685">
        <w:rPr>
          <w:spacing w:val="10"/>
          <w:sz w:val="24"/>
        </w:rPr>
        <w:t xml:space="preserve">(cluster) </w:t>
      </w:r>
      <w:r w:rsidRPr="003C7685">
        <w:rPr>
          <w:spacing w:val="10"/>
          <w:sz w:val="24"/>
        </w:rPr>
        <w:t>或者作为一个本地客户端</w:t>
      </w:r>
      <w:r w:rsidRPr="003C7685">
        <w:rPr>
          <w:spacing w:val="10"/>
          <w:sz w:val="24"/>
        </w:rPr>
        <w:t xml:space="preserve"> (client) (default: client)*</w:t>
      </w:r>
    </w:p>
    <w:p w14:paraId="25680D3E" w14:textId="4C812196" w:rsidR="00322A05" w:rsidRPr="003C7685" w:rsidRDefault="00322A05" w:rsidP="003C7685">
      <w:pPr>
        <w:pStyle w:val="aff0"/>
        <w:numPr>
          <w:ilvl w:val="0"/>
          <w:numId w:val="62"/>
        </w:numPr>
        <w:spacing w:line="360" w:lineRule="auto"/>
        <w:rPr>
          <w:spacing w:val="10"/>
          <w:sz w:val="24"/>
        </w:rPr>
      </w:pPr>
      <w:r w:rsidRPr="003C7685">
        <w:rPr>
          <w:spacing w:val="10"/>
          <w:sz w:val="24"/>
        </w:rPr>
        <w:t xml:space="preserve">--conf: </w:t>
      </w:r>
      <w:r w:rsidRPr="003C7685">
        <w:rPr>
          <w:spacing w:val="10"/>
          <w:sz w:val="24"/>
        </w:rPr>
        <w:t>任意的</w:t>
      </w:r>
      <w:r w:rsidRPr="003C7685">
        <w:rPr>
          <w:spacing w:val="10"/>
          <w:sz w:val="24"/>
        </w:rPr>
        <w:t>Spark</w:t>
      </w:r>
      <w:r w:rsidRPr="003C7685">
        <w:rPr>
          <w:spacing w:val="10"/>
          <w:sz w:val="24"/>
        </w:rPr>
        <w:t>配置属性，</w:t>
      </w:r>
      <w:r w:rsidRPr="003C7685">
        <w:rPr>
          <w:spacing w:val="10"/>
          <w:sz w:val="24"/>
        </w:rPr>
        <w:t xml:space="preserve"> </w:t>
      </w:r>
      <w:r w:rsidRPr="003C7685">
        <w:rPr>
          <w:spacing w:val="10"/>
          <w:sz w:val="24"/>
        </w:rPr>
        <w:t>格式</w:t>
      </w:r>
      <w:r w:rsidRPr="003C7685">
        <w:rPr>
          <w:spacing w:val="10"/>
          <w:sz w:val="24"/>
        </w:rPr>
        <w:t xml:space="preserve">key=value. </w:t>
      </w:r>
      <w:r w:rsidRPr="003C7685">
        <w:rPr>
          <w:spacing w:val="10"/>
          <w:sz w:val="24"/>
        </w:rPr>
        <w:t>如果值包含空格，可以加引号</w:t>
      </w:r>
      <w:r w:rsidRPr="003C7685">
        <w:rPr>
          <w:spacing w:val="10"/>
          <w:sz w:val="24"/>
        </w:rPr>
        <w:t>“key=value”.</w:t>
      </w:r>
      <w:r w:rsidR="00172BDF" w:rsidRPr="003C7685">
        <w:rPr>
          <w:spacing w:val="10"/>
          <w:sz w:val="24"/>
        </w:rPr>
        <w:t xml:space="preserve"> </w:t>
      </w:r>
      <w:hyperlink r:id="rId42" w:tgtFrame="_blank" w:history="1">
        <w:r w:rsidR="00172BDF" w:rsidRPr="003C7685">
          <w:rPr>
            <w:spacing w:val="10"/>
            <w:sz w:val="24"/>
          </w:rPr>
          <w:t>缺省的</w:t>
        </w:r>
        <w:r w:rsidR="00172BDF" w:rsidRPr="003C7685">
          <w:rPr>
            <w:spacing w:val="10"/>
            <w:sz w:val="24"/>
          </w:rPr>
          <w:t>Spark</w:t>
        </w:r>
        <w:r w:rsidR="00172BDF" w:rsidRPr="003C7685">
          <w:rPr>
            <w:spacing w:val="10"/>
            <w:sz w:val="24"/>
          </w:rPr>
          <w:t>配置</w:t>
        </w:r>
      </w:hyperlink>
    </w:p>
    <w:p w14:paraId="23D0C47D" w14:textId="77777777" w:rsidR="00322A05" w:rsidRPr="003C7685" w:rsidRDefault="00322A05" w:rsidP="003C7685">
      <w:pPr>
        <w:pStyle w:val="aff0"/>
        <w:numPr>
          <w:ilvl w:val="0"/>
          <w:numId w:val="62"/>
        </w:numPr>
        <w:spacing w:line="360" w:lineRule="auto"/>
        <w:rPr>
          <w:spacing w:val="10"/>
          <w:sz w:val="24"/>
        </w:rPr>
      </w:pPr>
      <w:r w:rsidRPr="003C7685">
        <w:rPr>
          <w:spacing w:val="10"/>
          <w:sz w:val="24"/>
        </w:rPr>
        <w:t xml:space="preserve">application-jar: </w:t>
      </w:r>
      <w:r w:rsidRPr="003C7685">
        <w:rPr>
          <w:spacing w:val="10"/>
          <w:sz w:val="24"/>
        </w:rPr>
        <w:t>打包好的应用</w:t>
      </w:r>
      <w:r w:rsidRPr="003C7685">
        <w:rPr>
          <w:spacing w:val="10"/>
          <w:sz w:val="24"/>
        </w:rPr>
        <w:t>jar,</w:t>
      </w:r>
      <w:r w:rsidRPr="003C7685">
        <w:rPr>
          <w:spacing w:val="10"/>
          <w:sz w:val="24"/>
        </w:rPr>
        <w:t>包含依赖</w:t>
      </w:r>
      <w:r w:rsidRPr="003C7685">
        <w:rPr>
          <w:spacing w:val="10"/>
          <w:sz w:val="24"/>
        </w:rPr>
        <w:t xml:space="preserve">. </w:t>
      </w:r>
      <w:r w:rsidRPr="003C7685">
        <w:rPr>
          <w:spacing w:val="10"/>
          <w:sz w:val="24"/>
        </w:rPr>
        <w:t>这个</w:t>
      </w:r>
      <w:r w:rsidRPr="003C7685">
        <w:rPr>
          <w:spacing w:val="10"/>
          <w:sz w:val="24"/>
        </w:rPr>
        <w:t>URL</w:t>
      </w:r>
      <w:r w:rsidRPr="003C7685">
        <w:rPr>
          <w:spacing w:val="10"/>
          <w:sz w:val="24"/>
        </w:rPr>
        <w:t>在集群中全局可见。</w:t>
      </w:r>
      <w:r w:rsidRPr="003C7685">
        <w:rPr>
          <w:spacing w:val="10"/>
          <w:sz w:val="24"/>
        </w:rPr>
        <w:t xml:space="preserve"> </w:t>
      </w:r>
      <w:r w:rsidRPr="003C7685">
        <w:rPr>
          <w:spacing w:val="10"/>
          <w:sz w:val="24"/>
        </w:rPr>
        <w:t>比如</w:t>
      </w:r>
      <w:r w:rsidRPr="003C7685">
        <w:rPr>
          <w:spacing w:val="10"/>
          <w:sz w:val="24"/>
        </w:rPr>
        <w:t xml:space="preserve">hdfs:// </w:t>
      </w:r>
      <w:r w:rsidRPr="003C7685">
        <w:rPr>
          <w:spacing w:val="10"/>
          <w:sz w:val="24"/>
        </w:rPr>
        <w:t>共享存储系统，</w:t>
      </w:r>
      <w:r w:rsidRPr="003C7685">
        <w:rPr>
          <w:spacing w:val="10"/>
          <w:sz w:val="24"/>
        </w:rPr>
        <w:t xml:space="preserve"> </w:t>
      </w:r>
      <w:r w:rsidRPr="003C7685">
        <w:rPr>
          <w:spacing w:val="10"/>
          <w:sz w:val="24"/>
        </w:rPr>
        <w:t>如果是</w:t>
      </w:r>
      <w:r w:rsidRPr="003C7685">
        <w:rPr>
          <w:spacing w:val="10"/>
          <w:sz w:val="24"/>
        </w:rPr>
        <w:t xml:space="preserve"> file:// path</w:t>
      </w:r>
      <w:r w:rsidRPr="003C7685">
        <w:rPr>
          <w:spacing w:val="10"/>
          <w:sz w:val="24"/>
        </w:rPr>
        <w:t>，</w:t>
      </w:r>
      <w:r w:rsidRPr="003C7685">
        <w:rPr>
          <w:spacing w:val="10"/>
          <w:sz w:val="24"/>
        </w:rPr>
        <w:t xml:space="preserve"> </w:t>
      </w:r>
      <w:r w:rsidRPr="003C7685">
        <w:rPr>
          <w:spacing w:val="10"/>
          <w:sz w:val="24"/>
        </w:rPr>
        <w:t>那么所有的节点的</w:t>
      </w:r>
      <w:r w:rsidRPr="003C7685">
        <w:rPr>
          <w:spacing w:val="10"/>
          <w:sz w:val="24"/>
        </w:rPr>
        <w:t>path</w:t>
      </w:r>
      <w:r w:rsidRPr="003C7685">
        <w:rPr>
          <w:spacing w:val="10"/>
          <w:sz w:val="24"/>
        </w:rPr>
        <w:t>都包含同样的</w:t>
      </w:r>
      <w:r w:rsidRPr="003C7685">
        <w:rPr>
          <w:spacing w:val="10"/>
          <w:sz w:val="24"/>
        </w:rPr>
        <w:t>jar.</w:t>
      </w:r>
    </w:p>
    <w:p w14:paraId="1B0EB565" w14:textId="77777777" w:rsidR="00322A05" w:rsidRPr="003C7685" w:rsidRDefault="00322A05" w:rsidP="003C7685">
      <w:pPr>
        <w:pStyle w:val="aff0"/>
        <w:numPr>
          <w:ilvl w:val="0"/>
          <w:numId w:val="62"/>
        </w:numPr>
        <w:spacing w:line="360" w:lineRule="auto"/>
        <w:rPr>
          <w:spacing w:val="10"/>
          <w:sz w:val="24"/>
        </w:rPr>
      </w:pPr>
      <w:r w:rsidRPr="003C7685">
        <w:rPr>
          <w:spacing w:val="10"/>
          <w:sz w:val="24"/>
        </w:rPr>
        <w:t xml:space="preserve">application-arguments: </w:t>
      </w:r>
      <w:r w:rsidRPr="003C7685">
        <w:rPr>
          <w:spacing w:val="10"/>
          <w:sz w:val="24"/>
        </w:rPr>
        <w:t>传给</w:t>
      </w:r>
      <w:r w:rsidRPr="003C7685">
        <w:rPr>
          <w:spacing w:val="10"/>
          <w:sz w:val="24"/>
        </w:rPr>
        <w:t>main()</w:t>
      </w:r>
      <w:r w:rsidRPr="003C7685">
        <w:rPr>
          <w:spacing w:val="10"/>
          <w:sz w:val="24"/>
        </w:rPr>
        <w:t>方法的参数</w:t>
      </w:r>
    </w:p>
    <w:p w14:paraId="42B56C60" w14:textId="5C3B3834" w:rsidR="00322A05" w:rsidRPr="004476DF" w:rsidRDefault="00322A05" w:rsidP="004476DF">
      <w:pPr>
        <w:spacing w:line="360" w:lineRule="auto"/>
        <w:rPr>
          <w:spacing w:val="10"/>
        </w:rPr>
      </w:pPr>
    </w:p>
    <w:tbl>
      <w:tblPr>
        <w:tblStyle w:val="1-1"/>
        <w:tblpPr w:leftFromText="180" w:rightFromText="180" w:vertAnchor="page" w:horzAnchor="page" w:tblpX="1630" w:tblpY="8381"/>
        <w:tblW w:w="8789" w:type="dxa"/>
        <w:tblLook w:val="04A0" w:firstRow="1" w:lastRow="0" w:firstColumn="1" w:lastColumn="0" w:noHBand="0" w:noVBand="1"/>
      </w:tblPr>
      <w:tblGrid>
        <w:gridCol w:w="3027"/>
        <w:gridCol w:w="5762"/>
      </w:tblGrid>
      <w:tr w:rsidR="00481908" w:rsidRPr="004476DF" w14:paraId="22018EAA" w14:textId="77777777" w:rsidTr="004819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7" w:type="dxa"/>
            <w:hideMark/>
          </w:tcPr>
          <w:p w14:paraId="13543B56" w14:textId="77777777" w:rsidR="00481908" w:rsidRPr="00481908" w:rsidRDefault="00481908" w:rsidP="00481908">
            <w:pPr>
              <w:rPr>
                <w:b w:val="0"/>
              </w:rPr>
            </w:pPr>
            <w:r w:rsidRPr="00481908">
              <w:rPr>
                <w:b w:val="0"/>
              </w:rPr>
              <w:lastRenderedPageBreak/>
              <w:t>local</w:t>
            </w:r>
          </w:p>
        </w:tc>
        <w:tc>
          <w:tcPr>
            <w:tcW w:w="5762" w:type="dxa"/>
            <w:hideMark/>
          </w:tcPr>
          <w:p w14:paraId="217509B1" w14:textId="77777777" w:rsidR="00481908" w:rsidRPr="00481908" w:rsidRDefault="00481908" w:rsidP="004819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481908">
              <w:rPr>
                <w:b w:val="0"/>
              </w:rPr>
              <w:t>本地以一个</w:t>
            </w:r>
            <w:r w:rsidRPr="00481908">
              <w:rPr>
                <w:b w:val="0"/>
              </w:rPr>
              <w:t>worker</w:t>
            </w:r>
            <w:r w:rsidRPr="00481908">
              <w:rPr>
                <w:b w:val="0"/>
              </w:rPr>
              <w:t>线程运行</w:t>
            </w:r>
            <w:r w:rsidRPr="00481908">
              <w:rPr>
                <w:b w:val="0"/>
              </w:rPr>
              <w:t>(</w:t>
            </w:r>
            <w:r w:rsidRPr="00481908">
              <w:rPr>
                <w:b w:val="0"/>
              </w:rPr>
              <w:t>例如非并行的情况</w:t>
            </w:r>
            <w:r w:rsidRPr="00481908">
              <w:rPr>
                <w:b w:val="0"/>
              </w:rPr>
              <w:t>).</w:t>
            </w:r>
          </w:p>
        </w:tc>
      </w:tr>
      <w:tr w:rsidR="00481908" w:rsidRPr="004476DF" w14:paraId="38779879" w14:textId="77777777" w:rsidTr="004819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7" w:type="dxa"/>
            <w:hideMark/>
          </w:tcPr>
          <w:p w14:paraId="30CACE8D" w14:textId="77777777" w:rsidR="00481908" w:rsidRPr="00481908" w:rsidRDefault="00481908" w:rsidP="00481908">
            <w:pPr>
              <w:rPr>
                <w:b w:val="0"/>
              </w:rPr>
            </w:pPr>
            <w:r w:rsidRPr="00481908">
              <w:rPr>
                <w:b w:val="0"/>
              </w:rPr>
              <w:t>local[K]</w:t>
            </w:r>
          </w:p>
        </w:tc>
        <w:tc>
          <w:tcPr>
            <w:tcW w:w="5762" w:type="dxa"/>
            <w:hideMark/>
          </w:tcPr>
          <w:p w14:paraId="6F62B2F0" w14:textId="77777777" w:rsidR="00481908" w:rsidRPr="00481908" w:rsidRDefault="00481908" w:rsidP="004819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1908">
              <w:t>本地以</w:t>
            </w:r>
            <w:r w:rsidRPr="00481908">
              <w:t xml:space="preserve">K worker </w:t>
            </w:r>
            <w:r w:rsidRPr="00481908">
              <w:t>线程</w:t>
            </w:r>
            <w:r w:rsidRPr="00481908">
              <w:t xml:space="preserve"> (</w:t>
            </w:r>
            <w:r w:rsidRPr="00481908">
              <w:t>理想情况下</w:t>
            </w:r>
            <w:r w:rsidRPr="00481908">
              <w:t>, K</w:t>
            </w:r>
            <w:r w:rsidRPr="00481908">
              <w:t>设置为你机器的</w:t>
            </w:r>
            <w:r w:rsidRPr="00481908">
              <w:t>CPU</w:t>
            </w:r>
            <w:r w:rsidRPr="00481908">
              <w:t>核数</w:t>
            </w:r>
            <w:r w:rsidRPr="00481908">
              <w:t>).</w:t>
            </w:r>
          </w:p>
        </w:tc>
      </w:tr>
      <w:tr w:rsidR="00481908" w:rsidRPr="004476DF" w14:paraId="138C3A6D" w14:textId="77777777" w:rsidTr="004819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7" w:type="dxa"/>
            <w:hideMark/>
          </w:tcPr>
          <w:p w14:paraId="5F213A63" w14:textId="77777777" w:rsidR="00481908" w:rsidRPr="00481908" w:rsidRDefault="00481908" w:rsidP="00481908">
            <w:pPr>
              <w:rPr>
                <w:b w:val="0"/>
              </w:rPr>
            </w:pPr>
            <w:r w:rsidRPr="00481908">
              <w:rPr>
                <w:b w:val="0"/>
              </w:rPr>
              <w:t>local[*]</w:t>
            </w:r>
          </w:p>
        </w:tc>
        <w:tc>
          <w:tcPr>
            <w:tcW w:w="5762" w:type="dxa"/>
            <w:hideMark/>
          </w:tcPr>
          <w:p w14:paraId="18C9DF67" w14:textId="77777777" w:rsidR="00481908" w:rsidRPr="00481908" w:rsidRDefault="00481908" w:rsidP="004819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1908">
              <w:t>本地以本机同样核数的线程运行</w:t>
            </w:r>
            <w:r w:rsidRPr="00481908">
              <w:t>.</w:t>
            </w:r>
          </w:p>
        </w:tc>
      </w:tr>
      <w:tr w:rsidR="00481908" w:rsidRPr="004476DF" w14:paraId="34F1B8A2" w14:textId="77777777" w:rsidTr="004819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7" w:type="dxa"/>
            <w:hideMark/>
          </w:tcPr>
          <w:p w14:paraId="05AA306F" w14:textId="77777777" w:rsidR="00481908" w:rsidRPr="00481908" w:rsidRDefault="00481908" w:rsidP="00481908">
            <w:pPr>
              <w:rPr>
                <w:b w:val="0"/>
              </w:rPr>
            </w:pPr>
            <w:r w:rsidRPr="00481908">
              <w:rPr>
                <w:b w:val="0"/>
              </w:rPr>
              <w:t>spark://HOST:PORT</w:t>
            </w:r>
          </w:p>
        </w:tc>
        <w:tc>
          <w:tcPr>
            <w:tcW w:w="5762" w:type="dxa"/>
            <w:hideMark/>
          </w:tcPr>
          <w:p w14:paraId="6D10B4B7" w14:textId="77777777" w:rsidR="00481908" w:rsidRPr="00481908" w:rsidRDefault="00481908" w:rsidP="004819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1908">
              <w:t>连接到指定的</w:t>
            </w:r>
            <w:r w:rsidRPr="00481908">
              <w:t xml:space="preserve">Spark standalone cluster master. </w:t>
            </w:r>
            <w:r w:rsidRPr="00481908">
              <w:t>端口是你的</w:t>
            </w:r>
            <w:r w:rsidRPr="00481908">
              <w:t>master</w:t>
            </w:r>
            <w:r w:rsidRPr="00481908">
              <w:t>集群配置的端口，缺省值为</w:t>
            </w:r>
            <w:r w:rsidRPr="00481908">
              <w:t>7077.</w:t>
            </w:r>
          </w:p>
        </w:tc>
      </w:tr>
      <w:tr w:rsidR="00481908" w:rsidRPr="004476DF" w14:paraId="380849B6" w14:textId="77777777" w:rsidTr="004819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7" w:type="dxa"/>
            <w:hideMark/>
          </w:tcPr>
          <w:p w14:paraId="3844E4E9" w14:textId="77777777" w:rsidR="00481908" w:rsidRPr="00481908" w:rsidRDefault="00481908" w:rsidP="00481908">
            <w:pPr>
              <w:rPr>
                <w:b w:val="0"/>
              </w:rPr>
            </w:pPr>
            <w:r w:rsidRPr="00481908">
              <w:rPr>
                <w:b w:val="0"/>
              </w:rPr>
              <w:t>mesos://HOST:PORT</w:t>
            </w:r>
          </w:p>
        </w:tc>
        <w:tc>
          <w:tcPr>
            <w:tcW w:w="5762" w:type="dxa"/>
            <w:hideMark/>
          </w:tcPr>
          <w:p w14:paraId="460E921D" w14:textId="77777777" w:rsidR="00481908" w:rsidRPr="00481908" w:rsidRDefault="00481908" w:rsidP="004819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1908">
              <w:t>连接到指定的</w:t>
            </w:r>
            <w:r w:rsidRPr="00481908">
              <w:t xml:space="preserve">Mesos </w:t>
            </w:r>
            <w:r w:rsidRPr="00481908">
              <w:t>集群</w:t>
            </w:r>
            <w:r w:rsidRPr="00481908">
              <w:t>. Port</w:t>
            </w:r>
            <w:r w:rsidRPr="00481908">
              <w:t>是你配置的</w:t>
            </w:r>
            <w:r w:rsidRPr="00481908">
              <w:t>mesos</w:t>
            </w:r>
            <w:r w:rsidRPr="00481908">
              <w:t>端口，</w:t>
            </w:r>
            <w:r w:rsidRPr="00481908">
              <w:t xml:space="preserve"> </w:t>
            </w:r>
            <w:r w:rsidRPr="00481908">
              <w:t>缺省是</w:t>
            </w:r>
            <w:r w:rsidRPr="00481908">
              <w:t xml:space="preserve">5050. </w:t>
            </w:r>
            <w:r w:rsidRPr="00481908">
              <w:t>或者如果</w:t>
            </w:r>
            <w:r w:rsidRPr="00481908">
              <w:t>Mesos</w:t>
            </w:r>
            <w:r w:rsidRPr="00481908">
              <w:t>使用</w:t>
            </w:r>
            <w:r w:rsidRPr="00481908">
              <w:t>ZOoKeeper,</w:t>
            </w:r>
            <w:r w:rsidRPr="00481908">
              <w:t>格式为</w:t>
            </w:r>
            <w:r w:rsidRPr="00481908">
              <w:t xml:space="preserve"> mesos://zk://....</w:t>
            </w:r>
          </w:p>
        </w:tc>
      </w:tr>
      <w:tr w:rsidR="00481908" w:rsidRPr="004476DF" w14:paraId="6BB12D91" w14:textId="77777777" w:rsidTr="004819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7" w:type="dxa"/>
            <w:hideMark/>
          </w:tcPr>
          <w:p w14:paraId="3100A987" w14:textId="77777777" w:rsidR="00481908" w:rsidRPr="00481908" w:rsidRDefault="00481908" w:rsidP="00481908">
            <w:pPr>
              <w:rPr>
                <w:b w:val="0"/>
              </w:rPr>
            </w:pPr>
            <w:r w:rsidRPr="00481908">
              <w:rPr>
                <w:b w:val="0"/>
              </w:rPr>
              <w:t>yarn-client</w:t>
            </w:r>
          </w:p>
        </w:tc>
        <w:tc>
          <w:tcPr>
            <w:tcW w:w="5762" w:type="dxa"/>
            <w:hideMark/>
          </w:tcPr>
          <w:p w14:paraId="017474CA" w14:textId="77777777" w:rsidR="00481908" w:rsidRPr="00481908" w:rsidRDefault="00481908" w:rsidP="004819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1908">
              <w:t>以</w:t>
            </w:r>
            <w:r w:rsidRPr="00481908">
              <w:t>client</w:t>
            </w:r>
            <w:r w:rsidRPr="00481908">
              <w:t>模式连接到</w:t>
            </w:r>
            <w:r w:rsidRPr="00481908">
              <w:t xml:space="preserve">YARN cluster. </w:t>
            </w:r>
            <w:r w:rsidRPr="00481908">
              <w:t>集群的位置基于</w:t>
            </w:r>
            <w:r w:rsidRPr="00481908">
              <w:t xml:space="preserve">HADOOP_CONF_DIR </w:t>
            </w:r>
            <w:r w:rsidRPr="00481908">
              <w:t>变量找到</w:t>
            </w:r>
            <w:r w:rsidRPr="00481908">
              <w:t>.</w:t>
            </w:r>
          </w:p>
        </w:tc>
      </w:tr>
      <w:tr w:rsidR="00481908" w:rsidRPr="004476DF" w14:paraId="49BA1511" w14:textId="77777777" w:rsidTr="004819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7" w:type="dxa"/>
            <w:hideMark/>
          </w:tcPr>
          <w:p w14:paraId="072DF8C2" w14:textId="77777777" w:rsidR="00481908" w:rsidRPr="00481908" w:rsidRDefault="00481908" w:rsidP="00481908">
            <w:pPr>
              <w:rPr>
                <w:b w:val="0"/>
              </w:rPr>
            </w:pPr>
            <w:r w:rsidRPr="00481908">
              <w:rPr>
                <w:b w:val="0"/>
              </w:rPr>
              <w:t>yarn-cluster</w:t>
            </w:r>
          </w:p>
        </w:tc>
        <w:tc>
          <w:tcPr>
            <w:tcW w:w="5762" w:type="dxa"/>
            <w:hideMark/>
          </w:tcPr>
          <w:p w14:paraId="09ACEAD8" w14:textId="77777777" w:rsidR="00481908" w:rsidRPr="00481908" w:rsidRDefault="00481908" w:rsidP="004819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1908">
              <w:t>以</w:t>
            </w:r>
            <w:r w:rsidRPr="00481908">
              <w:t>cluster</w:t>
            </w:r>
            <w:r w:rsidRPr="00481908">
              <w:t>模式连接到</w:t>
            </w:r>
            <w:r w:rsidRPr="00481908">
              <w:t xml:space="preserve">YARN cluster. </w:t>
            </w:r>
            <w:r w:rsidRPr="00481908">
              <w:t>集群的位置基于</w:t>
            </w:r>
            <w:r w:rsidRPr="00481908">
              <w:t xml:space="preserve">HADOOP_CONF_DIR </w:t>
            </w:r>
            <w:r w:rsidRPr="00481908">
              <w:t>变量找到</w:t>
            </w:r>
            <w:r w:rsidRPr="00481908">
              <w:t>.</w:t>
            </w:r>
          </w:p>
        </w:tc>
      </w:tr>
    </w:tbl>
    <w:p w14:paraId="001925AF" w14:textId="20867D6D" w:rsidR="004476DF" w:rsidRDefault="004476DF" w:rsidP="00481908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481908">
        <w:rPr>
          <w:rFonts w:hint="eastAsia"/>
          <w:spacing w:val="10"/>
          <w:sz w:val="24"/>
        </w:rPr>
        <w:t xml:space="preserve">Master URL </w:t>
      </w:r>
      <w:r w:rsidRPr="00481908">
        <w:rPr>
          <w:rFonts w:hint="eastAsia"/>
          <w:spacing w:val="10"/>
          <w:sz w:val="24"/>
        </w:rPr>
        <w:t>可以是以下格式：</w:t>
      </w:r>
    </w:p>
    <w:p w14:paraId="31807C34" w14:textId="77777777" w:rsidR="00481908" w:rsidRPr="00481908" w:rsidRDefault="00481908" w:rsidP="00481908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481908">
        <w:rPr>
          <w:rFonts w:hint="eastAsia"/>
          <w:spacing w:val="10"/>
          <w:sz w:val="24"/>
        </w:rPr>
        <w:t>查看</w:t>
      </w:r>
      <w:r w:rsidRPr="00481908">
        <w:rPr>
          <w:rFonts w:hint="eastAsia"/>
          <w:spacing w:val="10"/>
          <w:sz w:val="24"/>
        </w:rPr>
        <w:t>Spark-submit</w:t>
      </w:r>
      <w:r w:rsidRPr="00481908">
        <w:rPr>
          <w:rFonts w:hint="eastAsia"/>
          <w:spacing w:val="10"/>
          <w:sz w:val="24"/>
        </w:rPr>
        <w:t>全部参数：</w:t>
      </w:r>
    </w:p>
    <w:p w14:paraId="1E189E60" w14:textId="77777777" w:rsidR="00481908" w:rsidRPr="00481908" w:rsidRDefault="00481908" w:rsidP="00481908">
      <w:pPr>
        <w:pStyle w:val="aff0"/>
        <w:spacing w:line="360" w:lineRule="auto"/>
        <w:ind w:left="0" w:firstLine="560"/>
        <w:rPr>
          <w:spacing w:val="10"/>
          <w:sz w:val="24"/>
        </w:rPr>
      </w:pPr>
    </w:p>
    <w:p w14:paraId="5B829943" w14:textId="5B01DC45" w:rsidR="00481908" w:rsidRPr="004476DF" w:rsidRDefault="00481908" w:rsidP="00481908">
      <w:pPr>
        <w:shd w:val="clear" w:color="auto" w:fill="FFFFFF"/>
        <w:spacing w:after="300" w:line="480" w:lineRule="atLeast"/>
        <w:textAlignment w:val="baseline"/>
        <w:rPr>
          <w:rFonts w:ascii="Helvetica Neue" w:hAnsi="Helvetica Neue"/>
          <w:color w:val="000000"/>
        </w:rPr>
      </w:pPr>
      <w:r w:rsidRPr="00481908">
        <w:rPr>
          <w:rFonts w:ascii="Helvetica Neue" w:hAnsi="Helvetica Neue"/>
          <w:noProof/>
          <w:color w:val="000000"/>
        </w:rPr>
        <w:lastRenderedPageBreak/>
        <w:drawing>
          <wp:inline distT="0" distB="0" distL="0" distR="0" wp14:anchorId="716C2359" wp14:editId="444199D6">
            <wp:extent cx="5579745" cy="810958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C1D5" w14:textId="77777777" w:rsidR="00927A53" w:rsidRDefault="00927A53" w:rsidP="002A3093">
      <w:pPr>
        <w:pStyle w:val="2"/>
      </w:pPr>
      <w:bookmarkStart w:id="32" w:name="_Toc6177"/>
      <w:bookmarkStart w:id="33" w:name="_Toc493171565"/>
      <w:r>
        <w:rPr>
          <w:rFonts w:hint="eastAsia"/>
        </w:rPr>
        <w:lastRenderedPageBreak/>
        <w:t>启动</w:t>
      </w:r>
      <w:r>
        <w:rPr>
          <w:rFonts w:hint="eastAsia"/>
        </w:rPr>
        <w:t>Spark Shell</w:t>
      </w:r>
      <w:bookmarkEnd w:id="32"/>
      <w:bookmarkEnd w:id="33"/>
    </w:p>
    <w:p w14:paraId="5486DCAC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spark-shell</w:t>
      </w:r>
      <w:r w:rsidRPr="00967437">
        <w:rPr>
          <w:rFonts w:hint="eastAsia"/>
          <w:spacing w:val="10"/>
          <w:sz w:val="24"/>
        </w:rPr>
        <w:t>是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自带的交互式</w:t>
      </w:r>
      <w:r w:rsidRPr="00967437">
        <w:rPr>
          <w:rFonts w:hint="eastAsia"/>
          <w:spacing w:val="10"/>
          <w:sz w:val="24"/>
        </w:rPr>
        <w:t>Shell</w:t>
      </w:r>
      <w:r w:rsidRPr="00967437">
        <w:rPr>
          <w:rFonts w:hint="eastAsia"/>
          <w:spacing w:val="10"/>
          <w:sz w:val="24"/>
        </w:rPr>
        <w:t>程序，方便用户进行交互式编程，用户可以在该命令行下用</w:t>
      </w:r>
      <w:r w:rsidRPr="00967437">
        <w:rPr>
          <w:rFonts w:hint="eastAsia"/>
          <w:spacing w:val="10"/>
          <w:sz w:val="24"/>
        </w:rPr>
        <w:t>scala</w:t>
      </w:r>
      <w:r w:rsidRPr="00967437">
        <w:rPr>
          <w:rFonts w:hint="eastAsia"/>
          <w:spacing w:val="10"/>
          <w:sz w:val="24"/>
        </w:rPr>
        <w:t>编写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程序。</w:t>
      </w:r>
    </w:p>
    <w:p w14:paraId="54CC9996" w14:textId="55932DF4" w:rsidR="00927A53" w:rsidRDefault="00927A53" w:rsidP="002A3093">
      <w:pPr>
        <w:pStyle w:val="3"/>
        <w:tabs>
          <w:tab w:val="clear" w:pos="1080"/>
        </w:tabs>
      </w:pPr>
      <w:bookmarkStart w:id="34" w:name="_Toc17940"/>
      <w:bookmarkStart w:id="35" w:name="_Toc493171566"/>
      <w:r>
        <w:rPr>
          <w:rFonts w:hint="eastAsia"/>
        </w:rPr>
        <w:t>启动</w:t>
      </w:r>
      <w:r w:rsidR="00EC370D">
        <w:rPr>
          <w:rFonts w:hint="eastAsia"/>
        </w:rPr>
        <w:t>S</w:t>
      </w:r>
      <w:r>
        <w:rPr>
          <w:rFonts w:hint="eastAsia"/>
        </w:rPr>
        <w:t>park shell</w:t>
      </w:r>
      <w:bookmarkEnd w:id="34"/>
      <w:bookmarkEnd w:id="35"/>
    </w:p>
    <w:p w14:paraId="482CE6EF" w14:textId="4799E264" w:rsidR="00927A53" w:rsidRPr="00967437" w:rsidRDefault="00EC370D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587C28">
        <w:rPr>
          <w:spacing w:val="10"/>
          <w:sz w:val="24"/>
        </w:rPr>
        <w:t>/home/bigdata/hadoop/spark-2.1.1-bin-hadoop2.7</w:t>
      </w:r>
      <w:r w:rsidR="00927A53" w:rsidRPr="00967437">
        <w:rPr>
          <w:rFonts w:hint="eastAsia"/>
          <w:spacing w:val="10"/>
          <w:sz w:val="24"/>
        </w:rPr>
        <w:t>/bin/spark-shell \</w:t>
      </w:r>
    </w:p>
    <w:p w14:paraId="7DA437B0" w14:textId="0721F8FD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--master spark://</w:t>
      </w:r>
      <w:r w:rsidR="00EC370D">
        <w:rPr>
          <w:rFonts w:hint="eastAsia"/>
          <w:spacing w:val="10"/>
          <w:sz w:val="24"/>
        </w:rPr>
        <w:t>master01</w:t>
      </w:r>
      <w:r w:rsidRPr="00967437">
        <w:rPr>
          <w:rFonts w:hint="eastAsia"/>
          <w:spacing w:val="10"/>
          <w:sz w:val="24"/>
        </w:rPr>
        <w:t>:7077 \</w:t>
      </w:r>
    </w:p>
    <w:p w14:paraId="1FF9451D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--executor-memory 2g \</w:t>
      </w:r>
    </w:p>
    <w:p w14:paraId="0998EC20" w14:textId="1E5B155C" w:rsidR="00927A53" w:rsidRPr="00481908" w:rsidRDefault="00927A53" w:rsidP="00481908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--total-executor-cores 2</w:t>
      </w:r>
    </w:p>
    <w:p w14:paraId="4AA73A6D" w14:textId="77777777" w:rsidR="00927A53" w:rsidRPr="00EC370D" w:rsidRDefault="00927A53" w:rsidP="00967437">
      <w:pPr>
        <w:pStyle w:val="aff0"/>
        <w:spacing w:line="360" w:lineRule="auto"/>
        <w:ind w:left="0" w:firstLine="560"/>
        <w:rPr>
          <w:b/>
          <w:color w:val="FF0000"/>
          <w:spacing w:val="10"/>
          <w:sz w:val="24"/>
        </w:rPr>
      </w:pPr>
      <w:r w:rsidRPr="00EC370D">
        <w:rPr>
          <w:rFonts w:hint="eastAsia"/>
          <w:b/>
          <w:color w:val="FF0000"/>
          <w:spacing w:val="10"/>
          <w:sz w:val="24"/>
        </w:rPr>
        <w:t>注意：</w:t>
      </w:r>
    </w:p>
    <w:p w14:paraId="47DACE2A" w14:textId="77777777" w:rsidR="00534DFE" w:rsidRDefault="00927A53" w:rsidP="00967437">
      <w:pPr>
        <w:pStyle w:val="aff0"/>
        <w:spacing w:line="360" w:lineRule="auto"/>
        <w:ind w:left="0" w:firstLine="560"/>
        <w:rPr>
          <w:rFonts w:hint="eastAsia"/>
          <w:spacing w:val="10"/>
          <w:sz w:val="24"/>
        </w:rPr>
      </w:pPr>
      <w:bookmarkStart w:id="36" w:name="OLE_LINK4"/>
      <w:bookmarkStart w:id="37" w:name="OLE_LINK5"/>
      <w:bookmarkStart w:id="38" w:name="_GoBack"/>
      <w:r w:rsidRPr="00967437">
        <w:rPr>
          <w:rFonts w:hint="eastAsia"/>
          <w:spacing w:val="10"/>
          <w:sz w:val="24"/>
        </w:rPr>
        <w:t>如果启动</w:t>
      </w:r>
      <w:r w:rsidRPr="00967437">
        <w:rPr>
          <w:rFonts w:hint="eastAsia"/>
          <w:spacing w:val="10"/>
          <w:sz w:val="24"/>
        </w:rPr>
        <w:t>spark shell</w:t>
      </w:r>
      <w:r w:rsidRPr="00967437">
        <w:rPr>
          <w:rFonts w:hint="eastAsia"/>
          <w:spacing w:val="10"/>
          <w:sz w:val="24"/>
        </w:rPr>
        <w:t>时没有指定</w:t>
      </w:r>
      <w:r w:rsidRPr="00967437">
        <w:rPr>
          <w:rFonts w:hint="eastAsia"/>
          <w:spacing w:val="10"/>
          <w:sz w:val="24"/>
        </w:rPr>
        <w:t>master</w:t>
      </w:r>
      <w:r w:rsidRPr="00967437">
        <w:rPr>
          <w:rFonts w:hint="eastAsia"/>
          <w:spacing w:val="10"/>
          <w:sz w:val="24"/>
        </w:rPr>
        <w:t>地址，但是也可以正常启动</w:t>
      </w:r>
      <w:r w:rsidRPr="00967437">
        <w:rPr>
          <w:rFonts w:hint="eastAsia"/>
          <w:spacing w:val="10"/>
          <w:sz w:val="24"/>
        </w:rPr>
        <w:t>spark shell</w:t>
      </w:r>
      <w:r w:rsidRPr="00967437">
        <w:rPr>
          <w:rFonts w:hint="eastAsia"/>
          <w:spacing w:val="10"/>
          <w:sz w:val="24"/>
        </w:rPr>
        <w:t>和执行</w:t>
      </w:r>
      <w:r w:rsidRPr="00967437">
        <w:rPr>
          <w:rFonts w:hint="eastAsia"/>
          <w:spacing w:val="10"/>
          <w:sz w:val="24"/>
        </w:rPr>
        <w:t>spark shell</w:t>
      </w:r>
      <w:r w:rsidRPr="00967437">
        <w:rPr>
          <w:rFonts w:hint="eastAsia"/>
          <w:spacing w:val="10"/>
          <w:sz w:val="24"/>
        </w:rPr>
        <w:t>中的程序，其实是启动了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的</w:t>
      </w:r>
      <w:r w:rsidR="00534DFE">
        <w:rPr>
          <w:rFonts w:hint="eastAsia"/>
          <w:spacing w:val="10"/>
          <w:sz w:val="24"/>
        </w:rPr>
        <w:t>cluster</w:t>
      </w:r>
      <w:r w:rsidRPr="00967437">
        <w:rPr>
          <w:rFonts w:hint="eastAsia"/>
          <w:spacing w:val="10"/>
          <w:sz w:val="24"/>
        </w:rPr>
        <w:t>模式，</w:t>
      </w:r>
      <w:r w:rsidR="00534DFE">
        <w:rPr>
          <w:rFonts w:hint="eastAsia"/>
          <w:spacing w:val="10"/>
          <w:sz w:val="24"/>
        </w:rPr>
        <w:t>如果</w:t>
      </w:r>
      <w:r w:rsidR="00534DFE">
        <w:rPr>
          <w:rFonts w:hint="eastAsia"/>
          <w:spacing w:val="10"/>
          <w:sz w:val="24"/>
        </w:rPr>
        <w:t>spark</w:t>
      </w:r>
      <w:r w:rsidR="00534DFE">
        <w:rPr>
          <w:rFonts w:hint="eastAsia"/>
          <w:spacing w:val="10"/>
          <w:sz w:val="24"/>
        </w:rPr>
        <w:t>是单节点，并且没有指定</w:t>
      </w:r>
      <w:r w:rsidR="00534DFE">
        <w:rPr>
          <w:rFonts w:hint="eastAsia"/>
          <w:spacing w:val="10"/>
          <w:sz w:val="24"/>
        </w:rPr>
        <w:t>slave</w:t>
      </w:r>
      <w:r w:rsidR="00534DFE">
        <w:rPr>
          <w:rFonts w:hint="eastAsia"/>
          <w:spacing w:val="10"/>
          <w:sz w:val="24"/>
        </w:rPr>
        <w:t>文件，这个时候如果打开</w:t>
      </w:r>
      <w:r w:rsidR="00534DFE">
        <w:rPr>
          <w:rFonts w:hint="eastAsia"/>
          <w:spacing w:val="10"/>
          <w:sz w:val="24"/>
        </w:rPr>
        <w:t>spark</w:t>
      </w:r>
      <w:r w:rsidR="00534DFE">
        <w:rPr>
          <w:spacing w:val="10"/>
          <w:sz w:val="24"/>
        </w:rPr>
        <w:t xml:space="preserve">-shell </w:t>
      </w:r>
      <w:r w:rsidR="00534DFE">
        <w:rPr>
          <w:rFonts w:hint="eastAsia"/>
          <w:spacing w:val="10"/>
          <w:sz w:val="24"/>
        </w:rPr>
        <w:t>默认是</w:t>
      </w:r>
      <w:r w:rsidR="00534DFE">
        <w:rPr>
          <w:rFonts w:hint="eastAsia"/>
          <w:spacing w:val="10"/>
          <w:sz w:val="24"/>
        </w:rPr>
        <w:t>local</w:t>
      </w:r>
      <w:r w:rsidR="00534DFE">
        <w:rPr>
          <w:rFonts w:hint="eastAsia"/>
          <w:spacing w:val="10"/>
          <w:sz w:val="24"/>
        </w:rPr>
        <w:t>模式</w:t>
      </w:r>
    </w:p>
    <w:p w14:paraId="0FDEDE7B" w14:textId="77777777" w:rsidR="00534DFE" w:rsidRDefault="00534DFE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spacing w:val="10"/>
          <w:sz w:val="24"/>
        </w:rPr>
        <w:t>L</w:t>
      </w:r>
      <w:r>
        <w:rPr>
          <w:rFonts w:hint="eastAsia"/>
          <w:spacing w:val="10"/>
          <w:sz w:val="24"/>
        </w:rPr>
        <w:t>ocal</w:t>
      </w:r>
      <w:r>
        <w:rPr>
          <w:rFonts w:hint="eastAsia"/>
          <w:spacing w:val="10"/>
          <w:sz w:val="24"/>
        </w:rPr>
        <w:t>模式是</w:t>
      </w:r>
      <w:r>
        <w:rPr>
          <w:rFonts w:hint="eastAsia"/>
          <w:spacing w:val="10"/>
          <w:sz w:val="24"/>
        </w:rPr>
        <w:t>master</w:t>
      </w:r>
      <w:r>
        <w:rPr>
          <w:rFonts w:hint="eastAsia"/>
          <w:spacing w:val="10"/>
          <w:sz w:val="24"/>
        </w:rPr>
        <w:t>和</w:t>
      </w:r>
      <w:r>
        <w:rPr>
          <w:rFonts w:hint="eastAsia"/>
          <w:spacing w:val="10"/>
          <w:sz w:val="24"/>
        </w:rPr>
        <w:t>worker</w:t>
      </w:r>
      <w:r>
        <w:rPr>
          <w:rFonts w:hint="eastAsia"/>
          <w:spacing w:val="10"/>
          <w:sz w:val="24"/>
        </w:rPr>
        <w:t>在同同一进程内</w:t>
      </w:r>
    </w:p>
    <w:p w14:paraId="0C794749" w14:textId="5EDF2B51" w:rsidR="00927A53" w:rsidRPr="00967437" w:rsidRDefault="00534DFE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spacing w:val="10"/>
          <w:sz w:val="24"/>
        </w:rPr>
        <w:t>C</w:t>
      </w:r>
      <w:r>
        <w:rPr>
          <w:rFonts w:hint="eastAsia"/>
          <w:spacing w:val="10"/>
          <w:sz w:val="24"/>
        </w:rPr>
        <w:t>luster</w:t>
      </w:r>
      <w:r>
        <w:rPr>
          <w:rFonts w:hint="eastAsia"/>
          <w:spacing w:val="10"/>
          <w:sz w:val="24"/>
        </w:rPr>
        <w:t>模式是</w:t>
      </w:r>
      <w:r>
        <w:rPr>
          <w:rFonts w:hint="eastAsia"/>
          <w:spacing w:val="10"/>
          <w:sz w:val="24"/>
        </w:rPr>
        <w:t>master</w:t>
      </w:r>
      <w:r>
        <w:rPr>
          <w:rFonts w:hint="eastAsia"/>
          <w:spacing w:val="10"/>
          <w:sz w:val="24"/>
        </w:rPr>
        <w:t>和</w:t>
      </w:r>
      <w:r>
        <w:rPr>
          <w:rFonts w:hint="eastAsia"/>
          <w:spacing w:val="10"/>
          <w:sz w:val="24"/>
        </w:rPr>
        <w:t>worker</w:t>
      </w:r>
      <w:r>
        <w:rPr>
          <w:rFonts w:hint="eastAsia"/>
          <w:spacing w:val="10"/>
          <w:sz w:val="24"/>
        </w:rPr>
        <w:t>在不同进程内</w:t>
      </w:r>
      <w:bookmarkEnd w:id="36"/>
      <w:bookmarkEnd w:id="37"/>
      <w:bookmarkEnd w:id="38"/>
      <w:r w:rsidRPr="00967437">
        <w:rPr>
          <w:spacing w:val="10"/>
          <w:sz w:val="24"/>
        </w:rPr>
        <w:t xml:space="preserve"> </w:t>
      </w:r>
    </w:p>
    <w:p w14:paraId="23B06D46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</w:p>
    <w:p w14:paraId="425CE149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Spark Shell</w:t>
      </w:r>
      <w:r w:rsidRPr="00967437">
        <w:rPr>
          <w:rFonts w:hint="eastAsia"/>
          <w:spacing w:val="10"/>
          <w:sz w:val="24"/>
        </w:rPr>
        <w:t>中已经默认将</w:t>
      </w:r>
      <w:r w:rsidRPr="00967437">
        <w:rPr>
          <w:rFonts w:hint="eastAsia"/>
          <w:spacing w:val="10"/>
          <w:sz w:val="24"/>
        </w:rPr>
        <w:t>SparkContext</w:t>
      </w:r>
      <w:r w:rsidRPr="00967437">
        <w:rPr>
          <w:rFonts w:hint="eastAsia"/>
          <w:spacing w:val="10"/>
          <w:sz w:val="24"/>
        </w:rPr>
        <w:t>类初始化为对象</w:t>
      </w:r>
      <w:r w:rsidRPr="00967437">
        <w:rPr>
          <w:rFonts w:hint="eastAsia"/>
          <w:spacing w:val="10"/>
          <w:sz w:val="24"/>
        </w:rPr>
        <w:t>sc</w:t>
      </w:r>
      <w:r w:rsidRPr="00967437">
        <w:rPr>
          <w:rFonts w:hint="eastAsia"/>
          <w:spacing w:val="10"/>
          <w:sz w:val="24"/>
        </w:rPr>
        <w:t>。用户代码如果需要用到，则直接应用</w:t>
      </w:r>
      <w:r w:rsidRPr="00967437">
        <w:rPr>
          <w:rFonts w:hint="eastAsia"/>
          <w:spacing w:val="10"/>
          <w:sz w:val="24"/>
        </w:rPr>
        <w:t>sc</w:t>
      </w:r>
      <w:r w:rsidRPr="00967437">
        <w:rPr>
          <w:rFonts w:hint="eastAsia"/>
          <w:spacing w:val="10"/>
          <w:sz w:val="24"/>
        </w:rPr>
        <w:t>即可</w:t>
      </w:r>
    </w:p>
    <w:p w14:paraId="7402C482" w14:textId="02148F1E" w:rsidR="00A25063" w:rsidRPr="00A25063" w:rsidRDefault="00927A53" w:rsidP="00A25063">
      <w:pPr>
        <w:pStyle w:val="3"/>
        <w:tabs>
          <w:tab w:val="clear" w:pos="1080"/>
        </w:tabs>
      </w:pPr>
      <w:bookmarkStart w:id="39" w:name="_Toc24968"/>
      <w:bookmarkStart w:id="40" w:name="_Toc493171567"/>
      <w:r>
        <w:rPr>
          <w:rFonts w:hint="eastAsia"/>
        </w:rPr>
        <w:t>在</w:t>
      </w:r>
      <w:r w:rsidR="00EC370D">
        <w:rPr>
          <w:rFonts w:hint="eastAsia"/>
        </w:rPr>
        <w:t>S</w:t>
      </w:r>
      <w:r>
        <w:rPr>
          <w:rFonts w:hint="eastAsia"/>
        </w:rPr>
        <w:t>park shell</w:t>
      </w:r>
      <w:r>
        <w:rPr>
          <w:rFonts w:hint="eastAsia"/>
        </w:rPr>
        <w:t>中编写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39"/>
      <w:bookmarkEnd w:id="40"/>
    </w:p>
    <w:p w14:paraId="03A869EC" w14:textId="77777777" w:rsidR="00927A53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首先启动</w:t>
      </w:r>
      <w:r w:rsidRPr="00967437">
        <w:rPr>
          <w:rFonts w:hint="eastAsia"/>
          <w:spacing w:val="10"/>
          <w:sz w:val="24"/>
        </w:rPr>
        <w:t>hdfs</w:t>
      </w:r>
    </w:p>
    <w:p w14:paraId="69C332A2" w14:textId="3F660ED9" w:rsidR="00A25063" w:rsidRPr="00A25063" w:rsidRDefault="00A25063" w:rsidP="00A25063">
      <w:pPr>
        <w:spacing w:line="360" w:lineRule="auto"/>
        <w:rPr>
          <w:spacing w:val="10"/>
        </w:rPr>
      </w:pPr>
      <w:r w:rsidRPr="00A25063">
        <w:rPr>
          <w:noProof/>
          <w:spacing w:val="10"/>
        </w:rPr>
        <w:drawing>
          <wp:inline distT="0" distB="0" distL="0" distR="0" wp14:anchorId="49547964" wp14:editId="264DC35E">
            <wp:extent cx="5579745" cy="62103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B48" w14:textId="145D52AF" w:rsidR="00573A5F" w:rsidRDefault="00A25063" w:rsidP="00573A5F">
      <w:pPr>
        <w:pStyle w:val="aff0"/>
        <w:spacing w:line="360" w:lineRule="auto"/>
        <w:ind w:left="0" w:firstLine="560"/>
        <w:jc w:val="left"/>
        <w:rPr>
          <w:spacing w:val="10"/>
          <w:sz w:val="24"/>
        </w:rPr>
      </w:pPr>
      <w:r>
        <w:rPr>
          <w:rFonts w:hint="eastAsia"/>
          <w:spacing w:val="10"/>
          <w:sz w:val="24"/>
        </w:rPr>
        <w:t>将</w:t>
      </w:r>
      <w:r>
        <w:rPr>
          <w:rFonts w:hint="eastAsia"/>
          <w:spacing w:val="10"/>
          <w:sz w:val="24"/>
        </w:rPr>
        <w:t>Spark</w:t>
      </w:r>
      <w:r>
        <w:rPr>
          <w:rFonts w:hint="eastAsia"/>
          <w:spacing w:val="10"/>
          <w:sz w:val="24"/>
        </w:rPr>
        <w:t>目录下的</w:t>
      </w:r>
      <w:r>
        <w:rPr>
          <w:rFonts w:hint="eastAsia"/>
          <w:spacing w:val="10"/>
          <w:sz w:val="24"/>
        </w:rPr>
        <w:t>RELEASE</w:t>
      </w:r>
      <w:r>
        <w:rPr>
          <w:rFonts w:hint="eastAsia"/>
          <w:spacing w:val="10"/>
          <w:sz w:val="24"/>
        </w:rPr>
        <w:t>文件</w:t>
      </w:r>
      <w:r w:rsidR="00927A53" w:rsidRPr="00967437">
        <w:rPr>
          <w:rFonts w:hint="eastAsia"/>
          <w:spacing w:val="10"/>
          <w:sz w:val="24"/>
        </w:rPr>
        <w:t>上传一个文件到</w:t>
      </w:r>
      <w:r w:rsidR="00927A53" w:rsidRPr="00967437">
        <w:rPr>
          <w:rFonts w:hint="eastAsia"/>
          <w:spacing w:val="10"/>
          <w:sz w:val="24"/>
        </w:rPr>
        <w:t>hdfs://</w:t>
      </w:r>
      <w:r>
        <w:rPr>
          <w:rFonts w:hint="eastAsia"/>
          <w:spacing w:val="10"/>
          <w:sz w:val="24"/>
        </w:rPr>
        <w:t>master01:9000/RELEASE</w:t>
      </w:r>
    </w:p>
    <w:p w14:paraId="60932A6F" w14:textId="59224FD4" w:rsidR="00573A5F" w:rsidRPr="00573A5F" w:rsidRDefault="00573A5F" w:rsidP="00573A5F">
      <w:pPr>
        <w:spacing w:line="360" w:lineRule="auto"/>
        <w:rPr>
          <w:spacing w:val="10"/>
        </w:rPr>
      </w:pPr>
      <w:r w:rsidRPr="00573A5F">
        <w:rPr>
          <w:spacing w:val="10"/>
        </w:rPr>
        <w:t>~/hadoop/hadoop-2.7.3/bin/hdfs dfs -put ./RELEASE /</w:t>
      </w:r>
    </w:p>
    <w:p w14:paraId="0C9A3FAA" w14:textId="77777777" w:rsidR="00573A5F" w:rsidRDefault="00573A5F" w:rsidP="00573A5F">
      <w:pPr>
        <w:spacing w:line="360" w:lineRule="auto"/>
        <w:rPr>
          <w:spacing w:val="10"/>
        </w:rPr>
      </w:pPr>
    </w:p>
    <w:p w14:paraId="16429023" w14:textId="7F13FCAD" w:rsidR="00573A5F" w:rsidRPr="00573A5F" w:rsidRDefault="00573A5F" w:rsidP="00573A5F">
      <w:pPr>
        <w:spacing w:line="360" w:lineRule="auto"/>
        <w:rPr>
          <w:spacing w:val="10"/>
        </w:rPr>
      </w:pPr>
      <w:r w:rsidRPr="00573A5F">
        <w:rPr>
          <w:noProof/>
          <w:spacing w:val="10"/>
        </w:rPr>
        <w:lastRenderedPageBreak/>
        <w:drawing>
          <wp:inline distT="0" distB="0" distL="0" distR="0" wp14:anchorId="3CD16A71" wp14:editId="62A8505B">
            <wp:extent cx="5579745" cy="1340485"/>
            <wp:effectExtent l="0" t="0" r="825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069B" w14:textId="4EF40D9F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在</w:t>
      </w:r>
      <w:r w:rsidR="00573A5F">
        <w:rPr>
          <w:rFonts w:hint="eastAsia"/>
          <w:spacing w:val="10"/>
          <w:sz w:val="24"/>
        </w:rPr>
        <w:t>S</w:t>
      </w:r>
      <w:r w:rsidRPr="00967437">
        <w:rPr>
          <w:rFonts w:hint="eastAsia"/>
          <w:spacing w:val="10"/>
          <w:sz w:val="24"/>
        </w:rPr>
        <w:t>park shell</w:t>
      </w:r>
      <w:r w:rsidRPr="00967437">
        <w:rPr>
          <w:rFonts w:hint="eastAsia"/>
          <w:spacing w:val="10"/>
          <w:sz w:val="24"/>
        </w:rPr>
        <w:t>中用</w:t>
      </w:r>
      <w:r w:rsidRPr="00967437">
        <w:rPr>
          <w:rFonts w:hint="eastAsia"/>
          <w:spacing w:val="10"/>
          <w:sz w:val="24"/>
        </w:rPr>
        <w:t>scala</w:t>
      </w:r>
      <w:r w:rsidRPr="00967437">
        <w:rPr>
          <w:rFonts w:hint="eastAsia"/>
          <w:spacing w:val="10"/>
          <w:sz w:val="24"/>
        </w:rPr>
        <w:t>语言编写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程序</w:t>
      </w:r>
    </w:p>
    <w:p w14:paraId="540228D2" w14:textId="501D3855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sc.textFile("hdfs://</w:t>
      </w:r>
      <w:r w:rsidR="00573A5F">
        <w:rPr>
          <w:rFonts w:hint="eastAsia"/>
          <w:spacing w:val="10"/>
          <w:sz w:val="24"/>
        </w:rPr>
        <w:t>master01:9000/RELEASE</w:t>
      </w:r>
      <w:r w:rsidRPr="00967437">
        <w:rPr>
          <w:rFonts w:hint="eastAsia"/>
          <w:spacing w:val="10"/>
          <w:sz w:val="24"/>
        </w:rPr>
        <w:t>").flatMap(_.split(" "))</w:t>
      </w:r>
    </w:p>
    <w:p w14:paraId="71E4E930" w14:textId="7FECE6ED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.map((_,1)).reduceByKey(_+_).saveAsTextFile("hdfs://</w:t>
      </w:r>
      <w:r w:rsidR="00573A5F">
        <w:rPr>
          <w:rFonts w:hint="eastAsia"/>
          <w:spacing w:val="10"/>
          <w:sz w:val="24"/>
        </w:rPr>
        <w:t>master01</w:t>
      </w:r>
      <w:r w:rsidRPr="00967437">
        <w:rPr>
          <w:rFonts w:hint="eastAsia"/>
          <w:spacing w:val="10"/>
          <w:sz w:val="24"/>
        </w:rPr>
        <w:t>:9000/out")</w:t>
      </w:r>
    </w:p>
    <w:p w14:paraId="75D2BBAA" w14:textId="57BDC705" w:rsidR="00927A53" w:rsidRPr="004A3426" w:rsidRDefault="004A3426" w:rsidP="004A3426">
      <w:pPr>
        <w:spacing w:line="360" w:lineRule="auto"/>
        <w:rPr>
          <w:spacing w:val="10"/>
        </w:rPr>
      </w:pPr>
      <w:r w:rsidRPr="004A3426">
        <w:rPr>
          <w:noProof/>
          <w:spacing w:val="10"/>
        </w:rPr>
        <w:drawing>
          <wp:inline distT="0" distB="0" distL="0" distR="0" wp14:anchorId="2688FB5C" wp14:editId="2B757CA9">
            <wp:extent cx="5579745" cy="178943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51E2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使用</w:t>
      </w:r>
      <w:r w:rsidRPr="00967437">
        <w:rPr>
          <w:rFonts w:hint="eastAsia"/>
          <w:spacing w:val="10"/>
          <w:sz w:val="24"/>
        </w:rPr>
        <w:t>hdfs</w:t>
      </w:r>
      <w:r w:rsidRPr="00967437">
        <w:rPr>
          <w:rFonts w:hint="eastAsia"/>
          <w:spacing w:val="10"/>
          <w:sz w:val="24"/>
        </w:rPr>
        <w:t>命令查看结果</w:t>
      </w:r>
    </w:p>
    <w:p w14:paraId="46301EF2" w14:textId="7DEDC260" w:rsidR="00927A53" w:rsidRDefault="002626B9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hdfs dfs -cat</w:t>
      </w:r>
      <w:r w:rsidR="00927A53" w:rsidRPr="00967437">
        <w:rPr>
          <w:rFonts w:hint="eastAsia"/>
          <w:spacing w:val="10"/>
          <w:sz w:val="24"/>
        </w:rPr>
        <w:t xml:space="preserve"> hdfs://</w:t>
      </w:r>
      <w:r w:rsidR="004A3426">
        <w:rPr>
          <w:rFonts w:hint="eastAsia"/>
          <w:spacing w:val="10"/>
          <w:sz w:val="24"/>
        </w:rPr>
        <w:t>master01</w:t>
      </w:r>
      <w:r w:rsidR="00927A53" w:rsidRPr="00967437">
        <w:rPr>
          <w:rFonts w:hint="eastAsia"/>
          <w:spacing w:val="10"/>
          <w:sz w:val="24"/>
        </w:rPr>
        <w:t>:9000/out/p*</w:t>
      </w:r>
    </w:p>
    <w:p w14:paraId="3F200D92" w14:textId="02E89140" w:rsidR="00927A53" w:rsidRPr="002626B9" w:rsidRDefault="002626B9" w:rsidP="002626B9">
      <w:pPr>
        <w:spacing w:line="360" w:lineRule="auto"/>
        <w:rPr>
          <w:spacing w:val="10"/>
        </w:rPr>
      </w:pPr>
      <w:r w:rsidRPr="002626B9">
        <w:rPr>
          <w:noProof/>
          <w:spacing w:val="10"/>
        </w:rPr>
        <w:drawing>
          <wp:inline distT="0" distB="0" distL="0" distR="0" wp14:anchorId="5721500F" wp14:editId="17A52B15">
            <wp:extent cx="5579745" cy="1263650"/>
            <wp:effectExtent l="0" t="0" r="825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63D8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说明：</w:t>
      </w:r>
    </w:p>
    <w:p w14:paraId="08C42C17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sc</w:t>
      </w:r>
      <w:r w:rsidRPr="00967437">
        <w:rPr>
          <w:rFonts w:hint="eastAsia"/>
          <w:spacing w:val="10"/>
          <w:sz w:val="24"/>
        </w:rPr>
        <w:t>是</w:t>
      </w:r>
      <w:r w:rsidRPr="00967437">
        <w:rPr>
          <w:rFonts w:hint="eastAsia"/>
          <w:spacing w:val="10"/>
          <w:sz w:val="24"/>
        </w:rPr>
        <w:t>SparkContext</w:t>
      </w:r>
      <w:r w:rsidRPr="00967437">
        <w:rPr>
          <w:rFonts w:hint="eastAsia"/>
          <w:spacing w:val="10"/>
          <w:sz w:val="24"/>
        </w:rPr>
        <w:t>对象，该对象时提交</w:t>
      </w:r>
      <w:r w:rsidRPr="00967437">
        <w:rPr>
          <w:rFonts w:hint="eastAsia"/>
          <w:spacing w:val="10"/>
          <w:sz w:val="24"/>
        </w:rPr>
        <w:t>spark</w:t>
      </w:r>
      <w:r w:rsidRPr="00967437">
        <w:rPr>
          <w:rFonts w:hint="eastAsia"/>
          <w:spacing w:val="10"/>
          <w:sz w:val="24"/>
        </w:rPr>
        <w:t>程序的入口</w:t>
      </w:r>
    </w:p>
    <w:p w14:paraId="68DC20EE" w14:textId="5E47AA3E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textFile(hdfs://</w:t>
      </w:r>
      <w:r w:rsidR="002626B9">
        <w:rPr>
          <w:rFonts w:hint="eastAsia"/>
          <w:spacing w:val="10"/>
          <w:sz w:val="24"/>
        </w:rPr>
        <w:t>master01</w:t>
      </w:r>
      <w:r w:rsidRPr="00967437">
        <w:rPr>
          <w:rFonts w:hint="eastAsia"/>
          <w:spacing w:val="10"/>
          <w:sz w:val="24"/>
        </w:rPr>
        <w:t>:9000/</w:t>
      </w:r>
      <w:r w:rsidR="002626B9">
        <w:rPr>
          <w:rFonts w:hint="eastAsia"/>
          <w:spacing w:val="10"/>
          <w:sz w:val="24"/>
        </w:rPr>
        <w:t>RELEASE</w:t>
      </w:r>
      <w:r w:rsidRPr="00967437">
        <w:rPr>
          <w:rFonts w:hint="eastAsia"/>
          <w:spacing w:val="10"/>
          <w:sz w:val="24"/>
        </w:rPr>
        <w:t>)</w:t>
      </w:r>
      <w:r w:rsidRPr="00967437">
        <w:rPr>
          <w:rFonts w:hint="eastAsia"/>
          <w:spacing w:val="10"/>
          <w:sz w:val="24"/>
        </w:rPr>
        <w:t>是</w:t>
      </w:r>
      <w:r w:rsidRPr="00967437">
        <w:rPr>
          <w:rFonts w:hint="eastAsia"/>
          <w:spacing w:val="10"/>
          <w:sz w:val="24"/>
        </w:rPr>
        <w:t>hdfs</w:t>
      </w:r>
      <w:r w:rsidRPr="00967437">
        <w:rPr>
          <w:rFonts w:hint="eastAsia"/>
          <w:spacing w:val="10"/>
          <w:sz w:val="24"/>
        </w:rPr>
        <w:t>中读取数据</w:t>
      </w:r>
    </w:p>
    <w:p w14:paraId="5FE83B9A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flatMap(_.split(" "))</w:t>
      </w:r>
      <w:r w:rsidRPr="00967437">
        <w:rPr>
          <w:rFonts w:hint="eastAsia"/>
          <w:spacing w:val="10"/>
          <w:sz w:val="24"/>
        </w:rPr>
        <w:t>先</w:t>
      </w:r>
      <w:r w:rsidRPr="00967437">
        <w:rPr>
          <w:rFonts w:hint="eastAsia"/>
          <w:spacing w:val="10"/>
          <w:sz w:val="24"/>
        </w:rPr>
        <w:t>map</w:t>
      </w:r>
      <w:r w:rsidRPr="00967437">
        <w:rPr>
          <w:rFonts w:hint="eastAsia"/>
          <w:spacing w:val="10"/>
          <w:sz w:val="24"/>
        </w:rPr>
        <w:t>在压平</w:t>
      </w:r>
    </w:p>
    <w:p w14:paraId="6B43676C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map((_,1))</w:t>
      </w:r>
      <w:r w:rsidRPr="00967437">
        <w:rPr>
          <w:rFonts w:hint="eastAsia"/>
          <w:spacing w:val="10"/>
          <w:sz w:val="24"/>
        </w:rPr>
        <w:t>将单词和</w:t>
      </w:r>
      <w:r w:rsidRPr="00967437">
        <w:rPr>
          <w:rFonts w:hint="eastAsia"/>
          <w:spacing w:val="10"/>
          <w:sz w:val="24"/>
        </w:rPr>
        <w:t>1</w:t>
      </w:r>
      <w:r w:rsidRPr="00967437">
        <w:rPr>
          <w:rFonts w:hint="eastAsia"/>
          <w:spacing w:val="10"/>
          <w:sz w:val="24"/>
        </w:rPr>
        <w:t>构成元组</w:t>
      </w:r>
    </w:p>
    <w:p w14:paraId="13E38A55" w14:textId="77777777" w:rsidR="00927A53" w:rsidRPr="00967437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reduceByKey(_+_)</w:t>
      </w:r>
      <w:r w:rsidRPr="00967437">
        <w:rPr>
          <w:rFonts w:hint="eastAsia"/>
          <w:spacing w:val="10"/>
          <w:sz w:val="24"/>
        </w:rPr>
        <w:t>按照</w:t>
      </w:r>
      <w:r w:rsidRPr="00967437">
        <w:rPr>
          <w:rFonts w:hint="eastAsia"/>
          <w:spacing w:val="10"/>
          <w:sz w:val="24"/>
        </w:rPr>
        <w:t>key</w:t>
      </w:r>
      <w:r w:rsidRPr="00967437">
        <w:rPr>
          <w:rFonts w:hint="eastAsia"/>
          <w:spacing w:val="10"/>
          <w:sz w:val="24"/>
        </w:rPr>
        <w:t>进行</w:t>
      </w:r>
      <w:r w:rsidRPr="00967437">
        <w:rPr>
          <w:rFonts w:hint="eastAsia"/>
          <w:spacing w:val="10"/>
          <w:sz w:val="24"/>
        </w:rPr>
        <w:t>reduce</w:t>
      </w:r>
      <w:r w:rsidRPr="00967437">
        <w:rPr>
          <w:rFonts w:hint="eastAsia"/>
          <w:spacing w:val="10"/>
          <w:sz w:val="24"/>
        </w:rPr>
        <w:t>，并将</w:t>
      </w:r>
      <w:r w:rsidRPr="00967437">
        <w:rPr>
          <w:rFonts w:hint="eastAsia"/>
          <w:spacing w:val="10"/>
          <w:sz w:val="24"/>
        </w:rPr>
        <w:t>value</w:t>
      </w:r>
      <w:r w:rsidRPr="00967437">
        <w:rPr>
          <w:rFonts w:hint="eastAsia"/>
          <w:spacing w:val="10"/>
          <w:sz w:val="24"/>
        </w:rPr>
        <w:t>累加</w:t>
      </w:r>
    </w:p>
    <w:p w14:paraId="1B3E882B" w14:textId="01DD1D17" w:rsidR="00927A53" w:rsidRDefault="00927A53" w:rsidP="00967437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967437">
        <w:rPr>
          <w:rFonts w:hint="eastAsia"/>
          <w:spacing w:val="10"/>
          <w:sz w:val="24"/>
        </w:rPr>
        <w:t>saveAsTextFile("hdfs://</w:t>
      </w:r>
      <w:r w:rsidR="00D30660" w:rsidRPr="00D30660">
        <w:rPr>
          <w:rFonts w:hint="eastAsia"/>
          <w:spacing w:val="10"/>
          <w:sz w:val="24"/>
        </w:rPr>
        <w:t xml:space="preserve"> </w:t>
      </w:r>
      <w:r w:rsidR="00D30660">
        <w:rPr>
          <w:rFonts w:hint="eastAsia"/>
          <w:spacing w:val="10"/>
          <w:sz w:val="24"/>
        </w:rPr>
        <w:t>master01</w:t>
      </w:r>
      <w:r w:rsidRPr="00967437">
        <w:rPr>
          <w:rFonts w:hint="eastAsia"/>
          <w:spacing w:val="10"/>
          <w:sz w:val="24"/>
        </w:rPr>
        <w:t>:9000/out")</w:t>
      </w:r>
      <w:r w:rsidRPr="00967437">
        <w:rPr>
          <w:rFonts w:hint="eastAsia"/>
          <w:spacing w:val="10"/>
          <w:sz w:val="24"/>
        </w:rPr>
        <w:t>将结果写入到</w:t>
      </w:r>
      <w:r w:rsidRPr="00967437">
        <w:rPr>
          <w:rFonts w:hint="eastAsia"/>
          <w:spacing w:val="10"/>
          <w:sz w:val="24"/>
        </w:rPr>
        <w:t>hdfs</w:t>
      </w:r>
      <w:r w:rsidRPr="00967437">
        <w:rPr>
          <w:rFonts w:hint="eastAsia"/>
          <w:spacing w:val="10"/>
          <w:sz w:val="24"/>
        </w:rPr>
        <w:t>中</w:t>
      </w:r>
    </w:p>
    <w:p w14:paraId="0EABD14D" w14:textId="3CC9D97A" w:rsidR="00A07A82" w:rsidRPr="00A07A82" w:rsidRDefault="00A07A82" w:rsidP="00A07A82">
      <w:pPr>
        <w:spacing w:line="360" w:lineRule="auto"/>
        <w:rPr>
          <w:spacing w:val="10"/>
        </w:rPr>
      </w:pPr>
      <w:r>
        <w:rPr>
          <w:rFonts w:hint="eastAsia"/>
          <w:noProof/>
          <w:spacing w:val="10"/>
        </w:rPr>
        <w:lastRenderedPageBreak/>
        <w:drawing>
          <wp:inline distT="0" distB="0" distL="0" distR="0" wp14:anchorId="75A9923F" wp14:editId="7B55C5B2">
            <wp:extent cx="5555661" cy="2698954"/>
            <wp:effectExtent l="0" t="0" r="6985" b="0"/>
            <wp:docPr id="25" name="Picture 25" descr="../../../../../../Desktop/20160917172951_4962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20160917172951_49622.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3" b="10870"/>
                    <a:stretch/>
                  </pic:blipFill>
                  <pic:spPr bwMode="auto">
                    <a:xfrm>
                      <a:off x="0" y="0"/>
                      <a:ext cx="5556885" cy="269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A9052" w14:textId="77777777" w:rsidR="00927A53" w:rsidRDefault="00927A53" w:rsidP="002A3093">
      <w:pPr>
        <w:pStyle w:val="2"/>
      </w:pPr>
      <w:bookmarkStart w:id="41" w:name="_Toc2290"/>
      <w:bookmarkStart w:id="42" w:name="_Toc493171568"/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中编写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41"/>
      <w:bookmarkEnd w:id="42"/>
    </w:p>
    <w:p w14:paraId="4F7F6431" w14:textId="77777777" w:rsidR="00927A53" w:rsidRPr="00310E8D" w:rsidRDefault="00927A53" w:rsidP="00310E8D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10E8D">
        <w:rPr>
          <w:rFonts w:hint="eastAsia"/>
          <w:spacing w:val="10"/>
          <w:sz w:val="24"/>
        </w:rPr>
        <w:t>spark shell</w:t>
      </w:r>
      <w:r w:rsidRPr="00310E8D">
        <w:rPr>
          <w:rFonts w:hint="eastAsia"/>
          <w:spacing w:val="10"/>
          <w:sz w:val="24"/>
        </w:rPr>
        <w:t>仅在测试和验证我们的程序时使用的较多，在生产环境中，通常会在</w:t>
      </w:r>
      <w:r w:rsidRPr="00310E8D">
        <w:rPr>
          <w:rFonts w:hint="eastAsia"/>
          <w:spacing w:val="10"/>
          <w:sz w:val="24"/>
        </w:rPr>
        <w:t>IDE</w:t>
      </w:r>
      <w:r w:rsidRPr="00310E8D">
        <w:rPr>
          <w:rFonts w:hint="eastAsia"/>
          <w:spacing w:val="10"/>
          <w:sz w:val="24"/>
        </w:rPr>
        <w:t>中编制程序，然后打成</w:t>
      </w:r>
      <w:r w:rsidRPr="00310E8D">
        <w:rPr>
          <w:rFonts w:hint="eastAsia"/>
          <w:spacing w:val="10"/>
          <w:sz w:val="24"/>
        </w:rPr>
        <w:t>jar</w:t>
      </w:r>
      <w:r w:rsidRPr="00310E8D">
        <w:rPr>
          <w:rFonts w:hint="eastAsia"/>
          <w:spacing w:val="10"/>
          <w:sz w:val="24"/>
        </w:rPr>
        <w:t>包，然后提交到集群，最常用的是创建一个</w:t>
      </w:r>
      <w:r w:rsidRPr="00310E8D">
        <w:rPr>
          <w:rFonts w:hint="eastAsia"/>
          <w:spacing w:val="10"/>
          <w:sz w:val="24"/>
        </w:rPr>
        <w:t>Maven</w:t>
      </w:r>
      <w:r w:rsidRPr="00310E8D">
        <w:rPr>
          <w:rFonts w:hint="eastAsia"/>
          <w:spacing w:val="10"/>
          <w:sz w:val="24"/>
        </w:rPr>
        <w:t>项目，利用</w:t>
      </w:r>
      <w:r w:rsidRPr="00310E8D">
        <w:rPr>
          <w:rFonts w:hint="eastAsia"/>
          <w:spacing w:val="10"/>
          <w:sz w:val="24"/>
        </w:rPr>
        <w:t>Maven</w:t>
      </w:r>
      <w:r w:rsidRPr="00310E8D">
        <w:rPr>
          <w:rFonts w:hint="eastAsia"/>
          <w:spacing w:val="10"/>
          <w:sz w:val="24"/>
        </w:rPr>
        <w:t>来管理</w:t>
      </w:r>
      <w:r w:rsidRPr="00310E8D">
        <w:rPr>
          <w:rFonts w:hint="eastAsia"/>
          <w:spacing w:val="10"/>
          <w:sz w:val="24"/>
        </w:rPr>
        <w:t>jar</w:t>
      </w:r>
      <w:r w:rsidRPr="00310E8D">
        <w:rPr>
          <w:rFonts w:hint="eastAsia"/>
          <w:spacing w:val="10"/>
          <w:sz w:val="24"/>
        </w:rPr>
        <w:t>包的依赖。</w:t>
      </w:r>
    </w:p>
    <w:p w14:paraId="653393CD" w14:textId="77777777" w:rsidR="00927A53" w:rsidRDefault="00927A53" w:rsidP="00927A53"/>
    <w:p w14:paraId="06B9FDD0" w14:textId="77777777" w:rsidR="00927A53" w:rsidRPr="00310E8D" w:rsidRDefault="00927A53" w:rsidP="00310E8D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10E8D">
        <w:rPr>
          <w:rFonts w:hint="eastAsia"/>
          <w:spacing w:val="10"/>
          <w:sz w:val="24"/>
        </w:rPr>
        <w:t>1.</w:t>
      </w:r>
      <w:r w:rsidRPr="00310E8D">
        <w:rPr>
          <w:rFonts w:hint="eastAsia"/>
          <w:spacing w:val="10"/>
          <w:sz w:val="24"/>
        </w:rPr>
        <w:t>创建一个项目</w:t>
      </w:r>
    </w:p>
    <w:p w14:paraId="45686654" w14:textId="2B4BE167" w:rsidR="00927A53" w:rsidRDefault="005E3376" w:rsidP="005E3376">
      <w:pPr>
        <w:jc w:val="center"/>
      </w:pPr>
      <w:r w:rsidRPr="005E3376">
        <w:rPr>
          <w:noProof/>
        </w:rPr>
        <w:drawing>
          <wp:inline distT="0" distB="0" distL="0" distR="0" wp14:anchorId="516A10F4" wp14:editId="476FE909">
            <wp:extent cx="5579745" cy="3461385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6A54" w14:textId="05ED314E" w:rsidR="00927A53" w:rsidRDefault="00927A53" w:rsidP="005E3376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18654E">
        <w:rPr>
          <w:rFonts w:hint="eastAsia"/>
          <w:spacing w:val="10"/>
          <w:sz w:val="24"/>
        </w:rPr>
        <w:t>2.</w:t>
      </w:r>
      <w:r w:rsidRPr="0018654E">
        <w:rPr>
          <w:rFonts w:hint="eastAsia"/>
          <w:spacing w:val="10"/>
          <w:sz w:val="24"/>
        </w:rPr>
        <w:t>选择</w:t>
      </w:r>
      <w:r w:rsidRPr="0018654E">
        <w:rPr>
          <w:rFonts w:hint="eastAsia"/>
          <w:spacing w:val="10"/>
          <w:sz w:val="24"/>
        </w:rPr>
        <w:t>Maven</w:t>
      </w:r>
      <w:r w:rsidRPr="0018654E">
        <w:rPr>
          <w:rFonts w:hint="eastAsia"/>
          <w:spacing w:val="10"/>
          <w:sz w:val="24"/>
        </w:rPr>
        <w:t>项目，然后点击</w:t>
      </w:r>
      <w:r w:rsidRPr="0018654E">
        <w:rPr>
          <w:rFonts w:hint="eastAsia"/>
          <w:spacing w:val="10"/>
          <w:sz w:val="24"/>
        </w:rPr>
        <w:t>next</w:t>
      </w:r>
    </w:p>
    <w:p w14:paraId="77892D49" w14:textId="5B08D495" w:rsidR="005E3376" w:rsidRPr="005E3376" w:rsidRDefault="005E3376" w:rsidP="005E3376">
      <w:pPr>
        <w:spacing w:line="360" w:lineRule="auto"/>
        <w:rPr>
          <w:spacing w:val="10"/>
        </w:rPr>
      </w:pPr>
      <w:r w:rsidRPr="005E3376">
        <w:rPr>
          <w:noProof/>
          <w:spacing w:val="10"/>
        </w:rPr>
        <w:lastRenderedPageBreak/>
        <w:drawing>
          <wp:inline distT="0" distB="0" distL="0" distR="0" wp14:anchorId="7CD046A5" wp14:editId="475CE7CA">
            <wp:extent cx="5579745" cy="3007995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D85A" w14:textId="77777777" w:rsidR="00927A53" w:rsidRPr="0018654E" w:rsidRDefault="00927A53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18654E">
        <w:rPr>
          <w:rFonts w:hint="eastAsia"/>
          <w:spacing w:val="10"/>
          <w:sz w:val="24"/>
        </w:rPr>
        <w:t>3.</w:t>
      </w:r>
      <w:r w:rsidRPr="0018654E">
        <w:rPr>
          <w:rFonts w:hint="eastAsia"/>
          <w:spacing w:val="10"/>
          <w:sz w:val="24"/>
        </w:rPr>
        <w:t>填写</w:t>
      </w:r>
      <w:r w:rsidRPr="0018654E">
        <w:rPr>
          <w:rFonts w:hint="eastAsia"/>
          <w:spacing w:val="10"/>
          <w:sz w:val="24"/>
        </w:rPr>
        <w:t>maven</w:t>
      </w:r>
      <w:r w:rsidRPr="0018654E">
        <w:rPr>
          <w:rFonts w:hint="eastAsia"/>
          <w:spacing w:val="10"/>
          <w:sz w:val="24"/>
        </w:rPr>
        <w:t>的</w:t>
      </w:r>
      <w:r w:rsidRPr="0018654E">
        <w:rPr>
          <w:rFonts w:hint="eastAsia"/>
          <w:spacing w:val="10"/>
          <w:sz w:val="24"/>
        </w:rPr>
        <w:t>GAV</w:t>
      </w:r>
      <w:r w:rsidRPr="0018654E">
        <w:rPr>
          <w:rFonts w:hint="eastAsia"/>
          <w:spacing w:val="10"/>
          <w:sz w:val="24"/>
        </w:rPr>
        <w:t>，然后点击</w:t>
      </w:r>
      <w:r w:rsidRPr="0018654E">
        <w:rPr>
          <w:rFonts w:hint="eastAsia"/>
          <w:spacing w:val="10"/>
          <w:sz w:val="24"/>
        </w:rPr>
        <w:t>next</w:t>
      </w:r>
    </w:p>
    <w:p w14:paraId="4CE87D43" w14:textId="0C0B53B1" w:rsidR="00927A53" w:rsidRDefault="005E3376" w:rsidP="005E3376">
      <w:pPr>
        <w:wordWrap w:val="0"/>
        <w:jc w:val="center"/>
      </w:pPr>
      <w:r w:rsidRPr="005E3376">
        <w:rPr>
          <w:noProof/>
        </w:rPr>
        <w:drawing>
          <wp:inline distT="0" distB="0" distL="0" distR="0" wp14:anchorId="49F00F6A" wp14:editId="699B7603">
            <wp:extent cx="5579745" cy="300799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5905" w14:textId="299677C8" w:rsidR="00927A53" w:rsidRPr="0018654E" w:rsidRDefault="005E3376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4.</w:t>
      </w:r>
      <w:r w:rsidR="00927A53" w:rsidRPr="0018654E">
        <w:rPr>
          <w:rFonts w:hint="eastAsia"/>
          <w:spacing w:val="10"/>
          <w:sz w:val="24"/>
        </w:rPr>
        <w:t>填写项目名称，然后点击</w:t>
      </w:r>
      <w:r w:rsidR="00927A53" w:rsidRPr="0018654E">
        <w:rPr>
          <w:rFonts w:hint="eastAsia"/>
          <w:spacing w:val="10"/>
          <w:sz w:val="24"/>
        </w:rPr>
        <w:t>finish</w:t>
      </w:r>
    </w:p>
    <w:p w14:paraId="23D5DAF4" w14:textId="62EF5E28" w:rsidR="00927A53" w:rsidRDefault="005E3376" w:rsidP="005E3376">
      <w:pPr>
        <w:wordWrap w:val="0"/>
      </w:pPr>
      <w:r w:rsidRPr="005E3376">
        <w:rPr>
          <w:noProof/>
        </w:rPr>
        <w:lastRenderedPageBreak/>
        <w:drawing>
          <wp:inline distT="0" distB="0" distL="0" distR="0" wp14:anchorId="13FC1D2B" wp14:editId="5C00F7EA">
            <wp:extent cx="5579745" cy="241998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76B7" w14:textId="77777777" w:rsidR="00927A53" w:rsidRDefault="00927A53" w:rsidP="00927A53">
      <w:pPr>
        <w:wordWrap w:val="0"/>
      </w:pPr>
    </w:p>
    <w:p w14:paraId="77002D88" w14:textId="77777777" w:rsidR="00927A53" w:rsidRPr="0018654E" w:rsidRDefault="00927A53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18654E">
        <w:rPr>
          <w:rFonts w:hint="eastAsia"/>
          <w:spacing w:val="10"/>
          <w:sz w:val="24"/>
        </w:rPr>
        <w:t>5.</w:t>
      </w:r>
      <w:r w:rsidRPr="0018654E">
        <w:rPr>
          <w:rFonts w:hint="eastAsia"/>
          <w:spacing w:val="10"/>
          <w:sz w:val="24"/>
        </w:rPr>
        <w:t>创建好</w:t>
      </w:r>
      <w:r w:rsidRPr="0018654E">
        <w:rPr>
          <w:rFonts w:hint="eastAsia"/>
          <w:spacing w:val="10"/>
          <w:sz w:val="24"/>
        </w:rPr>
        <w:t>maven</w:t>
      </w:r>
      <w:r w:rsidRPr="0018654E">
        <w:rPr>
          <w:rFonts w:hint="eastAsia"/>
          <w:spacing w:val="10"/>
          <w:sz w:val="24"/>
        </w:rPr>
        <w:t>项目后，点击</w:t>
      </w:r>
      <w:r w:rsidRPr="0018654E">
        <w:rPr>
          <w:rFonts w:hint="eastAsia"/>
          <w:spacing w:val="10"/>
          <w:sz w:val="24"/>
        </w:rPr>
        <w:t>Enable Auto-Import</w:t>
      </w:r>
    </w:p>
    <w:p w14:paraId="5CDFBF8D" w14:textId="6BAFCDE1" w:rsidR="00927A53" w:rsidRDefault="00306AFC" w:rsidP="00927A53">
      <w:pPr>
        <w:wordWrap w:val="0"/>
        <w:jc w:val="center"/>
      </w:pPr>
      <w:r w:rsidRPr="00306AFC">
        <w:rPr>
          <w:noProof/>
        </w:rPr>
        <w:drawing>
          <wp:inline distT="0" distB="0" distL="0" distR="0" wp14:anchorId="527A1F08" wp14:editId="1E3E2944">
            <wp:extent cx="5168900" cy="1487873"/>
            <wp:effectExtent l="0" t="0" r="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5379"/>
                    <a:stretch/>
                  </pic:blipFill>
                  <pic:spPr bwMode="auto">
                    <a:xfrm>
                      <a:off x="0" y="0"/>
                      <a:ext cx="5168900" cy="148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47BE3" w14:textId="77777777" w:rsidR="00927A53" w:rsidRDefault="00927A53" w:rsidP="00927A53">
      <w:pPr>
        <w:wordWrap w:val="0"/>
      </w:pPr>
    </w:p>
    <w:p w14:paraId="22D16A04" w14:textId="2B490F04" w:rsidR="00927A53" w:rsidRPr="0018654E" w:rsidRDefault="00971DB5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6.</w:t>
      </w:r>
      <w:r w:rsidR="00927A53" w:rsidRPr="0018654E">
        <w:rPr>
          <w:rFonts w:hint="eastAsia"/>
          <w:spacing w:val="10"/>
          <w:sz w:val="24"/>
        </w:rPr>
        <w:t>配置</w:t>
      </w:r>
      <w:r w:rsidR="00927A53" w:rsidRPr="0018654E">
        <w:rPr>
          <w:rFonts w:hint="eastAsia"/>
          <w:spacing w:val="10"/>
          <w:sz w:val="24"/>
        </w:rPr>
        <w:t>Maven</w:t>
      </w:r>
      <w:r w:rsidR="00927A53" w:rsidRPr="0018654E">
        <w:rPr>
          <w:rFonts w:hint="eastAsia"/>
          <w:spacing w:val="10"/>
          <w:sz w:val="24"/>
        </w:rPr>
        <w:t>的</w:t>
      </w:r>
      <w:r w:rsidR="00927A53" w:rsidRPr="0018654E">
        <w:rPr>
          <w:rFonts w:hint="eastAsia"/>
          <w:spacing w:val="10"/>
          <w:sz w:val="24"/>
        </w:rPr>
        <w:t>pom.xml</w:t>
      </w:r>
    </w:p>
    <w:tbl>
      <w:tblPr>
        <w:tblStyle w:val="aff8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27A53" w14:paraId="7154429C" w14:textId="77777777" w:rsidTr="007636C3">
        <w:tc>
          <w:tcPr>
            <w:tcW w:w="8522" w:type="dxa"/>
          </w:tcPr>
          <w:p w14:paraId="39F23783" w14:textId="77777777" w:rsidR="00971DB5" w:rsidRPr="00971DB5" w:rsidRDefault="00971DB5" w:rsidP="00971DB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Lucida Console" w:hAnsi="Lucida Console" w:cs="Courier New"/>
                <w:color w:val="000000"/>
                <w:sz w:val="18"/>
                <w:szCs w:val="18"/>
              </w:rPr>
            </w:pPr>
            <w:r w:rsidRPr="00971DB5">
              <w:rPr>
                <w:rFonts w:ascii="Lucida Console" w:hAnsi="Lucida Console" w:cs="Courier New"/>
                <w:i/>
                <w:iCs/>
                <w:color w:val="000000"/>
                <w:sz w:val="18"/>
                <w:szCs w:val="18"/>
              </w:rPr>
              <w:t>&lt;?</w:t>
            </w:r>
            <w:r w:rsidRPr="00971DB5">
              <w:rPr>
                <w:rFonts w:ascii="Lucida Console" w:hAnsi="Lucida Console" w:cs="Courier New"/>
                <w:b/>
                <w:bCs/>
                <w:color w:val="0000FF"/>
                <w:sz w:val="18"/>
                <w:szCs w:val="18"/>
                <w:shd w:val="clear" w:color="auto" w:fill="EFEFEF"/>
              </w:rPr>
              <w:t>xml version</w:t>
            </w:r>
            <w:r w:rsidRPr="00971DB5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="1.0" </w:t>
            </w:r>
            <w:r w:rsidRPr="00971DB5">
              <w:rPr>
                <w:rFonts w:ascii="Lucida Console" w:hAnsi="Lucida Console" w:cs="Courier New"/>
                <w:b/>
                <w:bCs/>
                <w:color w:val="0000FF"/>
                <w:sz w:val="18"/>
                <w:szCs w:val="18"/>
                <w:shd w:val="clear" w:color="auto" w:fill="EFEFEF"/>
              </w:rPr>
              <w:t>encoding</w:t>
            </w:r>
            <w:r w:rsidRPr="00971DB5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="UTF-8"</w:t>
            </w:r>
            <w:r w:rsidRPr="00971DB5">
              <w:rPr>
                <w:rFonts w:ascii="Lucida Console" w:hAnsi="Lucida Console" w:cs="Courier New"/>
                <w:i/>
                <w:iCs/>
                <w:color w:val="000000"/>
                <w:sz w:val="18"/>
                <w:szCs w:val="18"/>
              </w:rPr>
              <w:t>?&gt;</w:t>
            </w:r>
            <w:r w:rsidRPr="00971DB5">
              <w:rPr>
                <w:rFonts w:ascii="Lucida Console" w:hAnsi="Lucida Console" w:cs="Courier New"/>
                <w:i/>
                <w:iCs/>
                <w:color w:val="000000"/>
                <w:sz w:val="18"/>
                <w:szCs w:val="18"/>
              </w:rPr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project </w:t>
            </w:r>
            <w:r w:rsidRPr="00971DB5">
              <w:rPr>
                <w:rFonts w:ascii="Lucida Console" w:hAnsi="Lucida Console" w:cs="Courier New"/>
                <w:b/>
                <w:bCs/>
                <w:color w:val="0000FF"/>
                <w:sz w:val="18"/>
                <w:szCs w:val="18"/>
                <w:shd w:val="clear" w:color="auto" w:fill="EFEFEF"/>
              </w:rPr>
              <w:t>xmlns</w:t>
            </w:r>
            <w:r w:rsidRPr="00971DB5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="http://maven.apache.org/POM/4.0.0"</w:t>
            </w:r>
            <w:r w:rsidRPr="00971DB5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971DB5">
              <w:rPr>
                <w:rFonts w:ascii="Lucida Console" w:hAnsi="Lucida Console" w:cs="Courier New"/>
                <w:b/>
                <w:bCs/>
                <w:color w:val="0000FF"/>
                <w:sz w:val="18"/>
                <w:szCs w:val="18"/>
                <w:shd w:val="clear" w:color="auto" w:fill="EFEFEF"/>
              </w:rPr>
              <w:t>xmlns:</w:t>
            </w:r>
            <w:r w:rsidRPr="00971DB5">
              <w:rPr>
                <w:rFonts w:ascii="Lucida Console" w:hAnsi="Lucida Console" w:cs="Courier New"/>
                <w:b/>
                <w:bCs/>
                <w:color w:val="660E7A"/>
                <w:sz w:val="18"/>
                <w:szCs w:val="18"/>
                <w:shd w:val="clear" w:color="auto" w:fill="EFEFEF"/>
              </w:rPr>
              <w:t>xsi</w:t>
            </w:r>
            <w:r w:rsidRPr="00971DB5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971DB5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971DB5">
              <w:rPr>
                <w:rFonts w:ascii="Lucida Console" w:hAnsi="Lucida Console" w:cs="Courier New"/>
                <w:b/>
                <w:bCs/>
                <w:color w:val="660E7A"/>
                <w:sz w:val="18"/>
                <w:szCs w:val="18"/>
                <w:shd w:val="clear" w:color="auto" w:fill="EFEFEF"/>
              </w:rPr>
              <w:t>xsi</w:t>
            </w:r>
            <w:r w:rsidRPr="00971DB5">
              <w:rPr>
                <w:rFonts w:ascii="Lucida Console" w:hAnsi="Lucida Console" w:cs="Courier New"/>
                <w:b/>
                <w:bCs/>
                <w:color w:val="0000FF"/>
                <w:sz w:val="18"/>
                <w:szCs w:val="18"/>
                <w:shd w:val="clear" w:color="auto" w:fill="EFEFEF"/>
              </w:rPr>
              <w:t>:schemaLocation</w:t>
            </w:r>
            <w:r w:rsidRPr="00971DB5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parent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spark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com.atguigu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1.0-SNAPSHOT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parent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modelVersion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4.0.0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modelVersion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wordcount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dependencies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org.scala-lang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lastRenderedPageBreak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scala-library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${scala.version}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scope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provided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scope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org.apache.spark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spark-core_2.11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${spark.version}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scope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provided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scope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org.apache.hadoop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hadoop-client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${hadoop.version}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scope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provided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scope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&lt;!-- Logging --&gt;</w:t>
            </w:r>
            <w:r w:rsidRPr="00971DB5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org.slf4j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jcl-over-slf4j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${slf4j.version}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org.slf4j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slf4j-api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${slf4j.version}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org.slf4j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slf4j-log4j12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${slf4j.version}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log4j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log4j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${log4j.version}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&lt;!-- Logging End --&gt;</w:t>
            </w:r>
            <w:r w:rsidRPr="00971DB5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dependencies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lastRenderedPageBreak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finalName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wordcount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finalName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net.alchim31.maven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scala-maven-plugin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3.2.2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executions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execution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compile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testCompile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execution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executions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org.apache.maven.plugins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maven-assembly-plugin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3.0.0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archive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mainClass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com.atguigu.spark.WordCount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mainClass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archive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descriptorRefs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descriptorRef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jar-with-dependencies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descriptorRef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descriptorRefs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executions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execution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make-assembly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id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phase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package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phase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t>single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goals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execution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executions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</w:rPr>
              <w:lastRenderedPageBreak/>
              <w:br/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971DB5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</w:t>
            </w:r>
            <w:r w:rsidRPr="00971DB5">
              <w:rPr>
                <w:rFonts w:ascii="Lucida Console" w:hAnsi="Lucida Console" w:cs="Courier New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56DCD7EB" w14:textId="05C38C83" w:rsidR="00927A53" w:rsidRDefault="00927A53" w:rsidP="007636C3">
            <w:pPr>
              <w:pStyle w:val="HTML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488C5E9F" w14:textId="77777777" w:rsidR="00927A53" w:rsidRDefault="00927A53" w:rsidP="00927A53"/>
    <w:p w14:paraId="05E02AE2" w14:textId="2CD1DECD" w:rsidR="00971DB5" w:rsidRPr="00971DB5" w:rsidRDefault="00971DB5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7.</w:t>
      </w:r>
      <w:r w:rsidR="00927A53" w:rsidRPr="00971DB5">
        <w:rPr>
          <w:rFonts w:hint="eastAsia"/>
          <w:spacing w:val="10"/>
          <w:sz w:val="24"/>
        </w:rPr>
        <w:t>将</w:t>
      </w:r>
      <w:r w:rsidR="00927A53" w:rsidRPr="00971DB5">
        <w:rPr>
          <w:rFonts w:hint="eastAsia"/>
          <w:spacing w:val="10"/>
          <w:sz w:val="24"/>
        </w:rPr>
        <w:t>src/main/</w:t>
      </w:r>
      <w:r>
        <w:rPr>
          <w:rFonts w:hint="eastAsia"/>
          <w:spacing w:val="10"/>
          <w:sz w:val="24"/>
        </w:rPr>
        <w:t>scala</w:t>
      </w:r>
      <w:r>
        <w:rPr>
          <w:rFonts w:hint="eastAsia"/>
          <w:spacing w:val="10"/>
          <w:sz w:val="24"/>
        </w:rPr>
        <w:t>设置成源代码目录。</w:t>
      </w:r>
    </w:p>
    <w:p w14:paraId="23D72FB1" w14:textId="347509DE" w:rsidR="00971DB5" w:rsidRDefault="00971DB5" w:rsidP="00971DB5">
      <w:r w:rsidRPr="00971DB5">
        <w:rPr>
          <w:noProof/>
        </w:rPr>
        <w:drawing>
          <wp:inline distT="0" distB="0" distL="0" distR="0" wp14:anchorId="090863CA" wp14:editId="60D8303A">
            <wp:extent cx="5579745" cy="6423660"/>
            <wp:effectExtent l="0" t="0" r="825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1601" w14:textId="77777777" w:rsidR="00927A53" w:rsidRDefault="00927A53" w:rsidP="00927A53"/>
    <w:p w14:paraId="0A5D29DB" w14:textId="4AD519CB" w:rsidR="00971DB5" w:rsidRDefault="00971DB5" w:rsidP="00971DB5">
      <w:pPr>
        <w:rPr>
          <w:rFonts w:ascii="Malgun Gothic" w:hAnsi="Malgun Gothic" w:cs="Aharoni"/>
          <w:color w:val="000000"/>
          <w:sz w:val="22"/>
        </w:rPr>
      </w:pPr>
      <w:r w:rsidRPr="00971DB5">
        <w:rPr>
          <w:rFonts w:ascii="Malgun Gothic" w:hAnsi="Malgun Gothic" w:cs="Aharoni"/>
          <w:noProof/>
          <w:color w:val="000000"/>
          <w:sz w:val="22"/>
        </w:rPr>
        <w:lastRenderedPageBreak/>
        <w:drawing>
          <wp:inline distT="0" distB="0" distL="0" distR="0" wp14:anchorId="44451156" wp14:editId="00F53E2A">
            <wp:extent cx="5579745" cy="2583180"/>
            <wp:effectExtent l="0" t="0" r="825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5E08" w14:textId="67E3C3E4" w:rsidR="00971DB5" w:rsidRPr="00971DB5" w:rsidRDefault="00971DB5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8.</w:t>
      </w:r>
      <w:r>
        <w:rPr>
          <w:rFonts w:hint="eastAsia"/>
          <w:spacing w:val="10"/>
          <w:sz w:val="24"/>
        </w:rPr>
        <w:t>添加</w:t>
      </w:r>
      <w:r>
        <w:rPr>
          <w:rFonts w:hint="eastAsia"/>
          <w:spacing w:val="10"/>
          <w:sz w:val="24"/>
        </w:rPr>
        <w:t>IDEA Scala</w:t>
      </w:r>
      <w:r w:rsidR="00366C2B">
        <w:rPr>
          <w:rFonts w:hint="eastAsia"/>
          <w:spacing w:val="10"/>
          <w:sz w:val="24"/>
        </w:rPr>
        <w:t>（执行此操作后，</w:t>
      </w:r>
      <w:r w:rsidR="00366C2B">
        <w:rPr>
          <w:rFonts w:hint="eastAsia"/>
          <w:spacing w:val="10"/>
          <w:sz w:val="24"/>
        </w:rPr>
        <w:t>pom</w:t>
      </w:r>
      <w:r w:rsidR="00366C2B">
        <w:rPr>
          <w:rFonts w:hint="eastAsia"/>
          <w:spacing w:val="10"/>
          <w:sz w:val="24"/>
        </w:rPr>
        <w:t>文件中不用添加</w:t>
      </w:r>
      <w:r w:rsidR="00366C2B">
        <w:rPr>
          <w:rFonts w:hint="eastAsia"/>
          <w:spacing w:val="10"/>
          <w:sz w:val="24"/>
        </w:rPr>
        <w:t>scala</w:t>
      </w:r>
      <w:r w:rsidR="00366C2B">
        <w:rPr>
          <w:rFonts w:hint="eastAsia"/>
          <w:spacing w:val="10"/>
          <w:sz w:val="24"/>
        </w:rPr>
        <w:t>依赖，应为已经以</w:t>
      </w:r>
      <w:r w:rsidR="00366C2B">
        <w:rPr>
          <w:rFonts w:hint="eastAsia"/>
          <w:spacing w:val="10"/>
          <w:sz w:val="24"/>
        </w:rPr>
        <w:t>lib</w:t>
      </w:r>
      <w:r w:rsidR="00366C2B">
        <w:rPr>
          <w:rFonts w:hint="eastAsia"/>
          <w:spacing w:val="10"/>
          <w:sz w:val="24"/>
        </w:rPr>
        <w:t>库的方式加入）</w:t>
      </w:r>
    </w:p>
    <w:p w14:paraId="68E27F12" w14:textId="223FADAF" w:rsidR="00927A53" w:rsidRDefault="00971DB5" w:rsidP="00927A53">
      <w:pPr>
        <w:rPr>
          <w:rFonts w:ascii="Malgun Gothic" w:hAnsi="Malgun Gothic" w:cs="Aharoni"/>
          <w:color w:val="000000"/>
          <w:sz w:val="22"/>
        </w:rPr>
      </w:pPr>
      <w:r w:rsidRPr="00971DB5">
        <w:rPr>
          <w:rFonts w:ascii="Malgun Gothic" w:hAnsi="Malgun Gothic" w:cs="Aharoni"/>
          <w:noProof/>
          <w:color w:val="000000"/>
          <w:sz w:val="22"/>
        </w:rPr>
        <w:drawing>
          <wp:inline distT="0" distB="0" distL="0" distR="0" wp14:anchorId="7FF6C72C" wp14:editId="344E42BD">
            <wp:extent cx="5579745" cy="1914525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311F" w14:textId="2A7B52DB" w:rsidR="00366C2B" w:rsidRDefault="00366C2B" w:rsidP="00927A53">
      <w:pPr>
        <w:rPr>
          <w:rFonts w:ascii="Malgun Gothic" w:hAnsi="Malgun Gothic" w:cs="Aharoni"/>
          <w:color w:val="000000"/>
          <w:sz w:val="22"/>
        </w:rPr>
      </w:pPr>
      <w:r w:rsidRPr="00366C2B">
        <w:rPr>
          <w:rFonts w:ascii="Malgun Gothic" w:hAnsi="Malgun Gothic" w:cs="Aharoni"/>
          <w:noProof/>
          <w:color w:val="000000"/>
          <w:sz w:val="22"/>
        </w:rPr>
        <w:drawing>
          <wp:inline distT="0" distB="0" distL="0" distR="0" wp14:anchorId="58265494" wp14:editId="2985B55A">
            <wp:extent cx="5579745" cy="1805305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70AC" w14:textId="0F3C1B61" w:rsidR="00366C2B" w:rsidRDefault="00366C2B" w:rsidP="00927A53">
      <w:pPr>
        <w:rPr>
          <w:rFonts w:ascii="Malgun Gothic" w:hAnsi="Malgun Gothic" w:cs="Aharoni"/>
          <w:color w:val="000000"/>
          <w:sz w:val="22"/>
        </w:rPr>
      </w:pPr>
      <w:r w:rsidRPr="00366C2B">
        <w:rPr>
          <w:rFonts w:ascii="Malgun Gothic" w:hAnsi="Malgun Gothic" w:cs="Aharoni"/>
          <w:noProof/>
          <w:color w:val="000000"/>
          <w:sz w:val="22"/>
        </w:rPr>
        <w:lastRenderedPageBreak/>
        <w:drawing>
          <wp:inline distT="0" distB="0" distL="0" distR="0" wp14:anchorId="5FD75AE3" wp14:editId="4C84894F">
            <wp:extent cx="5579745" cy="167767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EEB3" w14:textId="1C121BC2" w:rsidR="00366C2B" w:rsidRDefault="00D7680D" w:rsidP="00927A53">
      <w:pPr>
        <w:rPr>
          <w:rFonts w:ascii="Malgun Gothic" w:hAnsi="Malgun Gothic" w:cs="Aharoni"/>
          <w:color w:val="000000"/>
          <w:sz w:val="22"/>
        </w:rPr>
      </w:pPr>
      <w:r w:rsidRPr="00D7680D">
        <w:rPr>
          <w:rFonts w:ascii="Malgun Gothic" w:hAnsi="Malgun Gothic" w:cs="Aharoni"/>
          <w:noProof/>
          <w:color w:val="000000"/>
          <w:sz w:val="22"/>
        </w:rPr>
        <w:drawing>
          <wp:inline distT="0" distB="0" distL="0" distR="0" wp14:anchorId="7DBF9014" wp14:editId="169AD0CF">
            <wp:extent cx="5579745" cy="1834515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B2D3" w14:textId="110A0C54" w:rsidR="00927A53" w:rsidRPr="00971DB5" w:rsidRDefault="00D7680D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9.</w:t>
      </w:r>
      <w:r w:rsidR="00927A53" w:rsidRPr="00971DB5">
        <w:rPr>
          <w:rFonts w:hint="eastAsia"/>
          <w:spacing w:val="10"/>
          <w:sz w:val="24"/>
        </w:rPr>
        <w:t>新建一个</w:t>
      </w:r>
      <w:r>
        <w:rPr>
          <w:rFonts w:hint="eastAsia"/>
          <w:spacing w:val="10"/>
          <w:sz w:val="24"/>
        </w:rPr>
        <w:t>S</w:t>
      </w:r>
      <w:r w:rsidR="00927A53" w:rsidRPr="00971DB5">
        <w:rPr>
          <w:rFonts w:hint="eastAsia"/>
          <w:spacing w:val="10"/>
          <w:sz w:val="24"/>
        </w:rPr>
        <w:t>cala class</w:t>
      </w:r>
      <w:r w:rsidR="00927A53" w:rsidRPr="00971DB5">
        <w:rPr>
          <w:rFonts w:hint="eastAsia"/>
          <w:spacing w:val="10"/>
          <w:sz w:val="24"/>
        </w:rPr>
        <w:t>，类型为</w:t>
      </w:r>
      <w:r w:rsidR="00927A53" w:rsidRPr="00971DB5">
        <w:rPr>
          <w:rFonts w:hint="eastAsia"/>
          <w:spacing w:val="10"/>
          <w:sz w:val="24"/>
        </w:rPr>
        <w:t>Object</w:t>
      </w:r>
    </w:p>
    <w:p w14:paraId="11A627F7" w14:textId="6193E5FA" w:rsidR="00927A53" w:rsidRDefault="00F15E2D" w:rsidP="00927A53">
      <w:pPr>
        <w:jc w:val="center"/>
      </w:pPr>
      <w:r w:rsidRPr="00F15E2D">
        <w:rPr>
          <w:noProof/>
        </w:rPr>
        <w:drawing>
          <wp:inline distT="0" distB="0" distL="0" distR="0" wp14:anchorId="01EA88A2" wp14:editId="1D88560B">
            <wp:extent cx="4381500" cy="1651000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E402" w14:textId="77777777" w:rsidR="00927A53" w:rsidRDefault="00927A53" w:rsidP="00927A53"/>
    <w:p w14:paraId="7CD2D9D2" w14:textId="4EFDE952" w:rsidR="00927A53" w:rsidRPr="00971DB5" w:rsidRDefault="00F15E2D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10.</w:t>
      </w:r>
      <w:r w:rsidR="00927A53" w:rsidRPr="00971DB5">
        <w:rPr>
          <w:rFonts w:hint="eastAsia"/>
          <w:spacing w:val="10"/>
          <w:sz w:val="24"/>
        </w:rPr>
        <w:t>编写</w:t>
      </w:r>
      <w:r w:rsidR="00927A53" w:rsidRPr="00971DB5">
        <w:rPr>
          <w:rFonts w:hint="eastAsia"/>
          <w:spacing w:val="10"/>
          <w:sz w:val="24"/>
        </w:rPr>
        <w:t>spark</w:t>
      </w:r>
      <w:r w:rsidR="00927A53" w:rsidRPr="00971DB5">
        <w:rPr>
          <w:rFonts w:hint="eastAsia"/>
          <w:spacing w:val="10"/>
          <w:sz w:val="24"/>
        </w:rPr>
        <w:t>程序</w:t>
      </w:r>
    </w:p>
    <w:tbl>
      <w:tblPr>
        <w:tblStyle w:val="aff8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27A53" w14:paraId="23749394" w14:textId="77777777" w:rsidTr="007636C3">
        <w:tc>
          <w:tcPr>
            <w:tcW w:w="8522" w:type="dxa"/>
          </w:tcPr>
          <w:p w14:paraId="5BA11DB7" w14:textId="77777777" w:rsidR="00F15E2D" w:rsidRPr="00F15E2D" w:rsidRDefault="00F15E2D" w:rsidP="00F15E2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Lucida Console" w:hAnsi="Lucida Console" w:cs="Courier New"/>
                <w:color w:val="000000"/>
                <w:sz w:val="18"/>
                <w:szCs w:val="18"/>
              </w:rPr>
            </w:pP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package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com.atguigu.spark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org.apache.spark.{SparkConf, SparkContext}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org.slf4j.LoggerFactory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/**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  <w:t xml:space="preserve">  * Created by wuyufei on 31/07/2017.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  <w:t xml:space="preserve">  */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object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WordCount {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</w:t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val </w:t>
            </w:r>
            <w:r w:rsidRPr="00F15E2D">
              <w:rPr>
                <w:rFonts w:ascii="Lucida Console" w:hAnsi="Lucida Console" w:cs="Courier New"/>
                <w:i/>
                <w:iCs/>
                <w:color w:val="660E7A"/>
                <w:sz w:val="18"/>
                <w:szCs w:val="18"/>
              </w:rPr>
              <w:t xml:space="preserve">logger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= LoggerFactory.</w:t>
            </w:r>
            <w:r w:rsidRPr="00F15E2D">
              <w:rPr>
                <w:rFonts w:ascii="Lucida Console" w:hAnsi="Lucida Console" w:cs="Courier New"/>
                <w:i/>
                <w:iCs/>
                <w:color w:val="000000"/>
                <w:sz w:val="18"/>
                <w:szCs w:val="18"/>
              </w:rPr>
              <w:t>getLogger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(WordCount.getClass)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lastRenderedPageBreak/>
              <w:t xml:space="preserve">  </w:t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def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main(args: Array[</w:t>
            </w:r>
            <w:r w:rsidRPr="00F15E2D">
              <w:rPr>
                <w:rFonts w:ascii="Lucida Console" w:hAnsi="Lucida Console" w:cs="Courier New"/>
                <w:color w:val="20999D"/>
                <w:sz w:val="18"/>
                <w:szCs w:val="18"/>
              </w:rPr>
              <w:t>String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]) {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//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创建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SparkConf()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并设置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App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名称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val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 xml:space="preserve">conf = </w:t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SparkConf().setAppName(</w:t>
            </w:r>
            <w:r w:rsidRPr="00F15E2D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</w:rPr>
              <w:t>"WC"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)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//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创建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SparkContext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，该对象是提交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spark App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的入口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val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 xml:space="preserve">sc = </w:t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SparkContext(conf)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//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使用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sc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创建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RDD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并执行相应的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transformation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和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action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sc.textFile(args(</w:t>
            </w:r>
            <w:r w:rsidRPr="00F15E2D">
              <w:rPr>
                <w:rFonts w:ascii="Lucida Console" w:hAnsi="Lucida Console" w:cs="Courier New"/>
                <w:color w:val="0000FF"/>
                <w:sz w:val="18"/>
                <w:szCs w:val="18"/>
              </w:rPr>
              <w:t>0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)).flatMap(_.split(</w:t>
            </w:r>
            <w:r w:rsidRPr="00F15E2D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</w:rPr>
              <w:t>" "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 xml:space="preserve">)).map((_, </w:t>
            </w:r>
            <w:r w:rsidRPr="00F15E2D">
              <w:rPr>
                <w:rFonts w:ascii="Lucida Console" w:hAnsi="Lucida Console" w:cs="Courier New"/>
                <w:color w:val="0000FF"/>
                <w:sz w:val="18"/>
                <w:szCs w:val="18"/>
              </w:rPr>
              <w:t>1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 xml:space="preserve">)).reduceByKey(_+_, </w:t>
            </w:r>
            <w:r w:rsidRPr="00F15E2D">
              <w:rPr>
                <w:rFonts w:ascii="Lucida Console" w:hAnsi="Lucida Console" w:cs="Courier New"/>
                <w:color w:val="0000FF"/>
                <w:sz w:val="18"/>
                <w:szCs w:val="18"/>
              </w:rPr>
              <w:t>1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 xml:space="preserve">).sortBy(_._2, </w:t>
            </w:r>
            <w:r w:rsidRPr="00F15E2D">
              <w:rPr>
                <w:rFonts w:ascii="Lucida Console" w:hAnsi="Lucida Console" w:cs="Courier New"/>
                <w:b/>
                <w:bCs/>
                <w:color w:val="000080"/>
                <w:sz w:val="18"/>
                <w:szCs w:val="18"/>
              </w:rPr>
              <w:t>false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).saveAsTextFile(args(</w:t>
            </w:r>
            <w:r w:rsidRPr="00F15E2D">
              <w:rPr>
                <w:rFonts w:ascii="Lucida Console" w:hAnsi="Lucida Console" w:cs="Courier New"/>
                <w:color w:val="0000FF"/>
                <w:sz w:val="18"/>
                <w:szCs w:val="18"/>
              </w:rPr>
              <w:t>1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))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//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停止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sc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t>，结束该任务</w:t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15E2D">
              <w:rPr>
                <w:rFonts w:ascii="Lucida Console" w:hAnsi="Lucida Console" w:cs="Courier New"/>
                <w:i/>
                <w:iCs/>
                <w:color w:val="660E7A"/>
                <w:sz w:val="18"/>
                <w:szCs w:val="18"/>
              </w:rPr>
              <w:t>logger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.info(</w:t>
            </w:r>
            <w:r w:rsidRPr="00F15E2D">
              <w:rPr>
                <w:rFonts w:ascii="Lucida Console" w:hAnsi="Lucida Console" w:cs="Courier New"/>
                <w:b/>
                <w:bCs/>
                <w:color w:val="008000"/>
                <w:sz w:val="18"/>
                <w:szCs w:val="18"/>
              </w:rPr>
              <w:t>"complete!"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t>)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  sc.stop()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 xml:space="preserve">  }</w:t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</w:r>
            <w:r w:rsidRPr="00F15E2D">
              <w:rPr>
                <w:rFonts w:ascii="Lucida Console" w:hAnsi="Lucida Console" w:cs="Courier New"/>
                <w:color w:val="000000"/>
                <w:sz w:val="18"/>
                <w:szCs w:val="18"/>
              </w:rPr>
              <w:br/>
              <w:t>}</w:t>
            </w:r>
          </w:p>
          <w:p w14:paraId="3FFB36DD" w14:textId="37127F0E" w:rsidR="00927A53" w:rsidRDefault="00927A53" w:rsidP="007636C3">
            <w:pPr>
              <w:pStyle w:val="HTML0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14:paraId="4A4E5FB2" w14:textId="77777777" w:rsidR="00927A53" w:rsidRDefault="00927A53" w:rsidP="00927A53"/>
    <w:p w14:paraId="3BB9FBB8" w14:textId="7DECC195" w:rsidR="00927A53" w:rsidRPr="00971DB5" w:rsidRDefault="00F15E2D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11.</w:t>
      </w:r>
      <w:r w:rsidR="00927A53" w:rsidRPr="00971DB5">
        <w:rPr>
          <w:rFonts w:hint="eastAsia"/>
          <w:spacing w:val="10"/>
          <w:sz w:val="24"/>
        </w:rPr>
        <w:t>使用</w:t>
      </w:r>
      <w:r w:rsidR="00927A53" w:rsidRPr="00971DB5">
        <w:rPr>
          <w:rFonts w:hint="eastAsia"/>
          <w:spacing w:val="10"/>
          <w:sz w:val="24"/>
        </w:rPr>
        <w:t>Maven</w:t>
      </w:r>
      <w:r w:rsidR="00927A53" w:rsidRPr="00971DB5">
        <w:rPr>
          <w:rFonts w:hint="eastAsia"/>
          <w:spacing w:val="10"/>
          <w:sz w:val="24"/>
        </w:rPr>
        <w:t>打包：首先修改</w:t>
      </w:r>
      <w:r w:rsidR="00927A53" w:rsidRPr="00971DB5">
        <w:rPr>
          <w:rFonts w:hint="eastAsia"/>
          <w:spacing w:val="10"/>
          <w:sz w:val="24"/>
        </w:rPr>
        <w:t>pom.xml</w:t>
      </w:r>
      <w:r w:rsidR="00927A53" w:rsidRPr="00971DB5">
        <w:rPr>
          <w:rFonts w:hint="eastAsia"/>
          <w:spacing w:val="10"/>
          <w:sz w:val="24"/>
        </w:rPr>
        <w:t>中的</w:t>
      </w:r>
      <w:r w:rsidR="00927A53" w:rsidRPr="00971DB5">
        <w:rPr>
          <w:rFonts w:hint="eastAsia"/>
          <w:spacing w:val="10"/>
          <w:sz w:val="24"/>
        </w:rPr>
        <w:t>main class</w:t>
      </w:r>
    </w:p>
    <w:p w14:paraId="68FA8354" w14:textId="6CB51146" w:rsidR="00927A53" w:rsidRDefault="00F15E2D" w:rsidP="00927A53">
      <w:pPr>
        <w:jc w:val="center"/>
      </w:pPr>
      <w:r w:rsidRPr="00F15E2D">
        <w:rPr>
          <w:noProof/>
        </w:rPr>
        <w:drawing>
          <wp:inline distT="0" distB="0" distL="0" distR="0" wp14:anchorId="79648C6F" wp14:editId="107E2B25">
            <wp:extent cx="5579745" cy="3433445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2446" w14:textId="77777777" w:rsidR="00927A53" w:rsidRDefault="00927A53" w:rsidP="00927A53"/>
    <w:p w14:paraId="6DD1A96C" w14:textId="3AE4B8D0" w:rsidR="00927A53" w:rsidRPr="00F15E2D" w:rsidRDefault="00F15E2D" w:rsidP="00F15E2D">
      <w:r>
        <w:rPr>
          <w:rFonts w:hint="eastAsia"/>
          <w:spacing w:val="10"/>
        </w:rPr>
        <w:t xml:space="preserve">    12.</w:t>
      </w:r>
      <w:r w:rsidR="00927A53" w:rsidRPr="00F15E2D">
        <w:rPr>
          <w:rFonts w:hint="eastAsia"/>
          <w:spacing w:val="10"/>
        </w:rPr>
        <w:t>点击</w:t>
      </w:r>
      <w:r w:rsidR="00927A53" w:rsidRPr="00F15E2D">
        <w:rPr>
          <w:rFonts w:hint="eastAsia"/>
          <w:spacing w:val="10"/>
        </w:rPr>
        <w:t>idea</w:t>
      </w:r>
      <w:r w:rsidR="00927A53" w:rsidRPr="00F15E2D">
        <w:rPr>
          <w:rFonts w:hint="eastAsia"/>
          <w:spacing w:val="10"/>
        </w:rPr>
        <w:t>右侧的</w:t>
      </w:r>
      <w:r w:rsidR="00927A53" w:rsidRPr="00F15E2D">
        <w:rPr>
          <w:rFonts w:hint="eastAsia"/>
          <w:spacing w:val="10"/>
        </w:rPr>
        <w:t>Maven Project</w:t>
      </w:r>
      <w:r w:rsidR="00927A53" w:rsidRPr="00F15E2D">
        <w:rPr>
          <w:rFonts w:hint="eastAsia"/>
          <w:spacing w:val="10"/>
        </w:rPr>
        <w:t>选项</w:t>
      </w:r>
      <w:r w:rsidRPr="00F15E2D">
        <w:rPr>
          <w:rFonts w:hint="eastAsia"/>
          <w:spacing w:val="10"/>
        </w:rPr>
        <w:t>，</w:t>
      </w:r>
      <w:r w:rsidR="00927A53" w:rsidRPr="00F15E2D">
        <w:rPr>
          <w:rFonts w:hint="eastAsia"/>
          <w:spacing w:val="10"/>
        </w:rPr>
        <w:t>点击</w:t>
      </w:r>
      <w:r w:rsidR="00927A53" w:rsidRPr="00F15E2D">
        <w:rPr>
          <w:rFonts w:hint="eastAsia"/>
          <w:spacing w:val="10"/>
        </w:rPr>
        <w:t>Lifecycle,</w:t>
      </w:r>
      <w:r w:rsidR="00927A53" w:rsidRPr="00F15E2D">
        <w:rPr>
          <w:rFonts w:hint="eastAsia"/>
          <w:spacing w:val="10"/>
        </w:rPr>
        <w:t>选择</w:t>
      </w:r>
      <w:r w:rsidR="00927A53" w:rsidRPr="00F15E2D">
        <w:rPr>
          <w:rFonts w:hint="eastAsia"/>
          <w:spacing w:val="10"/>
        </w:rPr>
        <w:t>clean</w:t>
      </w:r>
      <w:r w:rsidR="00927A53" w:rsidRPr="00F15E2D">
        <w:rPr>
          <w:rFonts w:hint="eastAsia"/>
          <w:spacing w:val="10"/>
        </w:rPr>
        <w:t>和</w:t>
      </w:r>
      <w:r w:rsidR="00927A53" w:rsidRPr="00F15E2D">
        <w:rPr>
          <w:rFonts w:hint="eastAsia"/>
          <w:spacing w:val="10"/>
        </w:rPr>
        <w:t>package</w:t>
      </w:r>
      <w:r w:rsidR="00927A53" w:rsidRPr="00F15E2D">
        <w:rPr>
          <w:rFonts w:hint="eastAsia"/>
          <w:spacing w:val="10"/>
        </w:rPr>
        <w:t>，然后点击</w:t>
      </w:r>
      <w:r w:rsidR="00927A53" w:rsidRPr="00F15E2D">
        <w:rPr>
          <w:rFonts w:hint="eastAsia"/>
          <w:spacing w:val="10"/>
        </w:rPr>
        <w:t>Run Maven Build</w:t>
      </w:r>
    </w:p>
    <w:p w14:paraId="1F5D9124" w14:textId="7119DDD2" w:rsidR="00927A53" w:rsidRDefault="00F15E2D" w:rsidP="00927A53">
      <w:pPr>
        <w:jc w:val="center"/>
      </w:pPr>
      <w:r w:rsidRPr="00F15E2D">
        <w:rPr>
          <w:noProof/>
        </w:rPr>
        <w:lastRenderedPageBreak/>
        <w:drawing>
          <wp:inline distT="0" distB="0" distL="0" distR="0" wp14:anchorId="085FA5EC" wp14:editId="586D001C">
            <wp:extent cx="5537200" cy="7429500"/>
            <wp:effectExtent l="0" t="0" r="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E41F" w14:textId="77777777" w:rsidR="00927A53" w:rsidRDefault="00927A53" w:rsidP="00927A53"/>
    <w:p w14:paraId="085D757F" w14:textId="7392E258" w:rsidR="00927A53" w:rsidRPr="00971DB5" w:rsidRDefault="00F15E2D" w:rsidP="00971DB5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13.</w:t>
      </w:r>
      <w:r w:rsidR="00927A53" w:rsidRPr="00971DB5">
        <w:rPr>
          <w:rFonts w:hint="eastAsia"/>
          <w:spacing w:val="10"/>
          <w:sz w:val="24"/>
        </w:rPr>
        <w:t>选择编译成功的</w:t>
      </w:r>
      <w:r w:rsidR="00927A53" w:rsidRPr="00971DB5">
        <w:rPr>
          <w:rFonts w:hint="eastAsia"/>
          <w:spacing w:val="10"/>
          <w:sz w:val="24"/>
        </w:rPr>
        <w:t>jar</w:t>
      </w:r>
      <w:r w:rsidR="00927A53" w:rsidRPr="00971DB5">
        <w:rPr>
          <w:rFonts w:hint="eastAsia"/>
          <w:spacing w:val="10"/>
          <w:sz w:val="24"/>
        </w:rPr>
        <w:t>包，并将该</w:t>
      </w:r>
      <w:r w:rsidR="00927A53" w:rsidRPr="00971DB5">
        <w:rPr>
          <w:rFonts w:hint="eastAsia"/>
          <w:spacing w:val="10"/>
          <w:sz w:val="24"/>
        </w:rPr>
        <w:t>jar</w:t>
      </w:r>
      <w:r w:rsidR="00927A53" w:rsidRPr="00971DB5">
        <w:rPr>
          <w:rFonts w:hint="eastAsia"/>
          <w:spacing w:val="10"/>
          <w:sz w:val="24"/>
        </w:rPr>
        <w:t>上传到</w:t>
      </w:r>
      <w:r w:rsidR="00927A53" w:rsidRPr="00971DB5">
        <w:rPr>
          <w:rFonts w:hint="eastAsia"/>
          <w:spacing w:val="10"/>
          <w:sz w:val="24"/>
        </w:rPr>
        <w:t>Spark</w:t>
      </w:r>
      <w:r w:rsidR="00927A53" w:rsidRPr="00971DB5">
        <w:rPr>
          <w:rFonts w:hint="eastAsia"/>
          <w:spacing w:val="10"/>
          <w:sz w:val="24"/>
        </w:rPr>
        <w:t>集群中的某个节点上</w:t>
      </w:r>
    </w:p>
    <w:p w14:paraId="047142C3" w14:textId="25D41465" w:rsidR="00927A53" w:rsidRDefault="00F15E2D" w:rsidP="00927A53">
      <w:pPr>
        <w:jc w:val="center"/>
      </w:pPr>
      <w:r w:rsidRPr="00F15E2D">
        <w:rPr>
          <w:noProof/>
        </w:rPr>
        <w:lastRenderedPageBreak/>
        <w:drawing>
          <wp:inline distT="0" distB="0" distL="0" distR="0" wp14:anchorId="541F3F55" wp14:editId="0BC13FD4">
            <wp:extent cx="5579745" cy="2708275"/>
            <wp:effectExtent l="0" t="0" r="825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DA1B" w14:textId="77777777" w:rsidR="00927A53" w:rsidRDefault="00927A53" w:rsidP="00927A53"/>
    <w:p w14:paraId="092DF82E" w14:textId="4885DDEC" w:rsidR="00927A53" w:rsidRPr="0018654E" w:rsidRDefault="0018654E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1</w:t>
      </w:r>
      <w:r w:rsidR="00F15E2D">
        <w:rPr>
          <w:rFonts w:hint="eastAsia"/>
          <w:spacing w:val="10"/>
          <w:sz w:val="24"/>
        </w:rPr>
        <w:t>4.</w:t>
      </w:r>
      <w:r w:rsidR="00927A53" w:rsidRPr="0018654E">
        <w:rPr>
          <w:rFonts w:hint="eastAsia"/>
          <w:spacing w:val="10"/>
          <w:sz w:val="24"/>
        </w:rPr>
        <w:t>首先启动</w:t>
      </w:r>
      <w:r w:rsidR="00927A53" w:rsidRPr="0018654E">
        <w:rPr>
          <w:rFonts w:hint="eastAsia"/>
          <w:spacing w:val="10"/>
          <w:sz w:val="24"/>
        </w:rPr>
        <w:t>hdfs</w:t>
      </w:r>
      <w:r w:rsidR="00927A53" w:rsidRPr="0018654E">
        <w:rPr>
          <w:rFonts w:hint="eastAsia"/>
          <w:spacing w:val="10"/>
          <w:sz w:val="24"/>
        </w:rPr>
        <w:t>和</w:t>
      </w:r>
      <w:r w:rsidR="00927A53" w:rsidRPr="0018654E">
        <w:rPr>
          <w:rFonts w:hint="eastAsia"/>
          <w:spacing w:val="10"/>
          <w:sz w:val="24"/>
        </w:rPr>
        <w:t>Spark</w:t>
      </w:r>
      <w:r w:rsidR="00927A53" w:rsidRPr="0018654E">
        <w:rPr>
          <w:rFonts w:hint="eastAsia"/>
          <w:spacing w:val="10"/>
          <w:sz w:val="24"/>
        </w:rPr>
        <w:t>集群</w:t>
      </w:r>
    </w:p>
    <w:p w14:paraId="4396C34B" w14:textId="77777777" w:rsidR="00927A53" w:rsidRPr="0018654E" w:rsidRDefault="00927A53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18654E">
        <w:rPr>
          <w:rFonts w:hint="eastAsia"/>
          <w:spacing w:val="10"/>
          <w:sz w:val="24"/>
        </w:rPr>
        <w:t>启动</w:t>
      </w:r>
      <w:r w:rsidRPr="0018654E">
        <w:rPr>
          <w:rFonts w:hint="eastAsia"/>
          <w:spacing w:val="10"/>
          <w:sz w:val="24"/>
        </w:rPr>
        <w:t>hdfs</w:t>
      </w:r>
    </w:p>
    <w:p w14:paraId="09CEF223" w14:textId="159EBD31" w:rsidR="00927A53" w:rsidRPr="0018654E" w:rsidRDefault="00F15E2D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F15E2D">
        <w:rPr>
          <w:spacing w:val="10"/>
          <w:sz w:val="24"/>
        </w:rPr>
        <w:t>/home/bigdata/hadoop/hadoop-2.7.3</w:t>
      </w:r>
      <w:r w:rsidR="00927A53" w:rsidRPr="0018654E">
        <w:rPr>
          <w:rFonts w:hint="eastAsia"/>
          <w:spacing w:val="10"/>
          <w:sz w:val="24"/>
        </w:rPr>
        <w:t>/sbin/start-dfs.sh</w:t>
      </w:r>
    </w:p>
    <w:p w14:paraId="632BCCAE" w14:textId="77777777" w:rsidR="00927A53" w:rsidRPr="0018654E" w:rsidRDefault="00927A53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18654E">
        <w:rPr>
          <w:rFonts w:hint="eastAsia"/>
          <w:spacing w:val="10"/>
          <w:sz w:val="24"/>
        </w:rPr>
        <w:t>启动</w:t>
      </w:r>
      <w:r w:rsidRPr="0018654E">
        <w:rPr>
          <w:rFonts w:hint="eastAsia"/>
          <w:spacing w:val="10"/>
          <w:sz w:val="24"/>
        </w:rPr>
        <w:t>spark</w:t>
      </w:r>
    </w:p>
    <w:p w14:paraId="2258103F" w14:textId="77BEF297" w:rsidR="00927A53" w:rsidRPr="0018654E" w:rsidRDefault="00F15E2D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F15E2D">
        <w:rPr>
          <w:spacing w:val="10"/>
          <w:sz w:val="24"/>
        </w:rPr>
        <w:t>/home/bigdata/hadoop/spark-2.1.1-bin-hadoop2.7</w:t>
      </w:r>
      <w:r w:rsidR="00927A53" w:rsidRPr="0018654E">
        <w:rPr>
          <w:rFonts w:hint="eastAsia"/>
          <w:spacing w:val="10"/>
          <w:sz w:val="24"/>
        </w:rPr>
        <w:t>/sbin/start-all.sh</w:t>
      </w:r>
    </w:p>
    <w:p w14:paraId="2773FCFB" w14:textId="77777777" w:rsidR="00927A53" w:rsidRPr="0018654E" w:rsidRDefault="00927A53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</w:p>
    <w:p w14:paraId="27BCF696" w14:textId="08A6EFB5" w:rsidR="00927A53" w:rsidRPr="0018654E" w:rsidRDefault="0018654E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1</w:t>
      </w:r>
      <w:r w:rsidR="00B635B0">
        <w:rPr>
          <w:rFonts w:hint="eastAsia"/>
          <w:spacing w:val="10"/>
          <w:sz w:val="24"/>
        </w:rPr>
        <w:t>5.</w:t>
      </w:r>
      <w:r w:rsidR="00927A53" w:rsidRPr="0018654E">
        <w:rPr>
          <w:rFonts w:hint="eastAsia"/>
          <w:spacing w:val="10"/>
          <w:sz w:val="24"/>
        </w:rPr>
        <w:t>使用</w:t>
      </w:r>
      <w:r w:rsidR="00927A53" w:rsidRPr="0018654E">
        <w:rPr>
          <w:rFonts w:hint="eastAsia"/>
          <w:spacing w:val="10"/>
          <w:sz w:val="24"/>
        </w:rPr>
        <w:t>spark-submit</w:t>
      </w:r>
      <w:r w:rsidR="00927A53" w:rsidRPr="0018654E">
        <w:rPr>
          <w:rFonts w:hint="eastAsia"/>
          <w:spacing w:val="10"/>
          <w:sz w:val="24"/>
        </w:rPr>
        <w:t>命令提交</w:t>
      </w:r>
      <w:r w:rsidR="00927A53" w:rsidRPr="0018654E">
        <w:rPr>
          <w:rFonts w:hint="eastAsia"/>
          <w:spacing w:val="10"/>
          <w:sz w:val="24"/>
        </w:rPr>
        <w:t>Spark</w:t>
      </w:r>
      <w:r w:rsidR="00927A53" w:rsidRPr="0018654E">
        <w:rPr>
          <w:rFonts w:hint="eastAsia"/>
          <w:spacing w:val="10"/>
          <w:sz w:val="24"/>
        </w:rPr>
        <w:t>应用（注意参数的顺序）</w:t>
      </w:r>
    </w:p>
    <w:p w14:paraId="330E2C00" w14:textId="77777777" w:rsidR="00F15E2D" w:rsidRDefault="00F15E2D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F15E2D">
        <w:rPr>
          <w:spacing w:val="10"/>
          <w:sz w:val="24"/>
        </w:rPr>
        <w:t>/home/bigdata/hadoop/spark-2.1.1-bin-hadoop2.7</w:t>
      </w:r>
      <w:r>
        <w:rPr>
          <w:rFonts w:hint="eastAsia"/>
          <w:spacing w:val="10"/>
          <w:sz w:val="24"/>
        </w:rPr>
        <w:t>/</w:t>
      </w:r>
      <w:r w:rsidRPr="00F15E2D">
        <w:rPr>
          <w:spacing w:val="10"/>
          <w:sz w:val="24"/>
        </w:rPr>
        <w:t>bin/spark-submit</w:t>
      </w:r>
      <w:r>
        <w:rPr>
          <w:rFonts w:hint="eastAsia"/>
          <w:spacing w:val="10"/>
          <w:sz w:val="24"/>
        </w:rPr>
        <w:t>\</w:t>
      </w:r>
    </w:p>
    <w:p w14:paraId="7DDDF28E" w14:textId="77777777" w:rsidR="00F15E2D" w:rsidRDefault="00F15E2D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F15E2D">
        <w:rPr>
          <w:spacing w:val="10"/>
          <w:sz w:val="24"/>
        </w:rPr>
        <w:t xml:space="preserve"> </w:t>
      </w:r>
      <w:r>
        <w:rPr>
          <w:rFonts w:hint="eastAsia"/>
          <w:spacing w:val="10"/>
          <w:sz w:val="24"/>
        </w:rPr>
        <w:t xml:space="preserve">  </w:t>
      </w:r>
      <w:r w:rsidRPr="00F15E2D">
        <w:rPr>
          <w:spacing w:val="10"/>
          <w:sz w:val="24"/>
        </w:rPr>
        <w:t>--class</w:t>
      </w:r>
      <w:r>
        <w:rPr>
          <w:rFonts w:hint="eastAsia"/>
          <w:spacing w:val="10"/>
          <w:sz w:val="24"/>
        </w:rPr>
        <w:t xml:space="preserve"> </w:t>
      </w:r>
      <w:r w:rsidRPr="00F15E2D">
        <w:rPr>
          <w:spacing w:val="10"/>
          <w:sz w:val="24"/>
        </w:rPr>
        <w:t>com.atguigu.spark.WordCount</w:t>
      </w:r>
      <w:r>
        <w:rPr>
          <w:rFonts w:hint="eastAsia"/>
          <w:spacing w:val="10"/>
          <w:sz w:val="24"/>
        </w:rPr>
        <w:t>\</w:t>
      </w:r>
    </w:p>
    <w:p w14:paraId="767DBAA1" w14:textId="77777777" w:rsidR="00F15E2D" w:rsidRDefault="00F15E2D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 xml:space="preserve">  </w:t>
      </w:r>
      <w:r w:rsidRPr="00F15E2D">
        <w:rPr>
          <w:spacing w:val="10"/>
          <w:sz w:val="24"/>
        </w:rPr>
        <w:t xml:space="preserve"> --master spark://master01:7077</w:t>
      </w:r>
      <w:r>
        <w:rPr>
          <w:rFonts w:hint="eastAsia"/>
          <w:spacing w:val="10"/>
          <w:sz w:val="24"/>
        </w:rPr>
        <w:t>\</w:t>
      </w:r>
    </w:p>
    <w:p w14:paraId="23AE7009" w14:textId="01E52707" w:rsidR="00F15E2D" w:rsidRPr="0018654E" w:rsidRDefault="00F15E2D" w:rsidP="00F15E2D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 xml:space="preserve">   </w:t>
      </w:r>
      <w:r w:rsidRPr="0018654E">
        <w:rPr>
          <w:rFonts w:hint="eastAsia"/>
          <w:spacing w:val="10"/>
          <w:sz w:val="24"/>
        </w:rPr>
        <w:t xml:space="preserve">--executor-memory </w:t>
      </w:r>
      <w:r w:rsidR="008D7C7A">
        <w:rPr>
          <w:rFonts w:hint="eastAsia"/>
          <w:spacing w:val="10"/>
          <w:sz w:val="24"/>
        </w:rPr>
        <w:t>1</w:t>
      </w:r>
      <w:r w:rsidRPr="0018654E">
        <w:rPr>
          <w:rFonts w:hint="eastAsia"/>
          <w:spacing w:val="10"/>
          <w:sz w:val="24"/>
        </w:rPr>
        <w:t>G \</w:t>
      </w:r>
    </w:p>
    <w:p w14:paraId="7EF1F770" w14:textId="59B135F7" w:rsidR="00F15E2D" w:rsidRPr="00F15E2D" w:rsidRDefault="00F15E2D" w:rsidP="00F15E2D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 xml:space="preserve">   </w:t>
      </w:r>
      <w:r w:rsidRPr="0018654E">
        <w:rPr>
          <w:rFonts w:hint="eastAsia"/>
          <w:spacing w:val="10"/>
          <w:sz w:val="24"/>
        </w:rPr>
        <w:t xml:space="preserve">--total-executor-cores </w:t>
      </w:r>
      <w:r w:rsidR="006D6091">
        <w:rPr>
          <w:rFonts w:hint="eastAsia"/>
          <w:spacing w:val="10"/>
          <w:sz w:val="24"/>
        </w:rPr>
        <w:t>2</w:t>
      </w:r>
      <w:r w:rsidRPr="0018654E">
        <w:rPr>
          <w:rFonts w:hint="eastAsia"/>
          <w:spacing w:val="10"/>
          <w:sz w:val="24"/>
        </w:rPr>
        <w:t xml:space="preserve"> \</w:t>
      </w:r>
    </w:p>
    <w:p w14:paraId="5394F040" w14:textId="480CCEA4" w:rsidR="00F15E2D" w:rsidRDefault="00F15E2D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 xml:space="preserve">  </w:t>
      </w:r>
      <w:r>
        <w:rPr>
          <w:spacing w:val="10"/>
          <w:sz w:val="24"/>
        </w:rPr>
        <w:t xml:space="preserve"> </w:t>
      </w:r>
      <w:r w:rsidRPr="00F15E2D">
        <w:rPr>
          <w:spacing w:val="10"/>
          <w:sz w:val="24"/>
        </w:rPr>
        <w:t>wordcount-jar-with-dependencies.jar</w:t>
      </w:r>
      <w:r>
        <w:rPr>
          <w:rFonts w:hint="eastAsia"/>
          <w:spacing w:val="10"/>
          <w:sz w:val="24"/>
        </w:rPr>
        <w:t>\</w:t>
      </w:r>
    </w:p>
    <w:p w14:paraId="1ADF6485" w14:textId="77777777" w:rsidR="00F15E2D" w:rsidRDefault="00F15E2D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 xml:space="preserve">  </w:t>
      </w:r>
      <w:r>
        <w:rPr>
          <w:spacing w:val="10"/>
          <w:sz w:val="24"/>
        </w:rPr>
        <w:t xml:space="preserve"> hdfs://master01:9000/RELEASE\</w:t>
      </w:r>
    </w:p>
    <w:p w14:paraId="5B3C4D80" w14:textId="5F1F867C" w:rsidR="00927A53" w:rsidRPr="00F15E2D" w:rsidRDefault="00F15E2D" w:rsidP="00F15E2D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 xml:space="preserve">   </w:t>
      </w:r>
      <w:r w:rsidRPr="00F15E2D">
        <w:rPr>
          <w:spacing w:val="10"/>
          <w:sz w:val="24"/>
        </w:rPr>
        <w:t>hdfs://master01:9000/out</w:t>
      </w:r>
    </w:p>
    <w:p w14:paraId="337603BD" w14:textId="577724AD" w:rsidR="00927A53" w:rsidRPr="0018654E" w:rsidRDefault="00F15E2D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>
        <w:rPr>
          <w:rFonts w:hint="eastAsia"/>
          <w:spacing w:val="10"/>
          <w:sz w:val="24"/>
        </w:rPr>
        <w:t>16.</w:t>
      </w:r>
      <w:r w:rsidR="00927A53" w:rsidRPr="0018654E">
        <w:rPr>
          <w:rFonts w:hint="eastAsia"/>
          <w:spacing w:val="10"/>
          <w:sz w:val="24"/>
        </w:rPr>
        <w:t>查看程序执行结果</w:t>
      </w:r>
    </w:p>
    <w:p w14:paraId="517A3423" w14:textId="7EAD956C" w:rsidR="00927A53" w:rsidRPr="0018654E" w:rsidRDefault="00927A53" w:rsidP="0018654E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18654E">
        <w:rPr>
          <w:rFonts w:hint="eastAsia"/>
          <w:spacing w:val="10"/>
          <w:sz w:val="24"/>
        </w:rPr>
        <w:t>hdfs dfs -cat hdfs://</w:t>
      </w:r>
      <w:r w:rsidR="00F15E2D">
        <w:rPr>
          <w:rFonts w:hint="eastAsia"/>
          <w:spacing w:val="10"/>
          <w:sz w:val="24"/>
        </w:rPr>
        <w:t>master01</w:t>
      </w:r>
      <w:r w:rsidRPr="0018654E">
        <w:rPr>
          <w:rFonts w:hint="eastAsia"/>
          <w:spacing w:val="10"/>
          <w:sz w:val="24"/>
        </w:rPr>
        <w:t>:9000/out/part-</w:t>
      </w:r>
      <w:r w:rsidR="00F15E2D">
        <w:rPr>
          <w:rFonts w:hint="eastAsia"/>
          <w:spacing w:val="10"/>
          <w:sz w:val="24"/>
        </w:rPr>
        <w:t>*</w:t>
      </w:r>
    </w:p>
    <w:p w14:paraId="79837FD2" w14:textId="70832577" w:rsidR="00AE7742" w:rsidRDefault="00F15E2D" w:rsidP="00F15E2D">
      <w:pPr>
        <w:spacing w:line="360" w:lineRule="auto"/>
        <w:rPr>
          <w:spacing w:val="10"/>
        </w:rPr>
      </w:pPr>
      <w:r w:rsidRPr="00F15E2D">
        <w:rPr>
          <w:noProof/>
          <w:spacing w:val="10"/>
        </w:rPr>
        <w:lastRenderedPageBreak/>
        <w:drawing>
          <wp:inline distT="0" distB="0" distL="0" distR="0" wp14:anchorId="7C32E3FB" wp14:editId="210BC644">
            <wp:extent cx="5579745" cy="142367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F8DA" w14:textId="5F0E6B51" w:rsidR="00065125" w:rsidRDefault="00065125" w:rsidP="00065125">
      <w:pPr>
        <w:pStyle w:val="2"/>
      </w:pPr>
      <w:bookmarkStart w:id="43" w:name="_Toc493171569"/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中本地调试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43"/>
    </w:p>
    <w:p w14:paraId="156DC7BD" w14:textId="0C48BDDB" w:rsidR="00065125" w:rsidRDefault="003744A4" w:rsidP="003744A4">
      <w:pPr>
        <w:spacing w:line="360" w:lineRule="auto"/>
        <w:ind w:firstLineChars="200" w:firstLine="520"/>
        <w:rPr>
          <w:spacing w:val="10"/>
        </w:rPr>
      </w:pPr>
      <w:r>
        <w:rPr>
          <w:rFonts w:hint="eastAsia"/>
          <w:spacing w:val="10"/>
        </w:rPr>
        <w:t>本地</w:t>
      </w:r>
      <w:r>
        <w:rPr>
          <w:rFonts w:hint="eastAsia"/>
          <w:spacing w:val="10"/>
        </w:rPr>
        <w:t>Spark</w:t>
      </w:r>
      <w:r>
        <w:rPr>
          <w:rFonts w:hint="eastAsia"/>
          <w:spacing w:val="10"/>
        </w:rPr>
        <w:t>程序调试需要使用</w:t>
      </w:r>
      <w:r>
        <w:rPr>
          <w:rFonts w:hint="eastAsia"/>
          <w:spacing w:val="10"/>
        </w:rPr>
        <w:t>local</w:t>
      </w:r>
      <w:r>
        <w:rPr>
          <w:rFonts w:hint="eastAsia"/>
          <w:spacing w:val="10"/>
        </w:rPr>
        <w:t>提交模式，</w:t>
      </w:r>
      <w:r>
        <w:rPr>
          <w:spacing w:val="10"/>
        </w:rPr>
        <w:t>即将本机当做运行环境</w:t>
      </w:r>
      <w:r>
        <w:rPr>
          <w:rFonts w:hint="eastAsia"/>
          <w:spacing w:val="10"/>
        </w:rPr>
        <w:t>，</w:t>
      </w:r>
      <w:r>
        <w:rPr>
          <w:spacing w:val="10"/>
        </w:rPr>
        <w:t>Master</w:t>
      </w:r>
      <w:r>
        <w:rPr>
          <w:spacing w:val="10"/>
        </w:rPr>
        <w:t>和</w:t>
      </w:r>
      <w:r>
        <w:rPr>
          <w:spacing w:val="10"/>
        </w:rPr>
        <w:t>Worker</w:t>
      </w:r>
      <w:r>
        <w:rPr>
          <w:spacing w:val="10"/>
        </w:rPr>
        <w:t>都为本机</w:t>
      </w:r>
      <w:r>
        <w:rPr>
          <w:rFonts w:hint="eastAsia"/>
          <w:spacing w:val="10"/>
        </w:rPr>
        <w:t>。运行时直接加断点调试即可。如下：</w:t>
      </w:r>
    </w:p>
    <w:p w14:paraId="5DA83AC5" w14:textId="36C1D293" w:rsidR="003744A4" w:rsidRDefault="003744A4" w:rsidP="003744A4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44B82117" wp14:editId="670D67B6">
            <wp:extent cx="5579745" cy="246443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2E37" w14:textId="1A8493AC" w:rsidR="003744A4" w:rsidRDefault="003744A4" w:rsidP="003744A4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t xml:space="preserve">    </w:t>
      </w:r>
      <w:bookmarkStart w:id="44" w:name="OLE_LINK1"/>
      <w:r>
        <w:rPr>
          <w:rFonts w:hint="eastAsia"/>
          <w:spacing w:val="10"/>
        </w:rPr>
        <w:t>如果本机操作系统是</w:t>
      </w:r>
      <w:r>
        <w:rPr>
          <w:rFonts w:hint="eastAsia"/>
          <w:spacing w:val="10"/>
        </w:rPr>
        <w:t>windows</w:t>
      </w:r>
      <w:r>
        <w:rPr>
          <w:rFonts w:hint="eastAsia"/>
          <w:spacing w:val="10"/>
        </w:rPr>
        <w:t>，如果在程序中使用了</w:t>
      </w:r>
      <w:r>
        <w:rPr>
          <w:rFonts w:hint="eastAsia"/>
          <w:spacing w:val="10"/>
        </w:rPr>
        <w:t>hadoop</w:t>
      </w:r>
      <w:r>
        <w:rPr>
          <w:rFonts w:hint="eastAsia"/>
          <w:spacing w:val="10"/>
        </w:rPr>
        <w:t>相关的东西，比如写入文件到</w:t>
      </w:r>
      <w:r>
        <w:rPr>
          <w:rFonts w:hint="eastAsia"/>
          <w:spacing w:val="10"/>
        </w:rPr>
        <w:t>HDFS</w:t>
      </w:r>
      <w:r>
        <w:rPr>
          <w:rFonts w:hint="eastAsia"/>
          <w:spacing w:val="10"/>
        </w:rPr>
        <w:t>，则会遇到如下异常：</w:t>
      </w:r>
    </w:p>
    <w:bookmarkEnd w:id="44"/>
    <w:p w14:paraId="4B2B3B33" w14:textId="7D48029C" w:rsidR="003744A4" w:rsidRDefault="003744A4" w:rsidP="003744A4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4E991AE0" wp14:editId="346FAFC7">
            <wp:extent cx="5579745" cy="1209675"/>
            <wp:effectExtent l="0" t="0" r="190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44C1" w14:textId="68CE7896" w:rsidR="003744A4" w:rsidRDefault="003744A4" w:rsidP="003744A4">
      <w:pPr>
        <w:spacing w:line="360" w:lineRule="auto"/>
        <w:ind w:firstLineChars="200" w:firstLine="520"/>
        <w:rPr>
          <w:spacing w:val="10"/>
        </w:rPr>
      </w:pPr>
      <w:r>
        <w:rPr>
          <w:spacing w:val="10"/>
        </w:rPr>
        <w:t>出现这个问题的原因</w:t>
      </w:r>
      <w:r>
        <w:rPr>
          <w:rFonts w:hint="eastAsia"/>
          <w:spacing w:val="10"/>
        </w:rPr>
        <w:t>，</w:t>
      </w:r>
      <w:r>
        <w:rPr>
          <w:spacing w:val="10"/>
        </w:rPr>
        <w:t>并不是程序的错误</w:t>
      </w:r>
      <w:r>
        <w:rPr>
          <w:rFonts w:hint="eastAsia"/>
          <w:spacing w:val="10"/>
        </w:rPr>
        <w:t>，</w:t>
      </w:r>
      <w:r w:rsidR="00A11490">
        <w:rPr>
          <w:rFonts w:hint="eastAsia"/>
          <w:spacing w:val="10"/>
        </w:rPr>
        <w:t>而是用到了</w:t>
      </w:r>
      <w:r w:rsidR="00A11490">
        <w:rPr>
          <w:rFonts w:hint="eastAsia"/>
          <w:spacing w:val="10"/>
        </w:rPr>
        <w:t>hadoop</w:t>
      </w:r>
      <w:r w:rsidR="00A11490">
        <w:rPr>
          <w:rFonts w:hint="eastAsia"/>
          <w:spacing w:val="10"/>
        </w:rPr>
        <w:t>相关的服务，</w:t>
      </w:r>
      <w:bookmarkStart w:id="45" w:name="OLE_LINK2"/>
      <w:r w:rsidR="00A11490">
        <w:rPr>
          <w:rFonts w:hint="eastAsia"/>
          <w:spacing w:val="10"/>
        </w:rPr>
        <w:t>解决办法是将附加里面的</w:t>
      </w:r>
      <w:r w:rsidR="00A11490">
        <w:rPr>
          <w:rFonts w:hint="eastAsia"/>
          <w:spacing w:val="10"/>
        </w:rPr>
        <w:t>hadoop-common-bin-</w:t>
      </w:r>
      <w:r w:rsidR="00A11490">
        <w:rPr>
          <w:spacing w:val="10"/>
        </w:rPr>
        <w:t>2.7.3</w:t>
      </w:r>
      <w:r w:rsidR="00A11490">
        <w:rPr>
          <w:rFonts w:hint="eastAsia"/>
          <w:spacing w:val="10"/>
        </w:rPr>
        <w:t>-</w:t>
      </w:r>
      <w:r w:rsidR="00A11490">
        <w:rPr>
          <w:spacing w:val="10"/>
        </w:rPr>
        <w:t>x64</w:t>
      </w:r>
      <w:r w:rsidR="00A11490">
        <w:rPr>
          <w:rFonts w:hint="eastAsia"/>
          <w:spacing w:val="10"/>
        </w:rPr>
        <w:t>.z</w:t>
      </w:r>
      <w:r w:rsidR="00A11490">
        <w:rPr>
          <w:spacing w:val="10"/>
        </w:rPr>
        <w:t>ip</w:t>
      </w:r>
      <w:r w:rsidR="00A11490">
        <w:rPr>
          <w:spacing w:val="10"/>
        </w:rPr>
        <w:t>解压到任意目录</w:t>
      </w:r>
      <w:r w:rsidR="00A11490">
        <w:rPr>
          <w:rFonts w:hint="eastAsia"/>
          <w:spacing w:val="10"/>
        </w:rPr>
        <w:t>。</w:t>
      </w:r>
    </w:p>
    <w:bookmarkEnd w:id="45"/>
    <w:p w14:paraId="53F50369" w14:textId="680487E6" w:rsidR="00A11490" w:rsidRDefault="00A11490" w:rsidP="00A11490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10DE82AF" wp14:editId="4F3845B6">
            <wp:extent cx="5579745" cy="705485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EB74" w14:textId="3E867BE1" w:rsidR="00A11490" w:rsidRDefault="00A11490" w:rsidP="00A11490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lastRenderedPageBreak/>
        <w:t>在</w:t>
      </w:r>
      <w:r>
        <w:rPr>
          <w:rFonts w:hint="eastAsia"/>
          <w:spacing w:val="10"/>
        </w:rPr>
        <w:t>IDEA</w:t>
      </w:r>
      <w:r>
        <w:rPr>
          <w:rFonts w:hint="eastAsia"/>
          <w:spacing w:val="10"/>
        </w:rPr>
        <w:t>中配置</w:t>
      </w:r>
      <w:r>
        <w:rPr>
          <w:rFonts w:hint="eastAsia"/>
          <w:spacing w:val="10"/>
        </w:rPr>
        <w:t>Run</w:t>
      </w:r>
      <w:r>
        <w:rPr>
          <w:spacing w:val="10"/>
        </w:rPr>
        <w:t xml:space="preserve"> Configuration</w:t>
      </w:r>
      <w:r>
        <w:rPr>
          <w:rFonts w:hint="eastAsia"/>
          <w:spacing w:val="10"/>
        </w:rPr>
        <w:t>，</w:t>
      </w:r>
      <w:r>
        <w:rPr>
          <w:spacing w:val="10"/>
        </w:rPr>
        <w:t>添加</w:t>
      </w:r>
      <w:r>
        <w:rPr>
          <w:rFonts w:hint="eastAsia"/>
          <w:spacing w:val="10"/>
        </w:rPr>
        <w:t>HADOOP_HOME</w:t>
      </w:r>
      <w:r>
        <w:rPr>
          <w:rFonts w:hint="eastAsia"/>
          <w:spacing w:val="10"/>
        </w:rPr>
        <w:t>变量</w:t>
      </w:r>
    </w:p>
    <w:p w14:paraId="3CD737B3" w14:textId="55444454" w:rsidR="00A11490" w:rsidRPr="003744A4" w:rsidRDefault="00A11490" w:rsidP="00A11490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36FE3451" wp14:editId="0B23CB97">
            <wp:extent cx="5579745" cy="3823970"/>
            <wp:effectExtent l="0" t="0" r="190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BCF1" w14:textId="60F9726E" w:rsidR="00F15E2D" w:rsidRDefault="00F15E2D" w:rsidP="00F15E2D">
      <w:pPr>
        <w:pStyle w:val="2"/>
      </w:pPr>
      <w:bookmarkStart w:id="46" w:name="_Toc493171570"/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中远程调试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46"/>
    </w:p>
    <w:p w14:paraId="60805C55" w14:textId="0FB1184E" w:rsidR="00A11490" w:rsidRDefault="00A11490" w:rsidP="00A11490">
      <w:pPr>
        <w:ind w:firstLineChars="200" w:firstLine="480"/>
      </w:pPr>
      <w:r>
        <w:rPr>
          <w:rFonts w:hint="eastAsia"/>
        </w:rPr>
        <w:t>通过</w:t>
      </w:r>
      <w:r>
        <w:rPr>
          <w:rFonts w:hint="eastAsia"/>
        </w:rPr>
        <w:t>IDEA</w:t>
      </w:r>
      <w:r>
        <w:rPr>
          <w:rFonts w:hint="eastAsia"/>
        </w:rPr>
        <w:t>进行远程调试，主要是将</w:t>
      </w:r>
      <w:r>
        <w:rPr>
          <w:rFonts w:hint="eastAsia"/>
        </w:rPr>
        <w:t>IDEA</w:t>
      </w:r>
      <w:r>
        <w:rPr>
          <w:rFonts w:hint="eastAsia"/>
        </w:rPr>
        <w:t>作为</w:t>
      </w:r>
      <w:r>
        <w:rPr>
          <w:rFonts w:hint="eastAsia"/>
        </w:rPr>
        <w:t>Driver</w:t>
      </w:r>
      <w:r>
        <w:rPr>
          <w:rFonts w:hint="eastAsia"/>
        </w:rPr>
        <w:t>来提交应用程序，配置过程如下：</w:t>
      </w:r>
    </w:p>
    <w:p w14:paraId="17FE32BE" w14:textId="5672A518" w:rsidR="00A11490" w:rsidRDefault="00A11490" w:rsidP="00A11490">
      <w:pPr>
        <w:ind w:firstLineChars="200" w:firstLine="480"/>
      </w:pPr>
      <w:r>
        <w:t>修改</w:t>
      </w:r>
      <w:r>
        <w:t>sparkConf</w:t>
      </w:r>
      <w:r>
        <w:rPr>
          <w:rFonts w:hint="eastAsia"/>
        </w:rPr>
        <w:t>，</w:t>
      </w:r>
      <w:r>
        <w:t>添加最终需要运行的</w:t>
      </w:r>
      <w:r>
        <w:t>Jar</w:t>
      </w:r>
      <w:r>
        <w:t>包</w:t>
      </w:r>
      <w:r w:rsidR="002E3757">
        <w:rPr>
          <w:rFonts w:hint="eastAsia"/>
        </w:rPr>
        <w:t>、</w:t>
      </w:r>
      <w:r w:rsidR="002E3757">
        <w:rPr>
          <w:rFonts w:hint="eastAsia"/>
        </w:rPr>
        <w:t>Driver</w:t>
      </w:r>
      <w:r w:rsidR="002E3757">
        <w:rPr>
          <w:rFonts w:hint="eastAsia"/>
        </w:rPr>
        <w:t>程序的地址，</w:t>
      </w:r>
      <w:r>
        <w:rPr>
          <w:rFonts w:hint="eastAsia"/>
        </w:rPr>
        <w:t>并设置</w:t>
      </w:r>
      <w:r>
        <w:rPr>
          <w:rFonts w:hint="eastAsia"/>
        </w:rPr>
        <w:t>Master</w:t>
      </w:r>
      <w:r>
        <w:rPr>
          <w:rFonts w:hint="eastAsia"/>
        </w:rPr>
        <w:t>的提交地址：</w:t>
      </w:r>
    </w:p>
    <w:p w14:paraId="57507267" w14:textId="5845A41A" w:rsidR="00A11490" w:rsidRDefault="00A11490" w:rsidP="00A11490">
      <w:r>
        <w:rPr>
          <w:noProof/>
        </w:rPr>
        <w:drawing>
          <wp:inline distT="0" distB="0" distL="0" distR="0" wp14:anchorId="02B55D7B" wp14:editId="396460D8">
            <wp:extent cx="5579745" cy="1985645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2292" w14:textId="2C605D9C" w:rsidR="00A11490" w:rsidRPr="00A11490" w:rsidRDefault="00D36DC6" w:rsidP="00D36DC6">
      <w:pPr>
        <w:ind w:firstLineChars="200" w:firstLine="480"/>
      </w:pPr>
      <w:r>
        <w:rPr>
          <w:rFonts w:hint="eastAsia"/>
        </w:rPr>
        <w:t>然后加入断点，直接调试即可：</w:t>
      </w:r>
    </w:p>
    <w:p w14:paraId="0B73A2A7" w14:textId="6C0E9B38" w:rsidR="00F56734" w:rsidRDefault="00D36DC6" w:rsidP="00F15E2D">
      <w:pPr>
        <w:spacing w:line="360" w:lineRule="auto"/>
        <w:rPr>
          <w:spacing w:val="10"/>
        </w:rPr>
      </w:pPr>
      <w:r>
        <w:rPr>
          <w:noProof/>
        </w:rPr>
        <w:lastRenderedPageBreak/>
        <w:drawing>
          <wp:inline distT="0" distB="0" distL="0" distR="0" wp14:anchorId="0765AAB5" wp14:editId="624242A7">
            <wp:extent cx="5579745" cy="1716405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5B28" w14:textId="77777777" w:rsidR="00310425" w:rsidRPr="006A17A0" w:rsidRDefault="00310425" w:rsidP="00310425">
      <w:pPr>
        <w:pStyle w:val="2"/>
      </w:pPr>
      <w:bookmarkStart w:id="47" w:name="_Toc493171571"/>
      <w:r>
        <w:rPr>
          <w:rFonts w:hint="eastAsia"/>
        </w:rPr>
        <w:t>Spark</w:t>
      </w:r>
      <w:r>
        <w:rPr>
          <w:rFonts w:hint="eastAsia"/>
        </w:rPr>
        <w:t>核心概念</w:t>
      </w:r>
      <w:bookmarkEnd w:id="47"/>
    </w:p>
    <w:p w14:paraId="2E6C97B5" w14:textId="77777777" w:rsidR="00310425" w:rsidRPr="00310425" w:rsidRDefault="00310425" w:rsidP="0031042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10425">
        <w:rPr>
          <w:spacing w:val="10"/>
          <w:sz w:val="24"/>
        </w:rPr>
        <w:t>每个</w:t>
      </w:r>
      <w:r w:rsidRPr="00310425">
        <w:rPr>
          <w:spacing w:val="10"/>
          <w:sz w:val="24"/>
        </w:rPr>
        <w:t>Spark</w:t>
      </w:r>
      <w:r w:rsidRPr="00310425">
        <w:rPr>
          <w:spacing w:val="10"/>
          <w:sz w:val="24"/>
        </w:rPr>
        <w:t>应用都由一个驱动器程序</w:t>
      </w:r>
      <w:r w:rsidRPr="00310425">
        <w:rPr>
          <w:spacing w:val="10"/>
          <w:sz w:val="24"/>
        </w:rPr>
        <w:t>(driver program)</w:t>
      </w:r>
      <w:r w:rsidRPr="00310425">
        <w:rPr>
          <w:spacing w:val="10"/>
          <w:sz w:val="24"/>
        </w:rPr>
        <w:t>来发起集群上的各种</w:t>
      </w:r>
      <w:r w:rsidRPr="00310425">
        <w:rPr>
          <w:spacing w:val="10"/>
          <w:sz w:val="24"/>
        </w:rPr>
        <w:t xml:space="preserve"> </w:t>
      </w:r>
      <w:r w:rsidRPr="00310425">
        <w:rPr>
          <w:spacing w:val="10"/>
          <w:sz w:val="24"/>
        </w:rPr>
        <w:t>并行操作。驱动器程序包含应用的</w:t>
      </w:r>
      <w:r w:rsidRPr="00310425">
        <w:rPr>
          <w:spacing w:val="10"/>
          <w:sz w:val="24"/>
        </w:rPr>
        <w:t xml:space="preserve"> main </w:t>
      </w:r>
      <w:r w:rsidRPr="00310425">
        <w:rPr>
          <w:spacing w:val="10"/>
          <w:sz w:val="24"/>
        </w:rPr>
        <w:t>函数，并且定义了集群上的分布式数据集，还对这</w:t>
      </w:r>
      <w:r w:rsidRPr="00310425">
        <w:rPr>
          <w:spacing w:val="10"/>
          <w:sz w:val="24"/>
        </w:rPr>
        <w:t xml:space="preserve"> </w:t>
      </w:r>
      <w:r w:rsidRPr="00310425">
        <w:rPr>
          <w:spacing w:val="10"/>
          <w:sz w:val="24"/>
        </w:rPr>
        <w:t>些分布式数据集应用了相关操作。</w:t>
      </w:r>
      <w:r w:rsidRPr="00310425">
        <w:rPr>
          <w:spacing w:val="10"/>
          <w:sz w:val="24"/>
        </w:rPr>
        <w:t xml:space="preserve">  </w:t>
      </w:r>
    </w:p>
    <w:p w14:paraId="2B91089B" w14:textId="42489057" w:rsidR="00310425" w:rsidRPr="00310425" w:rsidRDefault="00310425" w:rsidP="00310425">
      <w:pPr>
        <w:pStyle w:val="aff0"/>
        <w:spacing w:line="360" w:lineRule="auto"/>
        <w:ind w:left="0" w:firstLine="560"/>
        <w:rPr>
          <w:spacing w:val="10"/>
          <w:sz w:val="24"/>
        </w:rPr>
      </w:pPr>
      <w:r w:rsidRPr="00310425">
        <w:rPr>
          <w:spacing w:val="10"/>
          <w:sz w:val="24"/>
        </w:rPr>
        <w:t>驱动器程序通过一个</w:t>
      </w:r>
      <w:r w:rsidRPr="00310425">
        <w:rPr>
          <w:spacing w:val="10"/>
          <w:sz w:val="24"/>
        </w:rPr>
        <w:t xml:space="preserve"> SparkContext </w:t>
      </w:r>
      <w:r w:rsidRPr="00310425">
        <w:rPr>
          <w:spacing w:val="10"/>
          <w:sz w:val="24"/>
        </w:rPr>
        <w:t>对象来访问</w:t>
      </w:r>
      <w:r w:rsidRPr="00310425">
        <w:rPr>
          <w:spacing w:val="10"/>
          <w:sz w:val="24"/>
        </w:rPr>
        <w:t xml:space="preserve"> Spark</w:t>
      </w:r>
      <w:r w:rsidRPr="00310425">
        <w:rPr>
          <w:spacing w:val="10"/>
          <w:sz w:val="24"/>
        </w:rPr>
        <w:t>。这个对象代表对计算集群的一个连</w:t>
      </w:r>
      <w:r w:rsidRPr="00310425">
        <w:rPr>
          <w:spacing w:val="10"/>
          <w:sz w:val="24"/>
        </w:rPr>
        <w:t xml:space="preserve"> </w:t>
      </w:r>
      <w:r w:rsidRPr="00310425">
        <w:rPr>
          <w:spacing w:val="10"/>
          <w:sz w:val="24"/>
        </w:rPr>
        <w:t>接。</w:t>
      </w:r>
      <w:r w:rsidRPr="00310425">
        <w:rPr>
          <w:spacing w:val="10"/>
          <w:sz w:val="24"/>
        </w:rPr>
        <w:t xml:space="preserve">shell </w:t>
      </w:r>
      <w:r w:rsidRPr="00310425">
        <w:rPr>
          <w:spacing w:val="10"/>
          <w:sz w:val="24"/>
        </w:rPr>
        <w:t>启动时已经自动创建了一个</w:t>
      </w:r>
      <w:r w:rsidRPr="00310425">
        <w:rPr>
          <w:spacing w:val="10"/>
          <w:sz w:val="24"/>
        </w:rPr>
        <w:t xml:space="preserve"> SparkContext </w:t>
      </w:r>
      <w:r w:rsidRPr="00310425">
        <w:rPr>
          <w:spacing w:val="10"/>
          <w:sz w:val="24"/>
        </w:rPr>
        <w:t>对象，是一个叫作</w:t>
      </w:r>
      <w:r w:rsidRPr="00310425">
        <w:rPr>
          <w:spacing w:val="10"/>
          <w:sz w:val="24"/>
        </w:rPr>
        <w:t xml:space="preserve"> sc </w:t>
      </w:r>
      <w:r w:rsidRPr="00310425">
        <w:rPr>
          <w:spacing w:val="10"/>
          <w:sz w:val="24"/>
        </w:rPr>
        <w:t>的变量。</w:t>
      </w:r>
    </w:p>
    <w:p w14:paraId="307DD243" w14:textId="2B35FDC6" w:rsidR="00310425" w:rsidRPr="00310425" w:rsidRDefault="00310425" w:rsidP="00310425">
      <w:pPr>
        <w:pStyle w:val="aff0"/>
        <w:spacing w:line="360" w:lineRule="auto"/>
        <w:ind w:left="0" w:firstLine="560"/>
        <w:rPr>
          <w:rFonts w:ascii="Times" w:hAnsi="Times" w:cs="Times"/>
          <w:color w:val="000000"/>
          <w:kern w:val="0"/>
          <w:sz w:val="24"/>
        </w:rPr>
      </w:pPr>
      <w:r w:rsidRPr="00310425">
        <w:rPr>
          <w:spacing w:val="10"/>
          <w:sz w:val="24"/>
        </w:rPr>
        <w:t>驱动器程序一般要管理多个执行器</w:t>
      </w:r>
      <w:r w:rsidRPr="00310425">
        <w:rPr>
          <w:spacing w:val="10"/>
          <w:sz w:val="24"/>
        </w:rPr>
        <w:t>(executor)</w:t>
      </w:r>
      <w:r w:rsidRPr="00310425">
        <w:rPr>
          <w:spacing w:val="10"/>
          <w:sz w:val="24"/>
        </w:rPr>
        <w:t>节点。</w:t>
      </w:r>
      <w:r w:rsidRPr="00310425">
        <w:rPr>
          <w:rFonts w:ascii="Times" w:hAnsi="Times" w:cs="Times"/>
          <w:color w:val="000000"/>
          <w:kern w:val="0"/>
          <w:sz w:val="26"/>
          <w:szCs w:val="26"/>
        </w:rPr>
        <w:t xml:space="preserve"> </w:t>
      </w:r>
    </w:p>
    <w:p w14:paraId="6ED4F004" w14:textId="4AEBC2F0" w:rsidR="00310425" w:rsidRPr="00E42816" w:rsidRDefault="00310425" w:rsidP="00310425">
      <w:pPr>
        <w:jc w:val="center"/>
        <w:rPr>
          <w:spacing w:val="10"/>
        </w:rPr>
      </w:pPr>
      <w:r w:rsidRPr="00310425">
        <w:rPr>
          <w:noProof/>
          <w:spacing w:val="10"/>
        </w:rPr>
        <w:drawing>
          <wp:inline distT="0" distB="0" distL="0" distR="0" wp14:anchorId="51A245C8" wp14:editId="6C470C48">
            <wp:extent cx="2591558" cy="2356931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5045" cy="23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0425" w:rsidRPr="00E42816">
      <w:pgSz w:w="11906" w:h="16838"/>
      <w:pgMar w:top="1418" w:right="1418" w:bottom="1418" w:left="1701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A7B9DF" w14:textId="77777777" w:rsidR="003D2702" w:rsidRDefault="003D2702">
      <w:r>
        <w:separator/>
      </w:r>
    </w:p>
  </w:endnote>
  <w:endnote w:type="continuationSeparator" w:id="0">
    <w:p w14:paraId="520CAEE8" w14:textId="77777777" w:rsidR="003D2702" w:rsidRDefault="003D27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haroni">
    <w:charset w:val="00"/>
    <w:family w:val="auto"/>
    <w:pitch w:val="default"/>
    <w:sig w:usb0="00000801" w:usb1="00000000" w:usb2="00000000" w:usb3="00000000" w:csb0="00000020" w:csb1="00200000"/>
  </w:font>
  <w:font w:name="Menlo">
    <w:altName w:val="Arial"/>
    <w:charset w:val="00"/>
    <w:family w:val="auto"/>
    <w:pitch w:val="variable"/>
    <w:sig w:usb0="00000000" w:usb1="D200F9FB" w:usb2="02000028" w:usb3="00000000" w:csb0="000001DF" w:csb1="00000000"/>
  </w:font>
  <w:font w:name="Helvetica Neue">
    <w:altName w:val="Segoe Print"/>
    <w:charset w:val="00"/>
    <w:family w:val="auto"/>
    <w:pitch w:val="variable"/>
    <w:sig w:usb0="00000003" w:usb1="500079DB" w:usb2="0000001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30FA97" w14:textId="4E3E7801" w:rsidR="00065125" w:rsidRPr="00BC075A" w:rsidRDefault="00065125" w:rsidP="00BC075A">
    <w:pPr>
      <w:pStyle w:val="afe"/>
      <w:ind w:firstLine="0"/>
      <w:rPr>
        <w:rFonts w:ascii="黑体" w:eastAsia="黑体" w:hAnsi="黑体"/>
        <w:color w:val="000000" w:themeColor="text1"/>
        <w:szCs w:val="21"/>
      </w:rPr>
    </w:pPr>
    <w:r w:rsidRPr="00C10A9B">
      <w:rPr>
        <w:rFonts w:ascii="黑体" w:eastAsia="黑体" w:hAnsi="黑体" w:hint="eastAsia"/>
        <w:color w:val="000000" w:themeColor="text1"/>
        <w:szCs w:val="21"/>
      </w:rPr>
      <w:t>【更多</w:t>
    </w:r>
    <w:r w:rsidRPr="00C10A9B">
      <w:rPr>
        <w:rFonts w:ascii="黑体" w:eastAsia="黑体" w:hAnsi="黑体"/>
        <w:color w:val="000000" w:themeColor="text1"/>
        <w:szCs w:val="21"/>
      </w:rPr>
      <w:t>Java</w:t>
    </w:r>
    <w:r w:rsidRPr="00C10A9B">
      <w:rPr>
        <w:rFonts w:ascii="黑体" w:eastAsia="黑体" w:hAnsi="黑体" w:hint="eastAsia"/>
        <w:color w:val="000000" w:themeColor="text1"/>
        <w:szCs w:val="21"/>
      </w:rPr>
      <w:t>、HTML</w:t>
    </w:r>
    <w:r w:rsidRPr="00C10A9B">
      <w:rPr>
        <w:rFonts w:ascii="黑体" w:eastAsia="黑体" w:hAnsi="黑体"/>
        <w:color w:val="000000" w:themeColor="text1"/>
        <w:szCs w:val="21"/>
      </w:rPr>
      <w:t>5</w:t>
    </w:r>
    <w:r w:rsidRPr="00C10A9B">
      <w:rPr>
        <w:rFonts w:ascii="黑体" w:eastAsia="黑体" w:hAnsi="黑体" w:hint="eastAsia"/>
        <w:color w:val="000000" w:themeColor="text1"/>
        <w:szCs w:val="21"/>
      </w:rPr>
      <w:t>、</w:t>
    </w:r>
    <w:r w:rsidRPr="00C10A9B">
      <w:rPr>
        <w:rFonts w:ascii="黑体" w:eastAsia="黑体" w:hAnsi="黑体"/>
        <w:color w:val="000000" w:themeColor="text1"/>
        <w:szCs w:val="21"/>
      </w:rPr>
      <w:t>Android</w:t>
    </w:r>
    <w:r w:rsidRPr="00C10A9B">
      <w:rPr>
        <w:rFonts w:ascii="黑体" w:eastAsia="黑体" w:hAnsi="黑体" w:hint="eastAsia"/>
        <w:color w:val="000000" w:themeColor="text1"/>
        <w:szCs w:val="21"/>
      </w:rPr>
      <w:t>、python、大数据</w:t>
    </w:r>
    <w:r w:rsidRPr="00C10A9B">
      <w:rPr>
        <w:rFonts w:ascii="黑体" w:eastAsia="黑体" w:hAnsi="黑体"/>
        <w:color w:val="000000" w:themeColor="text1"/>
        <w:szCs w:val="21"/>
      </w:rPr>
      <w:t xml:space="preserve"> </w:t>
    </w:r>
    <w:r>
      <w:rPr>
        <w:rFonts w:ascii="黑体" w:eastAsia="黑体" w:hAnsi="黑体" w:hint="eastAsia"/>
        <w:color w:val="000000" w:themeColor="text1"/>
        <w:szCs w:val="21"/>
      </w:rPr>
      <w:t>资料，可访问尚硅谷（中国）</w:t>
    </w:r>
    <w:r w:rsidRPr="00C10A9B">
      <w:rPr>
        <w:rFonts w:ascii="黑体" w:eastAsia="黑体" w:hAnsi="黑体"/>
        <w:color w:val="000000" w:themeColor="text1"/>
        <w:szCs w:val="21"/>
      </w:rPr>
      <w:t xml:space="preserve"> </w:t>
    </w:r>
    <w:hyperlink r:id="rId1" w:history="1">
      <w:r w:rsidRPr="00C10A9B">
        <w:rPr>
          <w:rStyle w:val="a5"/>
          <w:rFonts w:ascii="黑体" w:eastAsia="黑体" w:hAnsi="黑体"/>
          <w:color w:val="000000" w:themeColor="text1"/>
          <w:szCs w:val="21"/>
        </w:rPr>
        <w:t>www.atguigu.com</w:t>
      </w:r>
    </w:hyperlink>
    <w:r w:rsidRPr="00C10A9B">
      <w:rPr>
        <w:rFonts w:ascii="黑体" w:eastAsia="黑体" w:hAnsi="黑体"/>
        <w:color w:val="000000" w:themeColor="text1"/>
        <w:szCs w:val="21"/>
      </w:rPr>
      <w:t xml:space="preserve"> </w:t>
    </w:r>
    <w:r w:rsidRPr="00C10A9B">
      <w:rPr>
        <w:rFonts w:ascii="黑体" w:eastAsia="黑体" w:hAnsi="黑体" w:hint="eastAsia"/>
        <w:color w:val="000000" w:themeColor="text1"/>
        <w:szCs w:val="21"/>
      </w:rPr>
      <w:t>下载区】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D2876D7" wp14:editId="60F413FB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31445"/>
              <wp:effectExtent l="0" t="0" r="0" b="0"/>
              <wp:wrapNone/>
              <wp:docPr id="29" name="文本框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93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0AAFA4" w14:textId="1BBA87C7" w:rsidR="00065125" w:rsidRDefault="00065125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8E14A8">
                            <w:rPr>
                              <w:noProof/>
                              <w:sz w:val="18"/>
                            </w:rPr>
                            <w:t>17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2876D7" id="_x0000_t202" coordsize="21600,21600" o:spt="202" path="m,l,21600r21600,l21600,xe">
              <v:stroke joinstyle="miter"/>
              <v:path gradientshapeok="t" o:connecttype="rect"/>
            </v:shapetype>
            <v:shape id="文本框21" o:spid="_x0000_s1026" type="#_x0000_t202" style="position:absolute;margin-left:0;margin-top:0;width:9.05pt;height:10.35pt;z-index:25165926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" filled="f" stroked="f">
              <v:textbox style="mso-fit-shape-to-text:t" inset="0,0,0,0">
                <w:txbxContent>
                  <w:p w14:paraId="6F0AAFA4" w14:textId="1BBA87C7" w:rsidR="00065125" w:rsidRDefault="00065125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8E14A8">
                      <w:rPr>
                        <w:noProof/>
                        <w:sz w:val="18"/>
                      </w:rPr>
                      <w:t>17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23DCE3" w14:textId="7412F447" w:rsidR="00065125" w:rsidRPr="00BC075A" w:rsidRDefault="00065125" w:rsidP="00BC075A">
    <w:pPr>
      <w:pStyle w:val="afe"/>
      <w:ind w:firstLine="0"/>
      <w:jc w:val="center"/>
      <w:rPr>
        <w:rFonts w:ascii="黑体" w:eastAsia="黑体" w:hAnsi="黑体"/>
        <w:color w:val="000000" w:themeColor="text1"/>
        <w:szCs w:val="21"/>
      </w:rPr>
    </w:pPr>
    <w:r w:rsidRPr="00C10A9B">
      <w:rPr>
        <w:rFonts w:ascii="黑体" w:eastAsia="黑体" w:hAnsi="黑体" w:hint="eastAsia"/>
        <w:color w:val="000000" w:themeColor="text1"/>
        <w:szCs w:val="21"/>
      </w:rPr>
      <w:t>【更多</w:t>
    </w:r>
    <w:r w:rsidRPr="00C10A9B">
      <w:rPr>
        <w:rFonts w:ascii="黑体" w:eastAsia="黑体" w:hAnsi="黑体"/>
        <w:color w:val="000000" w:themeColor="text1"/>
        <w:szCs w:val="21"/>
      </w:rPr>
      <w:t>Java</w:t>
    </w:r>
    <w:r w:rsidRPr="00C10A9B">
      <w:rPr>
        <w:rFonts w:ascii="黑体" w:eastAsia="黑体" w:hAnsi="黑体" w:hint="eastAsia"/>
        <w:color w:val="000000" w:themeColor="text1"/>
        <w:szCs w:val="21"/>
      </w:rPr>
      <w:t>、HTML</w:t>
    </w:r>
    <w:r w:rsidRPr="00C10A9B">
      <w:rPr>
        <w:rFonts w:ascii="黑体" w:eastAsia="黑体" w:hAnsi="黑体"/>
        <w:color w:val="000000" w:themeColor="text1"/>
        <w:szCs w:val="21"/>
      </w:rPr>
      <w:t>5</w:t>
    </w:r>
    <w:r w:rsidRPr="00C10A9B">
      <w:rPr>
        <w:rFonts w:ascii="黑体" w:eastAsia="黑体" w:hAnsi="黑体" w:hint="eastAsia"/>
        <w:color w:val="000000" w:themeColor="text1"/>
        <w:szCs w:val="21"/>
      </w:rPr>
      <w:t>、</w:t>
    </w:r>
    <w:r w:rsidRPr="00C10A9B">
      <w:rPr>
        <w:rFonts w:ascii="黑体" w:eastAsia="黑体" w:hAnsi="黑体"/>
        <w:color w:val="000000" w:themeColor="text1"/>
        <w:szCs w:val="21"/>
      </w:rPr>
      <w:t>Android</w:t>
    </w:r>
    <w:r w:rsidRPr="00C10A9B">
      <w:rPr>
        <w:rFonts w:ascii="黑体" w:eastAsia="黑体" w:hAnsi="黑体" w:hint="eastAsia"/>
        <w:color w:val="000000" w:themeColor="text1"/>
        <w:szCs w:val="21"/>
      </w:rPr>
      <w:t>、python、大数据</w:t>
    </w:r>
    <w:r w:rsidRPr="00C10A9B">
      <w:rPr>
        <w:rFonts w:ascii="黑体" w:eastAsia="黑体" w:hAnsi="黑体"/>
        <w:color w:val="000000" w:themeColor="text1"/>
        <w:szCs w:val="21"/>
      </w:rPr>
      <w:t xml:space="preserve"> </w:t>
    </w:r>
    <w:r>
      <w:rPr>
        <w:rFonts w:ascii="黑体" w:eastAsia="黑体" w:hAnsi="黑体" w:hint="eastAsia"/>
        <w:color w:val="000000" w:themeColor="text1"/>
        <w:szCs w:val="21"/>
      </w:rPr>
      <w:t>资料，可访问尚硅谷（中国）</w:t>
    </w:r>
    <w:r w:rsidRPr="00C10A9B">
      <w:rPr>
        <w:rFonts w:ascii="黑体" w:eastAsia="黑体" w:hAnsi="黑体"/>
        <w:color w:val="000000" w:themeColor="text1"/>
        <w:szCs w:val="21"/>
      </w:rPr>
      <w:t xml:space="preserve"> </w:t>
    </w:r>
    <w:hyperlink r:id="rId1" w:history="1">
      <w:r w:rsidRPr="00C10A9B">
        <w:rPr>
          <w:rStyle w:val="a5"/>
          <w:rFonts w:ascii="黑体" w:eastAsia="黑体" w:hAnsi="黑体"/>
          <w:color w:val="000000" w:themeColor="text1"/>
          <w:szCs w:val="21"/>
        </w:rPr>
        <w:t>www.atguigu.com</w:t>
      </w:r>
    </w:hyperlink>
    <w:r w:rsidRPr="00C10A9B">
      <w:rPr>
        <w:rFonts w:ascii="黑体" w:eastAsia="黑体" w:hAnsi="黑体"/>
        <w:color w:val="000000" w:themeColor="text1"/>
        <w:szCs w:val="21"/>
      </w:rPr>
      <w:t xml:space="preserve"> </w:t>
    </w:r>
    <w:r w:rsidRPr="00C10A9B">
      <w:rPr>
        <w:rFonts w:ascii="黑体" w:eastAsia="黑体" w:hAnsi="黑体" w:hint="eastAsia"/>
        <w:color w:val="000000" w:themeColor="text1"/>
        <w:szCs w:val="21"/>
      </w:rPr>
      <w:t>下载区】</w: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3340D6A9" wp14:editId="5977E04B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31445"/>
              <wp:effectExtent l="0" t="0" r="0" b="0"/>
              <wp:wrapNone/>
              <wp:docPr id="26" name="文本框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93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9E9980" w14:textId="448CEF75" w:rsidR="00065125" w:rsidRDefault="00065125" w:rsidP="00BC075A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534DFE">
                            <w:rPr>
                              <w:noProof/>
                              <w:sz w:val="18"/>
                            </w:rPr>
                            <w:t>I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40D6A9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0;margin-top:0;width:9.05pt;height:10.35pt;z-index:25166950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" filled="f" stroked="f">
              <v:textbox style="mso-fit-shape-to-text:t" inset="0,0,0,0">
                <w:txbxContent>
                  <w:p w14:paraId="019E9980" w14:textId="448CEF75" w:rsidR="00065125" w:rsidRDefault="00065125" w:rsidP="00BC075A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534DFE">
                      <w:rPr>
                        <w:noProof/>
                        <w:sz w:val="18"/>
                      </w:rPr>
                      <w:t>I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F3440F5" wp14:editId="16322C6D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38100" cy="131445"/>
              <wp:effectExtent l="0" t="0" r="0" b="0"/>
              <wp:wrapNone/>
              <wp:docPr id="20" name="文本框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10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ED8ED5" w14:textId="28685B88" w:rsidR="00065125" w:rsidRDefault="00065125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534DFE">
                            <w:rPr>
                              <w:noProof/>
                              <w:sz w:val="18"/>
                            </w:rPr>
                            <w:t>I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3440F5" id="文本框13" o:spid="_x0000_s1028" type="#_x0000_t202" style="position:absolute;left:0;text-align:left;margin-left:0;margin-top:0;width:3pt;height:10.35pt;z-index:251657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" filled="f" stroked="f">
              <v:textbox style="mso-fit-shape-to-text:t" inset="0,0,0,0">
                <w:txbxContent>
                  <w:p w14:paraId="3DED8ED5" w14:textId="28685B88" w:rsidR="00065125" w:rsidRDefault="00065125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534DFE">
                      <w:rPr>
                        <w:noProof/>
                        <w:sz w:val="18"/>
                      </w:rPr>
                      <w:t>I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531369" w14:textId="77777777" w:rsidR="003D2702" w:rsidRDefault="003D2702">
      <w:r>
        <w:separator/>
      </w:r>
    </w:p>
  </w:footnote>
  <w:footnote w:type="continuationSeparator" w:id="0">
    <w:p w14:paraId="22EB2D1E" w14:textId="77777777" w:rsidR="003D2702" w:rsidRDefault="003D27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39CCF4" w14:textId="6BAA4247" w:rsidR="00065125" w:rsidRDefault="00065125" w:rsidP="00465E77">
    <w:pPr>
      <w:pStyle w:val="af0"/>
      <w:pBdr>
        <w:bottom w:val="thickThinSmallGap" w:sz="12" w:space="1" w:color="auto"/>
      </w:pBdr>
      <w:jc w:val="right"/>
    </w:pPr>
    <w:r>
      <w:rPr>
        <w:rFonts w:hint="eastAsia"/>
      </w:rPr>
      <w:t>Spark</w:t>
    </w:r>
    <w:r>
      <w:rPr>
        <w:rFonts w:hint="eastAsia"/>
      </w:rPr>
      <w:t>教程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63E363" w14:textId="6AEE4952" w:rsidR="00065125" w:rsidRPr="00F96DB2" w:rsidRDefault="003D2702" w:rsidP="00F96DB2">
    <w:pPr>
      <w:pStyle w:val="af0"/>
      <w:jc w:val="right"/>
      <w:rPr>
        <w:rFonts w:ascii="黑体" w:eastAsia="黑体" w:hAnsi="黑体"/>
        <w:b/>
        <w:sz w:val="21"/>
        <w:szCs w:val="21"/>
      </w:rPr>
    </w:pPr>
    <w:r>
      <w:rPr>
        <w:noProof/>
      </w:rPr>
      <w:pict w14:anchorId="35855FF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83765" o:spid="_x0000_s2049" type="#_x0000_t136" style="position:absolute;left:0;text-align:left;margin-left:0;margin-top:0;width:378pt;height:54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54pt" string="尚硅谷版权所有"/>
          <w10:wrap anchorx="margin" anchory="margin"/>
        </v:shape>
      </w:pict>
    </w:r>
    <w:r w:rsidR="00065125" w:rsidRPr="00C10A9B">
      <w:rPr>
        <w:rFonts w:ascii="黑体" w:eastAsia="黑体" w:hAnsi="黑体" w:hint="eastAsia"/>
        <w:b/>
        <w:noProof/>
        <w:sz w:val="22"/>
      </w:rPr>
      <w:drawing>
        <wp:anchor distT="0" distB="0" distL="114300" distR="114300" simplePos="0" relativeHeight="251661312" behindDoc="0" locked="0" layoutInCell="1" allowOverlap="1" wp14:anchorId="309DAE5D" wp14:editId="2C36FA28">
          <wp:simplePos x="0" y="0"/>
          <wp:positionH relativeFrom="column">
            <wp:posOffset>18218</wp:posOffset>
          </wp:positionH>
          <wp:positionV relativeFrom="paragraph">
            <wp:posOffset>-134915</wp:posOffset>
          </wp:positionV>
          <wp:extent cx="1124585" cy="368300"/>
          <wp:effectExtent l="0" t="0" r="0" b="0"/>
          <wp:wrapNone/>
          <wp:docPr id="109" name="图片 109" descr="t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5" descr="tes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4585" cy="3683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65125" w:rsidRPr="00C10A9B">
      <w:rPr>
        <w:rFonts w:ascii="黑体" w:eastAsia="黑体" w:hAnsi="黑体" w:hint="eastAsia"/>
        <w:b/>
        <w:sz w:val="22"/>
      </w:rPr>
      <w:t>尚硅谷大数据技术之Spark</w:t>
    </w:r>
    <w:r w:rsidR="00065125">
      <w:rPr>
        <w:rFonts w:ascii="黑体" w:eastAsia="黑体" w:hAnsi="黑体" w:hint="eastAsia"/>
        <w:b/>
        <w:sz w:val="22"/>
      </w:rPr>
      <w:t>基础</w:t>
    </w:r>
    <w:r w:rsidR="00065125" w:rsidRPr="00C10A9B">
      <w:rPr>
        <w:rFonts w:ascii="黑体" w:eastAsia="黑体" w:hAnsi="黑体" w:hint="eastAsia"/>
        <w:b/>
        <w:sz w:val="22"/>
      </w:rPr>
      <w:t>解析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3D6259" w14:textId="07CB0AED" w:rsidR="00065125" w:rsidRPr="00F96DB2" w:rsidRDefault="00065125" w:rsidP="00F96DB2">
    <w:pPr>
      <w:pStyle w:val="af0"/>
      <w:pBdr>
        <w:bottom w:val="thickThinSmallGap" w:sz="12" w:space="1" w:color="auto"/>
      </w:pBdr>
      <w:jc w:val="right"/>
    </w:pPr>
    <w:r w:rsidRPr="00C10A9B">
      <w:rPr>
        <w:rFonts w:ascii="黑体" w:eastAsia="黑体" w:hAnsi="黑体" w:hint="eastAsia"/>
        <w:b/>
        <w:noProof/>
        <w:sz w:val="22"/>
      </w:rPr>
      <w:drawing>
        <wp:anchor distT="0" distB="0" distL="114300" distR="114300" simplePos="0" relativeHeight="251666432" behindDoc="0" locked="0" layoutInCell="1" allowOverlap="1" wp14:anchorId="5EA61EF4" wp14:editId="25FE4E89">
          <wp:simplePos x="0" y="0"/>
          <wp:positionH relativeFrom="margin">
            <wp:posOffset>0</wp:posOffset>
          </wp:positionH>
          <wp:positionV relativeFrom="paragraph">
            <wp:posOffset>-123396</wp:posOffset>
          </wp:positionV>
          <wp:extent cx="1124585" cy="368300"/>
          <wp:effectExtent l="0" t="0" r="0" b="0"/>
          <wp:wrapNone/>
          <wp:docPr id="76" name="图片 76" descr="t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5" descr="tes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4585" cy="3683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D2702">
      <w:rPr>
        <w:noProof/>
      </w:rPr>
      <w:pict w14:anchorId="09EAC40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83770" o:spid="_x0000_s2050" type="#_x0000_t136" style="position:absolute;left:0;text-align:left;margin-left:0;margin-top:0;width:378pt;height:54pt;rotation:315;z-index:-251649024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54pt" string="尚硅谷版权所有"/>
          <w10:wrap anchorx="margin" anchory="margin"/>
        </v:shape>
      </w:pict>
    </w:r>
    <w:r w:rsidRPr="00C10A9B">
      <w:rPr>
        <w:rFonts w:ascii="黑体" w:eastAsia="黑体" w:hAnsi="黑体" w:hint="eastAsia"/>
        <w:b/>
        <w:sz w:val="22"/>
      </w:rPr>
      <w:t>尚硅谷大数据技术之Spark</w:t>
    </w:r>
    <w:r>
      <w:rPr>
        <w:rFonts w:ascii="黑体" w:eastAsia="黑体" w:hAnsi="黑体" w:hint="eastAsia"/>
        <w:b/>
        <w:sz w:val="22"/>
      </w:rPr>
      <w:t>基础</w:t>
    </w:r>
    <w:r w:rsidRPr="00C10A9B">
      <w:rPr>
        <w:rFonts w:ascii="黑体" w:eastAsia="黑体" w:hAnsi="黑体" w:hint="eastAsia"/>
        <w:b/>
        <w:sz w:val="22"/>
      </w:rPr>
      <w:t>解析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num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0000009"/>
    <w:multiLevelType w:val="multilevel"/>
    <w:tmpl w:val="9DFC4C54"/>
    <w:lvl w:ilvl="0">
      <w:start w:val="1"/>
      <w:numFmt w:val="decimal"/>
      <w:pStyle w:val="1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pStyle w:val="2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0000000A"/>
    <w:multiLevelType w:val="multilevel"/>
    <w:tmpl w:val="0000000A"/>
    <w:lvl w:ilvl="0">
      <w:start w:val="1"/>
      <w:numFmt w:val="decimal"/>
      <w:lvlText w:val="%1."/>
      <w:lvlJc w:val="left"/>
      <w:pPr>
        <w:tabs>
          <w:tab w:val="num" w:pos="420"/>
        </w:tabs>
        <w:ind w:left="840" w:hanging="420"/>
      </w:pPr>
      <w:rPr>
        <w:rFonts w:eastAsia="宋体" w:hint="eastAsia"/>
        <w:kern w:val="2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105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680" w:hanging="420"/>
      </w:pPr>
      <w:rPr>
        <w:rFonts w:hint="eastAsia"/>
      </w:rPr>
    </w:lvl>
    <w:lvl w:ilvl="3">
      <w:start w:val="1"/>
      <w:numFmt w:val="decimalEnclosedCircle"/>
      <w:lvlText w:val="%4."/>
      <w:lvlJc w:val="left"/>
      <w:pPr>
        <w:tabs>
          <w:tab w:val="num" w:pos="1680"/>
        </w:tabs>
        <w:ind w:left="189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31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A064544"/>
    <w:multiLevelType w:val="multilevel"/>
    <w:tmpl w:val="07906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440175"/>
    <w:multiLevelType w:val="multilevel"/>
    <w:tmpl w:val="4B78B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17F76"/>
    <w:multiLevelType w:val="hybridMultilevel"/>
    <w:tmpl w:val="6E52C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6F2B58"/>
    <w:multiLevelType w:val="multilevel"/>
    <w:tmpl w:val="FAB82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E83859"/>
    <w:multiLevelType w:val="multilevel"/>
    <w:tmpl w:val="C36CB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733586"/>
    <w:multiLevelType w:val="multilevel"/>
    <w:tmpl w:val="2BE2D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30A0D7B"/>
    <w:multiLevelType w:val="hybridMultilevel"/>
    <w:tmpl w:val="F5569D9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55A469B"/>
    <w:multiLevelType w:val="multilevel"/>
    <w:tmpl w:val="FB80E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7E85DEB"/>
    <w:multiLevelType w:val="multilevel"/>
    <w:tmpl w:val="70225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C939DE"/>
    <w:multiLevelType w:val="multilevel"/>
    <w:tmpl w:val="57862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EF7F88"/>
    <w:multiLevelType w:val="multilevel"/>
    <w:tmpl w:val="D58CF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AFB4793"/>
    <w:multiLevelType w:val="multilevel"/>
    <w:tmpl w:val="1DC45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3F3F6F"/>
    <w:multiLevelType w:val="hybridMultilevel"/>
    <w:tmpl w:val="7BB4261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D6267BE"/>
    <w:multiLevelType w:val="multilevel"/>
    <w:tmpl w:val="59A8F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285B5F"/>
    <w:multiLevelType w:val="multilevel"/>
    <w:tmpl w:val="25AE0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46236C"/>
    <w:multiLevelType w:val="multilevel"/>
    <w:tmpl w:val="5CB4F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5E6CEF"/>
    <w:multiLevelType w:val="multilevel"/>
    <w:tmpl w:val="AE54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4D7778B"/>
    <w:multiLevelType w:val="multilevel"/>
    <w:tmpl w:val="CEB20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5DA4C56"/>
    <w:multiLevelType w:val="multilevel"/>
    <w:tmpl w:val="84C86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8532B46"/>
    <w:multiLevelType w:val="multilevel"/>
    <w:tmpl w:val="90548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BD016D"/>
    <w:multiLevelType w:val="multilevel"/>
    <w:tmpl w:val="9E803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21143E"/>
    <w:multiLevelType w:val="multilevel"/>
    <w:tmpl w:val="A37C6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430E1F"/>
    <w:multiLevelType w:val="multilevel"/>
    <w:tmpl w:val="DEB8C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E064B6"/>
    <w:multiLevelType w:val="multilevel"/>
    <w:tmpl w:val="B4FA6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E57966"/>
    <w:multiLevelType w:val="multilevel"/>
    <w:tmpl w:val="00E23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A53ED8"/>
    <w:multiLevelType w:val="multilevel"/>
    <w:tmpl w:val="63B0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3D4C90"/>
    <w:multiLevelType w:val="multilevel"/>
    <w:tmpl w:val="C6B0E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AA4AFB"/>
    <w:multiLevelType w:val="multilevel"/>
    <w:tmpl w:val="A7747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E197DE5"/>
    <w:multiLevelType w:val="multilevel"/>
    <w:tmpl w:val="17FED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9E7FC3"/>
    <w:multiLevelType w:val="multilevel"/>
    <w:tmpl w:val="4D984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577B13"/>
    <w:multiLevelType w:val="multilevel"/>
    <w:tmpl w:val="C666A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D71083"/>
    <w:multiLevelType w:val="multilevel"/>
    <w:tmpl w:val="2640C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4614278D"/>
    <w:multiLevelType w:val="multilevel"/>
    <w:tmpl w:val="3AA40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440" w:hanging="360"/>
      </w:pPr>
      <w:rPr>
        <w:rFonts w:hint="eastAsia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6961C82"/>
    <w:multiLevelType w:val="multilevel"/>
    <w:tmpl w:val="9A9E2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F3C7895"/>
    <w:multiLevelType w:val="multilevel"/>
    <w:tmpl w:val="8AAA0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25C586B"/>
    <w:multiLevelType w:val="multilevel"/>
    <w:tmpl w:val="8094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3BD2FEF"/>
    <w:multiLevelType w:val="multilevel"/>
    <w:tmpl w:val="4DD8C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40762D6"/>
    <w:multiLevelType w:val="multilevel"/>
    <w:tmpl w:val="FC92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5683417"/>
    <w:multiLevelType w:val="multilevel"/>
    <w:tmpl w:val="0802B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66A3BF5"/>
    <w:multiLevelType w:val="singleLevel"/>
    <w:tmpl w:val="566A3BF5"/>
    <w:lvl w:ilvl="0">
      <w:start w:val="1"/>
      <w:numFmt w:val="decimal"/>
      <w:suff w:val="nothing"/>
      <w:lvlText w:val="%1."/>
      <w:lvlJc w:val="left"/>
    </w:lvl>
  </w:abstractNum>
  <w:abstractNum w:abstractNumId="44" w15:restartNumberingAfterBreak="0">
    <w:nsid w:val="566A7DDF"/>
    <w:multiLevelType w:val="singleLevel"/>
    <w:tmpl w:val="566A7DDF"/>
    <w:lvl w:ilvl="0">
      <w:start w:val="4"/>
      <w:numFmt w:val="decimal"/>
      <w:suff w:val="nothing"/>
      <w:lvlText w:val="%1."/>
      <w:lvlJc w:val="left"/>
    </w:lvl>
  </w:abstractNum>
  <w:abstractNum w:abstractNumId="45" w15:restartNumberingAfterBreak="0">
    <w:nsid w:val="566E7F52"/>
    <w:multiLevelType w:val="singleLevel"/>
    <w:tmpl w:val="566E7F52"/>
    <w:lvl w:ilvl="0">
      <w:start w:val="2"/>
      <w:numFmt w:val="decimal"/>
      <w:suff w:val="nothing"/>
      <w:lvlText w:val="%1."/>
      <w:lvlJc w:val="left"/>
    </w:lvl>
  </w:abstractNum>
  <w:abstractNum w:abstractNumId="46" w15:restartNumberingAfterBreak="0">
    <w:nsid w:val="566E8CD3"/>
    <w:multiLevelType w:val="singleLevel"/>
    <w:tmpl w:val="566E8CD3"/>
    <w:lvl w:ilvl="0">
      <w:start w:val="1"/>
      <w:numFmt w:val="decimal"/>
      <w:suff w:val="nothing"/>
      <w:lvlText w:val="%1."/>
      <w:lvlJc w:val="left"/>
    </w:lvl>
  </w:abstractNum>
  <w:abstractNum w:abstractNumId="47" w15:restartNumberingAfterBreak="0">
    <w:nsid w:val="566F80D6"/>
    <w:multiLevelType w:val="singleLevel"/>
    <w:tmpl w:val="566F80D6"/>
    <w:lvl w:ilvl="0">
      <w:start w:val="1"/>
      <w:numFmt w:val="decimal"/>
      <w:suff w:val="nothing"/>
      <w:lvlText w:val="%1."/>
      <w:lvlJc w:val="left"/>
    </w:lvl>
  </w:abstractNum>
  <w:abstractNum w:abstractNumId="48" w15:restartNumberingAfterBreak="0">
    <w:nsid w:val="566FC5DF"/>
    <w:multiLevelType w:val="singleLevel"/>
    <w:tmpl w:val="566FC5DF"/>
    <w:lvl w:ilvl="0">
      <w:start w:val="1"/>
      <w:numFmt w:val="decimal"/>
      <w:suff w:val="nothing"/>
      <w:lvlText w:val="%1."/>
      <w:lvlJc w:val="left"/>
    </w:lvl>
  </w:abstractNum>
  <w:abstractNum w:abstractNumId="49" w15:restartNumberingAfterBreak="0">
    <w:nsid w:val="566FCA1E"/>
    <w:multiLevelType w:val="singleLevel"/>
    <w:tmpl w:val="566FCA1E"/>
    <w:lvl w:ilvl="0">
      <w:start w:val="5"/>
      <w:numFmt w:val="decimal"/>
      <w:suff w:val="nothing"/>
      <w:lvlText w:val="%1."/>
      <w:lvlJc w:val="left"/>
    </w:lvl>
  </w:abstractNum>
  <w:abstractNum w:abstractNumId="50" w15:restartNumberingAfterBreak="0">
    <w:nsid w:val="566FD1BE"/>
    <w:multiLevelType w:val="singleLevel"/>
    <w:tmpl w:val="566FD1BE"/>
    <w:lvl w:ilvl="0">
      <w:start w:val="1"/>
      <w:numFmt w:val="decimal"/>
      <w:suff w:val="nothing"/>
      <w:lvlText w:val="%1."/>
      <w:lvlJc w:val="left"/>
    </w:lvl>
  </w:abstractNum>
  <w:abstractNum w:abstractNumId="51" w15:restartNumberingAfterBreak="0">
    <w:nsid w:val="593A3E0D"/>
    <w:multiLevelType w:val="multilevel"/>
    <w:tmpl w:val="71FEB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CAD215B"/>
    <w:multiLevelType w:val="multilevel"/>
    <w:tmpl w:val="97809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CDC40D8"/>
    <w:multiLevelType w:val="multilevel"/>
    <w:tmpl w:val="E4E84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9AF262D"/>
    <w:multiLevelType w:val="multilevel"/>
    <w:tmpl w:val="91E8F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C2C1B22"/>
    <w:multiLevelType w:val="multilevel"/>
    <w:tmpl w:val="5E4A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CE1308E"/>
    <w:multiLevelType w:val="multilevel"/>
    <w:tmpl w:val="F970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E8076D1"/>
    <w:multiLevelType w:val="hybridMultilevel"/>
    <w:tmpl w:val="F5569D98"/>
    <w:lvl w:ilvl="0" w:tplc="04090011">
      <w:start w:val="1"/>
      <w:numFmt w:val="decimal"/>
      <w:lvlText w:val="%1)"/>
      <w:lvlJc w:val="left"/>
      <w:pPr>
        <w:ind w:left="1280" w:hanging="360"/>
      </w:pPr>
    </w:lvl>
    <w:lvl w:ilvl="1" w:tplc="04090019" w:tentative="1">
      <w:start w:val="1"/>
      <w:numFmt w:val="lowerLetter"/>
      <w:lvlText w:val="%2."/>
      <w:lvlJc w:val="left"/>
      <w:pPr>
        <w:ind w:left="2000" w:hanging="360"/>
      </w:pPr>
    </w:lvl>
    <w:lvl w:ilvl="2" w:tplc="0409001B" w:tentative="1">
      <w:start w:val="1"/>
      <w:numFmt w:val="lowerRoman"/>
      <w:lvlText w:val="%3."/>
      <w:lvlJc w:val="right"/>
      <w:pPr>
        <w:ind w:left="2720" w:hanging="180"/>
      </w:pPr>
    </w:lvl>
    <w:lvl w:ilvl="3" w:tplc="0409000F" w:tentative="1">
      <w:start w:val="1"/>
      <w:numFmt w:val="decimal"/>
      <w:lvlText w:val="%4."/>
      <w:lvlJc w:val="left"/>
      <w:pPr>
        <w:ind w:left="3440" w:hanging="360"/>
      </w:pPr>
    </w:lvl>
    <w:lvl w:ilvl="4" w:tplc="04090019" w:tentative="1">
      <w:start w:val="1"/>
      <w:numFmt w:val="lowerLetter"/>
      <w:lvlText w:val="%5."/>
      <w:lvlJc w:val="left"/>
      <w:pPr>
        <w:ind w:left="4160" w:hanging="360"/>
      </w:pPr>
    </w:lvl>
    <w:lvl w:ilvl="5" w:tplc="0409001B" w:tentative="1">
      <w:start w:val="1"/>
      <w:numFmt w:val="lowerRoman"/>
      <w:lvlText w:val="%6."/>
      <w:lvlJc w:val="right"/>
      <w:pPr>
        <w:ind w:left="4880" w:hanging="180"/>
      </w:pPr>
    </w:lvl>
    <w:lvl w:ilvl="6" w:tplc="0409000F" w:tentative="1">
      <w:start w:val="1"/>
      <w:numFmt w:val="decimal"/>
      <w:lvlText w:val="%7."/>
      <w:lvlJc w:val="left"/>
      <w:pPr>
        <w:ind w:left="5600" w:hanging="360"/>
      </w:pPr>
    </w:lvl>
    <w:lvl w:ilvl="7" w:tplc="04090019" w:tentative="1">
      <w:start w:val="1"/>
      <w:numFmt w:val="lowerLetter"/>
      <w:lvlText w:val="%8."/>
      <w:lvlJc w:val="left"/>
      <w:pPr>
        <w:ind w:left="6320" w:hanging="360"/>
      </w:pPr>
    </w:lvl>
    <w:lvl w:ilvl="8" w:tplc="0409001B" w:tentative="1">
      <w:start w:val="1"/>
      <w:numFmt w:val="lowerRoman"/>
      <w:lvlText w:val="%9."/>
      <w:lvlJc w:val="right"/>
      <w:pPr>
        <w:ind w:left="7040" w:hanging="180"/>
      </w:pPr>
    </w:lvl>
  </w:abstractNum>
  <w:abstractNum w:abstractNumId="58" w15:restartNumberingAfterBreak="0">
    <w:nsid w:val="6EE81315"/>
    <w:multiLevelType w:val="multilevel"/>
    <w:tmpl w:val="79F65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1BE4F62"/>
    <w:multiLevelType w:val="multilevel"/>
    <w:tmpl w:val="6B4EF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73D28D7"/>
    <w:multiLevelType w:val="multilevel"/>
    <w:tmpl w:val="EDEAB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80B0325"/>
    <w:multiLevelType w:val="multilevel"/>
    <w:tmpl w:val="945E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5"/>
  </w:num>
  <w:num w:numId="5">
    <w:abstractNumId w:val="43"/>
  </w:num>
  <w:num w:numId="6">
    <w:abstractNumId w:val="44"/>
  </w:num>
  <w:num w:numId="7">
    <w:abstractNumId w:val="46"/>
  </w:num>
  <w:num w:numId="8">
    <w:abstractNumId w:val="47"/>
  </w:num>
  <w:num w:numId="9">
    <w:abstractNumId w:val="48"/>
  </w:num>
  <w:num w:numId="10">
    <w:abstractNumId w:val="49"/>
  </w:num>
  <w:num w:numId="11">
    <w:abstractNumId w:val="50"/>
  </w:num>
  <w:num w:numId="12">
    <w:abstractNumId w:val="0"/>
  </w:num>
  <w:num w:numId="13">
    <w:abstractNumId w:val="57"/>
  </w:num>
  <w:num w:numId="14">
    <w:abstractNumId w:val="10"/>
  </w:num>
  <w:num w:numId="15">
    <w:abstractNumId w:val="18"/>
  </w:num>
  <w:num w:numId="16">
    <w:abstractNumId w:val="7"/>
  </w:num>
  <w:num w:numId="17">
    <w:abstractNumId w:val="35"/>
  </w:num>
  <w:num w:numId="18">
    <w:abstractNumId w:val="20"/>
  </w:num>
  <w:num w:numId="19">
    <w:abstractNumId w:val="22"/>
  </w:num>
  <w:num w:numId="20">
    <w:abstractNumId w:val="9"/>
  </w:num>
  <w:num w:numId="21">
    <w:abstractNumId w:val="36"/>
  </w:num>
  <w:num w:numId="22">
    <w:abstractNumId w:val="31"/>
  </w:num>
  <w:num w:numId="23">
    <w:abstractNumId w:val="6"/>
  </w:num>
  <w:num w:numId="24">
    <w:abstractNumId w:val="34"/>
  </w:num>
  <w:num w:numId="25">
    <w:abstractNumId w:val="14"/>
  </w:num>
  <w:num w:numId="26">
    <w:abstractNumId w:val="12"/>
  </w:num>
  <w:num w:numId="27">
    <w:abstractNumId w:val="41"/>
  </w:num>
  <w:num w:numId="28">
    <w:abstractNumId w:val="56"/>
  </w:num>
  <w:num w:numId="29">
    <w:abstractNumId w:val="53"/>
  </w:num>
  <w:num w:numId="30">
    <w:abstractNumId w:val="5"/>
  </w:num>
  <w:num w:numId="31">
    <w:abstractNumId w:val="58"/>
  </w:num>
  <w:num w:numId="32">
    <w:abstractNumId w:val="8"/>
  </w:num>
  <w:num w:numId="33">
    <w:abstractNumId w:val="54"/>
  </w:num>
  <w:num w:numId="34">
    <w:abstractNumId w:val="29"/>
  </w:num>
  <w:num w:numId="35">
    <w:abstractNumId w:val="26"/>
  </w:num>
  <w:num w:numId="36">
    <w:abstractNumId w:val="23"/>
  </w:num>
  <w:num w:numId="37">
    <w:abstractNumId w:val="52"/>
  </w:num>
  <w:num w:numId="38">
    <w:abstractNumId w:val="25"/>
  </w:num>
  <w:num w:numId="39">
    <w:abstractNumId w:val="38"/>
  </w:num>
  <w:num w:numId="40">
    <w:abstractNumId w:val="59"/>
  </w:num>
  <w:num w:numId="41">
    <w:abstractNumId w:val="4"/>
  </w:num>
  <w:num w:numId="42">
    <w:abstractNumId w:val="40"/>
  </w:num>
  <w:num w:numId="43">
    <w:abstractNumId w:val="17"/>
  </w:num>
  <w:num w:numId="44">
    <w:abstractNumId w:val="15"/>
  </w:num>
  <w:num w:numId="45">
    <w:abstractNumId w:val="27"/>
  </w:num>
  <w:num w:numId="46">
    <w:abstractNumId w:val="13"/>
  </w:num>
  <w:num w:numId="47">
    <w:abstractNumId w:val="61"/>
  </w:num>
  <w:num w:numId="48">
    <w:abstractNumId w:val="32"/>
  </w:num>
  <w:num w:numId="49">
    <w:abstractNumId w:val="60"/>
  </w:num>
  <w:num w:numId="50">
    <w:abstractNumId w:val="21"/>
  </w:num>
  <w:num w:numId="51">
    <w:abstractNumId w:val="24"/>
  </w:num>
  <w:num w:numId="52">
    <w:abstractNumId w:val="37"/>
  </w:num>
  <w:num w:numId="53">
    <w:abstractNumId w:val="30"/>
  </w:num>
  <w:num w:numId="54">
    <w:abstractNumId w:val="28"/>
  </w:num>
  <w:num w:numId="55">
    <w:abstractNumId w:val="55"/>
  </w:num>
  <w:num w:numId="56">
    <w:abstractNumId w:val="39"/>
  </w:num>
  <w:num w:numId="57">
    <w:abstractNumId w:val="42"/>
  </w:num>
  <w:num w:numId="58">
    <w:abstractNumId w:val="33"/>
  </w:num>
  <w:num w:numId="59">
    <w:abstractNumId w:val="11"/>
  </w:num>
  <w:num w:numId="60">
    <w:abstractNumId w:val="19"/>
  </w:num>
  <w:num w:numId="61">
    <w:abstractNumId w:val="51"/>
  </w:num>
  <w:num w:numId="62">
    <w:abstractNumId w:val="16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bordersDoNotSurroundHeader/>
  <w:bordersDoNotSurroundFooter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1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818"/>
    <w:rsid w:val="000021C2"/>
    <w:rsid w:val="00005A2A"/>
    <w:rsid w:val="00007F9F"/>
    <w:rsid w:val="0001149A"/>
    <w:rsid w:val="00015312"/>
    <w:rsid w:val="00022623"/>
    <w:rsid w:val="0003680F"/>
    <w:rsid w:val="00042807"/>
    <w:rsid w:val="0005082F"/>
    <w:rsid w:val="00054148"/>
    <w:rsid w:val="000608C7"/>
    <w:rsid w:val="00065125"/>
    <w:rsid w:val="00065E44"/>
    <w:rsid w:val="00071563"/>
    <w:rsid w:val="0007485E"/>
    <w:rsid w:val="0007726F"/>
    <w:rsid w:val="00081EF5"/>
    <w:rsid w:val="00087BD2"/>
    <w:rsid w:val="000952CD"/>
    <w:rsid w:val="000A1D45"/>
    <w:rsid w:val="000A6D38"/>
    <w:rsid w:val="000A797A"/>
    <w:rsid w:val="000C276C"/>
    <w:rsid w:val="000C390D"/>
    <w:rsid w:val="000D26A4"/>
    <w:rsid w:val="000D3018"/>
    <w:rsid w:val="000F121E"/>
    <w:rsid w:val="000F4FF6"/>
    <w:rsid w:val="000F5088"/>
    <w:rsid w:val="001008F6"/>
    <w:rsid w:val="00100B41"/>
    <w:rsid w:val="00101452"/>
    <w:rsid w:val="00101FB4"/>
    <w:rsid w:val="001046F9"/>
    <w:rsid w:val="00105209"/>
    <w:rsid w:val="001140DF"/>
    <w:rsid w:val="001323BF"/>
    <w:rsid w:val="001358D8"/>
    <w:rsid w:val="0013786E"/>
    <w:rsid w:val="001440D0"/>
    <w:rsid w:val="00146550"/>
    <w:rsid w:val="00147531"/>
    <w:rsid w:val="00150F2F"/>
    <w:rsid w:val="00154DC5"/>
    <w:rsid w:val="001571D7"/>
    <w:rsid w:val="00157BB0"/>
    <w:rsid w:val="00165593"/>
    <w:rsid w:val="00172A27"/>
    <w:rsid w:val="00172BDF"/>
    <w:rsid w:val="0017318D"/>
    <w:rsid w:val="00175613"/>
    <w:rsid w:val="00182606"/>
    <w:rsid w:val="0018654E"/>
    <w:rsid w:val="00187A27"/>
    <w:rsid w:val="00195A57"/>
    <w:rsid w:val="00195D8D"/>
    <w:rsid w:val="00195EE2"/>
    <w:rsid w:val="00197A0A"/>
    <w:rsid w:val="00197D9E"/>
    <w:rsid w:val="00197E35"/>
    <w:rsid w:val="001B4716"/>
    <w:rsid w:val="001B5B44"/>
    <w:rsid w:val="001C1D88"/>
    <w:rsid w:val="001C48A8"/>
    <w:rsid w:val="001D25F1"/>
    <w:rsid w:val="001E1425"/>
    <w:rsid w:val="001E1C97"/>
    <w:rsid w:val="001F3E83"/>
    <w:rsid w:val="001F773E"/>
    <w:rsid w:val="00206FC2"/>
    <w:rsid w:val="002123DB"/>
    <w:rsid w:val="002141F3"/>
    <w:rsid w:val="00223B4B"/>
    <w:rsid w:val="002240B6"/>
    <w:rsid w:val="002274C9"/>
    <w:rsid w:val="00227FBE"/>
    <w:rsid w:val="00232080"/>
    <w:rsid w:val="00240A7A"/>
    <w:rsid w:val="0024562A"/>
    <w:rsid w:val="002503F2"/>
    <w:rsid w:val="00253EE4"/>
    <w:rsid w:val="002626B9"/>
    <w:rsid w:val="0026665B"/>
    <w:rsid w:val="00266E7E"/>
    <w:rsid w:val="00267D47"/>
    <w:rsid w:val="00267FA0"/>
    <w:rsid w:val="0027097A"/>
    <w:rsid w:val="00271356"/>
    <w:rsid w:val="002719CF"/>
    <w:rsid w:val="00272FC7"/>
    <w:rsid w:val="00273CC5"/>
    <w:rsid w:val="00273E71"/>
    <w:rsid w:val="002747DB"/>
    <w:rsid w:val="00275BFF"/>
    <w:rsid w:val="0028090E"/>
    <w:rsid w:val="00284CC8"/>
    <w:rsid w:val="00292F44"/>
    <w:rsid w:val="002A0090"/>
    <w:rsid w:val="002A3093"/>
    <w:rsid w:val="002A427A"/>
    <w:rsid w:val="002B03E7"/>
    <w:rsid w:val="002B4F44"/>
    <w:rsid w:val="002B74B8"/>
    <w:rsid w:val="002C7BE2"/>
    <w:rsid w:val="002D02F2"/>
    <w:rsid w:val="002D197B"/>
    <w:rsid w:val="002E3757"/>
    <w:rsid w:val="002E3C70"/>
    <w:rsid w:val="002E3EF2"/>
    <w:rsid w:val="002E4BA6"/>
    <w:rsid w:val="002E70B3"/>
    <w:rsid w:val="002F11B7"/>
    <w:rsid w:val="00300F7D"/>
    <w:rsid w:val="0030433A"/>
    <w:rsid w:val="00305548"/>
    <w:rsid w:val="00306AFC"/>
    <w:rsid w:val="00307971"/>
    <w:rsid w:val="00310425"/>
    <w:rsid w:val="00310E8D"/>
    <w:rsid w:val="0031422A"/>
    <w:rsid w:val="00317485"/>
    <w:rsid w:val="003206FA"/>
    <w:rsid w:val="00322A05"/>
    <w:rsid w:val="00355F31"/>
    <w:rsid w:val="0035665B"/>
    <w:rsid w:val="003568AA"/>
    <w:rsid w:val="003616AA"/>
    <w:rsid w:val="0036198D"/>
    <w:rsid w:val="0036486F"/>
    <w:rsid w:val="00364F45"/>
    <w:rsid w:val="0036683F"/>
    <w:rsid w:val="00366C2B"/>
    <w:rsid w:val="00366CDC"/>
    <w:rsid w:val="003728A5"/>
    <w:rsid w:val="00374155"/>
    <w:rsid w:val="003744A4"/>
    <w:rsid w:val="00380F40"/>
    <w:rsid w:val="00382D66"/>
    <w:rsid w:val="003851D5"/>
    <w:rsid w:val="003865D7"/>
    <w:rsid w:val="00387F1B"/>
    <w:rsid w:val="003915C7"/>
    <w:rsid w:val="003B2F44"/>
    <w:rsid w:val="003B3274"/>
    <w:rsid w:val="003B5C20"/>
    <w:rsid w:val="003B5D79"/>
    <w:rsid w:val="003B6751"/>
    <w:rsid w:val="003C7685"/>
    <w:rsid w:val="003D06B8"/>
    <w:rsid w:val="003D2702"/>
    <w:rsid w:val="003D3464"/>
    <w:rsid w:val="003D43E6"/>
    <w:rsid w:val="003D57E1"/>
    <w:rsid w:val="003E3251"/>
    <w:rsid w:val="003E5023"/>
    <w:rsid w:val="003E62B1"/>
    <w:rsid w:val="003E6794"/>
    <w:rsid w:val="0040335D"/>
    <w:rsid w:val="004149E4"/>
    <w:rsid w:val="00421AE3"/>
    <w:rsid w:val="004264FA"/>
    <w:rsid w:val="00431C9F"/>
    <w:rsid w:val="00432C4F"/>
    <w:rsid w:val="0044103C"/>
    <w:rsid w:val="00441718"/>
    <w:rsid w:val="004476DF"/>
    <w:rsid w:val="00456AA3"/>
    <w:rsid w:val="00457E48"/>
    <w:rsid w:val="00465E77"/>
    <w:rsid w:val="004712A2"/>
    <w:rsid w:val="0047433A"/>
    <w:rsid w:val="0047716E"/>
    <w:rsid w:val="00481908"/>
    <w:rsid w:val="00490B6E"/>
    <w:rsid w:val="004942EB"/>
    <w:rsid w:val="004953A7"/>
    <w:rsid w:val="004A3426"/>
    <w:rsid w:val="004A4DB6"/>
    <w:rsid w:val="004B3B65"/>
    <w:rsid w:val="004B6FE1"/>
    <w:rsid w:val="004C6045"/>
    <w:rsid w:val="004C6A41"/>
    <w:rsid w:val="004D1504"/>
    <w:rsid w:val="004E37F4"/>
    <w:rsid w:val="004E6AD3"/>
    <w:rsid w:val="004F14A1"/>
    <w:rsid w:val="004F3776"/>
    <w:rsid w:val="004F50D1"/>
    <w:rsid w:val="00512DB6"/>
    <w:rsid w:val="005244D4"/>
    <w:rsid w:val="00526466"/>
    <w:rsid w:val="00534DFE"/>
    <w:rsid w:val="005408FB"/>
    <w:rsid w:val="005446EB"/>
    <w:rsid w:val="005477C1"/>
    <w:rsid w:val="00547A06"/>
    <w:rsid w:val="005522A2"/>
    <w:rsid w:val="0055574A"/>
    <w:rsid w:val="00560E5D"/>
    <w:rsid w:val="00573A5F"/>
    <w:rsid w:val="0057661B"/>
    <w:rsid w:val="0058019D"/>
    <w:rsid w:val="00582F1D"/>
    <w:rsid w:val="00585E1B"/>
    <w:rsid w:val="005869A5"/>
    <w:rsid w:val="00587C28"/>
    <w:rsid w:val="005929F4"/>
    <w:rsid w:val="005A122C"/>
    <w:rsid w:val="005A4768"/>
    <w:rsid w:val="005A7620"/>
    <w:rsid w:val="005C1DD3"/>
    <w:rsid w:val="005C3359"/>
    <w:rsid w:val="005D1004"/>
    <w:rsid w:val="005D1538"/>
    <w:rsid w:val="005D1FB4"/>
    <w:rsid w:val="005D29F3"/>
    <w:rsid w:val="005D5316"/>
    <w:rsid w:val="005D649B"/>
    <w:rsid w:val="005E053A"/>
    <w:rsid w:val="005E0FF9"/>
    <w:rsid w:val="005E14D7"/>
    <w:rsid w:val="005E2264"/>
    <w:rsid w:val="005E3376"/>
    <w:rsid w:val="005F2FF6"/>
    <w:rsid w:val="005F776E"/>
    <w:rsid w:val="00600278"/>
    <w:rsid w:val="0060738D"/>
    <w:rsid w:val="006104CC"/>
    <w:rsid w:val="0061320A"/>
    <w:rsid w:val="006204F2"/>
    <w:rsid w:val="00622B08"/>
    <w:rsid w:val="00624DA5"/>
    <w:rsid w:val="006334F4"/>
    <w:rsid w:val="00637767"/>
    <w:rsid w:val="00640E4A"/>
    <w:rsid w:val="00652553"/>
    <w:rsid w:val="0065736A"/>
    <w:rsid w:val="006573D7"/>
    <w:rsid w:val="00667534"/>
    <w:rsid w:val="00670014"/>
    <w:rsid w:val="00674AF7"/>
    <w:rsid w:val="00677DF6"/>
    <w:rsid w:val="00682C41"/>
    <w:rsid w:val="00690465"/>
    <w:rsid w:val="00690A14"/>
    <w:rsid w:val="00691E74"/>
    <w:rsid w:val="0069335E"/>
    <w:rsid w:val="006959D3"/>
    <w:rsid w:val="006A17A0"/>
    <w:rsid w:val="006A203A"/>
    <w:rsid w:val="006B0E93"/>
    <w:rsid w:val="006D5EAF"/>
    <w:rsid w:val="006D6091"/>
    <w:rsid w:val="006D650B"/>
    <w:rsid w:val="006F022C"/>
    <w:rsid w:val="006F409D"/>
    <w:rsid w:val="007079EF"/>
    <w:rsid w:val="00712446"/>
    <w:rsid w:val="00725864"/>
    <w:rsid w:val="00727307"/>
    <w:rsid w:val="00735601"/>
    <w:rsid w:val="00737E43"/>
    <w:rsid w:val="00742DD9"/>
    <w:rsid w:val="00742E21"/>
    <w:rsid w:val="00742ED8"/>
    <w:rsid w:val="00745BB8"/>
    <w:rsid w:val="00746049"/>
    <w:rsid w:val="007505BA"/>
    <w:rsid w:val="00753231"/>
    <w:rsid w:val="00755230"/>
    <w:rsid w:val="00755319"/>
    <w:rsid w:val="007636C3"/>
    <w:rsid w:val="00771D7C"/>
    <w:rsid w:val="00772F90"/>
    <w:rsid w:val="00775F42"/>
    <w:rsid w:val="00782ADF"/>
    <w:rsid w:val="00792730"/>
    <w:rsid w:val="007B080F"/>
    <w:rsid w:val="007B0ADD"/>
    <w:rsid w:val="007B152A"/>
    <w:rsid w:val="007B382B"/>
    <w:rsid w:val="007C30A9"/>
    <w:rsid w:val="007D087D"/>
    <w:rsid w:val="007E151D"/>
    <w:rsid w:val="007E23D7"/>
    <w:rsid w:val="007E6B45"/>
    <w:rsid w:val="007E7BA9"/>
    <w:rsid w:val="00800E80"/>
    <w:rsid w:val="00805CE6"/>
    <w:rsid w:val="00812B70"/>
    <w:rsid w:val="00814631"/>
    <w:rsid w:val="00814731"/>
    <w:rsid w:val="00820F41"/>
    <w:rsid w:val="00823748"/>
    <w:rsid w:val="008275FA"/>
    <w:rsid w:val="0083099E"/>
    <w:rsid w:val="008315D6"/>
    <w:rsid w:val="0083637A"/>
    <w:rsid w:val="00842F1B"/>
    <w:rsid w:val="008434A6"/>
    <w:rsid w:val="00843AE1"/>
    <w:rsid w:val="008467AB"/>
    <w:rsid w:val="0085481D"/>
    <w:rsid w:val="00863D6A"/>
    <w:rsid w:val="00863E8D"/>
    <w:rsid w:val="00871C8F"/>
    <w:rsid w:val="00871E50"/>
    <w:rsid w:val="008726BC"/>
    <w:rsid w:val="00872E17"/>
    <w:rsid w:val="008747C3"/>
    <w:rsid w:val="00884E48"/>
    <w:rsid w:val="008979FE"/>
    <w:rsid w:val="00897D6E"/>
    <w:rsid w:val="008A0E8D"/>
    <w:rsid w:val="008B22F8"/>
    <w:rsid w:val="008B3C5D"/>
    <w:rsid w:val="008B6FB7"/>
    <w:rsid w:val="008C76F2"/>
    <w:rsid w:val="008D7C7A"/>
    <w:rsid w:val="008E14A8"/>
    <w:rsid w:val="008E1BBA"/>
    <w:rsid w:val="008E3C92"/>
    <w:rsid w:val="008E5C73"/>
    <w:rsid w:val="008E66F8"/>
    <w:rsid w:val="008E70F7"/>
    <w:rsid w:val="008F43DC"/>
    <w:rsid w:val="008F60C4"/>
    <w:rsid w:val="008F6159"/>
    <w:rsid w:val="00901474"/>
    <w:rsid w:val="009055F9"/>
    <w:rsid w:val="00915318"/>
    <w:rsid w:val="00921BA0"/>
    <w:rsid w:val="00926612"/>
    <w:rsid w:val="00927A53"/>
    <w:rsid w:val="00930DDA"/>
    <w:rsid w:val="00935201"/>
    <w:rsid w:val="009352C8"/>
    <w:rsid w:val="00936C56"/>
    <w:rsid w:val="0094701E"/>
    <w:rsid w:val="00950A4B"/>
    <w:rsid w:val="00961E91"/>
    <w:rsid w:val="00967437"/>
    <w:rsid w:val="00971DB5"/>
    <w:rsid w:val="00975641"/>
    <w:rsid w:val="00976F77"/>
    <w:rsid w:val="009864FB"/>
    <w:rsid w:val="00986C53"/>
    <w:rsid w:val="00994864"/>
    <w:rsid w:val="009959A3"/>
    <w:rsid w:val="009A249B"/>
    <w:rsid w:val="009A35FD"/>
    <w:rsid w:val="009B1244"/>
    <w:rsid w:val="009B21D7"/>
    <w:rsid w:val="009B43AA"/>
    <w:rsid w:val="009B69A4"/>
    <w:rsid w:val="009B745C"/>
    <w:rsid w:val="009C2932"/>
    <w:rsid w:val="009C674D"/>
    <w:rsid w:val="009C68F0"/>
    <w:rsid w:val="009D193D"/>
    <w:rsid w:val="009F0560"/>
    <w:rsid w:val="009F3BCD"/>
    <w:rsid w:val="009F5336"/>
    <w:rsid w:val="009F6B5A"/>
    <w:rsid w:val="00A00389"/>
    <w:rsid w:val="00A01392"/>
    <w:rsid w:val="00A0358F"/>
    <w:rsid w:val="00A075A8"/>
    <w:rsid w:val="00A07A82"/>
    <w:rsid w:val="00A1067A"/>
    <w:rsid w:val="00A1139A"/>
    <w:rsid w:val="00A11490"/>
    <w:rsid w:val="00A25063"/>
    <w:rsid w:val="00A258BE"/>
    <w:rsid w:val="00A25BC7"/>
    <w:rsid w:val="00A30B22"/>
    <w:rsid w:val="00A33EFB"/>
    <w:rsid w:val="00A36CBE"/>
    <w:rsid w:val="00A43653"/>
    <w:rsid w:val="00A46487"/>
    <w:rsid w:val="00A50B44"/>
    <w:rsid w:val="00A54662"/>
    <w:rsid w:val="00A568CC"/>
    <w:rsid w:val="00A66248"/>
    <w:rsid w:val="00A713B8"/>
    <w:rsid w:val="00A73AD8"/>
    <w:rsid w:val="00A76B24"/>
    <w:rsid w:val="00A81857"/>
    <w:rsid w:val="00A855F1"/>
    <w:rsid w:val="00A93887"/>
    <w:rsid w:val="00A93A7B"/>
    <w:rsid w:val="00A947CC"/>
    <w:rsid w:val="00AA1E85"/>
    <w:rsid w:val="00AA23AD"/>
    <w:rsid w:val="00AA5BA4"/>
    <w:rsid w:val="00AB1F07"/>
    <w:rsid w:val="00AB684E"/>
    <w:rsid w:val="00AC3141"/>
    <w:rsid w:val="00AD3283"/>
    <w:rsid w:val="00AD7DCA"/>
    <w:rsid w:val="00AE07E8"/>
    <w:rsid w:val="00AE0E33"/>
    <w:rsid w:val="00AE7742"/>
    <w:rsid w:val="00AF4E67"/>
    <w:rsid w:val="00AF79A1"/>
    <w:rsid w:val="00B055CB"/>
    <w:rsid w:val="00B072D1"/>
    <w:rsid w:val="00B10854"/>
    <w:rsid w:val="00B13639"/>
    <w:rsid w:val="00B14304"/>
    <w:rsid w:val="00B22A39"/>
    <w:rsid w:val="00B26EBE"/>
    <w:rsid w:val="00B3318C"/>
    <w:rsid w:val="00B33568"/>
    <w:rsid w:val="00B344F2"/>
    <w:rsid w:val="00B40347"/>
    <w:rsid w:val="00B408E6"/>
    <w:rsid w:val="00B4502A"/>
    <w:rsid w:val="00B46D5E"/>
    <w:rsid w:val="00B551CC"/>
    <w:rsid w:val="00B635B0"/>
    <w:rsid w:val="00B668DB"/>
    <w:rsid w:val="00B67B62"/>
    <w:rsid w:val="00B7107A"/>
    <w:rsid w:val="00B7122C"/>
    <w:rsid w:val="00B731C5"/>
    <w:rsid w:val="00B95633"/>
    <w:rsid w:val="00BA0039"/>
    <w:rsid w:val="00BA2052"/>
    <w:rsid w:val="00BA7D72"/>
    <w:rsid w:val="00BC075A"/>
    <w:rsid w:val="00BD1B68"/>
    <w:rsid w:val="00BF1CE2"/>
    <w:rsid w:val="00C00EB8"/>
    <w:rsid w:val="00C00F39"/>
    <w:rsid w:val="00C00F6F"/>
    <w:rsid w:val="00C015F3"/>
    <w:rsid w:val="00C03274"/>
    <w:rsid w:val="00C051DF"/>
    <w:rsid w:val="00C11C1E"/>
    <w:rsid w:val="00C12F7E"/>
    <w:rsid w:val="00C146EB"/>
    <w:rsid w:val="00C218E4"/>
    <w:rsid w:val="00C276CE"/>
    <w:rsid w:val="00C30550"/>
    <w:rsid w:val="00C30C80"/>
    <w:rsid w:val="00C33E8B"/>
    <w:rsid w:val="00C41919"/>
    <w:rsid w:val="00C4382C"/>
    <w:rsid w:val="00C4601C"/>
    <w:rsid w:val="00C4635F"/>
    <w:rsid w:val="00C52087"/>
    <w:rsid w:val="00C544E8"/>
    <w:rsid w:val="00C67584"/>
    <w:rsid w:val="00C704E4"/>
    <w:rsid w:val="00C716ED"/>
    <w:rsid w:val="00C73733"/>
    <w:rsid w:val="00C909EF"/>
    <w:rsid w:val="00C9119A"/>
    <w:rsid w:val="00C92244"/>
    <w:rsid w:val="00C94576"/>
    <w:rsid w:val="00C965EB"/>
    <w:rsid w:val="00CA05C0"/>
    <w:rsid w:val="00CA0FB7"/>
    <w:rsid w:val="00CA408A"/>
    <w:rsid w:val="00CA5DA1"/>
    <w:rsid w:val="00CB3006"/>
    <w:rsid w:val="00CC5A8B"/>
    <w:rsid w:val="00CC770E"/>
    <w:rsid w:val="00CD08C5"/>
    <w:rsid w:val="00CD237B"/>
    <w:rsid w:val="00CE0709"/>
    <w:rsid w:val="00CE25E6"/>
    <w:rsid w:val="00CF2607"/>
    <w:rsid w:val="00CF4E40"/>
    <w:rsid w:val="00D00B97"/>
    <w:rsid w:val="00D05211"/>
    <w:rsid w:val="00D06B16"/>
    <w:rsid w:val="00D30660"/>
    <w:rsid w:val="00D31A4A"/>
    <w:rsid w:val="00D31BCA"/>
    <w:rsid w:val="00D36DC6"/>
    <w:rsid w:val="00D377F2"/>
    <w:rsid w:val="00D411DB"/>
    <w:rsid w:val="00D45EC2"/>
    <w:rsid w:val="00D47649"/>
    <w:rsid w:val="00D50E63"/>
    <w:rsid w:val="00D531E8"/>
    <w:rsid w:val="00D53ADE"/>
    <w:rsid w:val="00D54945"/>
    <w:rsid w:val="00D558DE"/>
    <w:rsid w:val="00D55EFD"/>
    <w:rsid w:val="00D63884"/>
    <w:rsid w:val="00D65753"/>
    <w:rsid w:val="00D65B02"/>
    <w:rsid w:val="00D7051F"/>
    <w:rsid w:val="00D73B41"/>
    <w:rsid w:val="00D7680D"/>
    <w:rsid w:val="00D76B70"/>
    <w:rsid w:val="00D77344"/>
    <w:rsid w:val="00D774B6"/>
    <w:rsid w:val="00D77C44"/>
    <w:rsid w:val="00D8027F"/>
    <w:rsid w:val="00D95717"/>
    <w:rsid w:val="00DA0218"/>
    <w:rsid w:val="00DA2078"/>
    <w:rsid w:val="00DA6D95"/>
    <w:rsid w:val="00DB5DD2"/>
    <w:rsid w:val="00DC25CC"/>
    <w:rsid w:val="00DC546A"/>
    <w:rsid w:val="00DD2920"/>
    <w:rsid w:val="00DD6373"/>
    <w:rsid w:val="00DE0C75"/>
    <w:rsid w:val="00DE238A"/>
    <w:rsid w:val="00DE5496"/>
    <w:rsid w:val="00DE5FF9"/>
    <w:rsid w:val="00DE688D"/>
    <w:rsid w:val="00DF1AE7"/>
    <w:rsid w:val="00DF598C"/>
    <w:rsid w:val="00DF7B81"/>
    <w:rsid w:val="00E07EBF"/>
    <w:rsid w:val="00E11EA0"/>
    <w:rsid w:val="00E13D93"/>
    <w:rsid w:val="00E165B5"/>
    <w:rsid w:val="00E20522"/>
    <w:rsid w:val="00E23C10"/>
    <w:rsid w:val="00E3798B"/>
    <w:rsid w:val="00E42816"/>
    <w:rsid w:val="00E46DB9"/>
    <w:rsid w:val="00E475D4"/>
    <w:rsid w:val="00E47D50"/>
    <w:rsid w:val="00E534A0"/>
    <w:rsid w:val="00E54079"/>
    <w:rsid w:val="00E6537F"/>
    <w:rsid w:val="00E75CAE"/>
    <w:rsid w:val="00E76250"/>
    <w:rsid w:val="00E83663"/>
    <w:rsid w:val="00E92862"/>
    <w:rsid w:val="00E93095"/>
    <w:rsid w:val="00EA0092"/>
    <w:rsid w:val="00EA0FAB"/>
    <w:rsid w:val="00EA49F4"/>
    <w:rsid w:val="00EB7B9B"/>
    <w:rsid w:val="00EB7D53"/>
    <w:rsid w:val="00EC370D"/>
    <w:rsid w:val="00EC5E86"/>
    <w:rsid w:val="00EC6EA6"/>
    <w:rsid w:val="00EC7432"/>
    <w:rsid w:val="00ED30A1"/>
    <w:rsid w:val="00ED5A12"/>
    <w:rsid w:val="00EE02A1"/>
    <w:rsid w:val="00EE1767"/>
    <w:rsid w:val="00EF4440"/>
    <w:rsid w:val="00EF4CBF"/>
    <w:rsid w:val="00EF5950"/>
    <w:rsid w:val="00EF59D0"/>
    <w:rsid w:val="00EF7D5D"/>
    <w:rsid w:val="00F0033D"/>
    <w:rsid w:val="00F01063"/>
    <w:rsid w:val="00F10386"/>
    <w:rsid w:val="00F15E2D"/>
    <w:rsid w:val="00F16530"/>
    <w:rsid w:val="00F23525"/>
    <w:rsid w:val="00F254C7"/>
    <w:rsid w:val="00F2672C"/>
    <w:rsid w:val="00F2678B"/>
    <w:rsid w:val="00F30B16"/>
    <w:rsid w:val="00F30DCD"/>
    <w:rsid w:val="00F321F5"/>
    <w:rsid w:val="00F40B4B"/>
    <w:rsid w:val="00F446FD"/>
    <w:rsid w:val="00F46CAB"/>
    <w:rsid w:val="00F47729"/>
    <w:rsid w:val="00F5265F"/>
    <w:rsid w:val="00F54521"/>
    <w:rsid w:val="00F56734"/>
    <w:rsid w:val="00F602E1"/>
    <w:rsid w:val="00F62684"/>
    <w:rsid w:val="00F63DDA"/>
    <w:rsid w:val="00F65EFD"/>
    <w:rsid w:val="00F7423E"/>
    <w:rsid w:val="00F838D5"/>
    <w:rsid w:val="00F87AB3"/>
    <w:rsid w:val="00F933DE"/>
    <w:rsid w:val="00F96662"/>
    <w:rsid w:val="00F96DB2"/>
    <w:rsid w:val="00F974FE"/>
    <w:rsid w:val="00FC12FC"/>
    <w:rsid w:val="00FC23B6"/>
    <w:rsid w:val="00FC705F"/>
    <w:rsid w:val="00FD1AE9"/>
    <w:rsid w:val="00FE745E"/>
    <w:rsid w:val="00FF16A5"/>
    <w:rsid w:val="00FF369F"/>
    <w:rsid w:val="00FF5DF1"/>
    <w:rsid w:val="04330E05"/>
    <w:rsid w:val="5AAD1FFD"/>
    <w:rsid w:val="70711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B3C1E8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semiHidden="1" w:unhideWhenUsed="1"/>
    <w:lsdException w:name="annotation text" w:uiPriority="0"/>
    <w:lsdException w:name="head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uiPriority="0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uiPriority="0"/>
    <w:lsdException w:name="Body Text First Indent" w:uiPriority="0"/>
    <w:lsdException w:name="Body Text First Indent 2" w:uiPriority="0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Strong" w:uiPriority="22" w:qFormat="1"/>
    <w:lsdException w:name="Emphasis" w:uiPriority="20" w:qFormat="1"/>
    <w:lsdException w:name="Document Map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iPriority="0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0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22A05"/>
  </w:style>
  <w:style w:type="paragraph" w:styleId="1">
    <w:name w:val="heading 1"/>
    <w:basedOn w:val="a"/>
    <w:next w:val="NormalIndent1"/>
    <w:link w:val="10"/>
    <w:uiPriority w:val="9"/>
    <w:qFormat/>
    <w:pPr>
      <w:keepNext/>
      <w:keepLines/>
      <w:widowControl w:val="0"/>
      <w:numPr>
        <w:numId w:val="1"/>
      </w:numPr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widowControl w:val="0"/>
      <w:numPr>
        <w:ilvl w:val="1"/>
        <w:numId w:val="1"/>
      </w:numPr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widowControl w:val="0"/>
      <w:numPr>
        <w:ilvl w:val="2"/>
        <w:numId w:val="1"/>
      </w:numPr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4">
    <w:name w:val="heading 4"/>
    <w:basedOn w:val="a"/>
    <w:next w:val="a0"/>
    <w:link w:val="40"/>
    <w:qFormat/>
    <w:pPr>
      <w:keepNext/>
      <w:keepLines/>
      <w:widowControl w:val="0"/>
      <w:numPr>
        <w:ilvl w:val="3"/>
        <w:numId w:val="1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pPr>
      <w:keepNext/>
      <w:keepLines/>
      <w:widowControl w:val="0"/>
      <w:numPr>
        <w:ilvl w:val="4"/>
        <w:numId w:val="1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pPr>
      <w:keepNext/>
      <w:keepLines/>
      <w:widowControl w:val="0"/>
      <w:numPr>
        <w:ilvl w:val="5"/>
        <w:numId w:val="1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pPr>
      <w:keepNext/>
      <w:keepLines/>
      <w:widowControl w:val="0"/>
      <w:numPr>
        <w:ilvl w:val="6"/>
        <w:numId w:val="1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pPr>
      <w:keepNext/>
      <w:keepLines/>
      <w:widowControl w:val="0"/>
      <w:numPr>
        <w:ilvl w:val="7"/>
        <w:numId w:val="1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"/>
    <w:next w:val="a"/>
    <w:link w:val="90"/>
    <w:qFormat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  <w:sz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rPr>
      <w:color w:val="800080"/>
      <w:u w:val="single"/>
    </w:rPr>
  </w:style>
  <w:style w:type="character" w:customStyle="1" w:styleId="60">
    <w:name w:val="标题 6 字符"/>
    <w:link w:val="6"/>
    <w:rPr>
      <w:rFonts w:ascii="Arial" w:eastAsia="黑体" w:hAnsi="Arial"/>
      <w:b/>
      <w:spacing w:val="10"/>
      <w:kern w:val="2"/>
    </w:rPr>
  </w:style>
  <w:style w:type="character" w:styleId="a5">
    <w:name w:val="Hyperlink"/>
    <w:uiPriority w:val="99"/>
    <w:rPr>
      <w:color w:val="0000FF"/>
      <w:u w:val="single"/>
    </w:rPr>
  </w:style>
  <w:style w:type="character" w:styleId="a6">
    <w:name w:val="page number"/>
    <w:basedOn w:val="a1"/>
  </w:style>
  <w:style w:type="character" w:styleId="a7">
    <w:name w:val="annotation reference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a8">
    <w:name w:val="批注主题 字符"/>
    <w:link w:val="a9"/>
    <w:rPr>
      <w:b/>
      <w:bCs/>
      <w:kern w:val="2"/>
      <w:sz w:val="21"/>
      <w:szCs w:val="24"/>
    </w:rPr>
  </w:style>
  <w:style w:type="character" w:customStyle="1" w:styleId="EmailStyle61">
    <w:name w:val="EmailStyle61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80">
    <w:name w:val="标题 8 字符"/>
    <w:link w:val="8"/>
    <w:rPr>
      <w:rFonts w:ascii="Arial" w:eastAsia="黑体" w:hAnsi="Arial"/>
      <w:spacing w:val="10"/>
      <w:kern w:val="2"/>
    </w:rPr>
  </w:style>
  <w:style w:type="character" w:customStyle="1" w:styleId="40">
    <w:name w:val="标题 4 字符"/>
    <w:link w:val="4"/>
    <w:rPr>
      <w:rFonts w:ascii="Arial" w:eastAsia="黑体" w:hAnsi="Arial"/>
      <w:b/>
      <w:spacing w:val="10"/>
      <w:kern w:val="2"/>
    </w:rPr>
  </w:style>
  <w:style w:type="character" w:customStyle="1" w:styleId="Char1Char">
    <w:name w:val="二级条标题 Char1 Char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">
    <w:name w:val="二级条标题 Char1"/>
    <w:link w:val="aa"/>
    <w:rPr>
      <w:rFonts w:ascii="黑体" w:eastAsia="黑体" w:hAnsi="黑体"/>
      <w:color w:val="FF0000"/>
      <w:kern w:val="2"/>
      <w:sz w:val="21"/>
      <w:szCs w:val="21"/>
    </w:rPr>
  </w:style>
  <w:style w:type="character" w:customStyle="1" w:styleId="ab">
    <w:name w:val="批注框文本 字符"/>
    <w:link w:val="ac"/>
    <w:rPr>
      <w:rFonts w:ascii="Tahoma" w:hAnsi="Tahoma" w:cs="Tahoma"/>
      <w:kern w:val="2"/>
      <w:sz w:val="16"/>
      <w:szCs w:val="16"/>
    </w:rPr>
  </w:style>
  <w:style w:type="character" w:customStyle="1" w:styleId="ad">
    <w:name w:val="批注文字 字符"/>
    <w:link w:val="ae"/>
    <w:rPr>
      <w:kern w:val="2"/>
      <w:sz w:val="21"/>
      <w:szCs w:val="24"/>
    </w:rPr>
  </w:style>
  <w:style w:type="character" w:customStyle="1" w:styleId="af">
    <w:name w:val="页眉 字符"/>
    <w:link w:val="af0"/>
    <w:rPr>
      <w:kern w:val="2"/>
      <w:sz w:val="18"/>
    </w:rPr>
  </w:style>
  <w:style w:type="character" w:customStyle="1" w:styleId="af1">
    <w:name w:val="副标题 字符"/>
    <w:link w:val="af2"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21">
    <w:name w:val="正文首行缩进 2 字符"/>
    <w:basedOn w:val="af3"/>
    <w:link w:val="22"/>
    <w:rPr>
      <w:kern w:val="2"/>
      <w:sz w:val="21"/>
      <w:szCs w:val="24"/>
    </w:rPr>
  </w:style>
  <w:style w:type="character" w:customStyle="1" w:styleId="af3">
    <w:name w:val="正文文本缩进 字符"/>
    <w:link w:val="af4"/>
    <w:rPr>
      <w:kern w:val="2"/>
      <w:sz w:val="21"/>
      <w:szCs w:val="24"/>
    </w:rPr>
  </w:style>
  <w:style w:type="character" w:customStyle="1" w:styleId="af5">
    <w:name w:val="日期 字符"/>
    <w:link w:val="af6"/>
    <w:rPr>
      <w:rFonts w:eastAsia="楷体_GB2312"/>
      <w:kern w:val="2"/>
      <w:sz w:val="24"/>
    </w:rPr>
  </w:style>
  <w:style w:type="character" w:customStyle="1" w:styleId="30">
    <w:name w:val="标题 3 字符"/>
    <w:link w:val="3"/>
    <w:uiPriority w:val="9"/>
    <w:rPr>
      <w:rFonts w:ascii="Arial" w:eastAsia="黑体" w:hAnsi="Arial"/>
      <w:b/>
      <w:spacing w:val="10"/>
      <w:kern w:val="2"/>
      <w:sz w:val="28"/>
    </w:rPr>
  </w:style>
  <w:style w:type="character" w:customStyle="1" w:styleId="Char10">
    <w:name w:val="批注框文本 Char1"/>
    <w:rPr>
      <w:kern w:val="2"/>
      <w:sz w:val="18"/>
      <w:szCs w:val="18"/>
    </w:rPr>
  </w:style>
  <w:style w:type="character" w:customStyle="1" w:styleId="2Char1">
    <w:name w:val="正文首行缩进 2 Char1"/>
  </w:style>
  <w:style w:type="character" w:customStyle="1" w:styleId="af7">
    <w:name w:val="正文文本 字符"/>
    <w:link w:val="af8"/>
    <w:rPr>
      <w:rFonts w:ascii="宋体"/>
      <w:kern w:val="2"/>
      <w:sz w:val="24"/>
    </w:rPr>
  </w:style>
  <w:style w:type="character" w:customStyle="1" w:styleId="90">
    <w:name w:val="标题 9 字符"/>
    <w:link w:val="9"/>
    <w:rPr>
      <w:b/>
      <w:bCs/>
      <w:kern w:val="2"/>
      <w:sz w:val="21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</w:rPr>
  </w:style>
  <w:style w:type="character" w:customStyle="1" w:styleId="af9">
    <w:name w:val="正文首行缩进 字符"/>
    <w:link w:val="afa"/>
    <w:rPr>
      <w:kern w:val="2"/>
      <w:sz w:val="21"/>
      <w:szCs w:val="24"/>
    </w:rPr>
  </w:style>
  <w:style w:type="character" w:customStyle="1" w:styleId="Char11">
    <w:name w:val="批注主题 Char1"/>
    <w:rPr>
      <w:b/>
      <w:bCs/>
      <w:kern w:val="2"/>
      <w:sz w:val="21"/>
      <w:szCs w:val="24"/>
    </w:rPr>
  </w:style>
  <w:style w:type="character" w:customStyle="1" w:styleId="Char12">
    <w:name w:val="正文文本 Char1"/>
    <w:rPr>
      <w:kern w:val="2"/>
      <w:sz w:val="21"/>
      <w:szCs w:val="24"/>
    </w:rPr>
  </w:style>
  <w:style w:type="character" w:customStyle="1" w:styleId="10">
    <w:name w:val="标题 1 字符"/>
    <w:link w:val="1"/>
    <w:uiPriority w:val="9"/>
    <w:rPr>
      <w:rFonts w:ascii="Arial" w:eastAsia="黑体" w:hAnsi="Arial"/>
      <w:b/>
      <w:spacing w:val="10"/>
      <w:kern w:val="36"/>
      <w:sz w:val="36"/>
    </w:rPr>
  </w:style>
  <w:style w:type="character" w:customStyle="1" w:styleId="Char13">
    <w:name w:val="批注文字 Char1"/>
    <w:rPr>
      <w:kern w:val="2"/>
      <w:sz w:val="21"/>
      <w:szCs w:val="24"/>
    </w:rPr>
  </w:style>
  <w:style w:type="character" w:customStyle="1" w:styleId="HTML">
    <w:name w:val="HTML 站点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4">
    <w:name w:val="正文文本缩进 Char1"/>
    <w:rPr>
      <w:kern w:val="2"/>
      <w:sz w:val="21"/>
      <w:szCs w:val="24"/>
    </w:rPr>
  </w:style>
  <w:style w:type="character" w:customStyle="1" w:styleId="afb">
    <w:name w:val="文档结构图 字符"/>
    <w:link w:val="afc"/>
    <w:rPr>
      <w:kern w:val="2"/>
      <w:sz w:val="24"/>
      <w:shd w:val="clear" w:color="auto" w:fill="000080"/>
    </w:rPr>
  </w:style>
  <w:style w:type="character" w:customStyle="1" w:styleId="afd">
    <w:name w:val="页脚 字符"/>
    <w:link w:val="afe"/>
    <w:uiPriority w:val="99"/>
    <w:rPr>
      <w:rFonts w:ascii="宋体"/>
      <w:sz w:val="18"/>
    </w:rPr>
  </w:style>
  <w:style w:type="character" w:customStyle="1" w:styleId="Char15">
    <w:name w:val="副标题 Char1"/>
    <w:rPr>
      <w:rFonts w:ascii="Cambria" w:hAnsi="Cambria" w:cs="Times New Roman" w:hint="default"/>
      <w:b/>
      <w:bCs/>
      <w:kern w:val="28"/>
      <w:sz w:val="32"/>
      <w:szCs w:val="32"/>
    </w:rPr>
  </w:style>
  <w:style w:type="character" w:customStyle="1" w:styleId="aff">
    <w:name w:val="正文缩进 字符"/>
    <w:link w:val="a0"/>
    <w:rPr>
      <w:spacing w:val="10"/>
      <w:kern w:val="2"/>
      <w:sz w:val="24"/>
    </w:rPr>
  </w:style>
  <w:style w:type="character" w:customStyle="1" w:styleId="50">
    <w:name w:val="标题 5 字符"/>
    <w:link w:val="5"/>
    <w:uiPriority w:val="9"/>
    <w:rPr>
      <w:rFonts w:ascii="Arial" w:eastAsia="黑体" w:hAnsi="Arial"/>
      <w:b/>
      <w:spacing w:val="10"/>
      <w:kern w:val="2"/>
    </w:rPr>
  </w:style>
  <w:style w:type="character" w:customStyle="1" w:styleId="70">
    <w:name w:val="标题 7 字符"/>
    <w:link w:val="7"/>
    <w:rPr>
      <w:rFonts w:ascii="宋体" w:hAnsi="宋体"/>
      <w:b/>
      <w:spacing w:val="10"/>
      <w:kern w:val="2"/>
    </w:rPr>
  </w:style>
  <w:style w:type="paragraph" w:styleId="aff0">
    <w:name w:val="List Paragraph"/>
    <w:basedOn w:val="a"/>
    <w:qFormat/>
    <w:pPr>
      <w:widowControl w:val="0"/>
      <w:ind w:left="720"/>
      <w:contextualSpacing/>
      <w:jc w:val="both"/>
    </w:pPr>
    <w:rPr>
      <w:kern w:val="2"/>
      <w:sz w:val="21"/>
    </w:rPr>
  </w:style>
  <w:style w:type="paragraph" w:styleId="22">
    <w:name w:val="Body Text First Indent 2"/>
    <w:basedOn w:val="af4"/>
    <w:link w:val="21"/>
    <w:pPr>
      <w:ind w:firstLineChars="200" w:firstLine="420"/>
    </w:pPr>
  </w:style>
  <w:style w:type="paragraph" w:styleId="a0">
    <w:name w:val="Normal Indent"/>
    <w:basedOn w:val="a"/>
    <w:link w:val="aff"/>
    <w:pPr>
      <w:widowControl w:val="0"/>
      <w:spacing w:before="20" w:after="20" w:line="400" w:lineRule="exact"/>
      <w:ind w:firstLine="420"/>
      <w:jc w:val="both"/>
    </w:pPr>
    <w:rPr>
      <w:spacing w:val="10"/>
      <w:kern w:val="2"/>
    </w:rPr>
  </w:style>
  <w:style w:type="paragraph" w:styleId="61">
    <w:name w:val="toc 6"/>
    <w:basedOn w:val="a"/>
    <w:next w:val="a"/>
    <w:pPr>
      <w:widowControl w:val="0"/>
      <w:ind w:leftChars="1000" w:left="2100"/>
      <w:jc w:val="both"/>
    </w:pPr>
    <w:rPr>
      <w:kern w:val="2"/>
      <w:sz w:val="21"/>
    </w:rPr>
  </w:style>
  <w:style w:type="paragraph" w:styleId="af2">
    <w:name w:val="Subtitle"/>
    <w:basedOn w:val="a"/>
    <w:next w:val="a"/>
    <w:link w:val="af1"/>
    <w:qFormat/>
    <w:pPr>
      <w:widowControl w:val="0"/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paragraph" w:styleId="ae">
    <w:name w:val="annotation text"/>
    <w:basedOn w:val="a"/>
    <w:link w:val="ad"/>
    <w:pPr>
      <w:widowControl w:val="0"/>
    </w:pPr>
    <w:rPr>
      <w:kern w:val="2"/>
      <w:sz w:val="21"/>
    </w:rPr>
  </w:style>
  <w:style w:type="paragraph" w:styleId="11">
    <w:name w:val="toc 1"/>
    <w:basedOn w:val="a"/>
    <w:next w:val="a"/>
    <w:uiPriority w:val="39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81">
    <w:name w:val="toc 8"/>
    <w:basedOn w:val="a"/>
    <w:next w:val="a"/>
    <w:pPr>
      <w:widowControl w:val="0"/>
      <w:ind w:leftChars="1400" w:left="2940"/>
      <w:jc w:val="both"/>
    </w:pPr>
    <w:rPr>
      <w:kern w:val="2"/>
      <w:sz w:val="21"/>
    </w:rPr>
  </w:style>
  <w:style w:type="paragraph" w:styleId="afa">
    <w:name w:val="Body Text First Indent"/>
    <w:basedOn w:val="af8"/>
    <w:link w:val="af9"/>
    <w:pPr>
      <w:spacing w:after="120"/>
      <w:ind w:firstLineChars="100" w:firstLine="420"/>
    </w:pPr>
    <w:rPr>
      <w:sz w:val="21"/>
    </w:rPr>
  </w:style>
  <w:style w:type="paragraph" w:styleId="31">
    <w:name w:val="toc 3"/>
    <w:basedOn w:val="a"/>
    <w:next w:val="a"/>
    <w:uiPriority w:val="39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71">
    <w:name w:val="toc 7"/>
    <w:basedOn w:val="a"/>
    <w:next w:val="a"/>
    <w:pPr>
      <w:widowControl w:val="0"/>
      <w:ind w:leftChars="1200" w:left="2520"/>
      <w:jc w:val="both"/>
    </w:pPr>
    <w:rPr>
      <w:kern w:val="2"/>
      <w:sz w:val="21"/>
    </w:rPr>
  </w:style>
  <w:style w:type="paragraph" w:styleId="51">
    <w:name w:val="toc 5"/>
    <w:basedOn w:val="a"/>
    <w:next w:val="a"/>
    <w:pPr>
      <w:widowControl w:val="0"/>
      <w:ind w:leftChars="800" w:left="1680"/>
      <w:jc w:val="both"/>
    </w:pPr>
    <w:rPr>
      <w:kern w:val="2"/>
      <w:sz w:val="21"/>
    </w:rPr>
  </w:style>
  <w:style w:type="paragraph" w:styleId="91">
    <w:name w:val="toc 9"/>
    <w:basedOn w:val="a"/>
    <w:next w:val="a"/>
    <w:pPr>
      <w:widowControl w:val="0"/>
      <w:ind w:leftChars="1600" w:left="3360"/>
      <w:jc w:val="both"/>
    </w:pPr>
    <w:rPr>
      <w:kern w:val="2"/>
      <w:sz w:val="21"/>
    </w:rPr>
  </w:style>
  <w:style w:type="paragraph" w:styleId="afe">
    <w:name w:val="footer"/>
    <w:basedOn w:val="a"/>
    <w:link w:val="afd"/>
    <w:uiPriority w:val="99"/>
    <w:pPr>
      <w:widowControl w:val="0"/>
      <w:tabs>
        <w:tab w:val="center" w:pos="4153"/>
        <w:tab w:val="right" w:pos="8306"/>
      </w:tabs>
      <w:spacing w:before="120" w:after="120" w:line="240" w:lineRule="atLeast"/>
      <w:ind w:firstLine="425"/>
      <w:textAlignment w:val="baseline"/>
    </w:pPr>
    <w:rPr>
      <w:rFonts w:ascii="宋体"/>
      <w:kern w:val="2"/>
      <w:sz w:val="18"/>
    </w:rPr>
  </w:style>
  <w:style w:type="paragraph" w:styleId="af4">
    <w:name w:val="Body Text Indent"/>
    <w:basedOn w:val="a"/>
    <w:link w:val="af3"/>
    <w:pPr>
      <w:widowControl w:val="0"/>
      <w:spacing w:after="120"/>
      <w:ind w:leftChars="200" w:left="420"/>
      <w:jc w:val="both"/>
    </w:pPr>
    <w:rPr>
      <w:kern w:val="2"/>
      <w:sz w:val="21"/>
    </w:rPr>
  </w:style>
  <w:style w:type="paragraph" w:styleId="ac">
    <w:name w:val="Balloon Text"/>
    <w:basedOn w:val="a"/>
    <w:link w:val="ab"/>
    <w:pPr>
      <w:widowControl w:val="0"/>
      <w:jc w:val="both"/>
    </w:pPr>
    <w:rPr>
      <w:rFonts w:ascii="Tahoma" w:hAnsi="Tahoma" w:cs="Tahoma"/>
      <w:kern w:val="2"/>
      <w:sz w:val="16"/>
      <w:szCs w:val="16"/>
    </w:rPr>
  </w:style>
  <w:style w:type="paragraph" w:styleId="a9">
    <w:name w:val="annotation subject"/>
    <w:basedOn w:val="ae"/>
    <w:next w:val="ae"/>
    <w:link w:val="a8"/>
    <w:rPr>
      <w:b/>
      <w:bCs/>
    </w:rPr>
  </w:style>
  <w:style w:type="paragraph" w:styleId="23">
    <w:name w:val="toc 2"/>
    <w:basedOn w:val="a"/>
    <w:next w:val="a"/>
    <w:uiPriority w:val="39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41">
    <w:name w:val="toc 4"/>
    <w:basedOn w:val="a"/>
    <w:next w:val="a"/>
    <w:pPr>
      <w:widowControl w:val="0"/>
      <w:ind w:leftChars="600" w:left="1260"/>
      <w:jc w:val="both"/>
    </w:pPr>
    <w:rPr>
      <w:kern w:val="2"/>
      <w:sz w:val="21"/>
    </w:rPr>
  </w:style>
  <w:style w:type="paragraph" w:styleId="afc">
    <w:name w:val="Document Map"/>
    <w:basedOn w:val="a"/>
    <w:link w:val="afb"/>
    <w:pPr>
      <w:widowControl w:val="0"/>
      <w:shd w:val="clear" w:color="auto" w:fill="000080"/>
      <w:spacing w:line="360" w:lineRule="exact"/>
      <w:jc w:val="both"/>
    </w:pPr>
    <w:rPr>
      <w:kern w:val="2"/>
      <w:shd w:val="clear" w:color="auto" w:fill="000080"/>
    </w:rPr>
  </w:style>
  <w:style w:type="paragraph" w:styleId="af0">
    <w:name w:val="header"/>
    <w:basedOn w:val="a"/>
    <w:link w:val="af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360" w:lineRule="exact"/>
      <w:jc w:val="center"/>
    </w:pPr>
    <w:rPr>
      <w:kern w:val="2"/>
      <w:sz w:val="18"/>
    </w:rPr>
  </w:style>
  <w:style w:type="paragraph" w:styleId="af6">
    <w:name w:val="Date"/>
    <w:basedOn w:val="a"/>
    <w:next w:val="a"/>
    <w:link w:val="af5"/>
    <w:pPr>
      <w:widowControl w:val="0"/>
      <w:spacing w:line="360" w:lineRule="exact"/>
      <w:jc w:val="both"/>
    </w:pPr>
    <w:rPr>
      <w:rFonts w:eastAsia="楷体_GB2312"/>
      <w:kern w:val="2"/>
    </w:rPr>
  </w:style>
  <w:style w:type="paragraph" w:styleId="af8">
    <w:name w:val="Body Text"/>
    <w:basedOn w:val="a"/>
    <w:link w:val="af7"/>
    <w:pPr>
      <w:widowControl w:val="0"/>
      <w:jc w:val="both"/>
    </w:pPr>
    <w:rPr>
      <w:rFonts w:ascii="宋体"/>
      <w:kern w:val="2"/>
    </w:rPr>
  </w:style>
  <w:style w:type="paragraph" w:customStyle="1" w:styleId="NormalIndent1">
    <w:name w:val="Normal Indent1"/>
    <w:basedOn w:val="a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  <w:sz w:val="21"/>
    </w:rPr>
  </w:style>
  <w:style w:type="paragraph" w:customStyle="1" w:styleId="p0">
    <w:name w:val="p0"/>
    <w:basedOn w:val="a"/>
    <w:pPr>
      <w:jc w:val="both"/>
    </w:pPr>
    <w:rPr>
      <w:sz w:val="21"/>
      <w:szCs w:val="21"/>
    </w:rPr>
  </w:style>
  <w:style w:type="paragraph" w:customStyle="1" w:styleId="aa">
    <w:name w:val="二级条标题"/>
    <w:basedOn w:val="aff1"/>
    <w:next w:val="aff2"/>
    <w:link w:val="Char1"/>
    <w:pPr>
      <w:tabs>
        <w:tab w:val="left" w:pos="1440"/>
      </w:tabs>
      <w:ind w:left="864" w:hanging="864"/>
      <w:outlineLvl w:val="3"/>
    </w:pPr>
    <w:rPr>
      <w:rFonts w:ascii="黑体" w:eastAsia="黑体" w:hAnsi="黑体"/>
      <w:color w:val="FF0000"/>
      <w:kern w:val="2"/>
      <w:sz w:val="21"/>
      <w:szCs w:val="21"/>
    </w:rPr>
  </w:style>
  <w:style w:type="paragraph" w:customStyle="1" w:styleId="aff2">
    <w:name w:val="段"/>
    <w:pPr>
      <w:autoSpaceDE w:val="0"/>
      <w:autoSpaceDN w:val="0"/>
      <w:ind w:firstLineChars="200" w:firstLine="200"/>
      <w:jc w:val="both"/>
    </w:pPr>
    <w:rPr>
      <w:rFonts w:ascii="宋体"/>
      <w:sz w:val="21"/>
    </w:rPr>
  </w:style>
  <w:style w:type="paragraph" w:customStyle="1" w:styleId="p15">
    <w:name w:val="p15"/>
    <w:basedOn w:val="a"/>
    <w:rPr>
      <w:sz w:val="21"/>
      <w:szCs w:val="21"/>
    </w:rPr>
  </w:style>
  <w:style w:type="paragraph" w:customStyle="1" w:styleId="12">
    <w:name w:val="正文1"/>
    <w:basedOn w:val="a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aff1">
    <w:name w:val="一级条标题"/>
    <w:next w:val="aff2"/>
    <w:pPr>
      <w:tabs>
        <w:tab w:val="left" w:pos="1080"/>
      </w:tabs>
      <w:ind w:left="431" w:hanging="431"/>
      <w:outlineLvl w:val="2"/>
    </w:pPr>
  </w:style>
  <w:style w:type="paragraph" w:customStyle="1" w:styleId="32">
    <w:name w:val="正文3"/>
    <w:basedOn w:val="a"/>
    <w:pPr>
      <w:widowControl w:val="0"/>
      <w:spacing w:before="60" w:after="60" w:line="360" w:lineRule="auto"/>
      <w:jc w:val="both"/>
      <w:outlineLvl w:val="8"/>
    </w:pPr>
    <w:rPr>
      <w:kern w:val="2"/>
      <w:sz w:val="21"/>
      <w:szCs w:val="21"/>
    </w:rPr>
  </w:style>
  <w:style w:type="paragraph" w:customStyle="1" w:styleId="24">
    <w:name w:val="样式 首行缩进:  2 字符"/>
    <w:basedOn w:val="a"/>
    <w:pPr>
      <w:widowControl w:val="0"/>
      <w:spacing w:line="300" w:lineRule="auto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5">
    <w:name w:val="样式2"/>
    <w:basedOn w:val="afe"/>
    <w:pPr>
      <w:pBdr>
        <w:top w:val="single" w:sz="6" w:space="1" w:color="auto"/>
      </w:pBdr>
      <w:spacing w:before="0"/>
      <w:jc w:val="center"/>
    </w:pPr>
  </w:style>
  <w:style w:type="paragraph" w:customStyle="1" w:styleId="aff3">
    <w:name w:val="三级条标题"/>
    <w:basedOn w:val="aa"/>
    <w:next w:val="aff2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a"/>
    <w:pPr>
      <w:widowControl w:val="0"/>
      <w:spacing w:line="300" w:lineRule="auto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"/>
    <w:pPr>
      <w:spacing w:line="360" w:lineRule="auto"/>
      <w:ind w:left="420" w:hanging="420"/>
      <w:jc w:val="both"/>
    </w:pPr>
    <w:rPr>
      <w:sz w:val="21"/>
      <w:szCs w:val="21"/>
    </w:rPr>
  </w:style>
  <w:style w:type="paragraph" w:customStyle="1" w:styleId="13">
    <w:name w:val="样式1"/>
    <w:basedOn w:val="afe"/>
    <w:pPr>
      <w:pBdr>
        <w:top w:val="single" w:sz="6" w:space="1" w:color="auto"/>
      </w:pBdr>
      <w:spacing w:before="0"/>
    </w:pPr>
  </w:style>
  <w:style w:type="paragraph" w:customStyle="1" w:styleId="aff4">
    <w:name w:val="列表文字"/>
    <w:basedOn w:val="a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f5">
    <w:name w:val="项目列表"/>
    <w:pPr>
      <w:tabs>
        <w:tab w:val="left" w:pos="1032"/>
      </w:tabs>
      <w:spacing w:before="156"/>
    </w:pPr>
    <w:rPr>
      <w:kern w:val="2"/>
    </w:rPr>
  </w:style>
  <w:style w:type="paragraph" w:customStyle="1" w:styleId="26">
    <w:name w:val="正文2"/>
    <w:basedOn w:val="a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f6">
    <w:name w:val="Normal (Web)"/>
    <w:basedOn w:val="a"/>
    <w:uiPriority w:val="99"/>
    <w:unhideWhenUsed/>
    <w:rsid w:val="00622B08"/>
    <w:pPr>
      <w:spacing w:before="100" w:beforeAutospacing="1" w:after="100" w:afterAutospacing="1"/>
    </w:pPr>
    <w:rPr>
      <w:rFonts w:eastAsia="等线"/>
    </w:rPr>
  </w:style>
  <w:style w:type="character" w:styleId="aff7">
    <w:name w:val="Strong"/>
    <w:uiPriority w:val="22"/>
    <w:qFormat/>
    <w:rsid w:val="00DF598C"/>
    <w:rPr>
      <w:b/>
      <w:bCs/>
    </w:rPr>
  </w:style>
  <w:style w:type="character" w:customStyle="1" w:styleId="number">
    <w:name w:val="number"/>
    <w:rsid w:val="00317485"/>
  </w:style>
  <w:style w:type="character" w:customStyle="1" w:styleId="apple-converted-space">
    <w:name w:val="apple-converted-space"/>
    <w:rsid w:val="004B3B65"/>
  </w:style>
  <w:style w:type="paragraph" w:styleId="HTML0">
    <w:name w:val="HTML Preformatted"/>
    <w:basedOn w:val="a"/>
    <w:link w:val="HTML1"/>
    <w:uiPriority w:val="99"/>
    <w:unhideWhenUsed/>
    <w:qFormat/>
    <w:rsid w:val="00927A53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1">
    <w:name w:val="HTML 预设格式 字符"/>
    <w:basedOn w:val="a1"/>
    <w:link w:val="HTML0"/>
    <w:uiPriority w:val="99"/>
    <w:rsid w:val="00927A53"/>
    <w:rPr>
      <w:rFonts w:ascii="宋体" w:hAnsi="宋体"/>
      <w:sz w:val="24"/>
      <w:szCs w:val="24"/>
    </w:rPr>
  </w:style>
  <w:style w:type="table" w:styleId="aff8">
    <w:name w:val="Table Grid"/>
    <w:basedOn w:val="a2"/>
    <w:uiPriority w:val="59"/>
    <w:qFormat/>
    <w:rsid w:val="00927A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1">
    <w:name w:val="Grid Table 1 Light Accent 1"/>
    <w:basedOn w:val="a2"/>
    <w:uiPriority w:val="46"/>
    <w:rsid w:val="00742ED8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4">
    <w:name w:val="Grid Table 1 Light"/>
    <w:basedOn w:val="a2"/>
    <w:uiPriority w:val="46"/>
    <w:rsid w:val="00742ED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1">
    <w:name w:val="Grid Table 4 Accent 1"/>
    <w:basedOn w:val="a2"/>
    <w:uiPriority w:val="49"/>
    <w:rsid w:val="00742ED8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wpkeywordlinkaffiliate">
    <w:name w:val="wp_keywordlink_affiliate"/>
    <w:basedOn w:val="a1"/>
    <w:rsid w:val="00F62684"/>
  </w:style>
  <w:style w:type="character" w:styleId="HTML2">
    <w:name w:val="HTML Code"/>
    <w:basedOn w:val="a1"/>
    <w:uiPriority w:val="99"/>
    <w:semiHidden/>
    <w:unhideWhenUsed/>
    <w:rsid w:val="00F62684"/>
    <w:rPr>
      <w:rFonts w:ascii="Courier New" w:eastAsia="宋体" w:hAnsi="Courier New" w:cs="Courier New"/>
      <w:sz w:val="20"/>
      <w:szCs w:val="20"/>
    </w:rPr>
  </w:style>
  <w:style w:type="character" w:styleId="aff9">
    <w:name w:val="Emphasis"/>
    <w:basedOn w:val="a1"/>
    <w:uiPriority w:val="20"/>
    <w:qFormat/>
    <w:rsid w:val="00B22A39"/>
    <w:rPr>
      <w:i/>
      <w:iCs/>
    </w:rPr>
  </w:style>
  <w:style w:type="table" w:styleId="1-5">
    <w:name w:val="Grid Table 1 Light Accent 5"/>
    <w:basedOn w:val="a2"/>
    <w:uiPriority w:val="46"/>
    <w:rsid w:val="00CE25E6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badge">
    <w:name w:val="badge"/>
    <w:basedOn w:val="a1"/>
    <w:rsid w:val="00D05211"/>
  </w:style>
  <w:style w:type="character" w:customStyle="1" w:styleId="hljs-reserved">
    <w:name w:val="hljs-reserved"/>
    <w:basedOn w:val="a1"/>
    <w:rsid w:val="003D43E6"/>
  </w:style>
  <w:style w:type="character" w:customStyle="1" w:styleId="hljs-attribute">
    <w:name w:val="hljs-attribute"/>
    <w:basedOn w:val="a1"/>
    <w:rsid w:val="003D43E6"/>
  </w:style>
  <w:style w:type="character" w:customStyle="1" w:styleId="hljs-regexp">
    <w:name w:val="hljs-regexp"/>
    <w:basedOn w:val="a1"/>
    <w:rsid w:val="003D43E6"/>
  </w:style>
  <w:style w:type="character" w:customStyle="1" w:styleId="hljs-string">
    <w:name w:val="hljs-string"/>
    <w:basedOn w:val="a1"/>
    <w:rsid w:val="003D43E6"/>
  </w:style>
  <w:style w:type="character" w:customStyle="1" w:styleId="hljs-keyword">
    <w:name w:val="hljs-keyword"/>
    <w:basedOn w:val="a1"/>
    <w:rsid w:val="003D43E6"/>
  </w:style>
  <w:style w:type="character" w:customStyle="1" w:styleId="hljs-number">
    <w:name w:val="hljs-number"/>
    <w:basedOn w:val="a1"/>
    <w:rsid w:val="003D43E6"/>
  </w:style>
  <w:style w:type="character" w:customStyle="1" w:styleId="hljs-function">
    <w:name w:val="hljs-function"/>
    <w:basedOn w:val="a1"/>
    <w:rsid w:val="003D43E6"/>
  </w:style>
  <w:style w:type="character" w:customStyle="1" w:styleId="hljs-params">
    <w:name w:val="hljs-params"/>
    <w:basedOn w:val="a1"/>
    <w:rsid w:val="003D43E6"/>
  </w:style>
  <w:style w:type="character" w:customStyle="1" w:styleId="hljs-title">
    <w:name w:val="hljs-title"/>
    <w:basedOn w:val="a1"/>
    <w:rsid w:val="003D43E6"/>
  </w:style>
  <w:style w:type="character" w:customStyle="1" w:styleId="hljs-strong">
    <w:name w:val="hljs-strong"/>
    <w:basedOn w:val="a1"/>
    <w:rsid w:val="003D43E6"/>
  </w:style>
  <w:style w:type="character" w:customStyle="1" w:styleId="hljs-emphasis">
    <w:name w:val="hljs-emphasis"/>
    <w:basedOn w:val="a1"/>
    <w:rsid w:val="003D43E6"/>
  </w:style>
  <w:style w:type="character" w:customStyle="1" w:styleId="hljs-preprocessor">
    <w:name w:val="hljs-preprocessor"/>
    <w:basedOn w:val="a1"/>
    <w:rsid w:val="003D43E6"/>
  </w:style>
  <w:style w:type="paragraph" w:customStyle="1" w:styleId="comments-section">
    <w:name w:val="comments-section"/>
    <w:basedOn w:val="a"/>
    <w:rsid w:val="00273CC5"/>
    <w:pPr>
      <w:spacing w:before="100" w:beforeAutospacing="1" w:after="100" w:afterAutospacing="1"/>
    </w:pPr>
  </w:style>
  <w:style w:type="character" w:customStyle="1" w:styleId="hljs-class">
    <w:name w:val="hljs-class"/>
    <w:basedOn w:val="a1"/>
    <w:rsid w:val="0085481D"/>
  </w:style>
  <w:style w:type="character" w:customStyle="1" w:styleId="hljs-type">
    <w:name w:val="hljs-type"/>
    <w:basedOn w:val="a1"/>
    <w:rsid w:val="0085481D"/>
  </w:style>
  <w:style w:type="character" w:customStyle="1" w:styleId="hljs-comment">
    <w:name w:val="hljs-comment"/>
    <w:basedOn w:val="a1"/>
    <w:rsid w:val="0085481D"/>
  </w:style>
  <w:style w:type="character" w:customStyle="1" w:styleId="hljs-literal">
    <w:name w:val="hljs-literal"/>
    <w:basedOn w:val="a1"/>
    <w:rsid w:val="0085481D"/>
  </w:style>
  <w:style w:type="character" w:customStyle="1" w:styleId="hljs-builtin">
    <w:name w:val="hljs-built_in"/>
    <w:basedOn w:val="a1"/>
    <w:rsid w:val="004149E4"/>
  </w:style>
  <w:style w:type="character" w:customStyle="1" w:styleId="hljs-selector-class">
    <w:name w:val="hljs-selector-class"/>
    <w:basedOn w:val="a1"/>
    <w:rsid w:val="004149E4"/>
  </w:style>
  <w:style w:type="character" w:customStyle="1" w:styleId="hljs-meta">
    <w:name w:val="hljs-meta"/>
    <w:basedOn w:val="a1"/>
    <w:rsid w:val="00EA0092"/>
  </w:style>
  <w:style w:type="character" w:customStyle="1" w:styleId="hljs-subst">
    <w:name w:val="hljs-subst"/>
    <w:basedOn w:val="a1"/>
    <w:rsid w:val="00E20522"/>
  </w:style>
  <w:style w:type="character" w:customStyle="1" w:styleId="comment">
    <w:name w:val="comment"/>
    <w:basedOn w:val="a1"/>
    <w:rsid w:val="00322A05"/>
  </w:style>
  <w:style w:type="paragraph" w:styleId="affa">
    <w:name w:val="Title"/>
    <w:basedOn w:val="a"/>
    <w:next w:val="a"/>
    <w:link w:val="affb"/>
    <w:uiPriority w:val="10"/>
    <w:qFormat/>
    <w:rsid w:val="002E3757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fb">
    <w:name w:val="标题 字符"/>
    <w:basedOn w:val="a1"/>
    <w:link w:val="affa"/>
    <w:uiPriority w:val="10"/>
    <w:rsid w:val="002E3757"/>
    <w:rPr>
      <w:rFonts w:asciiTheme="majorHAnsi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2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9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2612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20718275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4136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66004">
          <w:blockQuote w:val="1"/>
          <w:marLeft w:val="0"/>
          <w:marRight w:val="0"/>
          <w:marTop w:val="75"/>
          <w:marBottom w:val="75"/>
          <w:divBdr>
            <w:top w:val="single" w:sz="6" w:space="4" w:color="BBBBBB"/>
            <w:left w:val="single" w:sz="6" w:space="15" w:color="BBBBBB"/>
            <w:bottom w:val="single" w:sz="6" w:space="4" w:color="BBBBBB"/>
            <w:right w:val="single" w:sz="6" w:space="8" w:color="BBBBBB"/>
          </w:divBdr>
        </w:div>
        <w:div w:id="676735809">
          <w:blockQuote w:val="1"/>
          <w:marLeft w:val="0"/>
          <w:marRight w:val="0"/>
          <w:marTop w:val="75"/>
          <w:marBottom w:val="75"/>
          <w:divBdr>
            <w:top w:val="single" w:sz="6" w:space="4" w:color="BBBBBB"/>
            <w:left w:val="single" w:sz="6" w:space="15" w:color="BBBBBB"/>
            <w:bottom w:val="single" w:sz="6" w:space="4" w:color="BBBBBB"/>
            <w:right w:val="single" w:sz="6" w:space="8" w:color="BBBBBB"/>
          </w:divBdr>
        </w:div>
        <w:div w:id="51738760">
          <w:blockQuote w:val="1"/>
          <w:marLeft w:val="0"/>
          <w:marRight w:val="0"/>
          <w:marTop w:val="75"/>
          <w:marBottom w:val="75"/>
          <w:divBdr>
            <w:top w:val="single" w:sz="6" w:space="4" w:color="BBBBBB"/>
            <w:left w:val="single" w:sz="6" w:space="15" w:color="BBBBBB"/>
            <w:bottom w:val="single" w:sz="6" w:space="4" w:color="BBBBBB"/>
            <w:right w:val="single" w:sz="6" w:space="8" w:color="BBBBBB"/>
          </w:divBdr>
        </w:div>
      </w:divsChild>
    </w:div>
    <w:div w:id="56749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3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8" w:color="6CE26C"/>
          </w:divBdr>
        </w:div>
        <w:div w:id="16892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8" w:color="6CE26C"/>
          </w:divBdr>
        </w:div>
        <w:div w:id="90514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8" w:color="6CE26C"/>
          </w:divBdr>
        </w:div>
        <w:div w:id="86706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8" w:color="6CE26C"/>
          </w:divBdr>
        </w:div>
        <w:div w:id="13556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8" w:color="6CE26C"/>
          </w:divBdr>
        </w:div>
        <w:div w:id="140047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8" w:color="6CE26C"/>
          </w:divBdr>
        </w:div>
        <w:div w:id="18914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8" w:color="6CE26C"/>
          </w:divBdr>
        </w:div>
        <w:div w:id="191754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8" w:color="6CE26C"/>
          </w:divBdr>
        </w:div>
        <w:div w:id="73219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87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4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393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4418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55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9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70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7810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705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7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776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09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05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23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2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04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66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77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45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74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0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02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7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13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82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630788">
          <w:blockQuote w:val="1"/>
          <w:marLeft w:val="0"/>
          <w:marRight w:val="0"/>
          <w:marTop w:val="225"/>
          <w:marBottom w:val="225"/>
          <w:divBdr>
            <w:top w:val="single" w:sz="6" w:space="4" w:color="D6E9C6"/>
            <w:left w:val="single" w:sz="18" w:space="11" w:color="D6E9C6"/>
            <w:bottom w:val="single" w:sz="6" w:space="8" w:color="D6E9C6"/>
            <w:right w:val="single" w:sz="6" w:space="11" w:color="D6E9C6"/>
          </w:divBdr>
        </w:div>
        <w:div w:id="168494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7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02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10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55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14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50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09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540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60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33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63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77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35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2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37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3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48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78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21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90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91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2473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96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28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76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63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18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1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483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16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55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166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63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0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2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5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5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9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86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600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65990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6247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8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8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1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184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2727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5224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1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1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7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9358">
          <w:blockQuote w:val="1"/>
          <w:marLeft w:val="0"/>
          <w:marRight w:val="0"/>
          <w:marTop w:val="75"/>
          <w:marBottom w:val="75"/>
          <w:divBdr>
            <w:top w:val="single" w:sz="6" w:space="4" w:color="BBBBBB"/>
            <w:left w:val="single" w:sz="6" w:space="15" w:color="BBBBBB"/>
            <w:bottom w:val="single" w:sz="6" w:space="4" w:color="BBBBBB"/>
            <w:right w:val="single" w:sz="6" w:space="8" w:color="BBBBBB"/>
          </w:divBdr>
        </w:div>
      </w:divsChild>
    </w:div>
    <w:div w:id="21418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spark.apache.or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hyperlink" Target="https://spark.apache.org/docs/latest/configuration.html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hyperlink" Target="mailto:bigdata@slave01:~/hadoop/spark-2.1.1-bin-hadoop2.7/conf" TargetMode="Externa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yperlink" Target="http://node1.itcast.cn:8080/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mailto:bigdata@slave01:~/hadoop/spark-2.1.1-bin-hadoop2.7/conf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61" Type="http://schemas.openxmlformats.org/officeDocument/2006/relationships/image" Target="media/image43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mailto:bigdata@slave01:~/hadoop/spark-2.1.1-bin-hadoop2.7/conf" TargetMode="External"/><Relationship Id="rId30" Type="http://schemas.openxmlformats.org/officeDocument/2006/relationships/hyperlink" Target="mailto:bigdata@slave01:~/hadoop/spark-2.1.1-bin-hadoop2.7/conf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5.tiff"/><Relationship Id="rId48" Type="http://schemas.openxmlformats.org/officeDocument/2006/relationships/image" Target="media/image30.jpe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ocuments\&#38656;&#27714;&#35268;&#26684;&#35828;&#26126;&#20070;&#27169;&#29256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38D0C82-B7DC-44E9-8506-0C788AB080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需求规格说明书模版.dot</Template>
  <TotalTime>1735</TotalTime>
  <Pages>34</Pages>
  <Words>2551</Words>
  <Characters>14543</Characters>
  <Application>Microsoft Office Word</Application>
  <DocSecurity>0</DocSecurity>
  <PresentationFormat/>
  <Lines>121</Lines>
  <Paragraphs>34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系统名称</vt:lpstr>
    </vt:vector>
  </TitlesOfParts>
  <Company>HP</Company>
  <LinksUpToDate>false</LinksUpToDate>
  <CharactersWithSpaces>17060</CharactersWithSpaces>
  <SharedDoc>false</SharedDoc>
  <HLinks>
    <vt:vector size="216" baseType="variant">
      <vt:variant>
        <vt:i4>393237</vt:i4>
      </vt:variant>
      <vt:variant>
        <vt:i4>216</vt:i4>
      </vt:variant>
      <vt:variant>
        <vt:i4>0</vt:i4>
      </vt:variant>
      <vt:variant>
        <vt:i4>5</vt:i4>
      </vt:variant>
      <vt:variant>
        <vt:lpwstr>http://node1.itcast.cn:8080/</vt:lpwstr>
      </vt:variant>
      <vt:variant>
        <vt:lpwstr/>
      </vt:variant>
      <vt:variant>
        <vt:i4>4784219</vt:i4>
      </vt:variant>
      <vt:variant>
        <vt:i4>207</vt:i4>
      </vt:variant>
      <vt:variant>
        <vt:i4>0</vt:i4>
      </vt:variant>
      <vt:variant>
        <vt:i4>5</vt:i4>
      </vt:variant>
      <vt:variant>
        <vt:lpwstr>http://spark.apache.org/</vt:lpwstr>
      </vt:variant>
      <vt:variant>
        <vt:lpwstr/>
      </vt:variant>
      <vt:variant>
        <vt:i4>1245237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_Toc5602</vt:lpwstr>
      </vt:variant>
      <vt:variant>
        <vt:i4>1310734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_Toc30934</vt:lpwstr>
      </vt:variant>
      <vt:variant>
        <vt:i4>1114124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_Toc11875</vt:lpwstr>
      </vt:variant>
      <vt:variant>
        <vt:i4>1310774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_Toc2241</vt:lpwstr>
      </vt:variant>
      <vt:variant>
        <vt:i4>1572867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_Toc26392</vt:lpwstr>
      </vt:variant>
      <vt:variant>
        <vt:i4>1507376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_Toc7979</vt:lpwstr>
      </vt:variant>
      <vt:variant>
        <vt:i4>1048579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_Toc32656</vt:lpwstr>
      </vt:variant>
      <vt:variant>
        <vt:i4>1507333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_Toc17470</vt:lpwstr>
      </vt:variant>
      <vt:variant>
        <vt:i4>1179648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_Toc17223</vt:lpwstr>
      </vt:variant>
      <vt:variant>
        <vt:i4>1769522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_Toc6448</vt:lpwstr>
      </vt:variant>
      <vt:variant>
        <vt:i4>1048626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_Toc7552</vt:lpwstr>
      </vt:variant>
      <vt:variant>
        <vt:i4>1900602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_Toc8228</vt:lpwstr>
      </vt:variant>
      <vt:variant>
        <vt:i4>1572869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_Toc26394</vt:lpwstr>
      </vt:variant>
      <vt:variant>
        <vt:i4>1572875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_Toc18278</vt:lpwstr>
      </vt:variant>
      <vt:variant>
        <vt:i4>1966128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_Toc3930</vt:lpwstr>
      </vt:variant>
      <vt:variant>
        <vt:i4>1376259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_Toc30626</vt:lpwstr>
      </vt:variant>
      <vt:variant>
        <vt:i4>1179660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_Toc32679</vt:lpwstr>
      </vt:variant>
      <vt:variant>
        <vt:i4>1310776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_Toc9516</vt:lpwstr>
      </vt:variant>
      <vt:variant>
        <vt:i4>1835013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_Toc12195</vt:lpwstr>
      </vt:variant>
      <vt:variant>
        <vt:i4>1310731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_Toc12913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_Toc6698</vt:lpwstr>
      </vt:variant>
      <vt:variant>
        <vt:i4>1245191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_Toc24104</vt:lpwstr>
      </vt:variant>
      <vt:variant>
        <vt:i4>1441801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_Toc29982</vt:lpwstr>
      </vt:variant>
      <vt:variant>
        <vt:i4>1310771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_Toc4576</vt:lpwstr>
      </vt:variant>
      <vt:variant>
        <vt:i4>1048633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_Toc1285</vt:lpwstr>
      </vt:variant>
      <vt:variant>
        <vt:i4>1310728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_Toc15861</vt:lpwstr>
      </vt:variant>
      <vt:variant>
        <vt:i4>2031616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_Toc29416</vt:lpwstr>
      </vt:variant>
      <vt:variant>
        <vt:i4>1179699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_Toc5663</vt:lpwstr>
      </vt:variant>
      <vt:variant>
        <vt:i4>1114119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_Toc32246</vt:lpwstr>
      </vt:variant>
      <vt:variant>
        <vt:i4>1769525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_Toc1549</vt:lpwstr>
      </vt:variant>
      <vt:variant>
        <vt:i4>1114161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_Toc3026</vt:lpwstr>
      </vt:variant>
      <vt:variant>
        <vt:i4>1966080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_Toc10190</vt:lpwstr>
      </vt:variant>
      <vt:variant>
        <vt:i4>1769480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_Toc18841</vt:lpwstr>
      </vt:variant>
      <vt:variant>
        <vt:i4>1966091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_Toc30199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系统名称</dc:title>
  <dc:subject/>
  <dc:creator>HY</dc:creator>
  <cp:keywords/>
  <dc:description/>
  <cp:lastModifiedBy>dell</cp:lastModifiedBy>
  <cp:revision>59</cp:revision>
  <cp:lastPrinted>2017-09-10T12:25:00Z</cp:lastPrinted>
  <dcterms:created xsi:type="dcterms:W3CDTF">2017-07-26T02:42:00Z</dcterms:created>
  <dcterms:modified xsi:type="dcterms:W3CDTF">2017-09-18T11:08:00Z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2052-9.1.0.4798</vt:lpwstr>
  </property>
</Properties>
</file>